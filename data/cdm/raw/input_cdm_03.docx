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DMDocRef"/>
    <w:p w:rsidR="00A12E1C" w:rsidRPr="005B1E09" w:rsidRDefault="007C71A7" w:rsidP="002C7827">
      <w:pPr>
        <w:pStyle w:val="SDMDocRef"/>
      </w:pPr>
      <w:sdt>
        <w:sdtPr>
          <w:alias w:val="SDMDocRef"/>
          <w:tag w:val="SDMDocRef"/>
          <w:id w:val="1716379491"/>
          <w:lock w:val="sdtLocked"/>
          <w:placeholder>
            <w:docPart w:val="5914468F61C84536A993FFA81DA52076"/>
          </w:placeholder>
        </w:sdtPr>
        <w:sdtEndPr/>
        <w:sdtContent>
          <w:proofErr w:type="gramStart"/>
          <w:r w:rsidR="00580687">
            <w:t>AMS-III.U</w:t>
          </w:r>
          <w:r w:rsidR="009B1DD9">
            <w:t>.</w:t>
          </w:r>
          <w:proofErr w:type="gramEnd"/>
        </w:sdtContent>
      </w:sdt>
      <w:bookmarkEnd w:id="0"/>
    </w:p>
    <w:bookmarkStart w:id="1" w:name="SDMConfidentialMark" w:displacedByCustomXml="next"/>
    <w:sdt>
      <w:sdtPr>
        <w:alias w:val="SDMConfidentialMark"/>
        <w:tag w:val="SDMConfidentialMark"/>
        <w:id w:val="174698408"/>
        <w:lock w:val="sdtLocked"/>
        <w:placeholder>
          <w:docPart w:val="AD11963A4C6A47C69AA915FCDFDCD8D3"/>
        </w:placeholder>
        <w:dropDownList>
          <w:listItem w:displayText="Confidential" w:value="Confidential"/>
          <w:listItem w:displayText=" " w:value="  "/>
        </w:dropDownList>
      </w:sdtPr>
      <w:sdtEndPr/>
      <w:sdtContent>
        <w:p w:rsidR="00B527EA" w:rsidRPr="00312CAA" w:rsidRDefault="00611037" w:rsidP="00802CB9">
          <w:pPr>
            <w:pStyle w:val="SDMConfidentialMark"/>
            <w:tabs>
              <w:tab w:val="left" w:pos="1843"/>
            </w:tabs>
          </w:pPr>
          <w:r>
            <w:t xml:space="preserve"> </w:t>
          </w:r>
        </w:p>
      </w:sdtContent>
    </w:sdt>
    <w:bookmarkEnd w:id="1" w:displacedByCustomXml="prev"/>
    <w:bookmarkStart w:id="2" w:name="SDMTitle1" w:displacedByCustomXml="next"/>
    <w:sdt>
      <w:sdtPr>
        <w:alias w:val="SDMTitle1"/>
        <w:tag w:val="SDMTitle1"/>
        <w:id w:val="-2079670800"/>
        <w:lock w:val="sdtLocked"/>
        <w:placeholder>
          <w:docPart w:val="3827C2FAD1FA45AEA1B1E32D83C43304"/>
        </w:placeholder>
      </w:sdtPr>
      <w:sdtEndPr/>
      <w:sdtContent>
        <w:bookmarkStart w:id="3" w:name="SDMDocType" w:displacedByCustomXml="prev"/>
        <w:p w:rsidR="001A1BDD" w:rsidRPr="002C4666" w:rsidRDefault="00611037" w:rsidP="00705EF6">
          <w:pPr>
            <w:pStyle w:val="SDMTitle1"/>
          </w:pPr>
          <w:r>
            <w:t>Small</w:t>
          </w:r>
          <w:r w:rsidR="0022484F" w:rsidRPr="0022484F">
            <w:t>-</w:t>
          </w:r>
          <w:r>
            <w:t>scale</w:t>
          </w:r>
          <w:r w:rsidR="0022484F" w:rsidRPr="0022484F">
            <w:t xml:space="preserve"> </w:t>
          </w:r>
          <w:sdt>
            <w:sdtPr>
              <w:alias w:val="SDMDocType"/>
              <w:tag w:val="SDMDocType"/>
              <w:id w:val="-1347470451"/>
              <w:lock w:val="sdtContentLocked"/>
              <w:placeholder>
                <w:docPart w:val="4A6ADE4CCAE04D8C8D8A9D909378568A"/>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22484F" w:rsidRPr="0022484F">
                <w:t>Methodology</w:t>
              </w:r>
            </w:sdtContent>
          </w:sdt>
        </w:p>
        <w:bookmarkEnd w:id="3" w:displacedByCustomXml="next"/>
      </w:sdtContent>
    </w:sdt>
    <w:bookmarkEnd w:id="2" w:displacedByCustomXml="prev"/>
    <w:bookmarkStart w:id="4" w:name="SDMTitle2" w:displacedByCustomXml="next"/>
    <w:sdt>
      <w:sdtPr>
        <w:rPr>
          <w:lang w:val="de-DE"/>
        </w:rPr>
        <w:alias w:val="SDMTitle2"/>
        <w:tag w:val="SDMTitle2"/>
        <w:id w:val="939257648"/>
        <w:lock w:val="sdtLocked"/>
        <w:placeholder>
          <w:docPart w:val="5E4D5449A43841D793817E473373912C"/>
        </w:placeholder>
      </w:sdtPr>
      <w:sdtEndPr/>
      <w:sdtContent>
        <w:p w:rsidR="001A1BDD" w:rsidRPr="00206FDC" w:rsidRDefault="00125882" w:rsidP="001A1BDD">
          <w:pPr>
            <w:pStyle w:val="SDMTitle2"/>
          </w:pPr>
          <w:r w:rsidRPr="00125882">
            <w:t xml:space="preserve">Cable </w:t>
          </w:r>
          <w:r w:rsidR="000E26D6">
            <w:t>c</w:t>
          </w:r>
          <w:r w:rsidRPr="00125882">
            <w:t xml:space="preserve">ars for </w:t>
          </w:r>
          <w:r w:rsidR="000E26D6">
            <w:t>m</w:t>
          </w:r>
          <w:r w:rsidRPr="00125882">
            <w:t xml:space="preserve">ass </w:t>
          </w:r>
          <w:r w:rsidR="000E26D6">
            <w:t>r</w:t>
          </w:r>
          <w:r w:rsidRPr="00125882">
            <w:t xml:space="preserve">apid </w:t>
          </w:r>
          <w:r w:rsidR="000E26D6">
            <w:t>t</w:t>
          </w:r>
          <w:r w:rsidRPr="00125882">
            <w:t xml:space="preserve">ransit </w:t>
          </w:r>
          <w:r w:rsidR="000E26D6">
            <w:t>s</w:t>
          </w:r>
          <w:r w:rsidRPr="00125882">
            <w:t>ystem (MRTS)</w:t>
          </w:r>
        </w:p>
      </w:sdtContent>
    </w:sdt>
    <w:bookmarkEnd w:id="4" w:displacedByCustomXml="prev"/>
    <w:bookmarkStart w:id="5" w:name="SDMDocVerLab"/>
    <w:p w:rsidR="001F76B9" w:rsidRPr="00152FB5" w:rsidRDefault="007C71A7" w:rsidP="001F76B9">
      <w:pPr>
        <w:pStyle w:val="SDMTiInfo"/>
      </w:pPr>
      <w:sdt>
        <w:sdtPr>
          <w:alias w:val="SDMDocVersionLabel"/>
          <w:tag w:val="SDMDocVersionLabel"/>
          <w:id w:val="-334845484"/>
          <w:lock w:val="sdtLocked"/>
          <w:placeholder>
            <w:docPart w:val="EFE60AAB6266478398E1711BDF285041"/>
          </w:placeholder>
        </w:sdtPr>
        <w:sdtEndPr/>
        <w:sdtContent>
          <w:r w:rsidR="00787CC6" w:rsidRPr="00152FB5">
            <w:t>Version</w:t>
          </w:r>
          <w:r w:rsidR="007B03AF">
            <w:t xml:space="preserve"> </w:t>
          </w:r>
        </w:sdtContent>
      </w:sdt>
      <w:bookmarkStart w:id="6" w:name="SDMDocVer"/>
      <w:bookmarkEnd w:id="5"/>
      <w:sdt>
        <w:sdtPr>
          <w:alias w:val="SDMDocVer"/>
          <w:tag w:val="SDMDocVer"/>
          <w:id w:val="-2119430389"/>
          <w:lock w:val="sdtLocked"/>
          <w:placeholder>
            <w:docPart w:val="4560E0313FBE45FCA1E04067FFD8E675"/>
          </w:placeholder>
        </w:sdtPr>
        <w:sdtEndPr/>
        <w:sdtContent>
          <w:r w:rsidR="00125882">
            <w:t>02.0</w:t>
          </w:r>
        </w:sdtContent>
      </w:sdt>
      <w:bookmarkEnd w:id="6"/>
    </w:p>
    <w:bookmarkStart w:id="7" w:name="SDMSectoralScopeLab"/>
    <w:p w:rsidR="00635555" w:rsidRPr="00152FB5" w:rsidRDefault="007C71A7" w:rsidP="00635555">
      <w:pPr>
        <w:pStyle w:val="SDMTiInfo"/>
      </w:pPr>
      <w:sdt>
        <w:sdtPr>
          <w:alias w:val="SDMSectoralScopeLabel"/>
          <w:tag w:val="SDMSectoralScopeLabel"/>
          <w:id w:val="-1807311883"/>
          <w:placeholder>
            <w:docPart w:val="7EB647FC9A974F5D80A1894B78B10B18"/>
          </w:placeholder>
        </w:sdtPr>
        <w:sdtEndPr/>
        <w:sdtContent>
          <w:proofErr w:type="spellStart"/>
          <w:r w:rsidR="00635555">
            <w:t>Sectoral</w:t>
          </w:r>
          <w:proofErr w:type="spellEnd"/>
          <w:r w:rsidR="00635555">
            <w:t xml:space="preserve"> scope(s): </w:t>
          </w:r>
        </w:sdtContent>
      </w:sdt>
      <w:bookmarkStart w:id="8" w:name="SDMSectoralScope"/>
      <w:bookmarkEnd w:id="7"/>
      <w:sdt>
        <w:sdtPr>
          <w:alias w:val="SDMSectoralScope"/>
          <w:tag w:val="SDMSectoralScope"/>
          <w:id w:val="1979492676"/>
          <w:placeholder>
            <w:docPart w:val="C3C03AE9856B4C108ED5A34F8C3971BD"/>
          </w:placeholder>
        </w:sdtPr>
        <w:sdtEndPr/>
        <w:sdtContent>
          <w:r w:rsidR="00125882">
            <w:t>07</w:t>
          </w:r>
        </w:sdtContent>
      </w:sdt>
      <w:bookmarkEnd w:id="8"/>
    </w:p>
    <w:p w:rsidR="006F5B88" w:rsidRPr="00260651" w:rsidRDefault="006F5B88" w:rsidP="001E266E">
      <w:pPr>
        <w:sectPr w:rsidR="006F5B88" w:rsidRPr="00260651" w:rsidSect="005307EB">
          <w:headerReference w:type="default" r:id="rId9"/>
          <w:pgSz w:w="11907" w:h="16840" w:code="9"/>
          <w:pgMar w:top="1985" w:right="1134" w:bottom="1418" w:left="1418" w:header="1418" w:footer="1418" w:gutter="0"/>
          <w:cols w:space="720"/>
          <w:docGrid w:linePitch="299"/>
        </w:sectPr>
      </w:pPr>
    </w:p>
    <w:p w:rsidR="005376F6" w:rsidRDefault="005376F6" w:rsidP="00D520EB">
      <w:pPr>
        <w:pStyle w:val="SDMTOCHeading"/>
      </w:pPr>
      <w:bookmarkStart w:id="9" w:name="_Toc346039895"/>
      <w:bookmarkStart w:id="10" w:name="_Toc352521225"/>
      <w:bookmarkStart w:id="11" w:name="_Toc353201615"/>
      <w:bookmarkStart w:id="12" w:name="_Toc354405680"/>
      <w:bookmarkStart w:id="13" w:name="_Toc354405694"/>
      <w:bookmarkStart w:id="14" w:name="_Toc354503025"/>
      <w:bookmarkStart w:id="15" w:name="_Toc423447573"/>
      <w:r w:rsidRPr="000E63FD">
        <w:lastRenderedPageBreak/>
        <w:t>TABLE OF CONTENTS</w:t>
      </w:r>
      <w:r w:rsidRPr="00216E5B">
        <w:tab/>
        <w:t>Page</w:t>
      </w:r>
    </w:p>
    <w:p w:rsidR="007F070C" w:rsidRDefault="005376F6">
      <w:pPr>
        <w:pStyle w:val="TOC1"/>
        <w:rPr>
          <w:rFonts w:asciiTheme="minorHAnsi" w:hAnsiTheme="minorHAnsi" w:cstheme="minorBidi"/>
          <w:b w:val="0"/>
          <w:caps w:val="0"/>
          <w:noProof/>
          <w:sz w:val="22"/>
          <w:szCs w:val="22"/>
          <w:lang w:val="en-US" w:eastAsia="en-US"/>
        </w:rPr>
      </w:pPr>
      <w:r>
        <w:fldChar w:fldCharType="begin"/>
      </w:r>
      <w:r>
        <w:instrText xml:space="preserve"> TOC \o "1-3" \h \z \t "Heading 1,1, SDMHead1,1,SDMHead2,2,SDMHead3,3,SDMAppTitle,6" </w:instrText>
      </w:r>
      <w:r>
        <w:fldChar w:fldCharType="separate"/>
      </w:r>
      <w:hyperlink w:anchor="_Toc425760678" w:history="1">
        <w:r w:rsidR="007F070C" w:rsidRPr="007043C7">
          <w:rPr>
            <w:rStyle w:val="Hyperlink"/>
            <w:noProof/>
          </w:rPr>
          <w:t>1.</w:t>
        </w:r>
        <w:r w:rsidR="007F070C">
          <w:rPr>
            <w:rFonts w:asciiTheme="minorHAnsi" w:hAnsiTheme="minorHAnsi" w:cstheme="minorBidi"/>
            <w:b w:val="0"/>
            <w:caps w:val="0"/>
            <w:noProof/>
            <w:sz w:val="22"/>
            <w:szCs w:val="22"/>
            <w:lang w:val="en-US" w:eastAsia="en-US"/>
          </w:rPr>
          <w:tab/>
        </w:r>
        <w:r w:rsidR="007F070C" w:rsidRPr="007043C7">
          <w:rPr>
            <w:rStyle w:val="Hyperlink"/>
            <w:noProof/>
          </w:rPr>
          <w:t>Introduction</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_Toc425760678 \h </w:instrText>
        </w:r>
        <w:r w:rsidR="007F070C">
          <w:rPr>
            <w:noProof/>
            <w:webHidden/>
          </w:rPr>
        </w:r>
        <w:r w:rsidR="007F070C">
          <w:rPr>
            <w:noProof/>
            <w:webHidden/>
          </w:rPr>
          <w:fldChar w:fldCharType="separate"/>
        </w:r>
        <w:r w:rsidR="00D12F9E">
          <w:rPr>
            <w:noProof/>
            <w:webHidden/>
          </w:rPr>
          <w:t>3</w:t>
        </w:r>
        <w:r w:rsidR="007F070C">
          <w:rPr>
            <w:noProof/>
            <w:webHidden/>
          </w:rPr>
          <w:fldChar w:fldCharType="end"/>
        </w:r>
      </w:hyperlink>
    </w:p>
    <w:p w:rsidR="007F070C" w:rsidRDefault="007C71A7">
      <w:pPr>
        <w:pStyle w:val="TOC1"/>
        <w:rPr>
          <w:rFonts w:asciiTheme="minorHAnsi" w:hAnsiTheme="minorHAnsi" w:cstheme="minorBidi"/>
          <w:b w:val="0"/>
          <w:caps w:val="0"/>
          <w:noProof/>
          <w:sz w:val="22"/>
          <w:szCs w:val="22"/>
          <w:lang w:val="en-US" w:eastAsia="en-US"/>
        </w:rPr>
      </w:pPr>
      <w:hyperlink w:anchor="_Toc425760679" w:history="1">
        <w:r w:rsidR="007F070C" w:rsidRPr="007043C7">
          <w:rPr>
            <w:rStyle w:val="Hyperlink"/>
            <w:noProof/>
          </w:rPr>
          <w:t>2.</w:t>
        </w:r>
        <w:r w:rsidR="007F070C">
          <w:rPr>
            <w:rFonts w:asciiTheme="minorHAnsi" w:hAnsiTheme="minorHAnsi" w:cstheme="minorBidi"/>
            <w:b w:val="0"/>
            <w:caps w:val="0"/>
            <w:noProof/>
            <w:sz w:val="22"/>
            <w:szCs w:val="22"/>
            <w:lang w:val="en-US" w:eastAsia="en-US"/>
          </w:rPr>
          <w:tab/>
        </w:r>
        <w:r w:rsidR="007F070C" w:rsidRPr="007043C7">
          <w:rPr>
            <w:rStyle w:val="Hyperlink"/>
            <w:noProof/>
          </w:rPr>
          <w:t>Scope, applicability, and entry into force</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_Toc425760679 \h </w:instrText>
        </w:r>
        <w:r w:rsidR="007F070C">
          <w:rPr>
            <w:noProof/>
            <w:webHidden/>
          </w:rPr>
        </w:r>
        <w:r w:rsidR="007F070C">
          <w:rPr>
            <w:noProof/>
            <w:webHidden/>
          </w:rPr>
          <w:fldChar w:fldCharType="separate"/>
        </w:r>
        <w:r w:rsidR="00D12F9E">
          <w:rPr>
            <w:noProof/>
            <w:webHidden/>
          </w:rPr>
          <w:t>3</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80" w:history="1">
        <w:r w:rsidR="007F070C" w:rsidRPr="007043C7">
          <w:rPr>
            <w:rStyle w:val="Hyperlink"/>
            <w:noProof/>
          </w:rPr>
          <w:t>2.1.</w:t>
        </w:r>
        <w:r w:rsidR="007F070C">
          <w:rPr>
            <w:rFonts w:asciiTheme="minorHAnsi" w:hAnsiTheme="minorHAnsi" w:cstheme="minorBidi"/>
            <w:noProof/>
            <w:sz w:val="22"/>
            <w:szCs w:val="22"/>
            <w:lang w:val="en-US" w:eastAsia="en-US"/>
          </w:rPr>
          <w:tab/>
        </w:r>
        <w:r w:rsidR="007F070C" w:rsidRPr="007043C7">
          <w:rPr>
            <w:rStyle w:val="Hyperlink"/>
            <w:noProof/>
          </w:rPr>
          <w:t>Scope</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_Toc425760680 \h </w:instrText>
        </w:r>
        <w:r w:rsidR="007F070C">
          <w:rPr>
            <w:noProof/>
            <w:webHidden/>
          </w:rPr>
        </w:r>
        <w:r w:rsidR="007F070C">
          <w:rPr>
            <w:noProof/>
            <w:webHidden/>
          </w:rPr>
          <w:fldChar w:fldCharType="separate"/>
        </w:r>
        <w:r w:rsidR="00D12F9E">
          <w:rPr>
            <w:noProof/>
            <w:webHidden/>
          </w:rPr>
          <w:t>3</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81" w:history="1">
        <w:r w:rsidR="007F070C" w:rsidRPr="007043C7">
          <w:rPr>
            <w:rStyle w:val="Hyperlink"/>
            <w:noProof/>
          </w:rPr>
          <w:t>2.2.</w:t>
        </w:r>
        <w:r w:rsidR="007F070C">
          <w:rPr>
            <w:rFonts w:asciiTheme="minorHAnsi" w:hAnsiTheme="minorHAnsi" w:cstheme="minorBidi"/>
            <w:noProof/>
            <w:sz w:val="22"/>
            <w:szCs w:val="22"/>
            <w:lang w:val="en-US" w:eastAsia="en-US"/>
          </w:rPr>
          <w:tab/>
        </w:r>
        <w:r w:rsidR="007F070C" w:rsidRPr="007043C7">
          <w:rPr>
            <w:rStyle w:val="Hyperlink"/>
            <w:noProof/>
          </w:rPr>
          <w:t>Applicability</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_Toc425760681 \h </w:instrText>
        </w:r>
        <w:r w:rsidR="007F070C">
          <w:rPr>
            <w:noProof/>
            <w:webHidden/>
          </w:rPr>
        </w:r>
        <w:r w:rsidR="007F070C">
          <w:rPr>
            <w:noProof/>
            <w:webHidden/>
          </w:rPr>
          <w:fldChar w:fldCharType="separate"/>
        </w:r>
        <w:r w:rsidR="00D12F9E">
          <w:rPr>
            <w:noProof/>
            <w:webHidden/>
          </w:rPr>
          <w:t>3</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82" w:history="1">
        <w:r w:rsidR="007F070C" w:rsidRPr="007043C7">
          <w:rPr>
            <w:rStyle w:val="Hyperlink"/>
            <w:noProof/>
          </w:rPr>
          <w:t>2.3.</w:t>
        </w:r>
        <w:r w:rsidR="007F070C">
          <w:rPr>
            <w:rFonts w:asciiTheme="minorHAnsi" w:hAnsiTheme="minorHAnsi" w:cstheme="minorBidi"/>
            <w:noProof/>
            <w:sz w:val="22"/>
            <w:szCs w:val="22"/>
            <w:lang w:val="en-US" w:eastAsia="en-US"/>
          </w:rPr>
          <w:tab/>
        </w:r>
        <w:r w:rsidR="007F070C" w:rsidRPr="007043C7">
          <w:rPr>
            <w:rStyle w:val="Hyperlink"/>
            <w:noProof/>
          </w:rPr>
          <w:t>Entry into force</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_Toc425760682 \h </w:instrText>
        </w:r>
        <w:r w:rsidR="007F070C">
          <w:rPr>
            <w:noProof/>
            <w:webHidden/>
          </w:rPr>
        </w:r>
        <w:r w:rsidR="007F070C">
          <w:rPr>
            <w:noProof/>
            <w:webHidden/>
          </w:rPr>
          <w:fldChar w:fldCharType="separate"/>
        </w:r>
        <w:r w:rsidR="00D12F9E">
          <w:rPr>
            <w:noProof/>
            <w:webHidden/>
          </w:rPr>
          <w:t>4</w:t>
        </w:r>
        <w:r w:rsidR="007F070C">
          <w:rPr>
            <w:noProof/>
            <w:webHidden/>
          </w:rPr>
          <w:fldChar w:fldCharType="end"/>
        </w:r>
      </w:hyperlink>
    </w:p>
    <w:p w:rsidR="007F070C" w:rsidRDefault="007C71A7">
      <w:pPr>
        <w:pStyle w:val="TOC1"/>
        <w:rPr>
          <w:rFonts w:asciiTheme="minorHAnsi" w:hAnsiTheme="minorHAnsi" w:cstheme="minorBidi"/>
          <w:b w:val="0"/>
          <w:caps w:val="0"/>
          <w:noProof/>
          <w:sz w:val="22"/>
          <w:szCs w:val="22"/>
          <w:lang w:val="en-US" w:eastAsia="en-US"/>
        </w:rPr>
      </w:pPr>
      <w:hyperlink w:anchor="_Toc425760683" w:history="1">
        <w:r w:rsidR="007F070C" w:rsidRPr="007043C7">
          <w:rPr>
            <w:rStyle w:val="Hyperlink"/>
            <w:noProof/>
          </w:rPr>
          <w:t>3.</w:t>
        </w:r>
        <w:r w:rsidR="007F070C">
          <w:rPr>
            <w:rFonts w:asciiTheme="minorHAnsi" w:hAnsiTheme="minorHAnsi" w:cstheme="minorBidi"/>
            <w:b w:val="0"/>
            <w:caps w:val="0"/>
            <w:noProof/>
            <w:sz w:val="22"/>
            <w:szCs w:val="22"/>
            <w:lang w:val="en-US" w:eastAsia="en-US"/>
          </w:rPr>
          <w:tab/>
        </w:r>
        <w:r w:rsidR="007F070C" w:rsidRPr="007043C7">
          <w:rPr>
            <w:rStyle w:val="Hyperlink"/>
            <w:noProof/>
          </w:rPr>
          <w:t>Normative references</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_Toc425760683 \h </w:instrText>
        </w:r>
        <w:r w:rsidR="007F070C">
          <w:rPr>
            <w:noProof/>
            <w:webHidden/>
          </w:rPr>
        </w:r>
        <w:r w:rsidR="007F070C">
          <w:rPr>
            <w:noProof/>
            <w:webHidden/>
          </w:rPr>
          <w:fldChar w:fldCharType="separate"/>
        </w:r>
        <w:r w:rsidR="00D12F9E">
          <w:rPr>
            <w:noProof/>
            <w:webHidden/>
          </w:rPr>
          <w:t>4</w:t>
        </w:r>
        <w:r w:rsidR="007F070C">
          <w:rPr>
            <w:noProof/>
            <w:webHidden/>
          </w:rPr>
          <w:fldChar w:fldCharType="end"/>
        </w:r>
      </w:hyperlink>
    </w:p>
    <w:p w:rsidR="007F070C" w:rsidRDefault="007C71A7">
      <w:pPr>
        <w:pStyle w:val="TOC1"/>
        <w:rPr>
          <w:rFonts w:asciiTheme="minorHAnsi" w:hAnsiTheme="minorHAnsi" w:cstheme="minorBidi"/>
          <w:b w:val="0"/>
          <w:caps w:val="0"/>
          <w:noProof/>
          <w:sz w:val="22"/>
          <w:szCs w:val="22"/>
          <w:lang w:val="en-US" w:eastAsia="en-US"/>
        </w:rPr>
      </w:pPr>
      <w:hyperlink w:anchor="_Toc425760684" w:history="1">
        <w:r w:rsidR="007F070C" w:rsidRPr="007043C7">
          <w:rPr>
            <w:rStyle w:val="Hyperlink"/>
            <w:noProof/>
          </w:rPr>
          <w:t>4.</w:t>
        </w:r>
        <w:r w:rsidR="007F070C">
          <w:rPr>
            <w:rFonts w:asciiTheme="minorHAnsi" w:hAnsiTheme="minorHAnsi" w:cstheme="minorBidi"/>
            <w:b w:val="0"/>
            <w:caps w:val="0"/>
            <w:noProof/>
            <w:sz w:val="22"/>
            <w:szCs w:val="22"/>
            <w:lang w:val="en-US" w:eastAsia="en-US"/>
          </w:rPr>
          <w:tab/>
        </w:r>
        <w:r w:rsidR="007F070C" w:rsidRPr="007043C7">
          <w:rPr>
            <w:rStyle w:val="Hyperlink"/>
            <w:noProof/>
          </w:rPr>
          <w:t>Definitions</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_Toc425760684 \h </w:instrText>
        </w:r>
        <w:r w:rsidR="007F070C">
          <w:rPr>
            <w:noProof/>
            <w:webHidden/>
          </w:rPr>
        </w:r>
        <w:r w:rsidR="007F070C">
          <w:rPr>
            <w:noProof/>
            <w:webHidden/>
          </w:rPr>
          <w:fldChar w:fldCharType="separate"/>
        </w:r>
        <w:r w:rsidR="00D12F9E">
          <w:rPr>
            <w:noProof/>
            <w:webHidden/>
          </w:rPr>
          <w:t>4</w:t>
        </w:r>
        <w:r w:rsidR="007F070C">
          <w:rPr>
            <w:noProof/>
            <w:webHidden/>
          </w:rPr>
          <w:fldChar w:fldCharType="end"/>
        </w:r>
      </w:hyperlink>
    </w:p>
    <w:p w:rsidR="007F070C" w:rsidRDefault="007C71A7">
      <w:pPr>
        <w:pStyle w:val="TOC1"/>
        <w:rPr>
          <w:rFonts w:asciiTheme="minorHAnsi" w:hAnsiTheme="minorHAnsi" w:cstheme="minorBidi"/>
          <w:b w:val="0"/>
          <w:caps w:val="0"/>
          <w:noProof/>
          <w:sz w:val="22"/>
          <w:szCs w:val="22"/>
          <w:lang w:val="en-US" w:eastAsia="en-US"/>
        </w:rPr>
      </w:pPr>
      <w:hyperlink w:anchor="_Toc425760685" w:history="1">
        <w:r w:rsidR="007F070C" w:rsidRPr="007043C7">
          <w:rPr>
            <w:rStyle w:val="Hyperlink"/>
            <w:noProof/>
          </w:rPr>
          <w:t>5.</w:t>
        </w:r>
        <w:r w:rsidR="007F070C">
          <w:rPr>
            <w:rFonts w:asciiTheme="minorHAnsi" w:hAnsiTheme="minorHAnsi" w:cstheme="minorBidi"/>
            <w:b w:val="0"/>
            <w:caps w:val="0"/>
            <w:noProof/>
            <w:sz w:val="22"/>
            <w:szCs w:val="22"/>
            <w:lang w:val="en-US" w:eastAsia="en-US"/>
          </w:rPr>
          <w:tab/>
        </w:r>
        <w:r w:rsidR="007F070C" w:rsidRPr="007043C7">
          <w:rPr>
            <w:rStyle w:val="Hyperlink"/>
            <w:noProof/>
          </w:rPr>
          <w:t>Baseline methodology</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_Toc425760685 \h </w:instrText>
        </w:r>
        <w:r w:rsidR="007F070C">
          <w:rPr>
            <w:noProof/>
            <w:webHidden/>
          </w:rPr>
        </w:r>
        <w:r w:rsidR="007F070C">
          <w:rPr>
            <w:noProof/>
            <w:webHidden/>
          </w:rPr>
          <w:fldChar w:fldCharType="separate"/>
        </w:r>
        <w:r w:rsidR="00D12F9E">
          <w:rPr>
            <w:noProof/>
            <w:webHidden/>
          </w:rPr>
          <w:t>4</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86" w:history="1">
        <w:r w:rsidR="007F070C" w:rsidRPr="007043C7">
          <w:rPr>
            <w:rStyle w:val="Hyperlink"/>
            <w:noProof/>
          </w:rPr>
          <w:t>5.1.</w:t>
        </w:r>
        <w:r w:rsidR="007F070C">
          <w:rPr>
            <w:rFonts w:asciiTheme="minorHAnsi" w:hAnsiTheme="minorHAnsi" w:cstheme="minorBidi"/>
            <w:noProof/>
            <w:sz w:val="22"/>
            <w:szCs w:val="22"/>
            <w:lang w:val="en-US" w:eastAsia="en-US"/>
          </w:rPr>
          <w:tab/>
        </w:r>
        <w:r w:rsidR="007F070C" w:rsidRPr="007043C7">
          <w:rPr>
            <w:rStyle w:val="Hyperlink"/>
            <w:noProof/>
          </w:rPr>
          <w:t>Project Boundary</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_Toc425760686 \h </w:instrText>
        </w:r>
        <w:r w:rsidR="007F070C">
          <w:rPr>
            <w:noProof/>
            <w:webHidden/>
          </w:rPr>
        </w:r>
        <w:r w:rsidR="007F070C">
          <w:rPr>
            <w:noProof/>
            <w:webHidden/>
          </w:rPr>
          <w:fldChar w:fldCharType="separate"/>
        </w:r>
        <w:r w:rsidR="00D12F9E">
          <w:rPr>
            <w:noProof/>
            <w:webHidden/>
          </w:rPr>
          <w:t>4</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87" w:history="1">
        <w:r w:rsidR="007F070C" w:rsidRPr="007043C7">
          <w:rPr>
            <w:rStyle w:val="Hyperlink"/>
            <w:noProof/>
          </w:rPr>
          <w:t>5.2.</w:t>
        </w:r>
        <w:r w:rsidR="007F070C">
          <w:rPr>
            <w:rFonts w:asciiTheme="minorHAnsi" w:hAnsiTheme="minorHAnsi" w:cstheme="minorBidi"/>
            <w:noProof/>
            <w:sz w:val="22"/>
            <w:szCs w:val="22"/>
            <w:lang w:val="en-US" w:eastAsia="en-US"/>
          </w:rPr>
          <w:tab/>
        </w:r>
        <w:r w:rsidR="007F070C" w:rsidRPr="007043C7">
          <w:rPr>
            <w:rStyle w:val="Hyperlink"/>
            <w:noProof/>
          </w:rPr>
          <w:t>Baseline Emissions</w:t>
        </w:r>
        <w:r w:rsidR="007F070C">
          <w:rPr>
            <w:noProof/>
            <w:webHidden/>
          </w:rPr>
          <w:tab/>
        </w:r>
        <w:bookmarkStart w:id="16" w:name="_GoBack"/>
        <w:bookmarkEnd w:id="16"/>
        <w:r w:rsidR="007F070C">
          <w:rPr>
            <w:rStyle w:val="Hyperlink"/>
            <w:noProof/>
          </w:rPr>
          <w:tab/>
        </w:r>
        <w:r w:rsidR="007F070C">
          <w:rPr>
            <w:noProof/>
            <w:webHidden/>
          </w:rPr>
          <w:fldChar w:fldCharType="begin"/>
        </w:r>
        <w:r w:rsidR="007F070C">
          <w:rPr>
            <w:noProof/>
            <w:webHidden/>
          </w:rPr>
          <w:instrText xml:space="preserve"> PAGEREF _Toc425760687 \h </w:instrText>
        </w:r>
        <w:r w:rsidR="007F070C">
          <w:rPr>
            <w:noProof/>
            <w:webHidden/>
          </w:rPr>
        </w:r>
        <w:r w:rsidR="007F070C">
          <w:rPr>
            <w:noProof/>
            <w:webHidden/>
          </w:rPr>
          <w:fldChar w:fldCharType="separate"/>
        </w:r>
        <w:r w:rsidR="00D12F9E">
          <w:rPr>
            <w:noProof/>
            <w:webHidden/>
          </w:rPr>
          <w:t>5</w:t>
        </w:r>
        <w:r w:rsidR="007F070C">
          <w:rPr>
            <w:noProof/>
            <w:webHidden/>
          </w:rPr>
          <w:fldChar w:fldCharType="end"/>
        </w:r>
      </w:hyperlink>
    </w:p>
    <w:p w:rsidR="007F070C" w:rsidRDefault="007C71A7">
      <w:pPr>
        <w:pStyle w:val="TOC3"/>
        <w:rPr>
          <w:rFonts w:asciiTheme="minorHAnsi" w:hAnsiTheme="minorHAnsi" w:cstheme="minorBidi"/>
          <w:noProof/>
          <w:sz w:val="22"/>
          <w:szCs w:val="22"/>
          <w:lang w:val="en-US" w:eastAsia="en-US"/>
        </w:rPr>
      </w:pPr>
      <w:hyperlink w:anchor="_Toc425760688" w:history="1">
        <w:r w:rsidR="007F070C" w:rsidRPr="007043C7">
          <w:rPr>
            <w:rStyle w:val="Hyperlink"/>
            <w:noProof/>
          </w:rPr>
          <w:t>5.2.1.</w:t>
        </w:r>
        <w:r w:rsidR="007F070C">
          <w:rPr>
            <w:rFonts w:asciiTheme="minorHAnsi" w:hAnsiTheme="minorHAnsi" w:cstheme="minorBidi"/>
            <w:noProof/>
            <w:sz w:val="22"/>
            <w:szCs w:val="22"/>
            <w:lang w:val="en-US" w:eastAsia="en-US"/>
          </w:rPr>
          <w:tab/>
        </w:r>
        <w:r w:rsidR="007F070C" w:rsidRPr="007043C7">
          <w:rPr>
            <w:rStyle w:val="Hyperlink"/>
            <w:noProof/>
          </w:rPr>
          <w:t>Step 1: Survey</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_Toc425760688 \h </w:instrText>
        </w:r>
        <w:r w:rsidR="007F070C">
          <w:rPr>
            <w:noProof/>
            <w:webHidden/>
          </w:rPr>
        </w:r>
        <w:r w:rsidR="007F070C">
          <w:rPr>
            <w:noProof/>
            <w:webHidden/>
          </w:rPr>
          <w:fldChar w:fldCharType="separate"/>
        </w:r>
        <w:r w:rsidR="00D12F9E">
          <w:rPr>
            <w:noProof/>
            <w:webHidden/>
          </w:rPr>
          <w:t>8</w:t>
        </w:r>
        <w:r w:rsidR="007F070C">
          <w:rPr>
            <w:noProof/>
            <w:webHidden/>
          </w:rPr>
          <w:fldChar w:fldCharType="end"/>
        </w:r>
      </w:hyperlink>
    </w:p>
    <w:p w:rsidR="007F070C" w:rsidRDefault="007C71A7">
      <w:pPr>
        <w:pStyle w:val="TOC3"/>
        <w:rPr>
          <w:rFonts w:asciiTheme="minorHAnsi" w:hAnsiTheme="minorHAnsi" w:cstheme="minorBidi"/>
          <w:noProof/>
          <w:sz w:val="22"/>
          <w:szCs w:val="22"/>
          <w:lang w:val="en-US" w:eastAsia="en-US"/>
        </w:rPr>
      </w:pPr>
      <w:hyperlink w:anchor="_Toc425760689" w:history="1">
        <w:r w:rsidR="007F070C" w:rsidRPr="007043C7">
          <w:rPr>
            <w:rStyle w:val="Hyperlink"/>
            <w:noProof/>
          </w:rPr>
          <w:t>5.2.2.</w:t>
        </w:r>
        <w:r w:rsidR="007F070C">
          <w:rPr>
            <w:rFonts w:asciiTheme="minorHAnsi" w:hAnsiTheme="minorHAnsi" w:cstheme="minorBidi"/>
            <w:noProof/>
            <w:sz w:val="22"/>
            <w:szCs w:val="22"/>
            <w:lang w:val="en-US" w:eastAsia="en-US"/>
          </w:rPr>
          <w:tab/>
        </w:r>
        <w:r w:rsidR="007F070C" w:rsidRPr="007043C7">
          <w:rPr>
            <w:rStyle w:val="Hyperlink"/>
            <w:noProof/>
          </w:rPr>
          <w:t xml:space="preserve">Step 2: </w:t>
        </w:r>
        <w:r w:rsidR="007F070C" w:rsidRPr="007043C7">
          <w:rPr>
            <w:rStyle w:val="Hyperlink"/>
            <w:noProof/>
            <w:lang w:val="en-US"/>
          </w:rPr>
          <w:t>Determine Average Trip Distance per Mode of Transport</w:t>
        </w:r>
        <w:r w:rsidR="007F070C">
          <w:rPr>
            <w:noProof/>
            <w:webHidden/>
          </w:rPr>
          <w:tab/>
        </w:r>
        <w:r w:rsidR="007F070C">
          <w:rPr>
            <w:rStyle w:val="Hyperlink"/>
            <w:noProof/>
            <w:lang w:val="en-US"/>
          </w:rPr>
          <w:tab/>
        </w:r>
        <w:r w:rsidR="007F070C">
          <w:rPr>
            <w:noProof/>
            <w:webHidden/>
          </w:rPr>
          <w:fldChar w:fldCharType="begin"/>
        </w:r>
        <w:r w:rsidR="007F070C">
          <w:rPr>
            <w:noProof/>
            <w:webHidden/>
          </w:rPr>
          <w:instrText xml:space="preserve"> PAGEREF _Toc425760689 \h </w:instrText>
        </w:r>
        <w:r w:rsidR="007F070C">
          <w:rPr>
            <w:noProof/>
            <w:webHidden/>
          </w:rPr>
        </w:r>
        <w:r w:rsidR="007F070C">
          <w:rPr>
            <w:noProof/>
            <w:webHidden/>
          </w:rPr>
          <w:fldChar w:fldCharType="separate"/>
        </w:r>
        <w:r w:rsidR="00D12F9E">
          <w:rPr>
            <w:noProof/>
            <w:webHidden/>
          </w:rPr>
          <w:t>9</w:t>
        </w:r>
        <w:r w:rsidR="007F070C">
          <w:rPr>
            <w:noProof/>
            <w:webHidden/>
          </w:rPr>
          <w:fldChar w:fldCharType="end"/>
        </w:r>
      </w:hyperlink>
    </w:p>
    <w:p w:rsidR="007F070C" w:rsidRDefault="007C71A7">
      <w:pPr>
        <w:pStyle w:val="TOC3"/>
        <w:rPr>
          <w:rFonts w:asciiTheme="minorHAnsi" w:hAnsiTheme="minorHAnsi" w:cstheme="minorBidi"/>
          <w:noProof/>
          <w:sz w:val="22"/>
          <w:szCs w:val="22"/>
          <w:lang w:val="en-US" w:eastAsia="en-US"/>
        </w:rPr>
      </w:pPr>
      <w:hyperlink w:anchor="_Toc425760690" w:history="1">
        <w:r w:rsidR="007F070C" w:rsidRPr="007043C7">
          <w:rPr>
            <w:rStyle w:val="Hyperlink"/>
            <w:noProof/>
          </w:rPr>
          <w:t>5.2.3.</w:t>
        </w:r>
        <w:r w:rsidR="007F070C">
          <w:rPr>
            <w:rFonts w:asciiTheme="minorHAnsi" w:hAnsiTheme="minorHAnsi" w:cstheme="minorBidi"/>
            <w:noProof/>
            <w:sz w:val="22"/>
            <w:szCs w:val="22"/>
            <w:lang w:val="en-US" w:eastAsia="en-US"/>
          </w:rPr>
          <w:tab/>
        </w:r>
        <w:r w:rsidR="007F070C" w:rsidRPr="007043C7">
          <w:rPr>
            <w:rStyle w:val="Hyperlink"/>
            <w:noProof/>
          </w:rPr>
          <w:t>Step 3: Total baseline emissions per year</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_Toc425760690 \h </w:instrText>
        </w:r>
        <w:r w:rsidR="007F070C">
          <w:rPr>
            <w:noProof/>
            <w:webHidden/>
          </w:rPr>
        </w:r>
        <w:r w:rsidR="007F070C">
          <w:rPr>
            <w:noProof/>
            <w:webHidden/>
          </w:rPr>
          <w:fldChar w:fldCharType="separate"/>
        </w:r>
        <w:r w:rsidR="00D12F9E">
          <w:rPr>
            <w:noProof/>
            <w:webHidden/>
          </w:rPr>
          <w:t>9</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91" w:history="1">
        <w:r w:rsidR="007F070C" w:rsidRPr="007043C7">
          <w:rPr>
            <w:rStyle w:val="Hyperlink"/>
            <w:noProof/>
          </w:rPr>
          <w:t>5.3.</w:t>
        </w:r>
        <w:r w:rsidR="007F070C">
          <w:rPr>
            <w:rFonts w:asciiTheme="minorHAnsi" w:hAnsiTheme="minorHAnsi" w:cstheme="minorBidi"/>
            <w:noProof/>
            <w:sz w:val="22"/>
            <w:szCs w:val="22"/>
            <w:lang w:val="en-US" w:eastAsia="en-US"/>
          </w:rPr>
          <w:tab/>
        </w:r>
        <w:r w:rsidR="007F070C" w:rsidRPr="007043C7">
          <w:rPr>
            <w:rStyle w:val="Hyperlink"/>
            <w:noProof/>
          </w:rPr>
          <w:t>Project</w:t>
        </w:r>
        <w:r w:rsidR="007F070C">
          <w:rPr>
            <w:rStyle w:val="Hyperlink"/>
            <w:noProof/>
          </w:rPr>
          <w:t xml:space="preserve"> </w:t>
        </w:r>
        <w:r w:rsidR="007F070C" w:rsidRPr="007043C7">
          <w:rPr>
            <w:rStyle w:val="Hyperlink"/>
            <w:noProof/>
          </w:rPr>
          <w:t>emissions</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_Toc425760691 \h </w:instrText>
        </w:r>
        <w:r w:rsidR="007F070C">
          <w:rPr>
            <w:noProof/>
            <w:webHidden/>
          </w:rPr>
        </w:r>
        <w:r w:rsidR="007F070C">
          <w:rPr>
            <w:noProof/>
            <w:webHidden/>
          </w:rPr>
          <w:fldChar w:fldCharType="separate"/>
        </w:r>
        <w:r w:rsidR="00D12F9E">
          <w:rPr>
            <w:noProof/>
            <w:webHidden/>
          </w:rPr>
          <w:t>10</w:t>
        </w:r>
        <w:r w:rsidR="007F070C">
          <w:rPr>
            <w:noProof/>
            <w:webHidden/>
          </w:rPr>
          <w:fldChar w:fldCharType="end"/>
        </w:r>
      </w:hyperlink>
    </w:p>
    <w:p w:rsidR="007F070C" w:rsidRDefault="007C71A7">
      <w:pPr>
        <w:pStyle w:val="TOC3"/>
        <w:rPr>
          <w:rFonts w:asciiTheme="minorHAnsi" w:hAnsiTheme="minorHAnsi" w:cstheme="minorBidi"/>
          <w:noProof/>
          <w:sz w:val="22"/>
          <w:szCs w:val="22"/>
          <w:lang w:val="en-US" w:eastAsia="en-US"/>
        </w:rPr>
      </w:pPr>
      <w:hyperlink w:anchor="_Toc425760692" w:history="1">
        <w:r w:rsidR="007F070C" w:rsidRPr="007043C7">
          <w:rPr>
            <w:rStyle w:val="Hyperlink"/>
            <w:noProof/>
          </w:rPr>
          <w:t>5.3.1.</w:t>
        </w:r>
        <w:r w:rsidR="007F070C">
          <w:rPr>
            <w:rFonts w:asciiTheme="minorHAnsi" w:hAnsiTheme="minorHAnsi" w:cstheme="minorBidi"/>
            <w:noProof/>
            <w:sz w:val="22"/>
            <w:szCs w:val="22"/>
            <w:lang w:val="en-US" w:eastAsia="en-US"/>
          </w:rPr>
          <w:tab/>
        </w:r>
        <w:r w:rsidR="007F070C" w:rsidRPr="007043C7">
          <w:rPr>
            <w:rStyle w:val="Hyperlink"/>
            <w:noProof/>
          </w:rPr>
          <w:t>Step 1: Survey</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_Toc425760692 \h </w:instrText>
        </w:r>
        <w:r w:rsidR="007F070C">
          <w:rPr>
            <w:noProof/>
            <w:webHidden/>
          </w:rPr>
        </w:r>
        <w:r w:rsidR="007F070C">
          <w:rPr>
            <w:noProof/>
            <w:webHidden/>
          </w:rPr>
          <w:fldChar w:fldCharType="separate"/>
        </w:r>
        <w:r w:rsidR="00D12F9E">
          <w:rPr>
            <w:noProof/>
            <w:webHidden/>
          </w:rPr>
          <w:t>10</w:t>
        </w:r>
        <w:r w:rsidR="007F070C">
          <w:rPr>
            <w:noProof/>
            <w:webHidden/>
          </w:rPr>
          <w:fldChar w:fldCharType="end"/>
        </w:r>
      </w:hyperlink>
    </w:p>
    <w:p w:rsidR="007F070C" w:rsidRDefault="007C71A7">
      <w:pPr>
        <w:pStyle w:val="TOC3"/>
        <w:rPr>
          <w:rFonts w:asciiTheme="minorHAnsi" w:hAnsiTheme="minorHAnsi" w:cstheme="minorBidi"/>
          <w:noProof/>
          <w:sz w:val="22"/>
          <w:szCs w:val="22"/>
          <w:lang w:val="en-US" w:eastAsia="en-US"/>
        </w:rPr>
      </w:pPr>
      <w:hyperlink w:anchor="_Toc425760693" w:history="1">
        <w:r w:rsidR="007F070C" w:rsidRPr="007043C7">
          <w:rPr>
            <w:rStyle w:val="Hyperlink"/>
            <w:noProof/>
          </w:rPr>
          <w:t>5.3.2.</w:t>
        </w:r>
        <w:r w:rsidR="007F070C">
          <w:rPr>
            <w:rFonts w:asciiTheme="minorHAnsi" w:hAnsiTheme="minorHAnsi" w:cstheme="minorBidi"/>
            <w:noProof/>
            <w:sz w:val="22"/>
            <w:szCs w:val="22"/>
            <w:lang w:val="en-US" w:eastAsia="en-US"/>
          </w:rPr>
          <w:tab/>
        </w:r>
        <w:r w:rsidR="007F070C" w:rsidRPr="007043C7">
          <w:rPr>
            <w:rStyle w:val="Hyperlink"/>
            <w:noProof/>
          </w:rPr>
          <w:t>Step 2: Indirect trip distance per mode per passenger surveyed</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_Toc425760693 \h </w:instrText>
        </w:r>
        <w:r w:rsidR="007F070C">
          <w:rPr>
            <w:noProof/>
            <w:webHidden/>
          </w:rPr>
        </w:r>
        <w:r w:rsidR="007F070C">
          <w:rPr>
            <w:noProof/>
            <w:webHidden/>
          </w:rPr>
          <w:fldChar w:fldCharType="separate"/>
        </w:r>
        <w:r w:rsidR="00D12F9E">
          <w:rPr>
            <w:noProof/>
            <w:webHidden/>
          </w:rPr>
          <w:t>11</w:t>
        </w:r>
        <w:r w:rsidR="007F070C">
          <w:rPr>
            <w:noProof/>
            <w:webHidden/>
          </w:rPr>
          <w:fldChar w:fldCharType="end"/>
        </w:r>
      </w:hyperlink>
    </w:p>
    <w:p w:rsidR="007F070C" w:rsidRDefault="007C71A7">
      <w:pPr>
        <w:pStyle w:val="TOC3"/>
        <w:rPr>
          <w:rFonts w:asciiTheme="minorHAnsi" w:hAnsiTheme="minorHAnsi" w:cstheme="minorBidi"/>
          <w:noProof/>
          <w:sz w:val="22"/>
          <w:szCs w:val="22"/>
          <w:lang w:val="en-US" w:eastAsia="en-US"/>
        </w:rPr>
      </w:pPr>
      <w:hyperlink w:anchor="_Toc425760694" w:history="1">
        <w:r w:rsidR="007F070C" w:rsidRPr="007043C7">
          <w:rPr>
            <w:rStyle w:val="Hyperlink"/>
            <w:noProof/>
          </w:rPr>
          <w:t>5.3.3.</w:t>
        </w:r>
        <w:r w:rsidR="007F070C">
          <w:rPr>
            <w:rFonts w:asciiTheme="minorHAnsi" w:hAnsiTheme="minorHAnsi" w:cstheme="minorBidi"/>
            <w:noProof/>
            <w:sz w:val="22"/>
            <w:szCs w:val="22"/>
            <w:lang w:val="en-US" w:eastAsia="en-US"/>
          </w:rPr>
          <w:tab/>
        </w:r>
        <w:r w:rsidR="007F070C" w:rsidRPr="007043C7">
          <w:rPr>
            <w:rStyle w:val="Hyperlink"/>
            <w:noProof/>
          </w:rPr>
          <w:t>Step 3: Total indirect project emissions</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_Toc425760694 \h </w:instrText>
        </w:r>
        <w:r w:rsidR="007F070C">
          <w:rPr>
            <w:noProof/>
            <w:webHidden/>
          </w:rPr>
        </w:r>
        <w:r w:rsidR="007F070C">
          <w:rPr>
            <w:noProof/>
            <w:webHidden/>
          </w:rPr>
          <w:fldChar w:fldCharType="separate"/>
        </w:r>
        <w:r w:rsidR="00D12F9E">
          <w:rPr>
            <w:noProof/>
            <w:webHidden/>
          </w:rPr>
          <w:t>11</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95" w:history="1">
        <w:r w:rsidR="007F070C" w:rsidRPr="007043C7">
          <w:rPr>
            <w:rStyle w:val="Hyperlink"/>
            <w:noProof/>
          </w:rPr>
          <w:t>5.4.</w:t>
        </w:r>
        <w:r w:rsidR="007F070C">
          <w:rPr>
            <w:rFonts w:asciiTheme="minorHAnsi" w:hAnsiTheme="minorHAnsi" w:cstheme="minorBidi"/>
            <w:noProof/>
            <w:sz w:val="22"/>
            <w:szCs w:val="22"/>
            <w:lang w:val="en-US" w:eastAsia="en-US"/>
          </w:rPr>
          <w:tab/>
        </w:r>
        <w:r w:rsidR="007F070C" w:rsidRPr="007043C7">
          <w:rPr>
            <w:rStyle w:val="Hyperlink"/>
            <w:noProof/>
          </w:rPr>
          <w:t>Leakage</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_Toc425760695 \h </w:instrText>
        </w:r>
        <w:r w:rsidR="007F070C">
          <w:rPr>
            <w:noProof/>
            <w:webHidden/>
          </w:rPr>
        </w:r>
        <w:r w:rsidR="007F070C">
          <w:rPr>
            <w:noProof/>
            <w:webHidden/>
          </w:rPr>
          <w:fldChar w:fldCharType="separate"/>
        </w:r>
        <w:r w:rsidR="00D12F9E">
          <w:rPr>
            <w:noProof/>
            <w:webHidden/>
          </w:rPr>
          <w:t>12</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96" w:history="1">
        <w:r w:rsidR="007F070C" w:rsidRPr="007043C7">
          <w:rPr>
            <w:rStyle w:val="Hyperlink"/>
            <w:noProof/>
          </w:rPr>
          <w:t>5.5.</w:t>
        </w:r>
        <w:r w:rsidR="007F070C">
          <w:rPr>
            <w:rFonts w:asciiTheme="minorHAnsi" w:hAnsiTheme="minorHAnsi" w:cstheme="minorBidi"/>
            <w:noProof/>
            <w:sz w:val="22"/>
            <w:szCs w:val="22"/>
            <w:lang w:val="en-US" w:eastAsia="en-US"/>
          </w:rPr>
          <w:tab/>
        </w:r>
        <w:r w:rsidR="007F070C" w:rsidRPr="007043C7">
          <w:rPr>
            <w:rStyle w:val="Hyperlink"/>
            <w:noProof/>
          </w:rPr>
          <w:t>Emission reductions</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_Toc425760696 \h </w:instrText>
        </w:r>
        <w:r w:rsidR="007F070C">
          <w:rPr>
            <w:noProof/>
            <w:webHidden/>
          </w:rPr>
        </w:r>
        <w:r w:rsidR="007F070C">
          <w:rPr>
            <w:noProof/>
            <w:webHidden/>
          </w:rPr>
          <w:fldChar w:fldCharType="separate"/>
        </w:r>
        <w:r w:rsidR="00D12F9E">
          <w:rPr>
            <w:noProof/>
            <w:webHidden/>
          </w:rPr>
          <w:t>12</w:t>
        </w:r>
        <w:r w:rsidR="007F070C">
          <w:rPr>
            <w:noProof/>
            <w:webHidden/>
          </w:rPr>
          <w:fldChar w:fldCharType="end"/>
        </w:r>
      </w:hyperlink>
    </w:p>
    <w:p w:rsidR="007F070C" w:rsidRDefault="007C71A7">
      <w:pPr>
        <w:pStyle w:val="TOC1"/>
        <w:rPr>
          <w:rFonts w:asciiTheme="minorHAnsi" w:hAnsiTheme="minorHAnsi" w:cstheme="minorBidi"/>
          <w:b w:val="0"/>
          <w:caps w:val="0"/>
          <w:noProof/>
          <w:sz w:val="22"/>
          <w:szCs w:val="22"/>
          <w:lang w:val="en-US" w:eastAsia="en-US"/>
        </w:rPr>
      </w:pPr>
      <w:hyperlink w:anchor="_Toc425760697" w:history="1">
        <w:r w:rsidR="007F070C" w:rsidRPr="007043C7">
          <w:rPr>
            <w:rStyle w:val="Hyperlink"/>
            <w:noProof/>
          </w:rPr>
          <w:t>6.</w:t>
        </w:r>
        <w:r w:rsidR="007F070C">
          <w:rPr>
            <w:rFonts w:asciiTheme="minorHAnsi" w:hAnsiTheme="minorHAnsi" w:cstheme="minorBidi"/>
            <w:b w:val="0"/>
            <w:caps w:val="0"/>
            <w:noProof/>
            <w:sz w:val="22"/>
            <w:szCs w:val="22"/>
            <w:lang w:val="en-US" w:eastAsia="en-US"/>
          </w:rPr>
          <w:tab/>
        </w:r>
        <w:r w:rsidR="007F070C" w:rsidRPr="007043C7">
          <w:rPr>
            <w:rStyle w:val="Hyperlink"/>
            <w:noProof/>
          </w:rPr>
          <w:t>Monitoring methodology</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_Toc425760697 \h </w:instrText>
        </w:r>
        <w:r w:rsidR="007F070C">
          <w:rPr>
            <w:noProof/>
            <w:webHidden/>
          </w:rPr>
        </w:r>
        <w:r w:rsidR="007F070C">
          <w:rPr>
            <w:noProof/>
            <w:webHidden/>
          </w:rPr>
          <w:fldChar w:fldCharType="separate"/>
        </w:r>
        <w:r w:rsidR="00D12F9E">
          <w:rPr>
            <w:noProof/>
            <w:webHidden/>
          </w:rPr>
          <w:t>12</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98" w:history="1">
        <w:r w:rsidR="007F070C" w:rsidRPr="007043C7">
          <w:rPr>
            <w:rStyle w:val="Hyperlink"/>
            <w:noProof/>
          </w:rPr>
          <w:t>6.1.</w:t>
        </w:r>
        <w:r w:rsidR="007F070C">
          <w:rPr>
            <w:rFonts w:asciiTheme="minorHAnsi" w:hAnsiTheme="minorHAnsi" w:cstheme="minorBidi"/>
            <w:noProof/>
            <w:sz w:val="22"/>
            <w:szCs w:val="22"/>
            <w:lang w:val="en-US" w:eastAsia="en-US"/>
          </w:rPr>
          <w:tab/>
        </w:r>
        <w:r w:rsidR="007F070C" w:rsidRPr="007043C7">
          <w:rPr>
            <w:rStyle w:val="Hyperlink"/>
            <w:noProof/>
          </w:rPr>
          <w:t>Data and Parameters not monitored</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_Toc425760698 \h </w:instrText>
        </w:r>
        <w:r w:rsidR="007F070C">
          <w:rPr>
            <w:noProof/>
            <w:webHidden/>
          </w:rPr>
        </w:r>
        <w:r w:rsidR="007F070C">
          <w:rPr>
            <w:noProof/>
            <w:webHidden/>
          </w:rPr>
          <w:fldChar w:fldCharType="separate"/>
        </w:r>
        <w:r w:rsidR="00D12F9E">
          <w:rPr>
            <w:noProof/>
            <w:webHidden/>
          </w:rPr>
          <w:t>12</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699" w:history="1">
        <w:r w:rsidR="007F070C" w:rsidRPr="007043C7">
          <w:rPr>
            <w:rStyle w:val="Hyperlink"/>
            <w:noProof/>
          </w:rPr>
          <w:t>6.2.</w:t>
        </w:r>
        <w:r w:rsidR="007F070C">
          <w:rPr>
            <w:rFonts w:asciiTheme="minorHAnsi" w:hAnsiTheme="minorHAnsi" w:cstheme="minorBidi"/>
            <w:noProof/>
            <w:sz w:val="22"/>
            <w:szCs w:val="22"/>
            <w:lang w:val="en-US" w:eastAsia="en-US"/>
          </w:rPr>
          <w:tab/>
        </w:r>
        <w:r w:rsidR="007F070C" w:rsidRPr="007043C7">
          <w:rPr>
            <w:rStyle w:val="Hyperlink"/>
            <w:noProof/>
          </w:rPr>
          <w:t>Data and Parameters monitored</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_Toc425760699 \h </w:instrText>
        </w:r>
        <w:r w:rsidR="007F070C">
          <w:rPr>
            <w:noProof/>
            <w:webHidden/>
          </w:rPr>
        </w:r>
        <w:r w:rsidR="007F070C">
          <w:rPr>
            <w:noProof/>
            <w:webHidden/>
          </w:rPr>
          <w:fldChar w:fldCharType="separate"/>
        </w:r>
        <w:r w:rsidR="00D12F9E">
          <w:rPr>
            <w:noProof/>
            <w:webHidden/>
          </w:rPr>
          <w:t>17</w:t>
        </w:r>
        <w:r w:rsidR="007F070C">
          <w:rPr>
            <w:noProof/>
            <w:webHidden/>
          </w:rPr>
          <w:fldChar w:fldCharType="end"/>
        </w:r>
      </w:hyperlink>
    </w:p>
    <w:p w:rsidR="007F070C" w:rsidRDefault="007C71A7">
      <w:pPr>
        <w:pStyle w:val="TOC2"/>
        <w:rPr>
          <w:rFonts w:asciiTheme="minorHAnsi" w:hAnsiTheme="minorHAnsi" w:cstheme="minorBidi"/>
          <w:noProof/>
          <w:sz w:val="22"/>
          <w:szCs w:val="22"/>
          <w:lang w:val="en-US" w:eastAsia="en-US"/>
        </w:rPr>
      </w:pPr>
      <w:hyperlink w:anchor="_Toc425760700" w:history="1">
        <w:r w:rsidR="007F070C" w:rsidRPr="007043C7">
          <w:rPr>
            <w:rStyle w:val="Hyperlink"/>
            <w:noProof/>
          </w:rPr>
          <w:t>6.3.</w:t>
        </w:r>
        <w:r w:rsidR="007F070C">
          <w:rPr>
            <w:rFonts w:asciiTheme="minorHAnsi" w:hAnsiTheme="minorHAnsi" w:cstheme="minorBidi"/>
            <w:noProof/>
            <w:sz w:val="22"/>
            <w:szCs w:val="22"/>
            <w:lang w:val="en-US" w:eastAsia="en-US"/>
          </w:rPr>
          <w:tab/>
        </w:r>
        <w:r w:rsidR="007F070C" w:rsidRPr="007043C7">
          <w:rPr>
            <w:rStyle w:val="Hyperlink"/>
            <w:noProof/>
          </w:rPr>
          <w:t>Project activity under a programme of activities</w:t>
        </w:r>
        <w:r w:rsidR="007F070C">
          <w:rPr>
            <w:noProof/>
            <w:webHidden/>
          </w:rPr>
          <w:tab/>
        </w:r>
        <w:r w:rsidR="007F070C">
          <w:rPr>
            <w:rStyle w:val="Hyperlink"/>
            <w:noProof/>
          </w:rPr>
          <w:tab/>
        </w:r>
        <w:r w:rsidR="007F070C">
          <w:rPr>
            <w:noProof/>
            <w:webHidden/>
          </w:rPr>
          <w:fldChar w:fldCharType="begin"/>
        </w:r>
        <w:r w:rsidR="007F070C">
          <w:rPr>
            <w:noProof/>
            <w:webHidden/>
          </w:rPr>
          <w:instrText xml:space="preserve"> PAGEREF _Toc425760700 \h </w:instrText>
        </w:r>
        <w:r w:rsidR="007F070C">
          <w:rPr>
            <w:noProof/>
            <w:webHidden/>
          </w:rPr>
        </w:r>
        <w:r w:rsidR="007F070C">
          <w:rPr>
            <w:noProof/>
            <w:webHidden/>
          </w:rPr>
          <w:fldChar w:fldCharType="separate"/>
        </w:r>
        <w:r w:rsidR="00D12F9E">
          <w:rPr>
            <w:noProof/>
            <w:webHidden/>
          </w:rPr>
          <w:t>20</w:t>
        </w:r>
        <w:r w:rsidR="007F070C">
          <w:rPr>
            <w:noProof/>
            <w:webHidden/>
          </w:rPr>
          <w:fldChar w:fldCharType="end"/>
        </w:r>
      </w:hyperlink>
    </w:p>
    <w:p w:rsidR="007F070C" w:rsidRDefault="007C71A7">
      <w:pPr>
        <w:pStyle w:val="TOC6"/>
        <w:rPr>
          <w:rFonts w:asciiTheme="minorHAnsi" w:hAnsiTheme="minorHAnsi" w:cstheme="minorBidi"/>
          <w:b w:val="0"/>
          <w:caps w:val="0"/>
          <w:sz w:val="22"/>
          <w:szCs w:val="22"/>
          <w:lang w:val="en-US" w:eastAsia="en-US"/>
        </w:rPr>
      </w:pPr>
      <w:hyperlink w:anchor="_Toc425760701" w:history="1">
        <w:r w:rsidR="007F070C" w:rsidRPr="007043C7">
          <w:rPr>
            <w:rStyle w:val="Hyperlink"/>
          </w:rPr>
          <w:t>Appendix.</w:t>
        </w:r>
        <w:r w:rsidR="007F070C">
          <w:rPr>
            <w:rFonts w:asciiTheme="minorHAnsi" w:hAnsiTheme="minorHAnsi" w:cstheme="minorBidi"/>
            <w:b w:val="0"/>
            <w:caps w:val="0"/>
            <w:sz w:val="22"/>
            <w:szCs w:val="22"/>
            <w:lang w:val="en-US" w:eastAsia="en-US"/>
          </w:rPr>
          <w:tab/>
        </w:r>
        <w:r w:rsidR="007F070C" w:rsidRPr="007043C7">
          <w:rPr>
            <w:rStyle w:val="Hyperlink"/>
          </w:rPr>
          <w:t>Survey principles and default survey</w:t>
        </w:r>
        <w:r w:rsidR="007F070C">
          <w:rPr>
            <w:webHidden/>
          </w:rPr>
          <w:tab/>
        </w:r>
        <w:r w:rsidR="007F070C">
          <w:rPr>
            <w:rStyle w:val="Hyperlink"/>
          </w:rPr>
          <w:tab/>
        </w:r>
        <w:r w:rsidR="007F070C">
          <w:rPr>
            <w:webHidden/>
          </w:rPr>
          <w:fldChar w:fldCharType="begin"/>
        </w:r>
        <w:r w:rsidR="007F070C">
          <w:rPr>
            <w:webHidden/>
          </w:rPr>
          <w:instrText xml:space="preserve"> PAGEREF _Toc425760701 \h </w:instrText>
        </w:r>
        <w:r w:rsidR="007F070C">
          <w:rPr>
            <w:webHidden/>
          </w:rPr>
        </w:r>
        <w:r w:rsidR="007F070C">
          <w:rPr>
            <w:webHidden/>
          </w:rPr>
          <w:fldChar w:fldCharType="separate"/>
        </w:r>
        <w:r w:rsidR="00D12F9E">
          <w:rPr>
            <w:webHidden/>
          </w:rPr>
          <w:t>21</w:t>
        </w:r>
        <w:r w:rsidR="007F070C">
          <w:rPr>
            <w:webHidden/>
          </w:rPr>
          <w:fldChar w:fldCharType="end"/>
        </w:r>
      </w:hyperlink>
    </w:p>
    <w:p w:rsidR="005376F6" w:rsidRDefault="005376F6" w:rsidP="005376F6">
      <w:pPr>
        <w:sectPr w:rsidR="005376F6" w:rsidSect="002D3F3B">
          <w:headerReference w:type="even" r:id="rId10"/>
          <w:headerReference w:type="default" r:id="rId11"/>
          <w:footerReference w:type="default" r:id="rId12"/>
          <w:headerReference w:type="first" r:id="rId13"/>
          <w:pgSz w:w="11907" w:h="16840" w:code="9"/>
          <w:pgMar w:top="2552" w:right="1134" w:bottom="1418" w:left="1418" w:header="851" w:footer="567" w:gutter="0"/>
          <w:cols w:space="720"/>
          <w:formProt w:val="0"/>
          <w:docGrid w:linePitch="299"/>
        </w:sectPr>
      </w:pPr>
      <w:r>
        <w:fldChar w:fldCharType="end"/>
      </w:r>
    </w:p>
    <w:p w:rsidR="002454C9" w:rsidRPr="007F070C" w:rsidRDefault="002454C9" w:rsidP="002454C9">
      <w:pPr>
        <w:pStyle w:val="SDMHead1"/>
      </w:pPr>
      <w:bookmarkStart w:id="17" w:name="_Toc425760678"/>
      <w:r w:rsidRPr="007F070C">
        <w:lastRenderedPageBreak/>
        <w:t>Introduction</w:t>
      </w:r>
      <w:bookmarkEnd w:id="9"/>
      <w:bookmarkEnd w:id="10"/>
      <w:bookmarkEnd w:id="11"/>
      <w:bookmarkEnd w:id="12"/>
      <w:bookmarkEnd w:id="13"/>
      <w:bookmarkEnd w:id="14"/>
      <w:bookmarkEnd w:id="15"/>
      <w:bookmarkEnd w:id="17"/>
    </w:p>
    <w:p w:rsidR="002161F7" w:rsidRPr="007F070C" w:rsidRDefault="002161F7" w:rsidP="00114461">
      <w:pPr>
        <w:pStyle w:val="SDMPara"/>
        <w:keepNext/>
        <w:numPr>
          <w:ilvl w:val="0"/>
          <w:numId w:val="16"/>
        </w:numPr>
      </w:pPr>
      <w:r w:rsidRPr="007F070C">
        <w:t>The following table describes the key elements of the methodology:</w:t>
      </w:r>
    </w:p>
    <w:p w:rsidR="002161F7" w:rsidRPr="007F070C" w:rsidRDefault="002161F7" w:rsidP="002161F7">
      <w:pPr>
        <w:pStyle w:val="Caption"/>
      </w:pPr>
      <w:proofErr w:type="gramStart"/>
      <w:r w:rsidRPr="007F070C">
        <w:t xml:space="preserve">Table </w:t>
      </w:r>
      <w:proofErr w:type="gramEnd"/>
      <w:r w:rsidR="007C71A7">
        <w:fldChar w:fldCharType="begin"/>
      </w:r>
      <w:r w:rsidR="007C71A7">
        <w:instrText xml:space="preserve"> SEQ Table \* ARABIC </w:instrText>
      </w:r>
      <w:r w:rsidR="007C71A7">
        <w:fldChar w:fldCharType="separate"/>
      </w:r>
      <w:r w:rsidR="00D12F9E">
        <w:rPr>
          <w:noProof/>
        </w:rPr>
        <w:t>1</w:t>
      </w:r>
      <w:r w:rsidR="007C71A7">
        <w:rPr>
          <w:noProof/>
        </w:rPr>
        <w:fldChar w:fldCharType="end"/>
      </w:r>
      <w:proofErr w:type="gramStart"/>
      <w:r w:rsidRPr="007F070C">
        <w:rPr>
          <w:noProof/>
        </w:rPr>
        <w:t>.</w:t>
      </w:r>
      <w:proofErr w:type="gramEnd"/>
      <w:r w:rsidRPr="007F070C">
        <w:tab/>
        <w:t>Methodology key elements</w:t>
      </w:r>
    </w:p>
    <w:tbl>
      <w:tblPr>
        <w:tblStyle w:val="SDMTable"/>
        <w:tblW w:w="0" w:type="auto"/>
        <w:tblLook w:val="04A0" w:firstRow="1" w:lastRow="0" w:firstColumn="1" w:lastColumn="0" w:noHBand="0" w:noVBand="1"/>
      </w:tblPr>
      <w:tblGrid>
        <w:gridCol w:w="2972"/>
        <w:gridCol w:w="5777"/>
      </w:tblGrid>
      <w:tr w:rsidR="002161F7" w:rsidRPr="007F070C" w:rsidTr="00B17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2161F7" w:rsidRPr="007F070C" w:rsidRDefault="002161F7" w:rsidP="00B17730">
            <w:pPr>
              <w:pStyle w:val="SDMTableBoxParaNotNumbered"/>
            </w:pPr>
            <w:r w:rsidRPr="007F070C">
              <w:t>Typical project(s)</w:t>
            </w:r>
          </w:p>
        </w:tc>
        <w:tc>
          <w:tcPr>
            <w:tcW w:w="5777"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2161F7" w:rsidRPr="007F070C" w:rsidRDefault="002161F7" w:rsidP="002161F7">
            <w:pPr>
              <w:pStyle w:val="SDMTableBoxParaNotNumbered"/>
              <w:cnfStyle w:val="100000000000" w:firstRow="1" w:lastRow="0" w:firstColumn="0" w:lastColumn="0" w:oddVBand="0" w:evenVBand="0" w:oddHBand="0" w:evenHBand="0" w:firstRowFirstColumn="0" w:firstRowLastColumn="0" w:lastRowFirstColumn="0" w:lastRowLastColumn="0"/>
              <w:rPr>
                <w:b w:val="0"/>
              </w:rPr>
            </w:pPr>
            <w:r w:rsidRPr="007F070C">
              <w:rPr>
                <w:b w:val="0"/>
              </w:rPr>
              <w:t>Construction and operation of cable cars for urban transport of passengers substituting traditional road-based transport trips. Extensions of exist</w:t>
            </w:r>
            <w:r w:rsidR="000E26D6" w:rsidRPr="007F070C">
              <w:rPr>
                <w:b w:val="0"/>
              </w:rPr>
              <w:t>ing cable cars are not allowed</w:t>
            </w:r>
          </w:p>
        </w:tc>
      </w:tr>
      <w:tr w:rsidR="002161F7" w:rsidRPr="007F070C" w:rsidTr="00B17730">
        <w:tc>
          <w:tcPr>
            <w:cnfStyle w:val="001000000000" w:firstRow="0" w:lastRow="0" w:firstColumn="1" w:lastColumn="0" w:oddVBand="0" w:evenVBand="0" w:oddHBand="0" w:evenHBand="0" w:firstRowFirstColumn="0" w:firstRowLastColumn="0" w:lastRowFirstColumn="0" w:lastRowLastColumn="0"/>
            <w:tcW w:w="2972" w:type="dxa"/>
          </w:tcPr>
          <w:p w:rsidR="002161F7" w:rsidRPr="007F070C" w:rsidRDefault="002161F7" w:rsidP="00B17730">
            <w:pPr>
              <w:pStyle w:val="SDMTableBoxParaNotNumbered"/>
            </w:pPr>
            <w:r w:rsidRPr="007F070C">
              <w:t>Type of GHG emissions mitigation action</w:t>
            </w:r>
          </w:p>
        </w:tc>
        <w:tc>
          <w:tcPr>
            <w:tcW w:w="5777" w:type="dxa"/>
          </w:tcPr>
          <w:p w:rsidR="002161F7" w:rsidRPr="007F070C" w:rsidRDefault="002161F7" w:rsidP="002161F7">
            <w:pPr>
              <w:pStyle w:val="SDMTableBoxParaNotNumbered"/>
              <w:keepNext/>
              <w:keepLines/>
              <w:cnfStyle w:val="000000000000" w:firstRow="0" w:lastRow="0" w:firstColumn="0" w:lastColumn="0" w:oddVBand="0" w:evenVBand="0" w:oddHBand="0" w:evenHBand="0" w:firstRowFirstColumn="0" w:firstRowLastColumn="0" w:lastRowFirstColumn="0" w:lastRowLastColumn="0"/>
            </w:pPr>
            <w:r w:rsidRPr="007F070C">
              <w:t>• Energy efficiency;</w:t>
            </w:r>
          </w:p>
          <w:p w:rsidR="002161F7" w:rsidRPr="007F070C" w:rsidRDefault="007F070C" w:rsidP="00114461">
            <w:pPr>
              <w:pStyle w:val="SDMTableBoxParaNotNumbered"/>
              <w:keepNext/>
              <w:keepLines/>
              <w:cnfStyle w:val="000000000000" w:firstRow="0" w:lastRow="0" w:firstColumn="0" w:lastColumn="0" w:oddVBand="0" w:evenVBand="0" w:oddHBand="0" w:evenHBand="0" w:firstRowFirstColumn="0" w:firstRowLastColumn="0" w:lastRowFirstColumn="0" w:lastRowLastColumn="0"/>
            </w:pPr>
            <w:r w:rsidRPr="007F070C">
              <w:t>• Fuel switch:</w:t>
            </w:r>
          </w:p>
          <w:p w:rsidR="002161F7" w:rsidRPr="007F070C" w:rsidRDefault="002161F7" w:rsidP="002161F7">
            <w:pPr>
              <w:pStyle w:val="SDMTableBoxParaNotNumbered"/>
              <w:cnfStyle w:val="000000000000" w:firstRow="0" w:lastRow="0" w:firstColumn="0" w:lastColumn="0" w:oddVBand="0" w:evenVBand="0" w:oddHBand="0" w:evenHBand="0" w:firstRowFirstColumn="0" w:firstRowLastColumn="0" w:lastRowFirstColumn="0" w:lastRowLastColumn="0"/>
            </w:pPr>
            <w:r w:rsidRPr="007F070C">
              <w:t>Displacement of more-GHG-intensive vehicles</w:t>
            </w:r>
          </w:p>
        </w:tc>
      </w:tr>
    </w:tbl>
    <w:p w:rsidR="002454C9" w:rsidRPr="007F070C" w:rsidRDefault="002454C9" w:rsidP="002454C9">
      <w:pPr>
        <w:pStyle w:val="SDMHead1"/>
      </w:pPr>
      <w:bookmarkStart w:id="18" w:name="_Toc346039898"/>
      <w:bookmarkStart w:id="19" w:name="_Toc352521228"/>
      <w:bookmarkStart w:id="20" w:name="_Toc353201618"/>
      <w:bookmarkStart w:id="21" w:name="_Toc354405683"/>
      <w:bookmarkStart w:id="22" w:name="_Toc354405697"/>
      <w:bookmarkStart w:id="23" w:name="_Toc354503028"/>
      <w:bookmarkStart w:id="24" w:name="_Toc423447574"/>
      <w:bookmarkStart w:id="25" w:name="_Toc425760679"/>
      <w:r w:rsidRPr="007F070C">
        <w:t>Scope, applicability, and entry into force</w:t>
      </w:r>
      <w:bookmarkEnd w:id="18"/>
      <w:bookmarkEnd w:id="19"/>
      <w:bookmarkEnd w:id="20"/>
      <w:bookmarkEnd w:id="21"/>
      <w:bookmarkEnd w:id="22"/>
      <w:bookmarkEnd w:id="23"/>
      <w:bookmarkEnd w:id="24"/>
      <w:bookmarkEnd w:id="25"/>
    </w:p>
    <w:p w:rsidR="002454C9" w:rsidRPr="007F070C" w:rsidRDefault="002454C9" w:rsidP="002454C9">
      <w:pPr>
        <w:pStyle w:val="SDMHead2"/>
      </w:pPr>
      <w:bookmarkStart w:id="26" w:name="_Toc346039899"/>
      <w:bookmarkStart w:id="27" w:name="_Toc352521229"/>
      <w:bookmarkStart w:id="28" w:name="_Toc353201619"/>
      <w:bookmarkStart w:id="29" w:name="_Toc354405684"/>
      <w:bookmarkStart w:id="30" w:name="_Toc354405698"/>
      <w:bookmarkStart w:id="31" w:name="_Toc354503029"/>
      <w:bookmarkStart w:id="32" w:name="_Toc423447575"/>
      <w:bookmarkStart w:id="33" w:name="_Toc425760680"/>
      <w:r w:rsidRPr="007F070C">
        <w:t>Scope</w:t>
      </w:r>
      <w:bookmarkEnd w:id="26"/>
      <w:bookmarkEnd w:id="27"/>
      <w:bookmarkEnd w:id="28"/>
      <w:bookmarkEnd w:id="29"/>
      <w:bookmarkEnd w:id="30"/>
      <w:bookmarkEnd w:id="31"/>
      <w:bookmarkEnd w:id="32"/>
      <w:bookmarkEnd w:id="33"/>
    </w:p>
    <w:p w:rsidR="00BE3450" w:rsidRPr="007F070C" w:rsidRDefault="00BE3450" w:rsidP="00BE3450">
      <w:pPr>
        <w:pStyle w:val="SDMPara"/>
      </w:pPr>
      <w:r w:rsidRPr="007F070C">
        <w:t>This category comprises cable car</w:t>
      </w:r>
      <w:r w:rsidR="00567504" w:rsidRPr="007F070C">
        <w:t>s substituting traditional road-</w:t>
      </w:r>
      <w:r w:rsidRPr="007F070C">
        <w:t>based transport trips.</w:t>
      </w:r>
    </w:p>
    <w:p w:rsidR="00BE3450" w:rsidRPr="007F070C" w:rsidRDefault="00BE3450" w:rsidP="00BE3450">
      <w:pPr>
        <w:pStyle w:val="SDMPara"/>
      </w:pPr>
      <w:r w:rsidRPr="007F070C">
        <w:t>The calculation of baseline and project emissions is based on total emissions from trip origin (O) to trip destination (D) using distinctive modes of transport</w:t>
      </w:r>
      <w:r w:rsidRPr="007F070C">
        <w:rPr>
          <w:rStyle w:val="FootnoteReference"/>
        </w:rPr>
        <w:footnoteReference w:id="1"/>
      </w:r>
      <w:proofErr w:type="gramStart"/>
      <w:r w:rsidR="00C91C76" w:rsidRPr="007F070C">
        <w:rPr>
          <w:vertAlign w:val="superscript"/>
        </w:rPr>
        <w:t>,</w:t>
      </w:r>
      <w:r w:rsidRPr="007F070C">
        <w:rPr>
          <w:rStyle w:val="FootnoteReference"/>
        </w:rPr>
        <w:footnoteReference w:id="2"/>
      </w:r>
      <w:r w:rsidRPr="007F070C">
        <w:t>.</w:t>
      </w:r>
      <w:proofErr w:type="gramEnd"/>
    </w:p>
    <w:p w:rsidR="00D16C72" w:rsidRPr="007F070C" w:rsidRDefault="002454C9" w:rsidP="00ED3B01">
      <w:pPr>
        <w:pStyle w:val="SDMHead2"/>
      </w:pPr>
      <w:bookmarkStart w:id="34" w:name="_Toc346039900"/>
      <w:bookmarkStart w:id="35" w:name="_Toc352521230"/>
      <w:bookmarkStart w:id="36" w:name="_Toc353201620"/>
      <w:bookmarkStart w:id="37" w:name="_Toc354405685"/>
      <w:bookmarkStart w:id="38" w:name="_Toc354405699"/>
      <w:bookmarkStart w:id="39" w:name="_Toc354503030"/>
      <w:bookmarkStart w:id="40" w:name="_Toc423447576"/>
      <w:bookmarkStart w:id="41" w:name="_Toc425760681"/>
      <w:r w:rsidRPr="007F070C">
        <w:t>Applicability</w:t>
      </w:r>
      <w:bookmarkEnd w:id="34"/>
      <w:bookmarkEnd w:id="35"/>
      <w:bookmarkEnd w:id="36"/>
      <w:bookmarkEnd w:id="37"/>
      <w:bookmarkEnd w:id="38"/>
      <w:bookmarkEnd w:id="39"/>
      <w:bookmarkEnd w:id="40"/>
      <w:bookmarkEnd w:id="41"/>
    </w:p>
    <w:p w:rsidR="008B0690" w:rsidRPr="007F070C" w:rsidRDefault="00BE3450" w:rsidP="00274748">
      <w:pPr>
        <w:pStyle w:val="SDMPara"/>
      </w:pPr>
      <w:r w:rsidRPr="007F070C">
        <w:t xml:space="preserve">The methodology is applicable to project activities that reduce emissions through the construction and operation of </w:t>
      </w:r>
      <w:r w:rsidR="00C91C76" w:rsidRPr="007F070C">
        <w:t>new cable cars for passenger transport wherein the passenger performs partial or total trip on the cable car</w:t>
      </w:r>
      <w:r w:rsidRPr="007F070C">
        <w:t>.</w:t>
      </w:r>
      <w:r w:rsidR="00771D74" w:rsidRPr="007F070C">
        <w:t xml:space="preserve"> </w:t>
      </w:r>
      <w:r w:rsidR="00C91C76" w:rsidRPr="007F070C">
        <w:t>Extensions of existing cable cars are not eligible under this methodology.</w:t>
      </w:r>
    </w:p>
    <w:p w:rsidR="00BE3450" w:rsidRPr="007F070C" w:rsidRDefault="00BE3450" w:rsidP="00C91C76">
      <w:pPr>
        <w:pStyle w:val="SDMPara"/>
      </w:pPr>
      <w:r w:rsidRPr="007F070C">
        <w:t>Cable cars are established as a means of mass transit.</w:t>
      </w:r>
      <w:r w:rsidR="00771D74" w:rsidRPr="007F070C">
        <w:t xml:space="preserve"> </w:t>
      </w:r>
      <w:r w:rsidRPr="007F070C">
        <w:t>The cable car must be built in an area that is accessible by road</w:t>
      </w:r>
      <w:r w:rsidR="008B0690" w:rsidRPr="007F070C">
        <w:t>,</w:t>
      </w:r>
      <w:r w:rsidRPr="007F070C">
        <w:t xml:space="preserve"> </w:t>
      </w:r>
      <w:r w:rsidR="00C91C76" w:rsidRPr="007F070C">
        <w:t xml:space="preserve">i.e. </w:t>
      </w:r>
      <w:r w:rsidRPr="007F070C">
        <w:t>origin and final destination of the cable car;</w:t>
      </w:r>
    </w:p>
    <w:p w:rsidR="00BE3450" w:rsidRPr="007F070C" w:rsidRDefault="00C91C76" w:rsidP="00C91C76">
      <w:pPr>
        <w:pStyle w:val="SDMPara"/>
      </w:pPr>
      <w:r w:rsidRPr="007F070C">
        <w:t>F</w:t>
      </w:r>
      <w:r w:rsidR="00BE3450" w:rsidRPr="007F070C">
        <w:t>uels used in the baseline and or project case are electricity, gaseous or liquid fossil fuels.</w:t>
      </w:r>
      <w:r w:rsidR="00771D74" w:rsidRPr="007F070C">
        <w:t xml:space="preserve"> </w:t>
      </w:r>
      <w:r w:rsidR="00BE3450" w:rsidRPr="007F070C">
        <w:t>If Bio fuel blends are used as liquid fuels, the specific fuel consumption value and emission factors used for determining baseline and project emissions shall be adjusted accordingly.</w:t>
      </w:r>
    </w:p>
    <w:p w:rsidR="00BE3450" w:rsidRPr="007F070C" w:rsidRDefault="00274748" w:rsidP="00274748">
      <w:pPr>
        <w:pStyle w:val="SDMPara"/>
      </w:pPr>
      <w:r w:rsidRPr="007F070C">
        <w:t>T</w:t>
      </w:r>
      <w:r w:rsidR="00BE3450" w:rsidRPr="007F070C">
        <w:t xml:space="preserve">he analysis of possible baseline scenario alternatives leads to the </w:t>
      </w:r>
      <w:r w:rsidRPr="007F070C">
        <w:t>baseline scenario of</w:t>
      </w:r>
      <w:r w:rsidR="007F070C" w:rsidRPr="007F070C">
        <w:t xml:space="preserve"> </w:t>
      </w:r>
      <w:r w:rsidR="00BE3450" w:rsidRPr="007F070C">
        <w:t>continuation of the current public transport system that reasonably represents the anthropogenic emissions by sources of greenhouse gases (GHG) that would occur in the absence o</w:t>
      </w:r>
      <w:r w:rsidR="00652882">
        <w:t>f the proposed project activity</w:t>
      </w:r>
      <w:r w:rsidR="00BE3450" w:rsidRPr="007F070C">
        <w:t>.</w:t>
      </w:r>
    </w:p>
    <w:p w:rsidR="00BE3450" w:rsidRPr="007F070C" w:rsidRDefault="00BE3450" w:rsidP="002161F7">
      <w:pPr>
        <w:pStyle w:val="SDMPara"/>
        <w:rPr>
          <w:bCs/>
        </w:rPr>
      </w:pPr>
      <w:r w:rsidRPr="007F070C">
        <w:t>Measures are limited to those that result in emission reductions of less than or equal to 60 </w:t>
      </w:r>
      <w:proofErr w:type="spellStart"/>
      <w:r w:rsidRPr="007F070C">
        <w:t>kt</w:t>
      </w:r>
      <w:proofErr w:type="spellEnd"/>
      <w:r w:rsidRPr="007F070C">
        <w:t xml:space="preserve"> CO</w:t>
      </w:r>
      <w:r w:rsidRPr="007F070C">
        <w:rPr>
          <w:vertAlign w:val="subscript"/>
        </w:rPr>
        <w:t>2</w:t>
      </w:r>
      <w:r w:rsidRPr="007F070C">
        <w:t>e annually.</w:t>
      </w:r>
    </w:p>
    <w:p w:rsidR="002454C9" w:rsidRPr="007F070C" w:rsidRDefault="002454C9" w:rsidP="002454C9">
      <w:pPr>
        <w:pStyle w:val="SDMHead2"/>
      </w:pPr>
      <w:bookmarkStart w:id="42" w:name="_Toc346039901"/>
      <w:bookmarkStart w:id="43" w:name="_Toc352521231"/>
      <w:bookmarkStart w:id="44" w:name="_Toc353201621"/>
      <w:bookmarkStart w:id="45" w:name="_Toc354405686"/>
      <w:bookmarkStart w:id="46" w:name="_Toc354405700"/>
      <w:bookmarkStart w:id="47" w:name="_Toc354503031"/>
      <w:bookmarkStart w:id="48" w:name="_Toc423447577"/>
      <w:bookmarkStart w:id="49" w:name="_Toc425760682"/>
      <w:r w:rsidRPr="007F070C">
        <w:t>Entry into force</w:t>
      </w:r>
      <w:bookmarkEnd w:id="42"/>
      <w:bookmarkEnd w:id="43"/>
      <w:bookmarkEnd w:id="44"/>
      <w:bookmarkEnd w:id="45"/>
      <w:bookmarkEnd w:id="46"/>
      <w:bookmarkEnd w:id="47"/>
      <w:bookmarkEnd w:id="48"/>
      <w:bookmarkEnd w:id="49"/>
    </w:p>
    <w:p w:rsidR="002161F7" w:rsidRPr="007F070C" w:rsidRDefault="002161F7" w:rsidP="00C647BE">
      <w:pPr>
        <w:pStyle w:val="SDMPara"/>
      </w:pPr>
      <w:r w:rsidRPr="007F070C">
        <w:t>The date of entry into force is the date of the publication of the EB 85 meeting report on 24 July 2015.</w:t>
      </w:r>
    </w:p>
    <w:p w:rsidR="002454C9" w:rsidRPr="007F070C" w:rsidRDefault="00402B2B" w:rsidP="002454C9">
      <w:pPr>
        <w:pStyle w:val="SDMHead1"/>
      </w:pPr>
      <w:bookmarkStart w:id="50" w:name="_Toc346039902"/>
      <w:bookmarkStart w:id="51" w:name="_Toc352521232"/>
      <w:bookmarkStart w:id="52" w:name="_Toc353201622"/>
      <w:bookmarkStart w:id="53" w:name="_Toc354405687"/>
      <w:bookmarkStart w:id="54" w:name="_Toc354405701"/>
      <w:bookmarkStart w:id="55" w:name="_Toc354503032"/>
      <w:bookmarkStart w:id="56" w:name="_Toc423447578"/>
      <w:bookmarkStart w:id="57" w:name="_Toc425760683"/>
      <w:r w:rsidRPr="007F070C">
        <w:t>Normative references</w:t>
      </w:r>
      <w:bookmarkEnd w:id="50"/>
      <w:bookmarkEnd w:id="51"/>
      <w:bookmarkEnd w:id="52"/>
      <w:bookmarkEnd w:id="53"/>
      <w:bookmarkEnd w:id="54"/>
      <w:bookmarkEnd w:id="55"/>
      <w:bookmarkEnd w:id="56"/>
      <w:bookmarkEnd w:id="57"/>
    </w:p>
    <w:p w:rsidR="0073570F" w:rsidRPr="007F070C" w:rsidRDefault="0073570F" w:rsidP="00F12B79">
      <w:pPr>
        <w:pStyle w:val="SDMPara"/>
      </w:pPr>
      <w:r w:rsidRPr="007F070C">
        <w:t>This methodology is based on the submission NM00</w:t>
      </w:r>
      <w:r w:rsidR="00883128" w:rsidRPr="007F070C">
        <w:t>06</w:t>
      </w:r>
      <w:r w:rsidRPr="007F070C">
        <w:t xml:space="preserve"> “</w:t>
      </w:r>
      <w:r w:rsidR="00883128" w:rsidRPr="007F070C">
        <w:t>Cable Cars for Public Transit</w:t>
      </w:r>
      <w:r w:rsidRPr="007F070C">
        <w:t xml:space="preserve">” submitted by </w:t>
      </w:r>
      <w:proofErr w:type="spellStart"/>
      <w:r w:rsidR="00883128" w:rsidRPr="007F070C">
        <w:t>Gruetter</w:t>
      </w:r>
      <w:proofErr w:type="spellEnd"/>
      <w:r w:rsidR="00883128" w:rsidRPr="007F070C">
        <w:t xml:space="preserve"> Consulting</w:t>
      </w:r>
      <w:r w:rsidRPr="007F070C">
        <w:t>.</w:t>
      </w:r>
    </w:p>
    <w:p w:rsidR="00BE3450" w:rsidRPr="007F070C" w:rsidRDefault="00BE3450" w:rsidP="00F12B79">
      <w:pPr>
        <w:pStyle w:val="SDMPara"/>
      </w:pPr>
      <w:r w:rsidRPr="007F070C">
        <w:t>Project participants shall take into account the general guidance to the methodologies, information on additionality, abbreviations and general guidance on leakage provided at &lt;http://cdm.unfccc.int/methodologies/SSCmethodologies/approved.html&gt;.</w:t>
      </w:r>
    </w:p>
    <w:p w:rsidR="0073570F" w:rsidRPr="007F070C" w:rsidRDefault="0073570F" w:rsidP="00114461">
      <w:pPr>
        <w:pStyle w:val="SDMPara"/>
        <w:keepNext/>
      </w:pPr>
      <w:r w:rsidRPr="007F070C">
        <w:t>This methodology refers to the latest version of the following methodologies and tools</w:t>
      </w:r>
      <w:r w:rsidRPr="007F070C">
        <w:rPr>
          <w:rStyle w:val="FootnoteReference"/>
        </w:rPr>
        <w:footnoteReference w:id="3"/>
      </w:r>
      <w:r w:rsidRPr="007F070C">
        <w:t xml:space="preserve"> mutatis mutandis:</w:t>
      </w:r>
    </w:p>
    <w:p w:rsidR="0073570F" w:rsidRDefault="0073570F" w:rsidP="0073570F">
      <w:pPr>
        <w:pStyle w:val="SDMSubPara1"/>
      </w:pPr>
      <w:r w:rsidRPr="007F070C">
        <w:t>“AMS-I.D: Grid connected renewable electricity generation”;</w:t>
      </w:r>
    </w:p>
    <w:p w:rsidR="000E0060" w:rsidRPr="007F070C" w:rsidRDefault="000E0060" w:rsidP="000E0060">
      <w:pPr>
        <w:pStyle w:val="SDMSubPara1"/>
      </w:pPr>
      <w:r w:rsidRPr="000E0060">
        <w:t>“Tool to calculate baseline, project and/or leakage emissions from electricity consumption”</w:t>
      </w:r>
      <w:r>
        <w:t>;</w:t>
      </w:r>
    </w:p>
    <w:p w:rsidR="0073570F" w:rsidRDefault="0073570F" w:rsidP="0073570F">
      <w:pPr>
        <w:pStyle w:val="SDMSubPara1"/>
      </w:pPr>
      <w:r w:rsidRPr="007F070C">
        <w:t xml:space="preserve">“Tool to calculate project or leakage </w:t>
      </w:r>
      <w:r w:rsidR="008B0690" w:rsidRPr="007F070C">
        <w:t>CO</w:t>
      </w:r>
      <w:r w:rsidR="008B0690" w:rsidRPr="007F070C">
        <w:rPr>
          <w:vertAlign w:val="subscript"/>
        </w:rPr>
        <w:t>2</w:t>
      </w:r>
      <w:r w:rsidRPr="007F070C">
        <w:t xml:space="preserve"> emissions from fossil fuel combustion”;</w:t>
      </w:r>
    </w:p>
    <w:p w:rsidR="009B1DD9" w:rsidRPr="007F070C" w:rsidRDefault="009B1DD9" w:rsidP="009B1DD9">
      <w:pPr>
        <w:pStyle w:val="SDMSubPara1"/>
      </w:pPr>
      <w:r>
        <w:t>“</w:t>
      </w:r>
      <w:r w:rsidRPr="009B1DD9">
        <w:t>Tool to calculate the emission factor for an electricity system</w:t>
      </w:r>
      <w:r>
        <w:t>”;</w:t>
      </w:r>
    </w:p>
    <w:p w:rsidR="0073570F" w:rsidRPr="007F070C" w:rsidRDefault="0073570F" w:rsidP="00BD4BDB">
      <w:pPr>
        <w:pStyle w:val="SDMSubPara1"/>
      </w:pPr>
      <w:r w:rsidRPr="007F070C">
        <w:t xml:space="preserve">Methodological </w:t>
      </w:r>
      <w:r w:rsidR="00883128" w:rsidRPr="007F070C">
        <w:t>t</w:t>
      </w:r>
      <w:r w:rsidRPr="007F070C">
        <w:t>ool</w:t>
      </w:r>
      <w:r w:rsidR="00883128" w:rsidRPr="007F070C">
        <w:t xml:space="preserve"> “Demonstration of additionality of small-scale project activities”</w:t>
      </w:r>
      <w:r w:rsidRPr="007F070C">
        <w:t>.</w:t>
      </w:r>
    </w:p>
    <w:p w:rsidR="002454C9" w:rsidRPr="007F070C" w:rsidRDefault="002454C9" w:rsidP="005B15A1">
      <w:pPr>
        <w:pStyle w:val="SDMHead1"/>
      </w:pPr>
      <w:bookmarkStart w:id="58" w:name="_Toc346039903"/>
      <w:bookmarkStart w:id="59" w:name="_Toc352521233"/>
      <w:bookmarkStart w:id="60" w:name="_Toc353201623"/>
      <w:bookmarkStart w:id="61" w:name="_Toc354405688"/>
      <w:bookmarkStart w:id="62" w:name="_Toc354405702"/>
      <w:bookmarkStart w:id="63" w:name="_Toc354503033"/>
      <w:bookmarkStart w:id="64" w:name="_Toc423447579"/>
      <w:bookmarkStart w:id="65" w:name="_Toc425760684"/>
      <w:r w:rsidRPr="007F070C">
        <w:t>Definitions</w:t>
      </w:r>
      <w:bookmarkEnd w:id="58"/>
      <w:bookmarkEnd w:id="59"/>
      <w:bookmarkEnd w:id="60"/>
      <w:bookmarkEnd w:id="61"/>
      <w:bookmarkEnd w:id="62"/>
      <w:bookmarkEnd w:id="63"/>
      <w:bookmarkEnd w:id="64"/>
      <w:bookmarkEnd w:id="65"/>
    </w:p>
    <w:p w:rsidR="002454C9" w:rsidRPr="007F070C" w:rsidRDefault="002454C9" w:rsidP="002454C9">
      <w:pPr>
        <w:pStyle w:val="SDMPara"/>
      </w:pPr>
      <w:r w:rsidRPr="007F070C">
        <w:t>The definitions contained in the Glossary of CDM terms shall apply.</w:t>
      </w:r>
    </w:p>
    <w:p w:rsidR="00BE3450" w:rsidRPr="007F070C" w:rsidRDefault="00BE3450" w:rsidP="00BE3450">
      <w:pPr>
        <w:pStyle w:val="SDMHead1"/>
      </w:pPr>
      <w:bookmarkStart w:id="66" w:name="_Toc423447580"/>
      <w:bookmarkStart w:id="67" w:name="_Toc425760685"/>
      <w:r w:rsidRPr="007F070C">
        <w:t>Baseline methodology</w:t>
      </w:r>
      <w:bookmarkEnd w:id="66"/>
      <w:bookmarkEnd w:id="67"/>
    </w:p>
    <w:p w:rsidR="00BE3450" w:rsidRPr="007F070C" w:rsidRDefault="00BE3450" w:rsidP="00BE3450">
      <w:pPr>
        <w:pStyle w:val="SDMHead2"/>
      </w:pPr>
      <w:bookmarkStart w:id="68" w:name="_Toc423447581"/>
      <w:bookmarkStart w:id="69" w:name="_Toc425760686"/>
      <w:r w:rsidRPr="007F070C">
        <w:t>Project Boundary</w:t>
      </w:r>
      <w:bookmarkEnd w:id="68"/>
      <w:bookmarkEnd w:id="69"/>
    </w:p>
    <w:p w:rsidR="00BE3450" w:rsidRPr="007F070C" w:rsidRDefault="00BE3450" w:rsidP="00BE3450">
      <w:pPr>
        <w:pStyle w:val="SDMPara"/>
      </w:pPr>
      <w:r w:rsidRPr="007F070C">
        <w:t>The spatial extent of the project boundary is the geographical area of trips of passengers using the cable car.</w:t>
      </w:r>
    </w:p>
    <w:p w:rsidR="00BE3450" w:rsidRPr="007F070C" w:rsidRDefault="00BE3450" w:rsidP="00BE3450">
      <w:pPr>
        <w:pStyle w:val="SDMPara"/>
      </w:pPr>
      <w:r w:rsidRPr="007F070C">
        <w:t>If electricity is sourced from an interconnected grid for the operation of the transport system, the project boundary also includes the power plants physically connected to the grid supplying power to the project.</w:t>
      </w:r>
      <w:r w:rsidR="00771D74" w:rsidRPr="007F070C">
        <w:t xml:space="preserve"> </w:t>
      </w:r>
      <w:r w:rsidRPr="007F070C">
        <w:t>In this regard the guidance in</w:t>
      </w:r>
      <w:r w:rsidR="00771D74" w:rsidRPr="007F070C">
        <w:t xml:space="preserve"> </w:t>
      </w:r>
      <w:r w:rsidRPr="007F070C">
        <w:t>“</w:t>
      </w:r>
      <w:r w:rsidRPr="007F070C">
        <w:rPr>
          <w:rStyle w:val="Hyperlink"/>
          <w:color w:val="auto"/>
          <w:szCs w:val="9"/>
          <w:u w:val="none"/>
        </w:rPr>
        <w:t>Tool to calculate baseline, project and/or leakage emissions from electricity consumption”</w:t>
      </w:r>
      <w:r w:rsidRPr="007F070C">
        <w:t xml:space="preserve"> shall be followed.</w:t>
      </w:r>
    </w:p>
    <w:p w:rsidR="00BE3450" w:rsidRPr="007F070C" w:rsidRDefault="00BE3450" w:rsidP="00BE3450">
      <w:pPr>
        <w:pStyle w:val="SDMPara"/>
      </w:pPr>
      <w:r w:rsidRPr="007F070C">
        <w:t xml:space="preserve">Only </w:t>
      </w:r>
      <w:r w:rsidR="008B0690" w:rsidRPr="007F070C">
        <w:t>CO</w:t>
      </w:r>
      <w:r w:rsidR="008B0690" w:rsidRPr="007F070C">
        <w:rPr>
          <w:vertAlign w:val="subscript"/>
        </w:rPr>
        <w:t>2</w:t>
      </w:r>
      <w:r w:rsidRPr="007F070C">
        <w:t xml:space="preserve"> emissions from liquid fuels are considered for calculation of project and baseline emissions while for gaseous fuels </w:t>
      </w:r>
      <w:r w:rsidR="008B0690" w:rsidRPr="007F070C">
        <w:t>CH</w:t>
      </w:r>
      <w:r w:rsidR="008B0690" w:rsidRPr="007F070C">
        <w:rPr>
          <w:vertAlign w:val="subscript"/>
        </w:rPr>
        <w:t>4</w:t>
      </w:r>
      <w:r w:rsidRPr="007F070C">
        <w:rPr>
          <w:vertAlign w:val="subscript"/>
        </w:rPr>
        <w:t xml:space="preserve"> </w:t>
      </w:r>
      <w:r w:rsidRPr="007F070C">
        <w:t xml:space="preserve">is included in addition to </w:t>
      </w:r>
      <w:r w:rsidR="008B0690" w:rsidRPr="007F070C">
        <w:t>CO</w:t>
      </w:r>
      <w:r w:rsidR="008B0690" w:rsidRPr="007F070C">
        <w:rPr>
          <w:vertAlign w:val="subscript"/>
        </w:rPr>
        <w:t>2</w:t>
      </w:r>
      <w:r w:rsidRPr="007F070C">
        <w:t>.</w:t>
      </w:r>
      <w:r w:rsidR="00771D74" w:rsidRPr="007F070C">
        <w:t xml:space="preserve"> </w:t>
      </w:r>
      <w:r w:rsidR="008B0690" w:rsidRPr="007F070C">
        <w:t>N</w:t>
      </w:r>
      <w:r w:rsidR="008B0690" w:rsidRPr="007F070C">
        <w:rPr>
          <w:vertAlign w:val="subscript"/>
        </w:rPr>
        <w:t>2</w:t>
      </w:r>
      <w:r w:rsidR="008B0690" w:rsidRPr="007F070C">
        <w:t>O</w:t>
      </w:r>
      <w:r w:rsidRPr="007F070C">
        <w:t xml:space="preserve"> emissions are not included</w:t>
      </w:r>
      <w:r w:rsidR="00274748" w:rsidRPr="007F070C">
        <w:t xml:space="preserve"> in this methodology</w:t>
      </w:r>
      <w:r w:rsidRPr="007F070C">
        <w:t>.</w:t>
      </w:r>
    </w:p>
    <w:p w:rsidR="00BE3450" w:rsidRPr="007F070C" w:rsidRDefault="00BE3450" w:rsidP="00BE3450">
      <w:pPr>
        <w:pStyle w:val="SDMHead2"/>
      </w:pPr>
      <w:bookmarkStart w:id="70" w:name="_Toc423447582"/>
      <w:bookmarkStart w:id="71" w:name="_Toc425760687"/>
      <w:r w:rsidRPr="007F070C">
        <w:t>Baseline Emissions</w:t>
      </w:r>
      <w:bookmarkEnd w:id="70"/>
      <w:bookmarkEnd w:id="71"/>
    </w:p>
    <w:p w:rsidR="00BE3450" w:rsidRPr="007F070C" w:rsidRDefault="00BE3450" w:rsidP="00BE3450">
      <w:pPr>
        <w:pStyle w:val="SDMPara"/>
      </w:pPr>
      <w:r w:rsidRPr="007F070C">
        <w:t xml:space="preserve">The baseline is determined by assessing alternatives to public transport in the project region including </w:t>
      </w:r>
      <w:r w:rsidRPr="007F070C">
        <w:rPr>
          <w:i/>
          <w:iCs/>
        </w:rPr>
        <w:t>inter alia</w:t>
      </w:r>
      <w:r w:rsidRPr="007F070C">
        <w:t xml:space="preserve"> a continuation of the current situation and the project realized without the CDM.</w:t>
      </w:r>
    </w:p>
    <w:p w:rsidR="008B0690" w:rsidRPr="007F070C" w:rsidRDefault="00BE3450" w:rsidP="00BE3450">
      <w:pPr>
        <w:pStyle w:val="SDMPara"/>
      </w:pPr>
      <w:r w:rsidRPr="007F070C">
        <w:t>GHG emission reductions are achieved through an improved efficiency of transporting passengers with the cable car compared to the traditional transport mode that passengers would have used in absence of the project activity.</w:t>
      </w:r>
      <w:r w:rsidR="00771D74" w:rsidRPr="007F070C">
        <w:t xml:space="preserve"> </w:t>
      </w:r>
      <w:r w:rsidRPr="007F070C">
        <w:t>The indicator used to demonstrate a</w:t>
      </w:r>
      <w:r w:rsidR="00274748" w:rsidRPr="007F070C">
        <w:t>nd calculate emission reduction</w:t>
      </w:r>
      <w:r w:rsidRPr="007F070C">
        <w:t xml:space="preserve"> is emissions </w:t>
      </w:r>
      <w:r w:rsidR="00EA368F" w:rsidRPr="007F070C">
        <w:t>per passenger-</w:t>
      </w:r>
      <w:proofErr w:type="spellStart"/>
      <w:r w:rsidR="00EA368F" w:rsidRPr="007F070C">
        <w:t>kilomet</w:t>
      </w:r>
      <w:r w:rsidRPr="007F070C">
        <w:t>e</w:t>
      </w:r>
      <w:r w:rsidR="00EA368F" w:rsidRPr="007F070C">
        <w:t>r</w:t>
      </w:r>
      <w:proofErr w:type="spellEnd"/>
      <w:r w:rsidRPr="007F070C">
        <w:t xml:space="preserve"> (</w:t>
      </w:r>
      <w:proofErr w:type="spellStart"/>
      <w:r w:rsidR="00274748" w:rsidRPr="007F070C">
        <w:t>pkm</w:t>
      </w:r>
      <w:proofErr w:type="spellEnd"/>
      <w:r w:rsidR="008C7498" w:rsidRPr="007F070C">
        <w:t>), i.e.</w:t>
      </w:r>
      <w:r w:rsidR="007F070C" w:rsidRPr="007F070C">
        <w:t xml:space="preserve"> </w:t>
      </w:r>
      <w:r w:rsidRPr="007F070C">
        <w:t xml:space="preserve">the project emissions per </w:t>
      </w:r>
      <w:proofErr w:type="spellStart"/>
      <w:r w:rsidR="00274748" w:rsidRPr="007F070C">
        <w:t>pkm</w:t>
      </w:r>
      <w:proofErr w:type="spellEnd"/>
      <w:r w:rsidRPr="007F070C">
        <w:t xml:space="preserve"> are compared to the baseline emissions per </w:t>
      </w:r>
      <w:proofErr w:type="spellStart"/>
      <w:r w:rsidR="00274748" w:rsidRPr="007F070C">
        <w:t>pkm</w:t>
      </w:r>
      <w:proofErr w:type="spellEnd"/>
      <w:r w:rsidRPr="007F070C">
        <w:t>.</w:t>
      </w:r>
    </w:p>
    <w:p w:rsidR="00BE3450" w:rsidRPr="007F070C" w:rsidRDefault="00BE3450" w:rsidP="00BE3450">
      <w:pPr>
        <w:pStyle w:val="SDMPara"/>
      </w:pPr>
      <w:r w:rsidRPr="007F070C">
        <w:t>The methodology assumes that the passengers do not change origin and destination of their trip except in the case of induced trips</w:t>
      </w:r>
      <w:r w:rsidRPr="007F070C">
        <w:rPr>
          <w:rStyle w:val="FootnoteReference"/>
        </w:rPr>
        <w:footnoteReference w:id="4"/>
      </w:r>
      <w:r w:rsidRPr="007F070C">
        <w:t>, which would not have occurred in absence of the project.</w:t>
      </w:r>
      <w:r w:rsidR="00771D74" w:rsidRPr="007F070C">
        <w:t xml:space="preserve"> </w:t>
      </w:r>
      <w:r w:rsidRPr="007F070C">
        <w:t>Latter is taken into consideration with the survey described in the annex.</w:t>
      </w:r>
      <w:r w:rsidR="00771D74" w:rsidRPr="007F070C">
        <w:t xml:space="preserve"> </w:t>
      </w:r>
      <w:r w:rsidRPr="007F070C">
        <w:t>However, the project may change trip structures including the modes used or the total trip distance.</w:t>
      </w:r>
    </w:p>
    <w:p w:rsidR="00BE3450" w:rsidRPr="007F070C" w:rsidRDefault="00BE3450" w:rsidP="00BE3450">
      <w:pPr>
        <w:pStyle w:val="SDMPara"/>
      </w:pPr>
      <w:r w:rsidRPr="007F070C">
        <w:t>Baseline emissions are those that would have been caused by passengers using the cable car using baseline modes of transport.</w:t>
      </w:r>
      <w:r w:rsidR="00771D74" w:rsidRPr="007F070C">
        <w:t xml:space="preserve"> </w:t>
      </w:r>
      <w:r w:rsidRPr="007F070C">
        <w:t>The baseline emissions include total trip emissions of project passengers from their trip origin to their trip destination.</w:t>
      </w:r>
    </w:p>
    <w:p w:rsidR="00BE3450" w:rsidRPr="007F070C" w:rsidRDefault="00BE3450" w:rsidP="00AF11FE">
      <w:pPr>
        <w:pStyle w:val="Caption"/>
        <w:ind w:left="1247"/>
        <w:rPr>
          <w:bCs w:val="0"/>
        </w:rPr>
      </w:pPr>
      <w:proofErr w:type="gramStart"/>
      <w:r w:rsidRPr="007F070C">
        <w:t xml:space="preserve">Figure </w:t>
      </w:r>
      <w:proofErr w:type="gramEnd"/>
      <w:r w:rsidR="007C71A7">
        <w:fldChar w:fldCharType="begin"/>
      </w:r>
      <w:r w:rsidR="007C71A7">
        <w:instrText xml:space="preserve"> SEQ F</w:instrText>
      </w:r>
      <w:r w:rsidR="007C71A7">
        <w:instrText xml:space="preserve">igure \* ARABIC </w:instrText>
      </w:r>
      <w:r w:rsidR="007C71A7">
        <w:fldChar w:fldCharType="separate"/>
      </w:r>
      <w:r w:rsidR="00D12F9E">
        <w:rPr>
          <w:noProof/>
        </w:rPr>
        <w:t>1</w:t>
      </w:r>
      <w:r w:rsidR="007C71A7">
        <w:rPr>
          <w:noProof/>
        </w:rPr>
        <w:fldChar w:fldCharType="end"/>
      </w:r>
      <w:proofErr w:type="gramStart"/>
      <w:r w:rsidRPr="007F070C">
        <w:t>.</w:t>
      </w:r>
      <w:proofErr w:type="gramEnd"/>
      <w:r w:rsidRPr="007F070C">
        <w:tab/>
      </w:r>
      <w:r w:rsidRPr="007F070C">
        <w:rPr>
          <w:bCs w:val="0"/>
        </w:rPr>
        <w:t>Baseline and Project Emissions</w:t>
      </w:r>
    </w:p>
    <w:p w:rsidR="00BE3450" w:rsidRPr="007F070C" w:rsidRDefault="00BE3450" w:rsidP="00AF11FE">
      <w:pPr>
        <w:pBdr>
          <w:top w:val="single" w:sz="8" w:space="1" w:color="auto"/>
          <w:left w:val="single" w:sz="8" w:space="0" w:color="auto"/>
          <w:bottom w:val="single" w:sz="8" w:space="1" w:color="auto"/>
          <w:right w:val="single" w:sz="8" w:space="11" w:color="auto"/>
        </w:pBdr>
      </w:pPr>
    </w:p>
    <w:p w:rsidR="00BE3450" w:rsidRPr="007F070C" w:rsidRDefault="00F45693" w:rsidP="00AF11FE">
      <w:pPr>
        <w:pBdr>
          <w:top w:val="single" w:sz="8" w:space="1" w:color="auto"/>
          <w:left w:val="single" w:sz="8" w:space="0" w:color="auto"/>
          <w:bottom w:val="single" w:sz="8" w:space="1" w:color="auto"/>
          <w:right w:val="single" w:sz="8" w:space="11" w:color="auto"/>
        </w:pBdr>
      </w:pPr>
      <w:r w:rsidRPr="007F070C">
        <w:rPr>
          <w:noProof/>
          <w:lang w:val="en-US" w:eastAsia="en-US"/>
        </w:rPr>
        <mc:AlternateContent>
          <mc:Choice Requires="wps">
            <w:drawing>
              <wp:anchor distT="0" distB="0" distL="114300" distR="114300" simplePos="0" relativeHeight="251677696" behindDoc="0" locked="0" layoutInCell="1" allowOverlap="1" wp14:anchorId="4A1FB62D" wp14:editId="3D9CB2AA">
                <wp:simplePos x="0" y="0"/>
                <wp:positionH relativeFrom="column">
                  <wp:posOffset>4747260</wp:posOffset>
                </wp:positionH>
                <wp:positionV relativeFrom="paragraph">
                  <wp:posOffset>79375</wp:posOffset>
                </wp:positionV>
                <wp:extent cx="859790" cy="285750"/>
                <wp:effectExtent l="0" t="0" r="1651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85750"/>
                        </a:xfrm>
                        <a:prstGeom prst="rect">
                          <a:avLst/>
                        </a:prstGeom>
                        <a:solidFill>
                          <a:srgbClr val="FFFFFF"/>
                        </a:solidFill>
                        <a:ln w="9525">
                          <a:solidFill>
                            <a:srgbClr val="000000"/>
                          </a:solidFill>
                          <a:miter lim="800000"/>
                          <a:headEnd/>
                          <a:tailEnd/>
                        </a:ln>
                      </wps:spPr>
                      <wps:txbx>
                        <w:txbxContent>
                          <w:p w:rsidR="00580687" w:rsidRDefault="00580687" w:rsidP="00BE3450">
                            <w:pPr>
                              <w:rPr>
                                <w:sz w:val="20"/>
                              </w:rPr>
                            </w:pPr>
                            <w:r>
                              <w:rPr>
                                <w:rFonts w:cs="Arial"/>
                                <w:b/>
                                <w:sz w:val="20"/>
                              </w:rPr>
                              <w:t>D</w:t>
                            </w:r>
                            <w:r>
                              <w:rPr>
                                <w:rFonts w:cs="Arial"/>
                                <w:sz w:val="20"/>
                              </w:rPr>
                              <w:t>estination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73.8pt;margin-top:6.25pt;width:67.7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">
                <v:textbox>
                  <w:txbxContent>
                    <w:p w:rsidR="00580687" w:rsidRDefault="00580687" w:rsidP="00BE3450">
                      <w:pPr>
                        <w:rPr>
                          <w:sz w:val="20"/>
                        </w:rPr>
                      </w:pPr>
                      <w:r>
                        <w:rPr>
                          <w:rFonts w:cs="Arial"/>
                          <w:b/>
                          <w:sz w:val="20"/>
                        </w:rPr>
                        <w:t>D</w:t>
                      </w:r>
                      <w:r>
                        <w:rPr>
                          <w:rFonts w:cs="Arial"/>
                          <w:sz w:val="20"/>
                        </w:rPr>
                        <w:t>estination</w:t>
                      </w:r>
                    </w:p>
                  </w:txbxContent>
                </v:textbox>
              </v:shape>
            </w:pict>
          </mc:Fallback>
        </mc:AlternateContent>
      </w:r>
      <w:r w:rsidRPr="007F070C">
        <w:rPr>
          <w:noProof/>
          <w:lang w:val="en-US" w:eastAsia="en-US"/>
        </w:rPr>
        <mc:AlternateContent>
          <mc:Choice Requires="wps">
            <w:drawing>
              <wp:anchor distT="0" distB="0" distL="114300" distR="114300" simplePos="0" relativeHeight="251679744" behindDoc="0" locked="0" layoutInCell="1" allowOverlap="1" wp14:anchorId="3F7F0730" wp14:editId="074397B4">
                <wp:simplePos x="0" y="0"/>
                <wp:positionH relativeFrom="column">
                  <wp:posOffset>1180465</wp:posOffset>
                </wp:positionH>
                <wp:positionV relativeFrom="paragraph">
                  <wp:posOffset>21590</wp:posOffset>
                </wp:positionV>
                <wp:extent cx="3056890" cy="181483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181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BE3450">
                            <w:pPr>
                              <w:rPr>
                                <w:rFonts w:cs="Arial"/>
                                <w:sz w:val="20"/>
                              </w:rPr>
                            </w:pPr>
                            <w:r>
                              <w:rPr>
                                <w:rFonts w:cs="Arial"/>
                                <w:sz w:val="20"/>
                              </w:rPr>
                              <w:t>Baseline emissions (using one or various modes)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29" o:spid="_x0000_s1027" type="#_x0000_t202" style="position:absolute;left:0;text-align:left;margin-left:92.95pt;margin-top:1.7pt;width:240.7pt;height:142.9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" filled="f" stroked="f" strokecolor="white">
                <v:textbox>
                  <w:txbxContent>
                    <w:p w:rsidR="00580687" w:rsidRDefault="00580687" w:rsidP="00BE3450">
                      <w:pPr>
                        <w:rPr>
                          <w:rFonts w:cs="Arial"/>
                          <w:sz w:val="20"/>
                        </w:rPr>
                      </w:pPr>
                      <w:r>
                        <w:rPr>
                          <w:rFonts w:cs="Arial"/>
                          <w:sz w:val="20"/>
                        </w:rPr>
                        <w:t>Baseline emissions (using one or various modes)</w:t>
                      </w:r>
                    </w:p>
                  </w:txbxContent>
                </v:textbox>
              </v:shape>
            </w:pict>
          </mc:Fallback>
        </mc:AlternateContent>
      </w:r>
      <w:r w:rsidR="00BE3450" w:rsidRPr="007F070C">
        <w:rPr>
          <w:noProof/>
          <w:lang w:val="en-US" w:eastAsia="en-US"/>
        </w:rPr>
        <mc:AlternateContent>
          <mc:Choice Requires="wps">
            <w:drawing>
              <wp:anchor distT="0" distB="0" distL="114300" distR="114300" simplePos="0" relativeHeight="251676672" behindDoc="0" locked="0" layoutInCell="1" allowOverlap="1" wp14:anchorId="471F9102" wp14:editId="210AD18B">
                <wp:simplePos x="0" y="0"/>
                <wp:positionH relativeFrom="column">
                  <wp:posOffset>113665</wp:posOffset>
                </wp:positionH>
                <wp:positionV relativeFrom="paragraph">
                  <wp:posOffset>68580</wp:posOffset>
                </wp:positionV>
                <wp:extent cx="600075" cy="285750"/>
                <wp:effectExtent l="13335" t="5080" r="5715" b="1397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rsidR="00580687" w:rsidRDefault="00580687" w:rsidP="00BE3450">
                            <w:pPr>
                              <w:rPr>
                                <w:rFonts w:cs="Arial"/>
                                <w:sz w:val="20"/>
                              </w:rPr>
                            </w:pPr>
                            <w:r>
                              <w:rPr>
                                <w:rFonts w:cs="Arial"/>
                                <w:b/>
                                <w:sz w:val="20"/>
                              </w:rPr>
                              <w:t>O</w:t>
                            </w:r>
                            <w:r>
                              <w:rPr>
                                <w:rFonts w:cs="Arial"/>
                                <w:sz w:val="20"/>
                              </w:rPr>
                              <w:t>rigin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8.95pt;margin-top:5.4pt;width:47.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">
                <v:textbox>
                  <w:txbxContent>
                    <w:p w:rsidR="00580687" w:rsidRDefault="00580687" w:rsidP="00BE3450">
                      <w:pPr>
                        <w:rPr>
                          <w:rFonts w:cs="Arial"/>
                          <w:sz w:val="20"/>
                        </w:rPr>
                      </w:pPr>
                      <w:r>
                        <w:rPr>
                          <w:rFonts w:cs="Arial"/>
                          <w:b/>
                          <w:sz w:val="20"/>
                        </w:rPr>
                        <w:t>O</w:t>
                      </w:r>
                      <w:r>
                        <w:rPr>
                          <w:rFonts w:cs="Arial"/>
                          <w:sz w:val="20"/>
                        </w:rPr>
                        <w:t>rigin</w:t>
                      </w:r>
                    </w:p>
                  </w:txbxContent>
                </v:textbox>
              </v:shape>
            </w:pict>
          </mc:Fallback>
        </mc:AlternateContent>
      </w:r>
    </w:p>
    <w:p w:rsidR="00BE3450" w:rsidRPr="007F070C" w:rsidRDefault="00BE3450" w:rsidP="00AF11FE">
      <w:pPr>
        <w:pBdr>
          <w:top w:val="single" w:sz="8" w:space="1" w:color="auto"/>
          <w:left w:val="single" w:sz="8" w:space="0" w:color="auto"/>
          <w:bottom w:val="single" w:sz="8" w:space="1" w:color="auto"/>
          <w:right w:val="single" w:sz="8" w:space="11" w:color="auto"/>
        </w:pBdr>
      </w:pPr>
      <w:r w:rsidRPr="007F070C">
        <w:rPr>
          <w:noProof/>
          <w:lang w:val="en-US" w:eastAsia="en-US"/>
        </w:rPr>
        <mc:AlternateContent>
          <mc:Choice Requires="wps">
            <w:drawing>
              <wp:anchor distT="0" distB="0" distL="114300" distR="114300" simplePos="0" relativeHeight="251678720" behindDoc="0" locked="0" layoutInCell="1" allowOverlap="1" wp14:anchorId="371596D7" wp14:editId="52488BAC">
                <wp:simplePos x="0" y="0"/>
                <wp:positionH relativeFrom="column">
                  <wp:posOffset>713217</wp:posOffset>
                </wp:positionH>
                <wp:positionV relativeFrom="paragraph">
                  <wp:posOffset>118371</wp:posOffset>
                </wp:positionV>
                <wp:extent cx="4036583" cy="0"/>
                <wp:effectExtent l="0" t="95250" r="0" b="952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6583" cy="0"/>
                        </a:xfrm>
                        <a:prstGeom prst="straightConnector1">
                          <a:avLst/>
                        </a:prstGeom>
                        <a:noFill/>
                        <a:ln w="28575">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56.15pt;margin-top:9.3pt;width:317.8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U0PgIAAG8EAAAOAAAAZHJzL2Uyb0RvYy54bWysVMtu2zAQvBfoPxC8O5Ic2XW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" strokecolor="#c00000" strokeweight="2.25pt">
                <v:stroke endarrow="block"/>
              </v:shape>
            </w:pict>
          </mc:Fallback>
        </mc:AlternateContent>
      </w:r>
    </w:p>
    <w:p w:rsidR="00BE3450" w:rsidRPr="007F070C" w:rsidRDefault="00BE3450" w:rsidP="00AF11FE">
      <w:pPr>
        <w:pBdr>
          <w:top w:val="single" w:sz="8" w:space="1" w:color="auto"/>
          <w:left w:val="single" w:sz="8" w:space="0" w:color="auto"/>
          <w:bottom w:val="single" w:sz="8" w:space="1" w:color="auto"/>
          <w:right w:val="single" w:sz="8" w:space="11" w:color="auto"/>
        </w:pBdr>
      </w:pPr>
      <w:r w:rsidRPr="007F070C">
        <w:rPr>
          <w:noProof/>
          <w:lang w:val="en-US" w:eastAsia="en-US"/>
        </w:rPr>
        <mc:AlternateContent>
          <mc:Choice Requires="wps">
            <w:drawing>
              <wp:anchor distT="0" distB="0" distL="114300" distR="114300" simplePos="0" relativeHeight="251684864" behindDoc="0" locked="0" layoutInCell="1" allowOverlap="1" wp14:anchorId="44232FF5" wp14:editId="14F3A81E">
                <wp:simplePos x="0" y="0"/>
                <wp:positionH relativeFrom="column">
                  <wp:posOffset>685165</wp:posOffset>
                </wp:positionH>
                <wp:positionV relativeFrom="paragraph">
                  <wp:posOffset>25400</wp:posOffset>
                </wp:positionV>
                <wp:extent cx="1600200" cy="1814830"/>
                <wp:effectExtent l="381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1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BE3450">
                            <w:pPr>
                              <w:rPr>
                                <w:rFonts w:cs="Arial"/>
                                <w:sz w:val="18"/>
                                <w:lang w:val="fr-FR"/>
                              </w:rPr>
                            </w:pPr>
                            <w:r>
                              <w:rPr>
                                <w:rFonts w:cs="Arial"/>
                                <w:sz w:val="18"/>
                                <w:lang w:val="fr-FR"/>
                              </w:rPr>
                              <w:t xml:space="preserve">Indirect </w:t>
                            </w:r>
                            <w:proofErr w:type="spellStart"/>
                            <w:r>
                              <w:rPr>
                                <w:rFonts w:cs="Arial"/>
                                <w:sz w:val="18"/>
                                <w:lang w:val="fr-FR"/>
                              </w:rPr>
                              <w:t>project</w:t>
                            </w:r>
                            <w:proofErr w:type="spellEnd"/>
                            <w:r>
                              <w:rPr>
                                <w:rFonts w:cs="Arial"/>
                                <w:sz w:val="18"/>
                                <w:lang w:val="fr-FR"/>
                              </w:rPr>
                              <w:t xml:space="preserve"> </w:t>
                            </w:r>
                            <w:proofErr w:type="spellStart"/>
                            <w:r>
                              <w:rPr>
                                <w:rFonts w:cs="Arial"/>
                                <w:sz w:val="18"/>
                                <w:lang w:val="fr-FR"/>
                              </w:rPr>
                              <w:t>emissions</w:t>
                            </w:r>
                            <w:proofErr w:type="spellEnd"/>
                          </w:p>
                          <w:p w:rsidR="00580687" w:rsidRDefault="00580687" w:rsidP="00BE3450">
                            <w:pPr>
                              <w:rPr>
                                <w:rFonts w:cs="Arial"/>
                                <w:sz w:val="20"/>
                                <w:lang w:val="fr-FR"/>
                              </w:rPr>
                            </w:pPr>
                            <w:r>
                              <w:rPr>
                                <w:rFonts w:cs="Arial"/>
                                <w:sz w:val="18"/>
                                <w:lang w:val="fr-FR"/>
                              </w:rPr>
                              <w:t>(</w:t>
                            </w:r>
                            <w:proofErr w:type="gramStart"/>
                            <w:r>
                              <w:rPr>
                                <w:rFonts w:cs="Arial"/>
                                <w:sz w:val="18"/>
                                <w:lang w:val="fr-FR"/>
                              </w:rPr>
                              <w:t>mode</w:t>
                            </w:r>
                            <w:proofErr w:type="gramEnd"/>
                            <w:r>
                              <w:rPr>
                                <w:rFonts w:cs="Arial"/>
                                <w:sz w:val="18"/>
                                <w:lang w:val="fr-FR"/>
                              </w:rPr>
                              <w:t xml:space="preserve"> </w:t>
                            </w:r>
                            <w:proofErr w:type="spellStart"/>
                            <w:r>
                              <w:rPr>
                                <w:rFonts w:cs="Arial"/>
                                <w:sz w:val="18"/>
                                <w:lang w:val="fr-FR"/>
                              </w:rPr>
                              <w:t>specific</w:t>
                            </w:r>
                            <w:proofErr w:type="spellEnd"/>
                            <w:r>
                              <w:rPr>
                                <w:rFonts w:cs="Arial"/>
                                <w:sz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25" o:spid="_x0000_s1029" type="#_x0000_t202" style="position:absolute;left:0;text-align:left;margin-left:53.95pt;margin-top:2pt;width:126pt;height:142.9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" filled="f" stroked="f" strokecolor="white">
                <v:textbox>
                  <w:txbxContent>
                    <w:p w:rsidR="00580687" w:rsidRDefault="00580687" w:rsidP="00BE3450">
                      <w:pPr>
                        <w:rPr>
                          <w:rFonts w:cs="Arial"/>
                          <w:sz w:val="18"/>
                          <w:lang w:val="fr-FR"/>
                        </w:rPr>
                      </w:pPr>
                      <w:r>
                        <w:rPr>
                          <w:rFonts w:cs="Arial"/>
                          <w:sz w:val="18"/>
                          <w:lang w:val="fr-FR"/>
                        </w:rPr>
                        <w:t xml:space="preserve">Indirect </w:t>
                      </w:r>
                      <w:proofErr w:type="spellStart"/>
                      <w:r>
                        <w:rPr>
                          <w:rFonts w:cs="Arial"/>
                          <w:sz w:val="18"/>
                          <w:lang w:val="fr-FR"/>
                        </w:rPr>
                        <w:t>project</w:t>
                      </w:r>
                      <w:proofErr w:type="spellEnd"/>
                      <w:r>
                        <w:rPr>
                          <w:rFonts w:cs="Arial"/>
                          <w:sz w:val="18"/>
                          <w:lang w:val="fr-FR"/>
                        </w:rPr>
                        <w:t xml:space="preserve"> </w:t>
                      </w:r>
                      <w:proofErr w:type="spellStart"/>
                      <w:r>
                        <w:rPr>
                          <w:rFonts w:cs="Arial"/>
                          <w:sz w:val="18"/>
                          <w:lang w:val="fr-FR"/>
                        </w:rPr>
                        <w:t>emissions</w:t>
                      </w:r>
                      <w:proofErr w:type="spellEnd"/>
                    </w:p>
                    <w:p w:rsidR="00580687" w:rsidRDefault="00580687" w:rsidP="00BE3450">
                      <w:pPr>
                        <w:rPr>
                          <w:rFonts w:cs="Arial"/>
                          <w:sz w:val="20"/>
                          <w:lang w:val="fr-FR"/>
                        </w:rPr>
                      </w:pPr>
                      <w:r>
                        <w:rPr>
                          <w:rFonts w:cs="Arial"/>
                          <w:sz w:val="18"/>
                          <w:lang w:val="fr-FR"/>
                        </w:rPr>
                        <w:t>(</w:t>
                      </w:r>
                      <w:proofErr w:type="gramStart"/>
                      <w:r>
                        <w:rPr>
                          <w:rFonts w:cs="Arial"/>
                          <w:sz w:val="18"/>
                          <w:lang w:val="fr-FR"/>
                        </w:rPr>
                        <w:t>mode</w:t>
                      </w:r>
                      <w:proofErr w:type="gramEnd"/>
                      <w:r>
                        <w:rPr>
                          <w:rFonts w:cs="Arial"/>
                          <w:sz w:val="18"/>
                          <w:lang w:val="fr-FR"/>
                        </w:rPr>
                        <w:t xml:space="preserve"> </w:t>
                      </w:r>
                      <w:proofErr w:type="spellStart"/>
                      <w:r>
                        <w:rPr>
                          <w:rFonts w:cs="Arial"/>
                          <w:sz w:val="18"/>
                          <w:lang w:val="fr-FR"/>
                        </w:rPr>
                        <w:t>specific</w:t>
                      </w:r>
                      <w:proofErr w:type="spellEnd"/>
                      <w:r>
                        <w:rPr>
                          <w:rFonts w:cs="Arial"/>
                          <w:sz w:val="18"/>
                          <w:lang w:val="fr-FR"/>
                        </w:rPr>
                        <w:t>)</w:t>
                      </w:r>
                    </w:p>
                  </w:txbxContent>
                </v:textbox>
              </v:shape>
            </w:pict>
          </mc:Fallback>
        </mc:AlternateContent>
      </w:r>
      <w:r w:rsidRPr="007F070C">
        <w:rPr>
          <w:noProof/>
          <w:lang w:val="en-US" w:eastAsia="en-US"/>
        </w:rPr>
        <mc:AlternateContent>
          <mc:Choice Requires="wps">
            <w:drawing>
              <wp:anchor distT="0" distB="0" distL="114300" distR="114300" simplePos="0" relativeHeight="251686912" behindDoc="0" locked="0" layoutInCell="1" allowOverlap="1" wp14:anchorId="62853FC4" wp14:editId="2CEC3D3D">
                <wp:simplePos x="0" y="0"/>
                <wp:positionH relativeFrom="column">
                  <wp:posOffset>4685665</wp:posOffset>
                </wp:positionH>
                <wp:positionV relativeFrom="paragraph">
                  <wp:posOffset>25400</wp:posOffset>
                </wp:positionV>
                <wp:extent cx="457200" cy="571500"/>
                <wp:effectExtent l="13335" t="53340" r="53340" b="133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571500"/>
                        </a:xfrm>
                        <a:prstGeom prst="straightConnector1">
                          <a:avLst/>
                        </a:prstGeom>
                        <a:noFill/>
                        <a:ln w="19050">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368.95pt;margin-top:2pt;width:36pt;height: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" strokecolor="#9bbb59" strokeweight="1.5pt">
                <v:stroke endarrow="block"/>
              </v:shape>
            </w:pict>
          </mc:Fallback>
        </mc:AlternateContent>
      </w:r>
      <w:r w:rsidRPr="007F070C">
        <w:rPr>
          <w:noProof/>
          <w:lang w:val="en-US" w:eastAsia="en-US"/>
        </w:rPr>
        <mc:AlternateContent>
          <mc:Choice Requires="wps">
            <w:drawing>
              <wp:anchor distT="0" distB="0" distL="114300" distR="114300" simplePos="0" relativeHeight="251683840" behindDoc="0" locked="0" layoutInCell="1" allowOverlap="1" wp14:anchorId="7DF60A60" wp14:editId="62F8EE13">
                <wp:simplePos x="0" y="0"/>
                <wp:positionH relativeFrom="column">
                  <wp:posOffset>456565</wp:posOffset>
                </wp:positionH>
                <wp:positionV relativeFrom="paragraph">
                  <wp:posOffset>25400</wp:posOffset>
                </wp:positionV>
                <wp:extent cx="457200" cy="571500"/>
                <wp:effectExtent l="13335" t="15240" r="53340" b="514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1500"/>
                        </a:xfrm>
                        <a:prstGeom prst="straightConnector1">
                          <a:avLst/>
                        </a:prstGeom>
                        <a:noFill/>
                        <a:ln w="19050">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35.95pt;margin-top:2pt;width:36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" strokecolor="#9bbb59" strokeweight="1.5pt">
                <v:stroke endarrow="block"/>
              </v:shape>
            </w:pict>
          </mc:Fallback>
        </mc:AlternateContent>
      </w:r>
    </w:p>
    <w:p w:rsidR="00BE3450" w:rsidRPr="007F070C" w:rsidRDefault="00BE3450" w:rsidP="00AF11FE">
      <w:pPr>
        <w:pBdr>
          <w:top w:val="single" w:sz="8" w:space="1" w:color="auto"/>
          <w:left w:val="single" w:sz="8" w:space="0" w:color="auto"/>
          <w:bottom w:val="single" w:sz="8" w:space="1" w:color="auto"/>
          <w:right w:val="single" w:sz="8" w:space="11" w:color="auto"/>
        </w:pBdr>
      </w:pPr>
    </w:p>
    <w:p w:rsidR="00BE3450" w:rsidRPr="007F070C" w:rsidRDefault="00BE3450" w:rsidP="00AF11FE">
      <w:pPr>
        <w:pBdr>
          <w:top w:val="single" w:sz="8" w:space="1" w:color="auto"/>
          <w:left w:val="single" w:sz="8" w:space="0" w:color="auto"/>
          <w:bottom w:val="single" w:sz="8" w:space="1" w:color="auto"/>
          <w:right w:val="single" w:sz="8" w:space="11" w:color="auto"/>
        </w:pBdr>
      </w:pPr>
      <w:r w:rsidRPr="007F070C">
        <w:rPr>
          <w:noProof/>
          <w:lang w:val="en-US" w:eastAsia="en-US"/>
        </w:rPr>
        <mc:AlternateContent>
          <mc:Choice Requires="wps">
            <w:drawing>
              <wp:anchor distT="0" distB="0" distL="114300" distR="114300" simplePos="0" relativeHeight="251680768" behindDoc="0" locked="0" layoutInCell="1" allowOverlap="1" wp14:anchorId="02D229A5" wp14:editId="53945124">
                <wp:simplePos x="0" y="0"/>
                <wp:positionH relativeFrom="column">
                  <wp:posOffset>913765</wp:posOffset>
                </wp:positionH>
                <wp:positionV relativeFrom="paragraph">
                  <wp:posOffset>153670</wp:posOffset>
                </wp:positionV>
                <wp:extent cx="952500" cy="285750"/>
                <wp:effectExtent l="13335" t="5715" r="5715"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580687" w:rsidRDefault="00580687" w:rsidP="00BE3450">
                            <w:pPr>
                              <w:rPr>
                                <w:sz w:val="20"/>
                              </w:rPr>
                            </w:pPr>
                            <w:r>
                              <w:rPr>
                                <w:rFonts w:cs="Arial"/>
                                <w:sz w:val="20"/>
                              </w:rPr>
                              <w:t>Project Entry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71.95pt;margin-top:12.1pt;width: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">
                <v:textbox>
                  <w:txbxContent>
                    <w:p w:rsidR="00580687" w:rsidRDefault="00580687" w:rsidP="00BE3450">
                      <w:pPr>
                        <w:rPr>
                          <w:sz w:val="20"/>
                        </w:rPr>
                      </w:pPr>
                      <w:r>
                        <w:rPr>
                          <w:rFonts w:cs="Arial"/>
                          <w:sz w:val="20"/>
                        </w:rPr>
                        <w:t>Project Entry</w:t>
                      </w:r>
                    </w:p>
                  </w:txbxContent>
                </v:textbox>
              </v:shape>
            </w:pict>
          </mc:Fallback>
        </mc:AlternateContent>
      </w:r>
      <w:r w:rsidRPr="007F070C">
        <w:rPr>
          <w:noProof/>
          <w:lang w:val="en-US" w:eastAsia="en-US"/>
        </w:rPr>
        <mc:AlternateContent>
          <mc:Choice Requires="wps">
            <w:drawing>
              <wp:anchor distT="0" distB="0" distL="114300" distR="114300" simplePos="0" relativeHeight="251685888" behindDoc="0" locked="0" layoutInCell="1" allowOverlap="1" wp14:anchorId="7BF9C6BE" wp14:editId="384A50C0">
                <wp:simplePos x="0" y="0"/>
                <wp:positionH relativeFrom="column">
                  <wp:posOffset>3406140</wp:posOffset>
                </wp:positionH>
                <wp:positionV relativeFrom="paragraph">
                  <wp:posOffset>-222250</wp:posOffset>
                </wp:positionV>
                <wp:extent cx="1746250" cy="1814830"/>
                <wp:effectExtent l="635" t="127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81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BE3450">
                            <w:pPr>
                              <w:pStyle w:val="a"/>
                              <w:rPr>
                                <w:rFonts w:eastAsia="Times New Roman" w:cs="Arial"/>
                                <w:szCs w:val="20"/>
                              </w:rPr>
                            </w:pPr>
                            <w:r>
                              <w:rPr>
                                <w:rFonts w:eastAsia="Times New Roman" w:cs="Arial"/>
                                <w:szCs w:val="20"/>
                              </w:rPr>
                              <w:t>Indirect project emissions (mode specific)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21" o:spid="_x0000_s1031" type="#_x0000_t202" style="position:absolute;left:0;text-align:left;margin-left:268.2pt;margin-top:-17.5pt;width:137.5pt;height:142.9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" filled="f" stroked="f" strokecolor="white">
                <v:textbox>
                  <w:txbxContent>
                    <w:p w:rsidR="00580687" w:rsidRDefault="00580687" w:rsidP="00BE3450">
                      <w:pPr>
                        <w:pStyle w:val="a"/>
                        <w:rPr>
                          <w:rFonts w:eastAsia="Times New Roman" w:cs="Arial"/>
                          <w:szCs w:val="20"/>
                        </w:rPr>
                      </w:pPr>
                      <w:r>
                        <w:rPr>
                          <w:rFonts w:eastAsia="Times New Roman" w:cs="Arial"/>
                          <w:szCs w:val="20"/>
                        </w:rPr>
                        <w:t>Indirect project emissions (mode specific)</w:t>
                      </w:r>
                    </w:p>
                  </w:txbxContent>
                </v:textbox>
              </v:shape>
            </w:pict>
          </mc:Fallback>
        </mc:AlternateContent>
      </w:r>
    </w:p>
    <w:p w:rsidR="00BE3450" w:rsidRPr="007F070C" w:rsidRDefault="00BE3450" w:rsidP="00AF11FE">
      <w:pPr>
        <w:pBdr>
          <w:top w:val="single" w:sz="8" w:space="1" w:color="auto"/>
          <w:left w:val="single" w:sz="8" w:space="0" w:color="auto"/>
          <w:bottom w:val="single" w:sz="8" w:space="1" w:color="auto"/>
          <w:right w:val="single" w:sz="8" w:space="11" w:color="auto"/>
        </w:pBdr>
      </w:pPr>
      <w:r w:rsidRPr="007F070C">
        <w:rPr>
          <w:noProof/>
          <w:lang w:val="en-US" w:eastAsia="en-US"/>
        </w:rPr>
        <mc:AlternateContent>
          <mc:Choice Requires="wps">
            <w:drawing>
              <wp:anchor distT="0" distB="0" distL="114300" distR="114300" simplePos="0" relativeHeight="251681792" behindDoc="0" locked="0" layoutInCell="1" allowOverlap="1" wp14:anchorId="1608949E" wp14:editId="623A3415">
                <wp:simplePos x="0" y="0"/>
                <wp:positionH relativeFrom="column">
                  <wp:posOffset>3733165</wp:posOffset>
                </wp:positionH>
                <wp:positionV relativeFrom="paragraph">
                  <wp:posOffset>4445</wp:posOffset>
                </wp:positionV>
                <wp:extent cx="952500" cy="285750"/>
                <wp:effectExtent l="13335" t="11430" r="5715"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580687" w:rsidRDefault="00580687" w:rsidP="00BE3450">
                            <w:pPr>
                              <w:rPr>
                                <w:rFonts w:cs="Arial"/>
                                <w:sz w:val="20"/>
                              </w:rPr>
                            </w:pPr>
                            <w:r>
                              <w:rPr>
                                <w:rFonts w:cs="Arial"/>
                                <w:sz w:val="20"/>
                              </w:rPr>
                              <w:t>Project Exit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293.95pt;margin-top:.35pt;width: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">
                <v:textbox>
                  <w:txbxContent>
                    <w:p w:rsidR="00580687" w:rsidRDefault="00580687" w:rsidP="00BE3450">
                      <w:pPr>
                        <w:rPr>
                          <w:rFonts w:cs="Arial"/>
                          <w:sz w:val="20"/>
                        </w:rPr>
                      </w:pPr>
                      <w:r>
                        <w:rPr>
                          <w:rFonts w:cs="Arial"/>
                          <w:sz w:val="20"/>
                        </w:rPr>
                        <w:t>Project Exit</w:t>
                      </w:r>
                    </w:p>
                  </w:txbxContent>
                </v:textbox>
              </v:shape>
            </w:pict>
          </mc:Fallback>
        </mc:AlternateContent>
      </w:r>
    </w:p>
    <w:p w:rsidR="00BE3450" w:rsidRPr="007F070C" w:rsidRDefault="00EA368F" w:rsidP="00AF11FE">
      <w:pPr>
        <w:pBdr>
          <w:top w:val="single" w:sz="8" w:space="1" w:color="auto"/>
          <w:left w:val="single" w:sz="8" w:space="0" w:color="auto"/>
          <w:bottom w:val="single" w:sz="8" w:space="1" w:color="auto"/>
          <w:right w:val="single" w:sz="8" w:space="11" w:color="auto"/>
        </w:pBdr>
      </w:pPr>
      <w:r w:rsidRPr="007F070C">
        <w:rPr>
          <w:noProof/>
          <w:lang w:val="en-US" w:eastAsia="en-US"/>
        </w:rPr>
        <mc:AlternateContent>
          <mc:Choice Requires="wps">
            <w:drawing>
              <wp:anchor distT="0" distB="0" distL="114300" distR="114300" simplePos="0" relativeHeight="251682816" behindDoc="0" locked="0" layoutInCell="1" allowOverlap="1" wp14:anchorId="6DECFCCB" wp14:editId="37AAD88E">
                <wp:simplePos x="0" y="0"/>
                <wp:positionH relativeFrom="column">
                  <wp:posOffset>1836420</wp:posOffset>
                </wp:positionH>
                <wp:positionV relativeFrom="paragraph">
                  <wp:posOffset>52705</wp:posOffset>
                </wp:positionV>
                <wp:extent cx="2446020" cy="32766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BE3450">
                            <w:pPr>
                              <w:pStyle w:val="a"/>
                              <w:rPr>
                                <w:rFonts w:eastAsia="Times New Roman" w:cs="Arial"/>
                                <w:szCs w:val="20"/>
                              </w:rPr>
                            </w:pPr>
                            <w:r>
                              <w:rPr>
                                <w:rFonts w:eastAsia="Times New Roman" w:cs="Arial"/>
                                <w:szCs w:val="20"/>
                              </w:rPr>
                              <w:t>Direct project emissions (cable car)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144.6pt;margin-top:4.15pt;width:192.6pt;height:2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" filled="f" stroked="f" strokecolor="white">
                <v:textbox>
                  <w:txbxContent>
                    <w:p w:rsidR="00580687" w:rsidRDefault="00580687" w:rsidP="00BE3450">
                      <w:pPr>
                        <w:pStyle w:val="a"/>
                        <w:rPr>
                          <w:rFonts w:eastAsia="Times New Roman" w:cs="Arial"/>
                          <w:szCs w:val="20"/>
                        </w:rPr>
                      </w:pPr>
                      <w:r>
                        <w:rPr>
                          <w:rFonts w:eastAsia="Times New Roman" w:cs="Arial"/>
                          <w:szCs w:val="20"/>
                        </w:rPr>
                        <w:t>Direct project emissions (cable car)</w:t>
                      </w:r>
                    </w:p>
                  </w:txbxContent>
                </v:textbox>
              </v:shape>
            </w:pict>
          </mc:Fallback>
        </mc:AlternateContent>
      </w:r>
      <w:r w:rsidR="00BE3450" w:rsidRPr="007F070C">
        <w:rPr>
          <w:noProof/>
          <w:lang w:val="en-US" w:eastAsia="en-US"/>
        </w:rPr>
        <mc:AlternateContent>
          <mc:Choice Requires="wps">
            <w:drawing>
              <wp:anchor distT="0" distB="0" distL="114300" distR="114300" simplePos="0" relativeHeight="251687936" behindDoc="0" locked="0" layoutInCell="1" allowOverlap="1" wp14:anchorId="30428D23" wp14:editId="042D517C">
                <wp:simplePos x="0" y="0"/>
                <wp:positionH relativeFrom="column">
                  <wp:posOffset>1828165</wp:posOffset>
                </wp:positionH>
                <wp:positionV relativeFrom="paragraph">
                  <wp:posOffset>52705</wp:posOffset>
                </wp:positionV>
                <wp:extent cx="1943100" cy="0"/>
                <wp:effectExtent l="22860" t="72390" r="24765" b="704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28575">
                          <a:solidFill>
                            <a:srgbClr val="99CC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95pt,4.15pt" to="296.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" strokecolor="#9c0" strokeweight="2.25pt">
                <v:stroke endarrow="block"/>
              </v:line>
            </w:pict>
          </mc:Fallback>
        </mc:AlternateContent>
      </w:r>
    </w:p>
    <w:p w:rsidR="00BE3450" w:rsidRPr="007F070C" w:rsidRDefault="00BE3450" w:rsidP="00AF11FE">
      <w:pPr>
        <w:pBdr>
          <w:top w:val="single" w:sz="8" w:space="1" w:color="auto"/>
          <w:left w:val="single" w:sz="8" w:space="0" w:color="auto"/>
          <w:bottom w:val="single" w:sz="8" w:space="1" w:color="auto"/>
          <w:right w:val="single" w:sz="8" w:space="11" w:color="auto"/>
        </w:pBdr>
      </w:pPr>
    </w:p>
    <w:p w:rsidR="00BE3450" w:rsidRPr="007F070C" w:rsidRDefault="00BE3450" w:rsidP="00AF11FE">
      <w:pPr>
        <w:pBdr>
          <w:top w:val="single" w:sz="8" w:space="1" w:color="auto"/>
          <w:left w:val="single" w:sz="8" w:space="0" w:color="auto"/>
          <w:bottom w:val="single" w:sz="8" w:space="1" w:color="auto"/>
          <w:right w:val="single" w:sz="8" w:space="11" w:color="auto"/>
        </w:pBdr>
        <w:rPr>
          <w:szCs w:val="22"/>
        </w:rPr>
      </w:pPr>
    </w:p>
    <w:p w:rsidR="00BE3450" w:rsidRPr="007F070C" w:rsidRDefault="00BE3450" w:rsidP="002161F7">
      <w:pPr>
        <w:pStyle w:val="SDMPara"/>
      </w:pPr>
      <w:r w:rsidRPr="007F070C">
        <w:t>To calculate baseline emissions, the relevant vehicles categories (e.g. buses, taxis, motorcycles) in the baseline have to be identified in a first step.</w:t>
      </w:r>
      <w:r w:rsidR="00771D74" w:rsidRPr="007F070C">
        <w:t xml:space="preserve"> </w:t>
      </w:r>
      <w:r w:rsidRPr="007F070C">
        <w:t>Vehicle categories not common in the project boundary can be excluded.</w:t>
      </w:r>
      <w:r w:rsidR="00771D74" w:rsidRPr="007F070C">
        <w:t xml:space="preserve"> </w:t>
      </w:r>
      <w:r w:rsidRPr="007F070C">
        <w:t>In the next step, the emissi</w:t>
      </w:r>
      <w:r w:rsidR="00EA368F" w:rsidRPr="007F070C">
        <w:t xml:space="preserve">on factor per passenger </w:t>
      </w:r>
      <w:proofErr w:type="spellStart"/>
      <w:r w:rsidR="00EA368F" w:rsidRPr="007F070C">
        <w:t>kilomet</w:t>
      </w:r>
      <w:r w:rsidRPr="007F070C">
        <w:t>e</w:t>
      </w:r>
      <w:r w:rsidR="00EA368F" w:rsidRPr="007F070C">
        <w:t>r</w:t>
      </w:r>
      <w:proofErr w:type="spellEnd"/>
      <w:r w:rsidRPr="007F070C">
        <w:t xml:space="preserve"> for each vehicle category is determined.</w:t>
      </w:r>
      <w:r w:rsidR="00771D74" w:rsidRPr="007F070C">
        <w:t xml:space="preserve"> </w:t>
      </w:r>
      <w:r w:rsidRPr="007F070C">
        <w:t xml:space="preserve">This is calculated </w:t>
      </w:r>
      <w:r w:rsidRPr="007F070C">
        <w:rPr>
          <w:i/>
          <w:iCs/>
        </w:rPr>
        <w:t>ex ante</w:t>
      </w:r>
      <w:r w:rsidRPr="007F070C">
        <w:t xml:space="preserve"> and includes a fixed technology-improvement factor per vehicle category.</w:t>
      </w:r>
    </w:p>
    <w:p w:rsidR="007F070C" w:rsidRPr="007F070C" w:rsidRDefault="00EA368F" w:rsidP="00BD4BDB">
      <w:pPr>
        <w:pStyle w:val="SDMPara"/>
        <w:pageBreakBefore/>
      </w:pPr>
      <w:r w:rsidRPr="007F070C">
        <w:t xml:space="preserve">GHG emission per </w:t>
      </w:r>
      <w:proofErr w:type="spellStart"/>
      <w:r w:rsidRPr="007F070C">
        <w:t>kilomet</w:t>
      </w:r>
      <w:r w:rsidR="00BE3450" w:rsidRPr="007F070C">
        <w:t>e</w:t>
      </w:r>
      <w:r w:rsidRPr="007F070C">
        <w:t>r</w:t>
      </w:r>
      <w:proofErr w:type="spellEnd"/>
      <w:r w:rsidR="00BE3450" w:rsidRPr="007F070C">
        <w:t xml:space="preserve"> for each vehicle category is calculated </w:t>
      </w:r>
      <w:r w:rsidR="00BE3450" w:rsidRPr="007F070C">
        <w:rPr>
          <w:i/>
          <w:iCs/>
        </w:rPr>
        <w:t>ex ante</w:t>
      </w:r>
      <w:r w:rsidR="00BE3450" w:rsidRPr="007F070C">
        <w:t xml:space="preserve"> and remains fixed for the project period.</w:t>
      </w:r>
      <w:r w:rsidR="00771D74" w:rsidRPr="007F070C">
        <w:t xml:space="preserve"> </w:t>
      </w:r>
      <w:r w:rsidR="00BE3450" w:rsidRPr="007F070C">
        <w:t>It is a value based on specific fuel consumption data of the respective category and it is annually updated according to the technology improvement factor per vehicle category</w:t>
      </w:r>
      <w:r w:rsidR="00BE3450" w:rsidRPr="007F070C">
        <w:rPr>
          <w:rStyle w:val="FootnoteReference"/>
        </w:rPr>
        <w:footnoteReference w:id="5"/>
      </w:r>
      <w:r w:rsidR="00BE3450" w:rsidRPr="007F070C">
        <w:t>.</w:t>
      </w:r>
    </w:p>
    <w:tbl>
      <w:tblPr>
        <w:tblStyle w:val="SDMMethTableEquation"/>
        <w:tblW w:w="8760" w:type="dxa"/>
        <w:tblLook w:val="0600" w:firstRow="0" w:lastRow="0" w:firstColumn="0" w:lastColumn="0" w:noHBand="1" w:noVBand="1"/>
      </w:tblPr>
      <w:tblGrid>
        <w:gridCol w:w="7125"/>
        <w:gridCol w:w="1635"/>
      </w:tblGrid>
      <w:tr w:rsidR="00950740" w:rsidRPr="007F070C" w:rsidTr="00864EA2">
        <w:tc>
          <w:tcPr>
            <w:tcW w:w="7125" w:type="dxa"/>
          </w:tcPr>
          <w:p w:rsidR="00950740" w:rsidRPr="007F070C" w:rsidRDefault="00AF11FE" w:rsidP="00864EA2">
            <w:pPr>
              <w:pStyle w:val="SDMMethEquation"/>
            </w:pPr>
            <w:r w:rsidRPr="007F070C">
              <w:rPr>
                <w:position w:val="-32"/>
              </w:rPr>
              <w:object w:dxaOrig="48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35pt;height:38.55pt" o:ole="">
                  <v:imagedata r:id="rId14" o:title=""/>
                </v:shape>
                <o:OLEObject Type="Embed" ProgID="Equation.3" ShapeID="_x0000_i1025" DrawAspect="Content" ObjectID="_1499769231" r:id="rId15"/>
              </w:object>
            </w:r>
          </w:p>
        </w:tc>
        <w:tc>
          <w:tcPr>
            <w:tcW w:w="1635" w:type="dxa"/>
          </w:tcPr>
          <w:p w:rsidR="00950740" w:rsidRPr="007F070C" w:rsidRDefault="00950740" w:rsidP="00950740">
            <w:pPr>
              <w:pStyle w:val="SDMMethEquationNr"/>
              <w:numPr>
                <w:ilvl w:val="0"/>
                <w:numId w:val="44"/>
              </w:numPr>
            </w:pPr>
          </w:p>
        </w:tc>
      </w:tr>
    </w:tbl>
    <w:p w:rsidR="00950740" w:rsidRPr="007F070C" w:rsidRDefault="00950740"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950740" w:rsidRPr="007F070C" w:rsidTr="00864EA2">
        <w:tc>
          <w:tcPr>
            <w:tcW w:w="1701" w:type="dxa"/>
            <w:vAlign w:val="top"/>
          </w:tcPr>
          <w:p w:rsidR="00950740" w:rsidRPr="007F070C" w:rsidRDefault="00950740" w:rsidP="00864EA2">
            <w:pPr>
              <w:pStyle w:val="SDMTableBoxParaNotNumbered"/>
            </w:pPr>
            <w:r w:rsidRPr="007F070C">
              <w:object w:dxaOrig="680" w:dyaOrig="380" w14:anchorId="2F4CA243">
                <v:shape id="_x0000_i1026" type="#_x0000_t75" style="width:33.45pt;height:19.25pt" o:ole="">
                  <v:imagedata r:id="rId16" o:title=""/>
                </v:shape>
                <o:OLEObject Type="Embed" ProgID="Equation.3" ShapeID="_x0000_i1026" DrawAspect="Content" ObjectID="_1499769232" r:id="rId17"/>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 xml:space="preserve">Emission factor per </w:t>
            </w:r>
            <w:proofErr w:type="spellStart"/>
            <w:r w:rsidRPr="007F070C">
              <w:t>kilometer</w:t>
            </w:r>
            <w:proofErr w:type="spellEnd"/>
            <w:r w:rsidRPr="007F070C">
              <w:t xml:space="preserve"> of vehicle category</w:t>
            </w:r>
            <w:r w:rsidR="003D438A" w:rsidRPr="007F070C">
              <w:rPr>
                <w:i/>
              </w:rPr>
              <w:t> </w:t>
            </w:r>
            <w:proofErr w:type="spellStart"/>
            <w:r w:rsidR="003D438A" w:rsidRPr="007F070C">
              <w:rPr>
                <w:i/>
              </w:rPr>
              <w:t>i</w:t>
            </w:r>
            <w:proofErr w:type="spellEnd"/>
            <w:r w:rsidR="003D438A" w:rsidRPr="007F070C">
              <w:rPr>
                <w:i/>
              </w:rPr>
              <w:t xml:space="preserve"> </w:t>
            </w:r>
            <w:r w:rsidRPr="007F070C">
              <w:t>(grCO</w:t>
            </w:r>
            <w:r w:rsidRPr="007F070C">
              <w:rPr>
                <w:vertAlign w:val="subscript"/>
              </w:rPr>
              <w:t>2</w:t>
            </w:r>
            <w:r w:rsidRPr="007F070C">
              <w:t>/km)</w:t>
            </w:r>
          </w:p>
        </w:tc>
      </w:tr>
      <w:tr w:rsidR="00950740" w:rsidRPr="007F070C" w:rsidTr="00864EA2">
        <w:tc>
          <w:tcPr>
            <w:tcW w:w="1701" w:type="dxa"/>
            <w:vAlign w:val="top"/>
          </w:tcPr>
          <w:p w:rsidR="00950740" w:rsidRPr="007F070C" w:rsidRDefault="00950740" w:rsidP="00864EA2">
            <w:pPr>
              <w:pStyle w:val="SDMTableBoxParaNotNumbered"/>
            </w:pPr>
            <w:r w:rsidRPr="007F070C">
              <w:object w:dxaOrig="660" w:dyaOrig="380" w14:anchorId="68EB6B75">
                <v:shape id="_x0000_i1027" type="#_x0000_t75" style="width:32.45pt;height:19.25pt" o:ole="">
                  <v:imagedata r:id="rId18" o:title=""/>
                </v:shape>
                <o:OLEObject Type="Embed" ProgID="Equation.3" ShapeID="_x0000_i1027" DrawAspect="Content" ObjectID="_1499769233" r:id="rId19"/>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Specific fuel consumption of vehicle category</w:t>
            </w:r>
            <w:r w:rsidR="003D438A" w:rsidRPr="007F070C">
              <w:rPr>
                <w:i/>
                <w:iCs/>
              </w:rPr>
              <w:t> </w:t>
            </w:r>
            <w:proofErr w:type="spellStart"/>
            <w:r w:rsidR="003D438A" w:rsidRPr="007F070C">
              <w:rPr>
                <w:i/>
                <w:iCs/>
              </w:rPr>
              <w:t>i</w:t>
            </w:r>
            <w:proofErr w:type="spellEnd"/>
            <w:r w:rsidR="003D438A" w:rsidRPr="007F070C">
              <w:rPr>
                <w:i/>
                <w:iCs/>
              </w:rPr>
              <w:t xml:space="preserve"> </w:t>
            </w:r>
            <w:r w:rsidRPr="007F070C">
              <w:t>using fuel type</w:t>
            </w:r>
            <w:r w:rsidR="003D438A" w:rsidRPr="007F070C">
              <w:rPr>
                <w:i/>
              </w:rPr>
              <w:t xml:space="preserve"> x </w:t>
            </w:r>
            <w:r w:rsidRPr="007F070C">
              <w:t xml:space="preserve">prior project start (gr/km) </w:t>
            </w:r>
          </w:p>
        </w:tc>
      </w:tr>
      <w:tr w:rsidR="00950740" w:rsidRPr="007F070C" w:rsidTr="00864EA2">
        <w:tc>
          <w:tcPr>
            <w:tcW w:w="1701" w:type="dxa"/>
            <w:vAlign w:val="top"/>
          </w:tcPr>
          <w:p w:rsidR="00950740" w:rsidRPr="007F070C" w:rsidRDefault="00950740" w:rsidP="00864EA2">
            <w:pPr>
              <w:pStyle w:val="SDMTableBoxParaNotNumbered"/>
            </w:pPr>
            <w:r w:rsidRPr="007F070C">
              <w:rPr>
                <w:position w:val="-12"/>
              </w:rPr>
              <w:object w:dxaOrig="620" w:dyaOrig="360" w14:anchorId="7C09D8B0">
                <v:shape id="_x0000_i1028" type="#_x0000_t75" style="width:31.45pt;height:18.25pt" o:ole="">
                  <v:imagedata r:id="rId20" o:title=""/>
                </v:shape>
                <o:OLEObject Type="Embed" ProgID="Equation.3" ShapeID="_x0000_i1028" DrawAspect="Content" ObjectID="_1499769234" r:id="rId21"/>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Net calorific value of fuel</w:t>
            </w:r>
            <w:r w:rsidR="003D438A" w:rsidRPr="007F070C">
              <w:rPr>
                <w:i/>
              </w:rPr>
              <w:t xml:space="preserve"> x </w:t>
            </w:r>
            <w:r w:rsidRPr="007F070C">
              <w:t>(J/gr)</w:t>
            </w:r>
          </w:p>
        </w:tc>
      </w:tr>
      <w:tr w:rsidR="00950740" w:rsidRPr="007F070C" w:rsidTr="00864EA2">
        <w:tc>
          <w:tcPr>
            <w:tcW w:w="1701" w:type="dxa"/>
            <w:vAlign w:val="top"/>
          </w:tcPr>
          <w:p w:rsidR="00950740" w:rsidRPr="007F070C" w:rsidRDefault="00AF11FE" w:rsidP="00864EA2">
            <w:pPr>
              <w:pStyle w:val="SDMTableBoxParaNotNumbered"/>
            </w:pPr>
            <w:r w:rsidRPr="007F070C">
              <w:rPr>
                <w:position w:val="-14"/>
              </w:rPr>
              <w:object w:dxaOrig="740" w:dyaOrig="380" w14:anchorId="2117ABB9">
                <v:shape id="_x0000_i1029" type="#_x0000_t75" style="width:37.5pt;height:19.25pt" o:ole="">
                  <v:imagedata r:id="rId22" o:title=""/>
                </v:shape>
                <o:OLEObject Type="Embed" ProgID="Equation.3" ShapeID="_x0000_i1029" DrawAspect="Content" ObjectID="_1499769235" r:id="rId23"/>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Carbon emission factor for fuel type</w:t>
            </w:r>
            <w:r w:rsidR="003D438A" w:rsidRPr="007F070C">
              <w:rPr>
                <w:i/>
              </w:rPr>
              <w:t xml:space="preserve"> x </w:t>
            </w:r>
            <w:r w:rsidRPr="007F070C">
              <w:t>(grCO</w:t>
            </w:r>
            <w:r w:rsidRPr="007F070C">
              <w:rPr>
                <w:vertAlign w:val="subscript"/>
              </w:rPr>
              <w:t>2</w:t>
            </w:r>
            <w:r w:rsidRPr="007F070C">
              <w:t xml:space="preserve">/J) </w:t>
            </w:r>
          </w:p>
        </w:tc>
      </w:tr>
      <w:tr w:rsidR="00950740" w:rsidRPr="007F070C" w:rsidTr="00864EA2">
        <w:tc>
          <w:tcPr>
            <w:tcW w:w="1701" w:type="dxa"/>
            <w:vAlign w:val="top"/>
          </w:tcPr>
          <w:p w:rsidR="00950740" w:rsidRPr="007F070C" w:rsidRDefault="00950740" w:rsidP="00864EA2">
            <w:pPr>
              <w:pStyle w:val="SDMTableBoxParaNotNumbered"/>
              <w:rPr>
                <w:vertAlign w:val="subscript"/>
              </w:rPr>
            </w:pPr>
            <w:r w:rsidRPr="007F070C">
              <w:object w:dxaOrig="420" w:dyaOrig="380" w14:anchorId="06198310">
                <v:shape id="_x0000_i1030" type="#_x0000_t75" style="width:21.3pt;height:19.25pt" o:ole="">
                  <v:imagedata r:id="rId24" o:title=""/>
                </v:shape>
                <o:OLEObject Type="Embed" ProgID="Equation.3" ShapeID="_x0000_i1030" DrawAspect="Content" ObjectID="_1499769236" r:id="rId25"/>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Number of vehicles of category</w:t>
            </w:r>
            <w:r w:rsidR="003D438A" w:rsidRPr="007F070C">
              <w:rPr>
                <w:i/>
              </w:rPr>
              <w:t> </w:t>
            </w:r>
            <w:proofErr w:type="spellStart"/>
            <w:r w:rsidR="003D438A" w:rsidRPr="007F070C">
              <w:rPr>
                <w:i/>
              </w:rPr>
              <w:t>i</w:t>
            </w:r>
            <w:proofErr w:type="spellEnd"/>
            <w:r w:rsidR="003D438A" w:rsidRPr="007F070C">
              <w:rPr>
                <w:i/>
              </w:rPr>
              <w:t xml:space="preserve"> </w:t>
            </w:r>
            <w:r w:rsidRPr="007F070C">
              <w:t>using fuel type</w:t>
            </w:r>
            <w:r w:rsidR="003D438A" w:rsidRPr="007F070C">
              <w:rPr>
                <w:i/>
              </w:rPr>
              <w:t xml:space="preserve"> x </w:t>
            </w:r>
            <w:r w:rsidRPr="007F070C">
              <w:t>prior project start (units)</w:t>
            </w:r>
          </w:p>
        </w:tc>
      </w:tr>
      <w:tr w:rsidR="00950740" w:rsidRPr="007F070C" w:rsidTr="00864EA2">
        <w:tc>
          <w:tcPr>
            <w:tcW w:w="1701" w:type="dxa"/>
            <w:vAlign w:val="top"/>
          </w:tcPr>
          <w:p w:rsidR="00950740" w:rsidRPr="007F070C" w:rsidRDefault="00950740" w:rsidP="00864EA2">
            <w:pPr>
              <w:pStyle w:val="SDMTableBoxParaNotNumbered"/>
              <w:rPr>
                <w:vertAlign w:val="subscript"/>
              </w:rPr>
            </w:pPr>
            <w:r w:rsidRPr="007F070C">
              <w:rPr>
                <w:position w:val="-12"/>
              </w:rPr>
              <w:object w:dxaOrig="300" w:dyaOrig="360" w14:anchorId="0C8F9B76">
                <v:shape id="_x0000_i1031" type="#_x0000_t75" style="width:15.2pt;height:18.25pt" o:ole="">
                  <v:imagedata r:id="rId26" o:title=""/>
                </v:shape>
                <o:OLEObject Type="Embed" ProgID="Equation.3" ShapeID="_x0000_i1031" DrawAspect="Content" ObjectID="_1499769237" r:id="rId27"/>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Number of vehicles of category</w:t>
            </w:r>
            <w:r w:rsidR="003D438A" w:rsidRPr="007F070C">
              <w:rPr>
                <w:i/>
              </w:rPr>
              <w:t> </w:t>
            </w:r>
            <w:proofErr w:type="spellStart"/>
            <w:r w:rsidR="003D438A" w:rsidRPr="007F070C">
              <w:rPr>
                <w:i/>
              </w:rPr>
              <w:t>i</w:t>
            </w:r>
            <w:proofErr w:type="spellEnd"/>
            <w:r w:rsidR="003D438A" w:rsidRPr="007F070C">
              <w:rPr>
                <w:i/>
              </w:rPr>
              <w:t xml:space="preserve"> </w:t>
            </w:r>
            <w:r w:rsidRPr="007F070C">
              <w:t>prior project start (units)</w:t>
            </w:r>
          </w:p>
        </w:tc>
      </w:tr>
      <w:tr w:rsidR="00950740" w:rsidRPr="007F070C" w:rsidTr="00864EA2">
        <w:tc>
          <w:tcPr>
            <w:tcW w:w="1701" w:type="dxa"/>
            <w:vAlign w:val="top"/>
          </w:tcPr>
          <w:p w:rsidR="00950740" w:rsidRPr="007F070C" w:rsidRDefault="00950740" w:rsidP="00864EA2">
            <w:pPr>
              <w:pStyle w:val="SDMTableBoxParaNotNumbered"/>
            </w:pPr>
            <w:r w:rsidRPr="007F070C">
              <w:rPr>
                <w:position w:val="-12"/>
              </w:rPr>
              <w:object w:dxaOrig="380" w:dyaOrig="380" w14:anchorId="7DD3FAAA">
                <v:shape id="_x0000_i1032" type="#_x0000_t75" style="width:19.25pt;height:19.25pt" o:ole="">
                  <v:imagedata r:id="rId28" o:title=""/>
                </v:shape>
                <o:OLEObject Type="Embed" ProgID="Equation.3" ShapeID="_x0000_i1032" DrawAspect="Content" ObjectID="_1499769238" r:id="rId29"/>
              </w:objec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Technology improvement factor for the vehicle of category</w:t>
            </w:r>
            <w:r w:rsidR="003D438A" w:rsidRPr="007F070C">
              <w:rPr>
                <w:i/>
              </w:rPr>
              <w:t> </w:t>
            </w:r>
            <w:proofErr w:type="spellStart"/>
            <w:r w:rsidR="003D438A" w:rsidRPr="007F070C">
              <w:rPr>
                <w:i/>
              </w:rPr>
              <w:t>i</w:t>
            </w:r>
            <w:proofErr w:type="spellEnd"/>
            <w:r w:rsidR="003D438A" w:rsidRPr="007F070C">
              <w:rPr>
                <w:i/>
              </w:rPr>
              <w:t xml:space="preserve"> </w:t>
            </w:r>
            <w:r w:rsidRPr="007F070C">
              <w:t xml:space="preserve">per year </w:t>
            </w:r>
            <w:r w:rsidRPr="007F070C">
              <w:rPr>
                <w:i/>
                <w:iCs/>
              </w:rPr>
              <w:t xml:space="preserve">t. </w:t>
            </w:r>
            <w:r w:rsidRPr="007F070C">
              <w:t>The improvement rate is applied to each calendar year.</w:t>
            </w:r>
            <w:r w:rsidRPr="007F070C">
              <w:rPr>
                <w:szCs w:val="22"/>
              </w:rPr>
              <w:t xml:space="preserve"> The default value of the technology improvement factor for all vehicle categories is fixed as 0.99</w:t>
            </w:r>
          </w:p>
        </w:tc>
      </w:tr>
      <w:tr w:rsidR="00950740" w:rsidRPr="007F070C" w:rsidTr="00864EA2">
        <w:tc>
          <w:tcPr>
            <w:tcW w:w="1701" w:type="dxa"/>
            <w:vAlign w:val="top"/>
          </w:tcPr>
          <w:p w:rsidR="00950740" w:rsidRPr="007F070C" w:rsidRDefault="00950740" w:rsidP="00864EA2">
            <w:pPr>
              <w:pStyle w:val="SDMTableBoxParaNotNumbered"/>
              <w:rPr>
                <w:i/>
                <w:iCs/>
              </w:rPr>
            </w:pPr>
            <w:r w:rsidRPr="007F070C">
              <w:rPr>
                <w:i/>
                <w:iCs/>
              </w:rPr>
              <w:t>t</w:t>
            </w:r>
          </w:p>
        </w:tc>
        <w:tc>
          <w:tcPr>
            <w:tcW w:w="345" w:type="dxa"/>
            <w:vAlign w:val="top"/>
          </w:tcPr>
          <w:p w:rsidR="00950740" w:rsidRPr="007F070C" w:rsidRDefault="00950740" w:rsidP="00864EA2">
            <w:pPr>
              <w:pStyle w:val="SDMTableBoxParaNotNumbered"/>
            </w:pPr>
            <w:r w:rsidRPr="007F070C">
              <w:t>=</w:t>
            </w:r>
          </w:p>
        </w:tc>
        <w:tc>
          <w:tcPr>
            <w:tcW w:w="0" w:type="auto"/>
            <w:vAlign w:val="top"/>
          </w:tcPr>
          <w:p w:rsidR="00950740" w:rsidRPr="007F070C" w:rsidRDefault="00950740" w:rsidP="00864EA2">
            <w:pPr>
              <w:pStyle w:val="SDMTableBoxParaNotNumbered"/>
            </w:pPr>
            <w:r w:rsidRPr="007F070C">
              <w:t>Year counter for the annual improvement (dependent on age of data per vehicle category)</w:t>
            </w:r>
          </w:p>
        </w:tc>
      </w:tr>
    </w:tbl>
    <w:p w:rsidR="00BE3450" w:rsidRPr="007F070C" w:rsidRDefault="00BE3450" w:rsidP="002161F7">
      <w:pPr>
        <w:pStyle w:val="SDMPara"/>
      </w:pPr>
      <w:r w:rsidRPr="007F070C">
        <w:t>If various sub-categories of buses exist (e.g. small, medium, large units) the emission factor is calculated per sub-category</w:t>
      </w:r>
      <w:r w:rsidR="00D0554C" w:rsidRPr="007F070C">
        <w:t xml:space="preserve"> and total distance driven by each sub-category (</w:t>
      </w:r>
      <w:r w:rsidR="00D0554C" w:rsidRPr="007F070C">
        <w:rPr>
          <w:i/>
          <w:iCs/>
        </w:rPr>
        <w:t>DD</w:t>
      </w:r>
      <w:r w:rsidR="00D0554C" w:rsidRPr="007F070C">
        <w:rPr>
          <w:i/>
          <w:iCs/>
          <w:vertAlign w:val="subscript"/>
        </w:rPr>
        <w:t>B</w:t>
      </w:r>
      <w:r w:rsidR="00D0554C" w:rsidRPr="007F070C">
        <w:t>) is monitored</w:t>
      </w:r>
      <w:r w:rsidRPr="007F070C">
        <w:t>.</w:t>
      </w:r>
    </w:p>
    <w:p w:rsidR="00771D74" w:rsidRPr="007F070C" w:rsidRDefault="00BE3450" w:rsidP="002161F7">
      <w:pPr>
        <w:pStyle w:val="SDMPara"/>
      </w:pPr>
      <w:r w:rsidRPr="007F070C">
        <w:rPr>
          <w:bCs/>
          <w:lang w:val="en-US"/>
        </w:rPr>
        <w:t xml:space="preserve">For vehicles using electricity, the associated emissions </w:t>
      </w:r>
      <w:r w:rsidR="00883128" w:rsidRPr="007F070C">
        <w:rPr>
          <w:bCs/>
          <w:lang w:val="en-US"/>
        </w:rPr>
        <w:t>(</w:t>
      </w:r>
      <w:r w:rsidR="00883128" w:rsidRPr="007F070C">
        <w:rPr>
          <w:bCs/>
          <w:i/>
          <w:iCs/>
          <w:lang w:val="en-US"/>
        </w:rPr>
        <w:t>BE</w:t>
      </w:r>
      <w:r w:rsidR="00883128" w:rsidRPr="007F070C">
        <w:rPr>
          <w:bCs/>
          <w:i/>
          <w:iCs/>
          <w:vertAlign w:val="subscript"/>
          <w:lang w:val="en-US"/>
        </w:rPr>
        <w:t>EL</w:t>
      </w:r>
      <w:r w:rsidR="00883128" w:rsidRPr="007F070C">
        <w:rPr>
          <w:bCs/>
          <w:lang w:val="en-US"/>
        </w:rPr>
        <w:t xml:space="preserve">) </w:t>
      </w:r>
      <w:r w:rsidRPr="007F070C">
        <w:rPr>
          <w:bCs/>
          <w:lang w:val="en-US"/>
        </w:rPr>
        <w:t>shall be estimated in accordance with “</w:t>
      </w:r>
      <w:r w:rsidRPr="007F070C">
        <w:t>Tool to calculate baseline, project and/or leakage emissions from electricity consumption”</w:t>
      </w:r>
      <w:r w:rsidR="00D0554C" w:rsidRPr="007F070C">
        <w:t xml:space="preserve"> based on the electricity consumed by the baseline system (</w:t>
      </w:r>
      <w:r w:rsidR="00D0554C" w:rsidRPr="007F070C">
        <w:rPr>
          <w:i/>
          <w:iCs/>
        </w:rPr>
        <w:t>EC</w:t>
      </w:r>
      <w:r w:rsidR="00D0554C" w:rsidRPr="007F070C">
        <w:rPr>
          <w:i/>
          <w:iCs/>
          <w:vertAlign w:val="subscript"/>
        </w:rPr>
        <w:t>R</w:t>
      </w:r>
      <w:r w:rsidR="00D0554C" w:rsidRPr="007F070C">
        <w:t xml:space="preserve">) and </w:t>
      </w:r>
      <w:r w:rsidR="0073570F" w:rsidRPr="007F070C">
        <w:t>emission factor (</w:t>
      </w:r>
      <w:proofErr w:type="spellStart"/>
      <w:r w:rsidR="0073570F" w:rsidRPr="007F070C">
        <w:rPr>
          <w:i/>
          <w:iCs/>
        </w:rPr>
        <w:t>EF</w:t>
      </w:r>
      <w:r w:rsidR="0073570F" w:rsidRPr="007F070C">
        <w:rPr>
          <w:i/>
          <w:iCs/>
          <w:vertAlign w:val="subscript"/>
        </w:rPr>
        <w:t>Grid</w:t>
      </w:r>
      <w:proofErr w:type="spellEnd"/>
      <w:r w:rsidR="0073570F" w:rsidRPr="007F070C">
        <w:t>)</w:t>
      </w:r>
      <w:r w:rsidR="00883128" w:rsidRPr="007F070C">
        <w:t>.</w:t>
      </w:r>
    </w:p>
    <w:p w:rsidR="00BE3450" w:rsidRPr="007F070C" w:rsidRDefault="00BE3450" w:rsidP="002161F7">
      <w:pPr>
        <w:pStyle w:val="SDMPara"/>
      </w:pPr>
      <w:r w:rsidRPr="007F070C">
        <w:rPr>
          <w:iCs/>
        </w:rPr>
        <w:t>The emission factor for each mode of transport</w:t>
      </w:r>
      <w:r w:rsidR="008B0690" w:rsidRPr="007F070C">
        <w:rPr>
          <w:iCs/>
        </w:rPr>
        <w:t>,</w:t>
      </w:r>
      <w:r w:rsidRPr="007F070C">
        <w:rPr>
          <w:iCs/>
        </w:rPr>
        <w:t xml:space="preserve"> i.e. emissions per </w:t>
      </w:r>
      <w:proofErr w:type="spellStart"/>
      <w:r w:rsidR="00274748" w:rsidRPr="007F070C">
        <w:rPr>
          <w:iCs/>
        </w:rPr>
        <w:t>pkm</w:t>
      </w:r>
      <w:proofErr w:type="spellEnd"/>
      <w:r w:rsidRPr="007F070C">
        <w:rPr>
          <w:iCs/>
        </w:rPr>
        <w:t xml:space="preserve"> should be reassessed for each new crediting period.</w:t>
      </w:r>
      <w:r w:rsidR="00771D74" w:rsidRPr="007F070C">
        <w:rPr>
          <w:iCs/>
        </w:rPr>
        <w:t xml:space="preserve"> </w:t>
      </w:r>
      <w:r w:rsidRPr="007F070C">
        <w:rPr>
          <w:iCs/>
        </w:rPr>
        <w:t>This may require studies or reliable up</w:t>
      </w:r>
      <w:r w:rsidR="00771D74" w:rsidRPr="007F070C">
        <w:rPr>
          <w:iCs/>
        </w:rPr>
        <w:t xml:space="preserve"> to date literature data (e.g.</w:t>
      </w:r>
      <w:r w:rsidRPr="007F070C">
        <w:rPr>
          <w:iCs/>
        </w:rPr>
        <w:t xml:space="preserve"> specific fuel consumption and occupa</w:t>
      </w:r>
      <w:r w:rsidR="00883128" w:rsidRPr="007F070C">
        <w:rPr>
          <w:iCs/>
        </w:rPr>
        <w:t>ncy</w:t>
      </w:r>
      <w:r w:rsidRPr="007F070C">
        <w:rPr>
          <w:iCs/>
        </w:rPr>
        <w:t xml:space="preserve"> rate studies) in order to reflect the new situation in the corresponding city.</w:t>
      </w:r>
    </w:p>
    <w:p w:rsidR="00BE3450" w:rsidRPr="007F070C" w:rsidRDefault="00BE3450" w:rsidP="00114461">
      <w:pPr>
        <w:pStyle w:val="SDMPara"/>
        <w:keepNext/>
        <w:rPr>
          <w:bCs/>
        </w:rPr>
      </w:pPr>
      <w:r w:rsidRPr="007F070C">
        <w:rPr>
          <w:bCs/>
        </w:rPr>
        <w:t>Two alternatives are proposed to determine specific fuel consumption (in the order of preference)</w:t>
      </w:r>
      <w:r w:rsidRPr="007F070C">
        <w:t>:</w:t>
      </w:r>
    </w:p>
    <w:p w:rsidR="00BE3450" w:rsidRPr="007F070C" w:rsidRDefault="00BE3450" w:rsidP="002161F7">
      <w:pPr>
        <w:pStyle w:val="SDMSubPara1"/>
      </w:pPr>
      <w:r w:rsidRPr="007F070C">
        <w:rPr>
          <w:u w:val="single"/>
        </w:rPr>
        <w:t>Alternative 1</w:t>
      </w:r>
      <w:r w:rsidRPr="007F070C">
        <w:t>:</w:t>
      </w:r>
      <w:r w:rsidR="00771D74" w:rsidRPr="007F070C">
        <w:t xml:space="preserve"> </w:t>
      </w:r>
      <w:r w:rsidRPr="007F070C">
        <w:t>Determination of fuel consumption data using the data from the entire fleet</w:t>
      </w:r>
      <w:r w:rsidR="00771D74" w:rsidRPr="007F070C">
        <w:t>,</w:t>
      </w:r>
      <w:r w:rsidRPr="007F070C">
        <w:t xml:space="preserve"> e.g. the data from bus or taxi companies or from a representative sample for the respective vehicle category and fuel type.</w:t>
      </w:r>
      <w:r w:rsidR="00771D74" w:rsidRPr="007F070C">
        <w:t xml:space="preserve"> </w:t>
      </w:r>
      <w:r w:rsidRPr="007F070C">
        <w:t>Sampling units per category and fuel should be representative of the below core characteristics to ensure that the sample is as close as possible to the actual vehicle composition of the city;</w:t>
      </w:r>
    </w:p>
    <w:p w:rsidR="00BE3450" w:rsidRPr="007F070C" w:rsidRDefault="00BE3450" w:rsidP="002161F7">
      <w:pPr>
        <w:pStyle w:val="SDMSubPara2"/>
      </w:pPr>
      <w:r w:rsidRPr="007F070C">
        <w:t>Vehicle sub-categories if relevant (e.g. Jeeps, Pick-Ups);</w:t>
      </w:r>
    </w:p>
    <w:p w:rsidR="00BE3450" w:rsidRPr="007F070C" w:rsidRDefault="00BE3450" w:rsidP="002161F7">
      <w:pPr>
        <w:pStyle w:val="SDMSubPara2"/>
      </w:pPr>
      <w:r w:rsidRPr="007F070C">
        <w:t>Vehicle age and motorization</w:t>
      </w:r>
      <w:r w:rsidRPr="007F070C">
        <w:rPr>
          <w:rStyle w:val="FootnoteReference"/>
        </w:rPr>
        <w:footnoteReference w:id="6"/>
      </w:r>
      <w:r w:rsidRPr="007F070C">
        <w:t>;</w:t>
      </w:r>
    </w:p>
    <w:p w:rsidR="00BE3450" w:rsidRPr="007F070C" w:rsidRDefault="00BE3450" w:rsidP="002161F7">
      <w:pPr>
        <w:pStyle w:val="SDMSubPara2"/>
      </w:pPr>
      <w:r w:rsidRPr="007F070C">
        <w:t>To be conservative, fuel consumptions based on samples shall be based on the lower end of uncertainty band at a 95% confidence level</w:t>
      </w:r>
      <w:r w:rsidR="008B0690" w:rsidRPr="007F070C">
        <w:t>,</w:t>
      </w:r>
      <w:r w:rsidRPr="007F070C">
        <w:t xml:space="preserve"> i.e. with 95% probability that the actual average fuel consumption is equal to or higher tha</w:t>
      </w:r>
      <w:r w:rsidR="002161F7" w:rsidRPr="007F070C">
        <w:t>n the value used by the project;</w:t>
      </w:r>
    </w:p>
    <w:p w:rsidR="00BE3450" w:rsidRPr="007F070C" w:rsidRDefault="00BE3450" w:rsidP="002161F7">
      <w:pPr>
        <w:pStyle w:val="SDMSubPara1"/>
      </w:pPr>
      <w:r w:rsidRPr="007F070C">
        <w:rPr>
          <w:u w:val="single"/>
        </w:rPr>
        <w:t>Alternative 2:</w:t>
      </w:r>
      <w:r w:rsidR="00771D74" w:rsidRPr="007F070C">
        <w:t xml:space="preserve"> </w:t>
      </w:r>
      <w:r w:rsidRPr="007F070C">
        <w:t>Use of fixed values based on national or international literature.</w:t>
      </w:r>
      <w:r w:rsidR="00771D74" w:rsidRPr="007F070C">
        <w:t xml:space="preserve"> </w:t>
      </w:r>
      <w:r w:rsidRPr="007F070C">
        <w:t>The literature data shall be either based on measurements of similar vehicles in comparable surroundings (e.g. from comparable cities of other countries) or based on identification of the vehicle age and technology of representative vehicles circulating in the project city and then matching the identified categories with the most appropriate IPCC default values.</w:t>
      </w:r>
      <w:r w:rsidR="00771D74" w:rsidRPr="007F070C">
        <w:t xml:space="preserve"> </w:t>
      </w:r>
      <w:r w:rsidRPr="007F070C">
        <w:t>The most important proxy to identify vehicle technologies is the average age of vehicles used in the zone of influence of the project.</w:t>
      </w:r>
      <w:r w:rsidR="00771D74" w:rsidRPr="007F070C">
        <w:t xml:space="preserve"> </w:t>
      </w:r>
      <w:r w:rsidRPr="007F070C">
        <w:t>To determine if US, Japanese or European default factors apply, either the local vehicle manufacturer information can be used (if a domestic motor vehicle industry with significant market share is prevalent) or the information from the source of origin of vehicle imports is used.</w:t>
      </w:r>
    </w:p>
    <w:p w:rsidR="00BE3450" w:rsidRPr="007F070C" w:rsidRDefault="002161F7" w:rsidP="002161F7">
      <w:pPr>
        <w:pStyle w:val="Caption"/>
        <w:jc w:val="left"/>
        <w:rPr>
          <w:bCs w:val="0"/>
        </w:rPr>
      </w:pPr>
      <w:proofErr w:type="gramStart"/>
      <w:r w:rsidRPr="007F070C">
        <w:t xml:space="preserve">Table </w:t>
      </w:r>
      <w:proofErr w:type="gramEnd"/>
      <w:r w:rsidR="007C71A7">
        <w:fldChar w:fldCharType="begin"/>
      </w:r>
      <w:r w:rsidR="007C71A7">
        <w:instrText xml:space="preserve"> SEQ Table \* ARABIC </w:instrText>
      </w:r>
      <w:r w:rsidR="007C71A7">
        <w:fldChar w:fldCharType="separate"/>
      </w:r>
      <w:r w:rsidR="00D12F9E">
        <w:rPr>
          <w:noProof/>
        </w:rPr>
        <w:t>2</w:t>
      </w:r>
      <w:r w:rsidR="007C71A7">
        <w:rPr>
          <w:noProof/>
        </w:rPr>
        <w:fldChar w:fldCharType="end"/>
      </w:r>
      <w:proofErr w:type="gramStart"/>
      <w:r w:rsidRPr="007F070C">
        <w:t>.</w:t>
      </w:r>
      <w:proofErr w:type="gramEnd"/>
      <w:r w:rsidRPr="007F070C">
        <w:tab/>
      </w:r>
      <w:r w:rsidR="00BE3450" w:rsidRPr="007F070C">
        <w:rPr>
          <w:bCs w:val="0"/>
        </w:rPr>
        <w:t xml:space="preserve">Default Emission Factors for </w:t>
      </w:r>
      <w:r w:rsidR="008B0690" w:rsidRPr="007F070C">
        <w:rPr>
          <w:bCs w:val="0"/>
        </w:rPr>
        <w:t>CH</w:t>
      </w:r>
      <w:r w:rsidR="008B0690" w:rsidRPr="007F070C">
        <w:rPr>
          <w:bCs w:val="0"/>
          <w:vertAlign w:val="subscript"/>
        </w:rPr>
        <w:t>4</w:t>
      </w:r>
      <w:r w:rsidR="00BE3450" w:rsidRPr="007F070C">
        <w:rPr>
          <w:bCs w:val="0"/>
        </w:rPr>
        <w:t xml:space="preserve"> Emissions of Vehicles Using Gaseous Fuels (grCO</w:t>
      </w:r>
      <w:r w:rsidR="00BE3450" w:rsidRPr="007F070C">
        <w:rPr>
          <w:bCs w:val="0"/>
          <w:vertAlign w:val="subscript"/>
        </w:rPr>
        <w:t xml:space="preserve">2 </w:t>
      </w:r>
      <w:r w:rsidR="00BE3450" w:rsidRPr="007F070C">
        <w:rPr>
          <w:bCs w:val="0"/>
        </w:rPr>
        <w:t>e per km)</w:t>
      </w:r>
    </w:p>
    <w:tbl>
      <w:tblPr>
        <w:tblStyle w:val="SDMMethTable"/>
        <w:tblW w:w="0" w:type="auto"/>
        <w:tblLook w:val="04A0" w:firstRow="1" w:lastRow="0" w:firstColumn="1" w:lastColumn="0" w:noHBand="0" w:noVBand="1"/>
      </w:tblPr>
      <w:tblGrid>
        <w:gridCol w:w="2624"/>
        <w:gridCol w:w="1701"/>
        <w:gridCol w:w="4252"/>
      </w:tblGrid>
      <w:tr w:rsidR="00BE3450" w:rsidRPr="007F070C" w:rsidTr="0021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rsidR="00BE3450" w:rsidRPr="007F070C" w:rsidRDefault="00BE3450" w:rsidP="002161F7">
            <w:pPr>
              <w:pStyle w:val="SDMTableBoxParaNotNumbered"/>
            </w:pPr>
            <w:r w:rsidRPr="007F070C">
              <w:t>Vehicle category</w:t>
            </w:r>
          </w:p>
        </w:tc>
        <w:tc>
          <w:tcPr>
            <w:tcW w:w="1701" w:type="dxa"/>
          </w:tcPr>
          <w:p w:rsidR="00BE3450" w:rsidRPr="007F070C" w:rsidRDefault="00BE3450" w:rsidP="002161F7">
            <w:pPr>
              <w:pStyle w:val="SDMTableBoxParaNotNumbered"/>
              <w:cnfStyle w:val="100000000000" w:firstRow="1" w:lastRow="0" w:firstColumn="0" w:lastColumn="0" w:oddVBand="0" w:evenVBand="0" w:oddHBand="0" w:evenHBand="0" w:firstRowFirstColumn="0" w:firstRowLastColumn="0" w:lastRowFirstColumn="0" w:lastRowLastColumn="0"/>
            </w:pPr>
            <w:r w:rsidRPr="007F070C">
              <w:t>grCO</w:t>
            </w:r>
            <w:r w:rsidRPr="007F070C">
              <w:rPr>
                <w:vertAlign w:val="subscript"/>
              </w:rPr>
              <w:t>2</w:t>
            </w:r>
            <w:r w:rsidRPr="007F070C">
              <w:t>e per km</w:t>
            </w:r>
          </w:p>
        </w:tc>
        <w:tc>
          <w:tcPr>
            <w:tcW w:w="4252" w:type="dxa"/>
          </w:tcPr>
          <w:p w:rsidR="00BE3450" w:rsidRPr="007F070C" w:rsidRDefault="00BE3450" w:rsidP="002161F7">
            <w:pPr>
              <w:pStyle w:val="SDMTableBoxParaNotNumbered"/>
              <w:cnfStyle w:val="100000000000" w:firstRow="1" w:lastRow="0" w:firstColumn="0" w:lastColumn="0" w:oddVBand="0" w:evenVBand="0" w:oddHBand="0" w:evenHBand="0" w:firstRowFirstColumn="0" w:firstRowLastColumn="0" w:lastRowFirstColumn="0" w:lastRowLastColumn="0"/>
            </w:pPr>
            <w:r w:rsidRPr="007F070C">
              <w:t>Source</w:t>
            </w:r>
          </w:p>
        </w:tc>
      </w:tr>
      <w:tr w:rsidR="00BE3450" w:rsidRPr="007F070C" w:rsidTr="002161F7">
        <w:tc>
          <w:tcPr>
            <w:cnfStyle w:val="001000000000" w:firstRow="0" w:lastRow="0" w:firstColumn="1" w:lastColumn="0" w:oddVBand="0" w:evenVBand="0" w:oddHBand="0" w:evenHBand="0" w:firstRowFirstColumn="0" w:firstRowLastColumn="0" w:lastRowFirstColumn="0" w:lastRowLastColumn="0"/>
            <w:tcW w:w="2624" w:type="dxa"/>
          </w:tcPr>
          <w:p w:rsidR="00BE3450" w:rsidRPr="007F070C" w:rsidRDefault="00BE3450" w:rsidP="002161F7">
            <w:pPr>
              <w:pStyle w:val="SDMTableBoxParaNotNumbered"/>
            </w:pPr>
            <w:r w:rsidRPr="007F070C">
              <w:t>Buses CNG up to Euro 4</w:t>
            </w:r>
          </w:p>
        </w:tc>
        <w:tc>
          <w:tcPr>
            <w:tcW w:w="1701" w:type="dxa"/>
          </w:tcPr>
          <w:p w:rsidR="00BE3450" w:rsidRPr="007F070C" w:rsidRDefault="00BE3450" w:rsidP="002161F7">
            <w:pPr>
              <w:pStyle w:val="SDMTableBoxParaNotNumbered"/>
              <w:jc w:val="center"/>
              <w:cnfStyle w:val="000000000000" w:firstRow="0" w:lastRow="0" w:firstColumn="0" w:lastColumn="0" w:oddVBand="0" w:evenVBand="0" w:oddHBand="0" w:evenHBand="0" w:firstRowFirstColumn="0" w:firstRowLastColumn="0" w:lastRowFirstColumn="0" w:lastRowLastColumn="0"/>
            </w:pPr>
            <w:r w:rsidRPr="007F070C">
              <w:t>113</w:t>
            </w:r>
          </w:p>
        </w:tc>
        <w:tc>
          <w:tcPr>
            <w:tcW w:w="4252" w:type="dxa"/>
          </w:tcPr>
          <w:p w:rsidR="00BE3450" w:rsidRPr="007F070C" w:rsidRDefault="00BE3450" w:rsidP="002161F7">
            <w:pPr>
              <w:pStyle w:val="SDMTableBoxParaNotNumbered"/>
              <w:cnfStyle w:val="000000000000" w:firstRow="0" w:lastRow="0" w:firstColumn="0" w:lastColumn="0" w:oddVBand="0" w:evenVBand="0" w:oddHBand="0" w:evenHBand="0" w:firstRowFirstColumn="0" w:firstRowLastColumn="0" w:lastRowFirstColumn="0" w:lastRowLastColumn="0"/>
            </w:pPr>
            <w:r w:rsidRPr="007F070C">
              <w:t>IPCC 2006 table 3.2.5</w:t>
            </w:r>
          </w:p>
        </w:tc>
      </w:tr>
      <w:tr w:rsidR="00BE3450" w:rsidRPr="007F070C" w:rsidTr="002161F7">
        <w:tc>
          <w:tcPr>
            <w:cnfStyle w:val="001000000000" w:firstRow="0" w:lastRow="0" w:firstColumn="1" w:lastColumn="0" w:oddVBand="0" w:evenVBand="0" w:oddHBand="0" w:evenHBand="0" w:firstRowFirstColumn="0" w:firstRowLastColumn="0" w:lastRowFirstColumn="0" w:lastRowLastColumn="0"/>
            <w:tcW w:w="2624" w:type="dxa"/>
          </w:tcPr>
          <w:p w:rsidR="00BE3450" w:rsidRPr="007F070C" w:rsidRDefault="00BE3450" w:rsidP="002161F7">
            <w:pPr>
              <w:pStyle w:val="SDMTableBoxParaNotNumbered"/>
            </w:pPr>
            <w:r w:rsidRPr="007F070C">
              <w:t>Buses CNG Euro 4 or later</w:t>
            </w:r>
          </w:p>
        </w:tc>
        <w:tc>
          <w:tcPr>
            <w:tcW w:w="1701" w:type="dxa"/>
          </w:tcPr>
          <w:p w:rsidR="00BE3450" w:rsidRPr="007F070C" w:rsidRDefault="00BE3450" w:rsidP="002161F7">
            <w:pPr>
              <w:pStyle w:val="SDMTableBoxParaNotNumbered"/>
              <w:jc w:val="center"/>
              <w:cnfStyle w:val="000000000000" w:firstRow="0" w:lastRow="0" w:firstColumn="0" w:lastColumn="0" w:oddVBand="0" w:evenVBand="0" w:oddHBand="0" w:evenHBand="0" w:firstRowFirstColumn="0" w:firstRowLastColumn="0" w:lastRowFirstColumn="0" w:lastRowLastColumn="0"/>
            </w:pPr>
            <w:r w:rsidRPr="007F070C">
              <w:t>19</w:t>
            </w:r>
          </w:p>
        </w:tc>
        <w:tc>
          <w:tcPr>
            <w:tcW w:w="4252" w:type="dxa"/>
          </w:tcPr>
          <w:p w:rsidR="00BE3450" w:rsidRPr="007F070C" w:rsidRDefault="00BE3450" w:rsidP="002161F7">
            <w:pPr>
              <w:pStyle w:val="SDMTableBoxParaNotNumbered"/>
              <w:cnfStyle w:val="000000000000" w:firstRow="0" w:lastRow="0" w:firstColumn="0" w:lastColumn="0" w:oddVBand="0" w:evenVBand="0" w:oddHBand="0" w:evenHBand="0" w:firstRowFirstColumn="0" w:firstRowLastColumn="0" w:lastRowFirstColumn="0" w:lastRowLastColumn="0"/>
            </w:pPr>
            <w:r w:rsidRPr="007F070C">
              <w:t>IPCC 2006 table 3.2.5</w:t>
            </w:r>
          </w:p>
        </w:tc>
      </w:tr>
      <w:tr w:rsidR="00BE3450" w:rsidRPr="007F070C" w:rsidTr="002161F7">
        <w:tc>
          <w:tcPr>
            <w:cnfStyle w:val="001000000000" w:firstRow="0" w:lastRow="0" w:firstColumn="1" w:lastColumn="0" w:oddVBand="0" w:evenVBand="0" w:oddHBand="0" w:evenHBand="0" w:firstRowFirstColumn="0" w:firstRowLastColumn="0" w:lastRowFirstColumn="0" w:lastRowLastColumn="0"/>
            <w:tcW w:w="2624" w:type="dxa"/>
          </w:tcPr>
          <w:p w:rsidR="00BE3450" w:rsidRPr="007F070C" w:rsidRDefault="00BE3450" w:rsidP="002161F7">
            <w:pPr>
              <w:pStyle w:val="SDMTableBoxParaNotNumbered"/>
            </w:pPr>
            <w:r w:rsidRPr="007F070C">
              <w:t>Light duty vehicles CNG</w:t>
            </w:r>
          </w:p>
        </w:tc>
        <w:tc>
          <w:tcPr>
            <w:tcW w:w="1701" w:type="dxa"/>
          </w:tcPr>
          <w:p w:rsidR="00BE3450" w:rsidRPr="007F070C" w:rsidRDefault="00BE3450" w:rsidP="002161F7">
            <w:pPr>
              <w:pStyle w:val="SDMTableBoxParaNotNumbered"/>
              <w:jc w:val="center"/>
              <w:cnfStyle w:val="000000000000" w:firstRow="0" w:lastRow="0" w:firstColumn="0" w:lastColumn="0" w:oddVBand="0" w:evenVBand="0" w:oddHBand="0" w:evenHBand="0" w:firstRowFirstColumn="0" w:firstRowLastColumn="0" w:lastRowFirstColumn="0" w:lastRowLastColumn="0"/>
            </w:pPr>
            <w:r w:rsidRPr="007F070C">
              <w:t>10</w:t>
            </w:r>
          </w:p>
        </w:tc>
        <w:tc>
          <w:tcPr>
            <w:tcW w:w="4252" w:type="dxa"/>
          </w:tcPr>
          <w:p w:rsidR="00BE3450" w:rsidRPr="007F070C" w:rsidRDefault="00BE3450" w:rsidP="002161F7">
            <w:pPr>
              <w:pStyle w:val="SDMTableBoxParaNotNumbered"/>
              <w:cnfStyle w:val="000000000000" w:firstRow="0" w:lastRow="0" w:firstColumn="0" w:lastColumn="0" w:oddVBand="0" w:evenVBand="0" w:oddHBand="0" w:evenHBand="0" w:firstRowFirstColumn="0" w:firstRowLastColumn="0" w:lastRowFirstColumn="0" w:lastRowLastColumn="0"/>
            </w:pPr>
            <w:r w:rsidRPr="007F070C">
              <w:t>IPCC 2006 table 3.2.4 (average of upper and lower level)</w:t>
            </w:r>
          </w:p>
        </w:tc>
      </w:tr>
      <w:tr w:rsidR="00BE3450" w:rsidRPr="007F070C" w:rsidTr="002161F7">
        <w:tc>
          <w:tcPr>
            <w:cnfStyle w:val="001000000000" w:firstRow="0" w:lastRow="0" w:firstColumn="1" w:lastColumn="0" w:oddVBand="0" w:evenVBand="0" w:oddHBand="0" w:evenHBand="0" w:firstRowFirstColumn="0" w:firstRowLastColumn="0" w:lastRowFirstColumn="0" w:lastRowLastColumn="0"/>
            <w:tcW w:w="2624" w:type="dxa"/>
          </w:tcPr>
          <w:p w:rsidR="00BE3450" w:rsidRPr="007F070C" w:rsidRDefault="00BE3450" w:rsidP="002161F7">
            <w:pPr>
              <w:pStyle w:val="SDMTableBoxParaNotNumbered"/>
            </w:pPr>
            <w:r w:rsidRPr="007F070C">
              <w:t>Light duty vehicles LPG</w:t>
            </w:r>
          </w:p>
        </w:tc>
        <w:tc>
          <w:tcPr>
            <w:tcW w:w="1701" w:type="dxa"/>
          </w:tcPr>
          <w:p w:rsidR="00BE3450" w:rsidRPr="007F070C" w:rsidRDefault="00BE3450" w:rsidP="002161F7">
            <w:pPr>
              <w:pStyle w:val="SDMTableBoxParaNotNumbered"/>
              <w:jc w:val="center"/>
              <w:cnfStyle w:val="000000000000" w:firstRow="0" w:lastRow="0" w:firstColumn="0" w:lastColumn="0" w:oddVBand="0" w:evenVBand="0" w:oddHBand="0" w:evenHBand="0" w:firstRowFirstColumn="0" w:firstRowLastColumn="0" w:lastRowFirstColumn="0" w:lastRowLastColumn="0"/>
            </w:pPr>
            <w:r w:rsidRPr="007F070C">
              <w:t>2</w:t>
            </w:r>
          </w:p>
        </w:tc>
        <w:tc>
          <w:tcPr>
            <w:tcW w:w="4252" w:type="dxa"/>
          </w:tcPr>
          <w:p w:rsidR="00BE3450" w:rsidRPr="007F070C" w:rsidRDefault="00BE3450" w:rsidP="002161F7">
            <w:pPr>
              <w:pStyle w:val="SDMTableBoxParaNotNumbered"/>
              <w:cnfStyle w:val="000000000000" w:firstRow="0" w:lastRow="0" w:firstColumn="0" w:lastColumn="0" w:oddVBand="0" w:evenVBand="0" w:oddHBand="0" w:evenHBand="0" w:firstRowFirstColumn="0" w:firstRowLastColumn="0" w:lastRowFirstColumn="0" w:lastRowLastColumn="0"/>
            </w:pPr>
            <w:r w:rsidRPr="007F070C">
              <w:t>IPCC 2006 table 3.2.5 (urban cycle)</w:t>
            </w:r>
          </w:p>
        </w:tc>
      </w:tr>
    </w:tbl>
    <w:p w:rsidR="007F070C" w:rsidRPr="007F070C" w:rsidRDefault="00BE3450" w:rsidP="00771D74">
      <w:pPr>
        <w:pStyle w:val="SDMPara"/>
        <w:rPr>
          <w:b/>
        </w:rPr>
      </w:pPr>
      <w:r w:rsidRPr="007F070C">
        <w:t>The emissions per passenger for each vehicle category are determined as per the below guidance.</w:t>
      </w:r>
      <w:r w:rsidR="00771D74" w:rsidRPr="007F070C">
        <w:t xml:space="preserve"> </w:t>
      </w:r>
      <w:r w:rsidRPr="007F070C">
        <w:t>All data used is determined ex-ante.</w:t>
      </w:r>
      <w:r w:rsidR="00771D74" w:rsidRPr="007F070C">
        <w:t xml:space="preserve"> </w:t>
      </w:r>
      <w:r w:rsidRPr="007F070C">
        <w:t>A change in the average occupancy rate of the identified vehicles is registered as leakage of the project.</w:t>
      </w:r>
    </w:p>
    <w:p w:rsidR="00883128" w:rsidRPr="007F070C" w:rsidRDefault="00883128" w:rsidP="00A3249E">
      <w:pPr>
        <w:pStyle w:val="SDMSubPara1"/>
      </w:pPr>
      <w:r w:rsidRPr="007F070C">
        <w:t>For fuel based transport system</w:t>
      </w:r>
    </w:p>
    <w:tbl>
      <w:tblPr>
        <w:tblStyle w:val="SDMMethTableEquation"/>
        <w:tblW w:w="8760" w:type="dxa"/>
        <w:tblLook w:val="0600" w:firstRow="0" w:lastRow="0" w:firstColumn="0" w:lastColumn="0" w:noHBand="1" w:noVBand="1"/>
      </w:tblPr>
      <w:tblGrid>
        <w:gridCol w:w="7095"/>
        <w:gridCol w:w="1665"/>
      </w:tblGrid>
      <w:tr w:rsidR="00864EA2" w:rsidRPr="007F070C" w:rsidTr="00864EA2">
        <w:tc>
          <w:tcPr>
            <w:tcW w:w="7095" w:type="dxa"/>
          </w:tcPr>
          <w:p w:rsidR="00864EA2" w:rsidRPr="007F070C" w:rsidRDefault="00864EA2" w:rsidP="00864EA2">
            <w:pPr>
              <w:pStyle w:val="SDMMethEquation"/>
            </w:pPr>
            <w:r w:rsidRPr="007F070C">
              <w:rPr>
                <w:position w:val="-30"/>
              </w:rPr>
              <w:object w:dxaOrig="1719" w:dyaOrig="700">
                <v:shape id="_x0000_i1033" type="#_x0000_t75" style="width:86.2pt;height:37.5pt" o:ole="">
                  <v:imagedata r:id="rId30" o:title=""/>
                </v:shape>
                <o:OLEObject Type="Embed" ProgID="Equation.3" ShapeID="_x0000_i1033" DrawAspect="Content" ObjectID="_1499769239" r:id="rId31"/>
              </w:object>
            </w:r>
          </w:p>
        </w:tc>
        <w:tc>
          <w:tcPr>
            <w:tcW w:w="1665" w:type="dxa"/>
          </w:tcPr>
          <w:p w:rsidR="00864EA2" w:rsidRPr="007F070C" w:rsidRDefault="00864EA2" w:rsidP="00864EA2">
            <w:pPr>
              <w:pStyle w:val="SDMMethEquationNr"/>
              <w:numPr>
                <w:ilvl w:val="0"/>
                <w:numId w:val="44"/>
              </w:numPr>
            </w:pPr>
          </w:p>
        </w:tc>
      </w:tr>
    </w:tbl>
    <w:p w:rsidR="00864EA2" w:rsidRPr="007F070C" w:rsidRDefault="00864EA2"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864EA2" w:rsidRPr="007F070C" w:rsidTr="00864EA2">
        <w:tc>
          <w:tcPr>
            <w:tcW w:w="1701" w:type="dxa"/>
            <w:vAlign w:val="top"/>
          </w:tcPr>
          <w:p w:rsidR="00864EA2" w:rsidRPr="007F070C" w:rsidRDefault="00864EA2" w:rsidP="00864EA2">
            <w:pPr>
              <w:pStyle w:val="SDMTableBoxParaNotNumbered"/>
            </w:pPr>
            <w:r w:rsidRPr="007F070C">
              <w:object w:dxaOrig="780" w:dyaOrig="380" w14:anchorId="512A81E4">
                <v:shape id="_x0000_i1034" type="#_x0000_t75" style="width:39.55pt;height:19.25pt" o:ole="">
                  <v:imagedata r:id="rId32" o:title=""/>
                </v:shape>
                <o:OLEObject Type="Embed" ProgID="Equation.3" ShapeID="_x0000_i1034" DrawAspect="Content" ObjectID="_1499769240" r:id="rId33"/>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Emission factor per passenger-</w:t>
            </w:r>
            <w:proofErr w:type="spellStart"/>
            <w:r w:rsidRPr="007F070C">
              <w:t>kilometer</w:t>
            </w:r>
            <w:proofErr w:type="spellEnd"/>
            <w:r w:rsidRPr="007F070C">
              <w:t xml:space="preserve"> of vehicle category</w:t>
            </w:r>
            <w:r w:rsidR="003D438A" w:rsidRPr="007F070C">
              <w:rPr>
                <w:i/>
              </w:rPr>
              <w:t> </w:t>
            </w:r>
            <w:proofErr w:type="spellStart"/>
            <w:r w:rsidR="003D438A" w:rsidRPr="007F070C">
              <w:rPr>
                <w:i/>
              </w:rPr>
              <w:t>i</w:t>
            </w:r>
            <w:proofErr w:type="spellEnd"/>
            <w:r w:rsidR="003D438A" w:rsidRPr="007F070C">
              <w:rPr>
                <w:i/>
              </w:rPr>
              <w:t xml:space="preserve"> </w:t>
            </w:r>
            <w:r w:rsidRPr="007F070C">
              <w:t>(grCO</w:t>
            </w:r>
            <w:r w:rsidRPr="007F070C">
              <w:rPr>
                <w:vertAlign w:val="subscript"/>
              </w:rPr>
              <w:t>2</w:t>
            </w:r>
            <w:r w:rsidRPr="007F070C">
              <w:t>/</w:t>
            </w:r>
            <w:proofErr w:type="spellStart"/>
            <w:r w:rsidRPr="007F070C">
              <w:t>pkm</w:t>
            </w:r>
            <w:proofErr w:type="spellEnd"/>
            <w:r w:rsidRPr="007F070C">
              <w:t>)</w:t>
            </w:r>
          </w:p>
        </w:tc>
      </w:tr>
      <w:tr w:rsidR="00864EA2" w:rsidRPr="007F070C" w:rsidTr="00864EA2">
        <w:tc>
          <w:tcPr>
            <w:tcW w:w="1701" w:type="dxa"/>
            <w:vAlign w:val="top"/>
          </w:tcPr>
          <w:p w:rsidR="00864EA2" w:rsidRPr="007F070C" w:rsidRDefault="00864EA2" w:rsidP="00864EA2">
            <w:pPr>
              <w:pStyle w:val="SDMTableBoxParaNotNumbered"/>
            </w:pPr>
            <w:r w:rsidRPr="007F070C">
              <w:object w:dxaOrig="680" w:dyaOrig="380" w14:anchorId="4ED14FCD">
                <v:shape id="_x0000_i1035" type="#_x0000_t75" style="width:33.45pt;height:19.25pt" o:ole="">
                  <v:imagedata r:id="rId34" o:title=""/>
                </v:shape>
                <o:OLEObject Type="Embed" ProgID="Equation.3" ShapeID="_x0000_i1035" DrawAspect="Content" ObjectID="_1499769241" r:id="rId35"/>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 xml:space="preserve">Emission factor per </w:t>
            </w:r>
            <w:proofErr w:type="spellStart"/>
            <w:r w:rsidRPr="007F070C">
              <w:t>kilometer</w:t>
            </w:r>
            <w:proofErr w:type="spellEnd"/>
            <w:r w:rsidRPr="007F070C">
              <w:t xml:space="preserve"> of vehicle category</w:t>
            </w:r>
            <w:r w:rsidR="003D438A" w:rsidRPr="007F070C">
              <w:rPr>
                <w:i/>
              </w:rPr>
              <w:t> </w:t>
            </w:r>
            <w:proofErr w:type="spellStart"/>
            <w:r w:rsidR="003D438A" w:rsidRPr="007F070C">
              <w:rPr>
                <w:i/>
              </w:rPr>
              <w:t>i</w:t>
            </w:r>
            <w:proofErr w:type="spellEnd"/>
            <w:r w:rsidR="003D438A" w:rsidRPr="007F070C">
              <w:rPr>
                <w:i/>
              </w:rPr>
              <w:t xml:space="preserve"> </w:t>
            </w:r>
            <w:r w:rsidRPr="007F070C">
              <w:t>(grCO</w:t>
            </w:r>
            <w:r w:rsidRPr="007F070C">
              <w:rPr>
                <w:vertAlign w:val="subscript"/>
              </w:rPr>
              <w:t>2</w:t>
            </w:r>
            <w:r w:rsidRPr="007F070C">
              <w:t>/km)</w:t>
            </w:r>
          </w:p>
        </w:tc>
      </w:tr>
      <w:tr w:rsidR="00864EA2" w:rsidRPr="007F070C" w:rsidTr="00864EA2">
        <w:tc>
          <w:tcPr>
            <w:tcW w:w="1701" w:type="dxa"/>
            <w:vAlign w:val="top"/>
          </w:tcPr>
          <w:p w:rsidR="00864EA2" w:rsidRPr="007F070C" w:rsidRDefault="00864EA2" w:rsidP="00864EA2">
            <w:pPr>
              <w:pStyle w:val="SDMTableBoxParaNotNumbered"/>
            </w:pPr>
            <w:r w:rsidRPr="007F070C">
              <w:rPr>
                <w:position w:val="-12"/>
              </w:rPr>
              <w:object w:dxaOrig="440" w:dyaOrig="360" w14:anchorId="4E2B89C0">
                <v:shape id="_x0000_i1036" type="#_x0000_t75" style="width:21.3pt;height:18.25pt" o:ole="">
                  <v:imagedata r:id="rId36" o:title=""/>
                </v:shape>
                <o:OLEObject Type="Embed" ProgID="Equation.3" ShapeID="_x0000_i1036" DrawAspect="Content" ObjectID="_1499769242" r:id="rId37"/>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 xml:space="preserve">Average </w:t>
            </w:r>
            <w:r w:rsidRPr="007F070C">
              <w:rPr>
                <w:iCs/>
              </w:rPr>
              <w:t xml:space="preserve">occupancy </w:t>
            </w:r>
            <w:r w:rsidRPr="007F070C">
              <w:t>rate of vehicle category</w:t>
            </w:r>
            <w:r w:rsidR="003D438A" w:rsidRPr="007F070C">
              <w:rPr>
                <w:i/>
              </w:rPr>
              <w:t> </w:t>
            </w:r>
            <w:proofErr w:type="spellStart"/>
            <w:r w:rsidR="003D438A" w:rsidRPr="007F070C">
              <w:rPr>
                <w:i/>
              </w:rPr>
              <w:t>i</w:t>
            </w:r>
            <w:proofErr w:type="spellEnd"/>
            <w:r w:rsidR="003D438A" w:rsidRPr="007F070C">
              <w:rPr>
                <w:i/>
              </w:rPr>
              <w:t xml:space="preserve"> </w:t>
            </w:r>
            <w:r w:rsidRPr="007F070C">
              <w:t>prior project start (passengers)</w:t>
            </w:r>
            <w:r w:rsidRPr="007F070C">
              <w:rPr>
                <w:vertAlign w:val="superscript"/>
              </w:rPr>
              <w:footnoteReference w:id="7"/>
            </w:r>
            <w:r w:rsidRPr="007F070C">
              <w:t xml:space="preserve"> </w:t>
            </w:r>
          </w:p>
        </w:tc>
      </w:tr>
    </w:tbl>
    <w:p w:rsidR="00A3249E" w:rsidRPr="007F070C" w:rsidRDefault="00A3249E" w:rsidP="00A3249E">
      <w:pPr>
        <w:pStyle w:val="SDMSubPara1"/>
      </w:pPr>
      <w:r w:rsidRPr="007F070C">
        <w:t>For electricity based transport system</w:t>
      </w:r>
    </w:p>
    <w:tbl>
      <w:tblPr>
        <w:tblStyle w:val="SDMMethTableEquation"/>
        <w:tblW w:w="8760" w:type="dxa"/>
        <w:tblLook w:val="0600" w:firstRow="0" w:lastRow="0" w:firstColumn="0" w:lastColumn="0" w:noHBand="1" w:noVBand="1"/>
      </w:tblPr>
      <w:tblGrid>
        <w:gridCol w:w="7097"/>
        <w:gridCol w:w="1663"/>
      </w:tblGrid>
      <w:tr w:rsidR="00864EA2" w:rsidRPr="007F070C" w:rsidTr="00864EA2">
        <w:tc>
          <w:tcPr>
            <w:tcW w:w="7097" w:type="dxa"/>
          </w:tcPr>
          <w:p w:rsidR="00864EA2" w:rsidRPr="007F070C" w:rsidRDefault="00864EA2" w:rsidP="00864EA2">
            <w:pPr>
              <w:pStyle w:val="SDMMethEquation"/>
            </w:pPr>
            <w:r w:rsidRPr="007F070C">
              <w:rPr>
                <w:position w:val="-30"/>
              </w:rPr>
              <w:object w:dxaOrig="2120" w:dyaOrig="700">
                <v:shape id="_x0000_i1037" type="#_x0000_t75" style="width:105.45pt;height:34.5pt" o:ole="">
                  <v:imagedata r:id="rId38" o:title=""/>
                </v:shape>
                <o:OLEObject Type="Embed" ProgID="Equation.3" ShapeID="_x0000_i1037" DrawAspect="Content" ObjectID="_1499769243" r:id="rId39"/>
              </w:object>
            </w:r>
          </w:p>
        </w:tc>
        <w:tc>
          <w:tcPr>
            <w:tcW w:w="1663" w:type="dxa"/>
          </w:tcPr>
          <w:p w:rsidR="00864EA2" w:rsidRPr="007F070C" w:rsidRDefault="00864EA2" w:rsidP="00864EA2">
            <w:pPr>
              <w:pStyle w:val="SDMMethEquationNr"/>
              <w:numPr>
                <w:ilvl w:val="0"/>
                <w:numId w:val="44"/>
              </w:numPr>
            </w:pPr>
          </w:p>
        </w:tc>
      </w:tr>
    </w:tbl>
    <w:p w:rsidR="00864EA2" w:rsidRPr="007F070C" w:rsidRDefault="00864EA2"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864EA2" w:rsidRPr="007F070C" w:rsidTr="00864EA2">
        <w:tc>
          <w:tcPr>
            <w:tcW w:w="1701" w:type="dxa"/>
            <w:vAlign w:val="top"/>
          </w:tcPr>
          <w:p w:rsidR="00864EA2" w:rsidRPr="007F070C" w:rsidRDefault="00864EA2" w:rsidP="00864EA2">
            <w:pPr>
              <w:pStyle w:val="SDMTableBoxParaNotNumbered"/>
            </w:pPr>
            <w:r w:rsidRPr="007F070C">
              <w:object w:dxaOrig="780" w:dyaOrig="380" w14:anchorId="4F7F1E34">
                <v:shape id="_x0000_i1038" type="#_x0000_t75" style="width:39.55pt;height:19.25pt" o:ole="">
                  <v:imagedata r:id="rId32" o:title=""/>
                </v:shape>
                <o:OLEObject Type="Embed" ProgID="Equation.3" ShapeID="_x0000_i1038" DrawAspect="Content" ObjectID="_1499769244" r:id="rId40"/>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Emission factor per passenger-</w:t>
            </w:r>
            <w:proofErr w:type="spellStart"/>
            <w:r w:rsidRPr="007F070C">
              <w:t>kilometer</w:t>
            </w:r>
            <w:proofErr w:type="spellEnd"/>
            <w:r w:rsidRPr="007F070C">
              <w:t xml:space="preserve"> of electricity based transit system</w:t>
            </w:r>
            <w:r w:rsidR="003D438A" w:rsidRPr="007F070C">
              <w:rPr>
                <w:i/>
              </w:rPr>
              <w:t> </w:t>
            </w:r>
            <w:proofErr w:type="spellStart"/>
            <w:r w:rsidR="003D438A" w:rsidRPr="007F070C">
              <w:rPr>
                <w:i/>
              </w:rPr>
              <w:t>i</w:t>
            </w:r>
            <w:proofErr w:type="spellEnd"/>
            <w:r w:rsidR="003D438A" w:rsidRPr="007F070C">
              <w:rPr>
                <w:i/>
              </w:rPr>
              <w:t xml:space="preserve"> </w:t>
            </w:r>
            <w:r w:rsidRPr="007F070C">
              <w:t>(grCO</w:t>
            </w:r>
            <w:r w:rsidRPr="007F070C">
              <w:rPr>
                <w:vertAlign w:val="subscript"/>
              </w:rPr>
              <w:t>2</w:t>
            </w:r>
            <w:r w:rsidRPr="007F070C">
              <w:t>/</w:t>
            </w:r>
            <w:proofErr w:type="spellStart"/>
            <w:r w:rsidRPr="007F070C">
              <w:t>pkm</w:t>
            </w:r>
            <w:proofErr w:type="spellEnd"/>
            <w:r w:rsidRPr="007F070C">
              <w:t>)</w:t>
            </w:r>
          </w:p>
        </w:tc>
      </w:tr>
      <w:tr w:rsidR="00864EA2" w:rsidRPr="007F070C" w:rsidTr="00864EA2">
        <w:tc>
          <w:tcPr>
            <w:tcW w:w="1701" w:type="dxa"/>
            <w:vAlign w:val="top"/>
          </w:tcPr>
          <w:p w:rsidR="00864EA2" w:rsidRPr="007F070C" w:rsidRDefault="00864EA2" w:rsidP="00864EA2">
            <w:pPr>
              <w:pStyle w:val="SDMTableBoxParaNotNumbered"/>
            </w:pPr>
            <w:r w:rsidRPr="007F070C">
              <w:object w:dxaOrig="639" w:dyaOrig="380" w14:anchorId="27A47D3A">
                <v:shape id="_x0000_i1039" type="#_x0000_t75" style="width:32.45pt;height:19.25pt" o:ole="">
                  <v:imagedata r:id="rId41" o:title=""/>
                </v:shape>
                <o:OLEObject Type="Embed" ProgID="Equation.3" ShapeID="_x0000_i1039" DrawAspect="Content" ObjectID="_1499769245" r:id="rId42"/>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Baseline emissions due to operation of electricity based transit system</w:t>
            </w:r>
            <w:r w:rsidR="003D438A" w:rsidRPr="007F070C">
              <w:rPr>
                <w:i/>
                <w:iCs/>
              </w:rPr>
              <w:t> </w:t>
            </w:r>
            <w:proofErr w:type="spellStart"/>
            <w:r w:rsidR="003D438A" w:rsidRPr="007F070C">
              <w:rPr>
                <w:i/>
                <w:iCs/>
              </w:rPr>
              <w:t>i</w:t>
            </w:r>
            <w:proofErr w:type="spellEnd"/>
            <w:r w:rsidR="003D438A" w:rsidRPr="007F070C">
              <w:rPr>
                <w:i/>
                <w:iCs/>
              </w:rPr>
              <w:t xml:space="preserve"> </w:t>
            </w:r>
            <w:r w:rsidRPr="007F070C">
              <w:t>(</w:t>
            </w:r>
            <w:r w:rsidR="005E0C60" w:rsidRPr="007F070C">
              <w:t>t </w:t>
            </w:r>
            <w:r w:rsidR="008B0690" w:rsidRPr="007F070C">
              <w:t>CO</w:t>
            </w:r>
            <w:r w:rsidR="008B0690" w:rsidRPr="007F070C">
              <w:rPr>
                <w:vertAlign w:val="subscript"/>
              </w:rPr>
              <w:t>2</w:t>
            </w:r>
            <w:r w:rsidRPr="007F070C">
              <w:t>)</w:t>
            </w:r>
          </w:p>
        </w:tc>
      </w:tr>
      <w:tr w:rsidR="00864EA2" w:rsidRPr="007F070C" w:rsidTr="00864EA2">
        <w:tc>
          <w:tcPr>
            <w:tcW w:w="1701" w:type="dxa"/>
            <w:vAlign w:val="top"/>
          </w:tcPr>
          <w:p w:rsidR="00864EA2" w:rsidRPr="007F070C" w:rsidRDefault="00864EA2" w:rsidP="00864EA2">
            <w:pPr>
              <w:pStyle w:val="SDMTableBoxParaNotNumbered"/>
            </w:pPr>
            <w:r w:rsidRPr="007F070C">
              <w:rPr>
                <w:position w:val="-12"/>
              </w:rPr>
              <w:object w:dxaOrig="420" w:dyaOrig="360">
                <v:shape id="_x0000_i1040" type="#_x0000_t75" style="width:21.3pt;height:18.25pt" o:ole="">
                  <v:imagedata r:id="rId43" o:title=""/>
                </v:shape>
                <o:OLEObject Type="Embed" ProgID="Equation.3" ShapeID="_x0000_i1040" DrawAspect="Content" ObjectID="_1499769246" r:id="rId44"/>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Total passengers transported by baseline electricity based transit system</w:t>
            </w:r>
            <w:r w:rsidR="003D438A" w:rsidRPr="007F070C">
              <w:rPr>
                <w:i/>
              </w:rPr>
              <w:t> </w:t>
            </w:r>
            <w:proofErr w:type="spellStart"/>
            <w:r w:rsidR="003D438A" w:rsidRPr="007F070C">
              <w:rPr>
                <w:i/>
              </w:rPr>
              <w:t>i</w:t>
            </w:r>
            <w:proofErr w:type="spellEnd"/>
            <w:r w:rsidR="003D438A" w:rsidRPr="007F070C">
              <w:rPr>
                <w:i/>
              </w:rPr>
              <w:t xml:space="preserve"> </w:t>
            </w:r>
            <w:r w:rsidRPr="007F070C">
              <w:t>in year y</w:t>
            </w:r>
          </w:p>
        </w:tc>
      </w:tr>
      <w:tr w:rsidR="00864EA2" w:rsidRPr="007F070C" w:rsidTr="00864EA2">
        <w:tc>
          <w:tcPr>
            <w:tcW w:w="1701" w:type="dxa"/>
            <w:vAlign w:val="top"/>
          </w:tcPr>
          <w:p w:rsidR="00864EA2" w:rsidRPr="007F070C" w:rsidRDefault="00864EA2" w:rsidP="00864EA2">
            <w:pPr>
              <w:pStyle w:val="SDMTableBoxParaNotNumbered"/>
            </w:pPr>
            <w:r w:rsidRPr="007F070C">
              <w:rPr>
                <w:position w:val="-10"/>
              </w:rPr>
              <w:object w:dxaOrig="540" w:dyaOrig="340">
                <v:shape id="_x0000_i1041" type="#_x0000_t75" style="width:28.4pt;height:17.25pt" o:ole="">
                  <v:imagedata r:id="rId45" o:title=""/>
                </v:shape>
                <o:OLEObject Type="Embed" ProgID="Equation.3" ShapeID="_x0000_i1041" DrawAspect="Content" ObjectID="_1499769247" r:id="rId46"/>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 xml:space="preserve">Average trip distance of urban electricity based transport system </w:t>
            </w:r>
            <w:proofErr w:type="spellStart"/>
            <w:r w:rsidRPr="007F070C">
              <w:rPr>
                <w:i/>
                <w:iCs/>
              </w:rPr>
              <w:t>i</w:t>
            </w:r>
            <w:proofErr w:type="spellEnd"/>
          </w:p>
        </w:tc>
      </w:tr>
    </w:tbl>
    <w:p w:rsidR="00BE3450" w:rsidRPr="007F070C" w:rsidRDefault="00BE3450" w:rsidP="00114461">
      <w:pPr>
        <w:pStyle w:val="SDMPara"/>
        <w:keepNext/>
        <w:rPr>
          <w:iCs/>
        </w:rPr>
      </w:pPr>
      <w:r w:rsidRPr="007F070C">
        <w:t>The baseline emissions for all passengers transported by the project are calculated using following steps</w:t>
      </w:r>
      <w:r w:rsidRPr="007F070C">
        <w:rPr>
          <w:iCs/>
        </w:rPr>
        <w:t>:</w:t>
      </w:r>
    </w:p>
    <w:p w:rsidR="00BE3450" w:rsidRPr="007F070C" w:rsidRDefault="00BE3450" w:rsidP="002161F7">
      <w:pPr>
        <w:pStyle w:val="SDMHead3"/>
      </w:pPr>
      <w:bookmarkStart w:id="72" w:name="_Toc423447583"/>
      <w:bookmarkStart w:id="73" w:name="_Toc425760688"/>
      <w:r w:rsidRPr="007F070C">
        <w:t>Step 1: Survey</w:t>
      </w:r>
      <w:bookmarkEnd w:id="72"/>
      <w:bookmarkEnd w:id="73"/>
    </w:p>
    <w:p w:rsidR="00BE3450" w:rsidRPr="007F070C" w:rsidRDefault="00BE3450" w:rsidP="00BE3450">
      <w:pPr>
        <w:pStyle w:val="SDMPara"/>
        <w:rPr>
          <w:bCs/>
        </w:rPr>
      </w:pPr>
      <w:r w:rsidRPr="007F070C">
        <w:t>Baseline emissions cover the entire emissions, which would have been caused by the project passenger in absence of the project from his trip origin to his trip destination using potentially various modes of transport for segments of his trip.</w:t>
      </w:r>
      <w:r w:rsidR="00771D74" w:rsidRPr="007F070C">
        <w:t xml:space="preserve"> </w:t>
      </w:r>
      <w:r w:rsidRPr="007F070C">
        <w:t>A representative sample survey of passengers using the project transport system shall be conducted four times a year (once every quarter) to capture potential seasonal effects of passenger transport.</w:t>
      </w:r>
      <w:r w:rsidR="00771D74" w:rsidRPr="007F070C">
        <w:t xml:space="preserve"> </w:t>
      </w:r>
      <w:r w:rsidRPr="007F070C">
        <w:t>The average value of the four (4) surveys is taken.</w:t>
      </w:r>
      <w:r w:rsidR="00771D74" w:rsidRPr="007F070C">
        <w:t xml:space="preserve"> </w:t>
      </w:r>
      <w:r w:rsidRPr="007F070C">
        <w:t>The surveys should commence no later than six months from the commissioning of the project.</w:t>
      </w:r>
      <w:r w:rsidR="00771D74" w:rsidRPr="007F070C">
        <w:t xml:space="preserve"> </w:t>
      </w:r>
      <w:r w:rsidRPr="007F070C">
        <w:t>The surveys are conducted only for one year and are not repeated yearly.</w:t>
      </w:r>
      <w:r w:rsidR="00771D74" w:rsidRPr="007F070C">
        <w:t xml:space="preserve"> </w:t>
      </w:r>
      <w:r w:rsidRPr="007F070C">
        <w:t>The principles for conducting the survey as well as a default survey template are found in the annex.</w:t>
      </w:r>
      <w:r w:rsidR="00771D74" w:rsidRPr="007F070C">
        <w:t xml:space="preserve"> </w:t>
      </w:r>
      <w:r w:rsidRPr="007F070C">
        <w:t>The key objective of the survey is to identify how project passengers would have made the trip in absence of the project</w:t>
      </w:r>
      <w:r w:rsidR="008B0690" w:rsidRPr="007F070C">
        <w:t>,</w:t>
      </w:r>
      <w:r w:rsidRPr="007F070C">
        <w:t xml:space="preserve"> i.e. what mode(s) of transport they would have used over the distances to reach their trip destination.</w:t>
      </w:r>
      <w:r w:rsidR="00771D74" w:rsidRPr="007F070C">
        <w:t xml:space="preserve"> </w:t>
      </w:r>
      <w:r w:rsidRPr="007F070C">
        <w:t>The origin (O) and destination (D) of the trip is assumed to be equal in the baseline and in the project case with the exception of induced traffic which is included only as project trip contributing to project emission but not included in the baseline trips.</w:t>
      </w:r>
      <w:r w:rsidR="00771D74" w:rsidRPr="007F070C">
        <w:t xml:space="preserve"> </w:t>
      </w:r>
      <w:r w:rsidRPr="007F070C">
        <w:t xml:space="preserve">The trip distance and the modes used between </w:t>
      </w:r>
      <w:r w:rsidR="008C7498" w:rsidRPr="007F070C">
        <w:t>‘</w:t>
      </w:r>
      <w:r w:rsidRPr="007F070C">
        <w:t>O</w:t>
      </w:r>
      <w:r w:rsidR="008C7498" w:rsidRPr="007F070C">
        <w:t>’</w:t>
      </w:r>
      <w:r w:rsidRPr="007F070C">
        <w:t xml:space="preserve"> and </w:t>
      </w:r>
      <w:r w:rsidR="008C7498" w:rsidRPr="007F070C">
        <w:t>‘</w:t>
      </w:r>
      <w:r w:rsidRPr="007F070C">
        <w:t>D</w:t>
      </w:r>
      <w:r w:rsidR="008C7498" w:rsidRPr="007F070C">
        <w:t>’</w:t>
      </w:r>
      <w:r w:rsidRPr="007F070C">
        <w:t xml:space="preserve"> are however different in the baseline than in the project case.</w:t>
      </w:r>
      <w:r w:rsidR="00771D74" w:rsidRPr="007F070C">
        <w:t xml:space="preserve"> </w:t>
      </w:r>
      <w:r w:rsidRPr="007F070C">
        <w:t>To fully capture all potential changes, the methodology thus compares emissions per O-D trip of the baseline with emissions per O-D trip of the project.</w:t>
      </w:r>
    </w:p>
    <w:p w:rsidR="00BE3450" w:rsidRPr="007F070C" w:rsidRDefault="00BE3450" w:rsidP="002161F7">
      <w:pPr>
        <w:pStyle w:val="SDMHead3"/>
      </w:pPr>
      <w:bookmarkStart w:id="74" w:name="_Toc423447584"/>
      <w:bookmarkStart w:id="75" w:name="_Toc425760689"/>
      <w:r w:rsidRPr="007F070C">
        <w:t>Step 2:</w:t>
      </w:r>
      <w:r w:rsidR="00771D74" w:rsidRPr="007F070C">
        <w:t xml:space="preserve"> </w:t>
      </w:r>
      <w:r w:rsidRPr="007F070C">
        <w:rPr>
          <w:lang w:val="en-US"/>
        </w:rPr>
        <w:t>Determine Average Trip Distance per Mode of Transport</w:t>
      </w:r>
      <w:bookmarkEnd w:id="74"/>
      <w:bookmarkEnd w:id="75"/>
    </w:p>
    <w:p w:rsidR="00BE3450" w:rsidRPr="007F070C" w:rsidRDefault="00BE3450" w:rsidP="00BE3450">
      <w:pPr>
        <w:pStyle w:val="SDMPara"/>
        <w:rPr>
          <w:lang w:val="en-US"/>
        </w:rPr>
      </w:pPr>
      <w:r w:rsidRPr="007F070C">
        <w:rPr>
          <w:bCs/>
          <w:lang w:val="en-US"/>
        </w:rPr>
        <w:t>Calculate the average trip distance for each mode of transport.</w:t>
      </w:r>
      <w:r w:rsidR="00771D74" w:rsidRPr="007F070C">
        <w:rPr>
          <w:bCs/>
          <w:lang w:val="en-US"/>
        </w:rPr>
        <w:t xml:space="preserve"> </w:t>
      </w:r>
      <w:r w:rsidRPr="007F070C">
        <w:rPr>
          <w:lang w:val="en-US"/>
        </w:rPr>
        <w:t>To ensure a conservative approach, the average trip distance per mode shall be at the lower end of uncertainty band at a 95% confidence level</w:t>
      </w:r>
      <w:r w:rsidRPr="007F070C">
        <w:rPr>
          <w:rStyle w:val="FootnoteReference"/>
          <w:iCs/>
          <w:lang w:val="en-US"/>
        </w:rPr>
        <w:footnoteReference w:id="8"/>
      </w:r>
      <w:r w:rsidRPr="007F070C">
        <w:rPr>
          <w:lang w:val="en-US"/>
        </w:rPr>
        <w:t>. All calculations are made separately for each survey.</w:t>
      </w:r>
    </w:p>
    <w:p w:rsidR="00BE3450" w:rsidRPr="007F070C" w:rsidRDefault="00BE3450" w:rsidP="002161F7">
      <w:pPr>
        <w:pStyle w:val="SDMHead3"/>
      </w:pPr>
      <w:bookmarkStart w:id="76" w:name="_Toc423447585"/>
      <w:bookmarkStart w:id="77" w:name="_Toc425760690"/>
      <w:r w:rsidRPr="007F070C">
        <w:t>Step 3:</w:t>
      </w:r>
      <w:r w:rsidR="00771D74" w:rsidRPr="007F070C">
        <w:t xml:space="preserve"> </w:t>
      </w:r>
      <w:r w:rsidRPr="007F070C">
        <w:t>Total baseline emissions per year</w:t>
      </w:r>
      <w:bookmarkEnd w:id="76"/>
      <w:bookmarkEnd w:id="77"/>
    </w:p>
    <w:p w:rsidR="007F070C" w:rsidRPr="007F070C" w:rsidRDefault="00BE3450" w:rsidP="00BE3450">
      <w:pPr>
        <w:pStyle w:val="SDMPara"/>
        <w:rPr>
          <w:b/>
          <w:bCs/>
          <w:iCs/>
          <w:lang w:val="en-US"/>
        </w:rPr>
      </w:pPr>
      <w:r w:rsidRPr="007F070C">
        <w:rPr>
          <w:lang w:val="en-SG"/>
        </w:rPr>
        <w:t>Total baseline emissions are determined by multiplying the average trip distance per mode with the respective emission factor for this mode multiplied with the number of passengers who would have used the respective mode.</w:t>
      </w:r>
    </w:p>
    <w:tbl>
      <w:tblPr>
        <w:tblStyle w:val="SDMMethTableEquation"/>
        <w:tblW w:w="8760" w:type="dxa"/>
        <w:tblLook w:val="0600" w:firstRow="0" w:lastRow="0" w:firstColumn="0" w:lastColumn="0" w:noHBand="1" w:noVBand="1"/>
      </w:tblPr>
      <w:tblGrid>
        <w:gridCol w:w="7113"/>
        <w:gridCol w:w="1647"/>
      </w:tblGrid>
      <w:tr w:rsidR="00864EA2" w:rsidRPr="007F070C" w:rsidTr="00864EA2">
        <w:tc>
          <w:tcPr>
            <w:tcW w:w="7113" w:type="dxa"/>
          </w:tcPr>
          <w:p w:rsidR="00864EA2" w:rsidRPr="007F070C" w:rsidRDefault="00864EA2" w:rsidP="00864EA2">
            <w:pPr>
              <w:pStyle w:val="SDMMethEquation"/>
            </w:pPr>
            <w:r w:rsidRPr="007F070C">
              <w:rPr>
                <w:i/>
                <w:iCs/>
                <w:position w:val="-24"/>
                <w:lang w:val="en-US"/>
              </w:rPr>
              <w:object w:dxaOrig="3960" w:dyaOrig="820">
                <v:shape id="_x0000_i1042" type="#_x0000_t75" style="width:197.75pt;height:40.55pt" o:ole="">
                  <v:imagedata r:id="rId47" o:title=""/>
                </v:shape>
                <o:OLEObject Type="Embed" ProgID="Equation.3" ShapeID="_x0000_i1042" DrawAspect="Content" ObjectID="_1499769248" r:id="rId48"/>
              </w:object>
            </w:r>
          </w:p>
        </w:tc>
        <w:tc>
          <w:tcPr>
            <w:tcW w:w="1647" w:type="dxa"/>
          </w:tcPr>
          <w:p w:rsidR="00864EA2" w:rsidRPr="007F070C" w:rsidRDefault="00864EA2" w:rsidP="00864EA2">
            <w:pPr>
              <w:pStyle w:val="SDMMethEquationNr"/>
              <w:numPr>
                <w:ilvl w:val="0"/>
                <w:numId w:val="44"/>
              </w:numPr>
            </w:pPr>
          </w:p>
        </w:tc>
      </w:tr>
    </w:tbl>
    <w:p w:rsidR="00864EA2" w:rsidRPr="007F070C" w:rsidRDefault="00864EA2"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460" w:dyaOrig="380" w14:anchorId="05C94414">
                <v:shape id="_x0000_i1043" type="#_x0000_t75" style="width:23.3pt;height:19.25pt" o:ole="">
                  <v:imagedata r:id="rId49" o:title=""/>
                </v:shape>
                <o:OLEObject Type="Embed" ProgID="Equation.3" ShapeID="_x0000_i1043" DrawAspect="Content" ObjectID="_1499769249" r:id="rId50"/>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Baseline emissions in the year</w:t>
            </w:r>
            <w:r w:rsidR="003D438A" w:rsidRPr="007F070C">
              <w:rPr>
                <w:i/>
                <w:szCs w:val="22"/>
                <w:lang w:val="en-US"/>
              </w:rPr>
              <w:t xml:space="preserve"> y </w:t>
            </w:r>
            <w:r w:rsidRPr="007F070C">
              <w:rPr>
                <w:szCs w:val="22"/>
                <w:lang w:val="en-US"/>
              </w:rPr>
              <w:t>(</w:t>
            </w:r>
            <w:r w:rsidR="005E0C60" w:rsidRPr="007F070C">
              <w:rPr>
                <w:szCs w:val="22"/>
                <w:lang w:val="en-US"/>
              </w:rPr>
              <w:t>t CO2</w:t>
            </w:r>
            <w:r w:rsidRPr="007F070C">
              <w:rPr>
                <w:szCs w:val="22"/>
                <w:lang w:val="en-US"/>
              </w:rPr>
              <w:t>e)</w:t>
            </w:r>
          </w:p>
        </w:tc>
      </w:tr>
      <w:tr w:rsidR="00864EA2" w:rsidRPr="007F070C" w:rsidTr="00864EA2">
        <w:tc>
          <w:tcPr>
            <w:tcW w:w="1701" w:type="dxa"/>
            <w:vAlign w:val="top"/>
          </w:tcPr>
          <w:p w:rsidR="00864EA2" w:rsidRPr="007F070C" w:rsidRDefault="00864EA2" w:rsidP="00864EA2">
            <w:pPr>
              <w:pStyle w:val="SDMTableBoxParaNotNumbered"/>
              <w:rPr>
                <w:szCs w:val="22"/>
                <w:lang w:val="en-US"/>
              </w:rPr>
            </w:pPr>
            <w:proofErr w:type="spellStart"/>
            <w:r w:rsidRPr="007F070C">
              <w:rPr>
                <w:szCs w:val="22"/>
                <w:lang w:val="en-US"/>
              </w:rPr>
              <w:t>P</w:t>
            </w:r>
            <w:r w:rsidRPr="007F070C">
              <w:rPr>
                <w:szCs w:val="22"/>
                <w:vertAlign w:val="subscript"/>
                <w:lang w:val="en-US"/>
              </w:rPr>
              <w:t>BL,i,s</w:t>
            </w:r>
            <w:proofErr w:type="spellEnd"/>
            <w:r w:rsidRPr="007F070C">
              <w:rPr>
                <w:szCs w:val="22"/>
                <w:vertAlign w:val="subscript"/>
                <w:lang w:val="en-US"/>
              </w:rPr>
              <w:t>, y</w: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 xml:space="preserve">Passengers transported by the project in the quarter </w:t>
            </w:r>
            <w:r w:rsidRPr="007F070C">
              <w:rPr>
                <w:i/>
                <w:iCs/>
                <w:szCs w:val="22"/>
                <w:lang w:val="en-US"/>
              </w:rPr>
              <w:t>s</w:t>
            </w:r>
            <w:r w:rsidRPr="007F070C">
              <w:rPr>
                <w:szCs w:val="22"/>
                <w:lang w:val="en-US"/>
              </w:rPr>
              <w:t xml:space="preserve"> of the year</w:t>
            </w:r>
            <w:r w:rsidR="003D438A" w:rsidRPr="007F070C">
              <w:rPr>
                <w:i/>
                <w:szCs w:val="22"/>
                <w:lang w:val="en-US"/>
              </w:rPr>
              <w:t xml:space="preserve"> y </w:t>
            </w:r>
            <w:r w:rsidRPr="007F070C">
              <w:rPr>
                <w:szCs w:val="22"/>
                <w:lang w:val="en-US"/>
              </w:rPr>
              <w:t>who would have used mode</w:t>
            </w:r>
            <w:r w:rsidR="003D438A" w:rsidRPr="007F070C">
              <w:rPr>
                <w:i/>
                <w:szCs w:val="22"/>
                <w:lang w:val="en-US"/>
              </w:rPr>
              <w:t> </w:t>
            </w:r>
            <w:proofErr w:type="spellStart"/>
            <w:r w:rsidR="003D438A" w:rsidRPr="007F070C">
              <w:rPr>
                <w:i/>
                <w:szCs w:val="22"/>
                <w:lang w:val="en-US"/>
              </w:rPr>
              <w:t>i</w:t>
            </w:r>
            <w:proofErr w:type="spellEnd"/>
            <w:r w:rsidR="003D438A" w:rsidRPr="007F070C">
              <w:rPr>
                <w:i/>
                <w:szCs w:val="22"/>
                <w:lang w:val="en-US"/>
              </w:rPr>
              <w:t xml:space="preserve"> </w:t>
            </w:r>
            <w:r w:rsidRPr="007F070C">
              <w:rPr>
                <w:szCs w:val="22"/>
                <w:lang w:val="en-US"/>
              </w:rPr>
              <w:t>in the baseline (passengers)</w:t>
            </w:r>
          </w:p>
        </w:tc>
      </w:tr>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880" w:dyaOrig="380" w14:anchorId="50E41E97">
                <v:shape id="_x0000_i1044" type="#_x0000_t75" style="width:43.6pt;height:19.25pt" o:ole="">
                  <v:imagedata r:id="rId51" o:title=""/>
                </v:shape>
                <o:OLEObject Type="Embed" ProgID="Equation.3" ShapeID="_x0000_i1044" DrawAspect="Content" ObjectID="_1499769250" r:id="rId52"/>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Average trip distance of passengers who would have used mode</w:t>
            </w:r>
            <w:r w:rsidR="003D438A" w:rsidRPr="007F070C">
              <w:rPr>
                <w:i/>
                <w:szCs w:val="22"/>
                <w:lang w:val="en-US"/>
              </w:rPr>
              <w:t> </w:t>
            </w:r>
            <w:proofErr w:type="spellStart"/>
            <w:r w:rsidR="003D438A" w:rsidRPr="007F070C">
              <w:rPr>
                <w:i/>
                <w:szCs w:val="22"/>
                <w:lang w:val="en-US"/>
              </w:rPr>
              <w:t>i</w:t>
            </w:r>
            <w:proofErr w:type="spellEnd"/>
            <w:r w:rsidR="003D438A" w:rsidRPr="007F070C">
              <w:rPr>
                <w:i/>
                <w:szCs w:val="22"/>
                <w:lang w:val="en-US"/>
              </w:rPr>
              <w:t xml:space="preserve"> </w:t>
            </w:r>
            <w:r w:rsidRPr="007F070C">
              <w:rPr>
                <w:szCs w:val="22"/>
                <w:lang w:val="en-US"/>
              </w:rPr>
              <w:t xml:space="preserve">in the baseline in the quarter </w:t>
            </w:r>
            <w:r w:rsidRPr="007F070C">
              <w:rPr>
                <w:i/>
                <w:iCs/>
                <w:szCs w:val="22"/>
                <w:lang w:val="en-US"/>
              </w:rPr>
              <w:t>s</w:t>
            </w:r>
            <w:r w:rsidRPr="007F070C">
              <w:rPr>
                <w:szCs w:val="22"/>
                <w:lang w:val="en-US"/>
              </w:rPr>
              <w:t xml:space="preserve"> of the year</w:t>
            </w:r>
            <w:r w:rsidR="003D438A" w:rsidRPr="007F070C">
              <w:rPr>
                <w:i/>
                <w:szCs w:val="22"/>
                <w:lang w:val="en-US"/>
              </w:rPr>
              <w:t xml:space="preserve"> y </w:t>
            </w:r>
            <w:r w:rsidRPr="007F070C">
              <w:rPr>
                <w:szCs w:val="22"/>
                <w:lang w:val="en-US"/>
              </w:rPr>
              <w:t>(kilometer)</w:t>
            </w:r>
          </w:p>
        </w:tc>
      </w:tr>
      <w:tr w:rsidR="00864EA2" w:rsidRPr="007F070C" w:rsidTr="00864EA2">
        <w:tc>
          <w:tcPr>
            <w:tcW w:w="1701" w:type="dxa"/>
            <w:vAlign w:val="top"/>
          </w:tcPr>
          <w:p w:rsidR="00864EA2" w:rsidRPr="007F070C" w:rsidRDefault="00864EA2" w:rsidP="00864EA2">
            <w:pPr>
              <w:pStyle w:val="SDMTableBoxParaNotNumbered"/>
            </w:pPr>
            <w:r w:rsidRPr="007F070C">
              <w:object w:dxaOrig="760" w:dyaOrig="380" w14:anchorId="0CE96180">
                <v:shape id="_x0000_i1045" type="#_x0000_t75" style="width:38.55pt;height:19.25pt" o:ole="">
                  <v:imagedata r:id="rId53" o:title=""/>
                </v:shape>
                <o:OLEObject Type="Embed" ProgID="Equation.3" ShapeID="_x0000_i1045" DrawAspect="Content" ObjectID="_1499769251" r:id="rId54"/>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Emission factor per passenger-</w:t>
            </w:r>
            <w:proofErr w:type="spellStart"/>
            <w:r w:rsidRPr="007F070C">
              <w:t>kilometer</w:t>
            </w:r>
            <w:proofErr w:type="spellEnd"/>
            <w:r w:rsidRPr="007F070C">
              <w:t xml:space="preserve"> of vehicle category</w:t>
            </w:r>
            <w:r w:rsidR="003D438A" w:rsidRPr="007F070C">
              <w:rPr>
                <w:i/>
              </w:rPr>
              <w:t> </w:t>
            </w:r>
            <w:proofErr w:type="spellStart"/>
            <w:r w:rsidR="003D438A" w:rsidRPr="007F070C">
              <w:rPr>
                <w:i/>
              </w:rPr>
              <w:t>i</w:t>
            </w:r>
            <w:proofErr w:type="spellEnd"/>
            <w:r w:rsidR="003D438A" w:rsidRPr="007F070C">
              <w:rPr>
                <w:i/>
              </w:rPr>
              <w:t xml:space="preserve"> </w:t>
            </w:r>
            <w:r w:rsidRPr="007F070C">
              <w:t>(grCO</w:t>
            </w:r>
            <w:r w:rsidRPr="007F070C">
              <w:rPr>
                <w:vertAlign w:val="subscript"/>
              </w:rPr>
              <w:t>2</w:t>
            </w:r>
            <w:r w:rsidRPr="007F070C">
              <w:t>/</w:t>
            </w:r>
            <w:proofErr w:type="spellStart"/>
            <w:r w:rsidRPr="007F070C">
              <w:t>pkm</w:t>
            </w:r>
            <w:proofErr w:type="spellEnd"/>
            <w:r w:rsidRPr="007F070C">
              <w:t>)</w:t>
            </w:r>
          </w:p>
        </w:tc>
      </w:tr>
      <w:tr w:rsidR="00864EA2" w:rsidRPr="007F070C" w:rsidTr="00864EA2">
        <w:tc>
          <w:tcPr>
            <w:tcW w:w="1701" w:type="dxa"/>
            <w:vAlign w:val="top"/>
          </w:tcPr>
          <w:p w:rsidR="00864EA2" w:rsidRPr="007F070C" w:rsidRDefault="00864EA2" w:rsidP="00864EA2">
            <w:pPr>
              <w:pStyle w:val="SDMTableBoxParaNotNumbered"/>
              <w:rPr>
                <w:szCs w:val="22"/>
              </w:rPr>
            </w:pPr>
            <w:r w:rsidRPr="007F070C">
              <w:rPr>
                <w:position w:val="-28"/>
              </w:rPr>
              <w:object w:dxaOrig="460" w:dyaOrig="540" w14:anchorId="00380C4C">
                <v:shape id="_x0000_i1046" type="#_x0000_t75" style="width:23.3pt;height:28.4pt" o:ole="">
                  <v:imagedata r:id="rId55" o:title=""/>
                </v:shape>
                <o:OLEObject Type="Embed" ProgID="Equation.3" ShapeID="_x0000_i1046" DrawAspect="Content" ObjectID="_1499769252" r:id="rId56"/>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rPr>
            </w:pPr>
            <w:r w:rsidRPr="007F070C">
              <w:rPr>
                <w:szCs w:val="22"/>
              </w:rPr>
              <w:t>Sum of the four (4) surveys realized</w:t>
            </w:r>
          </w:p>
        </w:tc>
      </w:tr>
    </w:tbl>
    <w:p w:rsidR="00BE3450" w:rsidRPr="007F070C" w:rsidRDefault="00BE3450" w:rsidP="008C7498">
      <w:pPr>
        <w:pStyle w:val="SDMPara"/>
        <w:rPr>
          <w:lang w:val="fr-FR"/>
        </w:rPr>
      </w:pPr>
      <w:r w:rsidRPr="007F070C">
        <w:rPr>
          <w:lang w:val="fr-FR"/>
        </w:rPr>
        <w:t xml:space="preserve"> Baseline </w:t>
      </w:r>
      <w:proofErr w:type="spellStart"/>
      <w:r w:rsidRPr="007F070C">
        <w:rPr>
          <w:lang w:val="fr-FR"/>
        </w:rPr>
        <w:t>Passengers</w:t>
      </w:r>
      <w:proofErr w:type="spellEnd"/>
      <w:r w:rsidRPr="007F070C">
        <w:rPr>
          <w:lang w:val="fr-FR"/>
        </w:rPr>
        <w:t xml:space="preserve"> per </w:t>
      </w:r>
      <w:r w:rsidR="008C7498" w:rsidRPr="007F070C">
        <w:rPr>
          <w:lang w:val="fr-FR"/>
        </w:rPr>
        <w:t xml:space="preserve">mode are </w:t>
      </w:r>
      <w:proofErr w:type="spellStart"/>
      <w:r w:rsidR="008C7498" w:rsidRPr="007F070C">
        <w:rPr>
          <w:lang w:val="fr-FR"/>
        </w:rPr>
        <w:t>determined</w:t>
      </w:r>
      <w:proofErr w:type="spellEnd"/>
      <w:r w:rsidR="008C7498" w:rsidRPr="007F070C">
        <w:rPr>
          <w:lang w:val="fr-FR"/>
        </w:rPr>
        <w:t xml:space="preserve"> as </w:t>
      </w:r>
      <w:r w:rsidR="00815E91" w:rsidRPr="007F070C">
        <w:rPr>
          <w:lang w:val="fr-FR"/>
        </w:rPr>
        <w:t xml:space="preserve">per </w:t>
      </w:r>
      <w:r w:rsidR="00BD4BDB" w:rsidRPr="007F070C">
        <w:rPr>
          <w:lang w:val="fr-FR"/>
        </w:rPr>
        <w:t xml:space="preserve">the </w:t>
      </w:r>
      <w:proofErr w:type="spellStart"/>
      <w:r w:rsidR="00815E91" w:rsidRPr="007F070C">
        <w:rPr>
          <w:lang w:val="fr-FR"/>
        </w:rPr>
        <w:t>following</w:t>
      </w:r>
      <w:proofErr w:type="spellEnd"/>
      <w:r w:rsidR="00815E91" w:rsidRPr="007F070C">
        <w:rPr>
          <w:lang w:val="fr-FR"/>
        </w:rPr>
        <w:t xml:space="preserve"> </w:t>
      </w:r>
      <w:proofErr w:type="spellStart"/>
      <w:r w:rsidR="00815E91" w:rsidRPr="007F070C">
        <w:rPr>
          <w:lang w:val="fr-FR"/>
        </w:rPr>
        <w:t>equation</w:t>
      </w:r>
      <w:proofErr w:type="spellEnd"/>
      <w:r w:rsidR="00815E91" w:rsidRPr="007F070C">
        <w:rPr>
          <w:lang w:val="fr-FR"/>
        </w:rPr>
        <w:t>.</w:t>
      </w:r>
    </w:p>
    <w:tbl>
      <w:tblPr>
        <w:tblStyle w:val="SDMMethTableEquation"/>
        <w:tblW w:w="8760" w:type="dxa"/>
        <w:tblLook w:val="0600" w:firstRow="0" w:lastRow="0" w:firstColumn="0" w:lastColumn="0" w:noHBand="1" w:noVBand="1"/>
      </w:tblPr>
      <w:tblGrid>
        <w:gridCol w:w="7098"/>
        <w:gridCol w:w="1662"/>
      </w:tblGrid>
      <w:tr w:rsidR="00864EA2" w:rsidRPr="007F070C" w:rsidTr="00864EA2">
        <w:tc>
          <w:tcPr>
            <w:tcW w:w="7098" w:type="dxa"/>
          </w:tcPr>
          <w:p w:rsidR="00864EA2" w:rsidRPr="007F070C" w:rsidRDefault="00864EA2" w:rsidP="00864EA2">
            <w:pPr>
              <w:pStyle w:val="SDMMethEquation"/>
            </w:pPr>
            <w:r w:rsidRPr="007F070C">
              <w:rPr>
                <w:position w:val="-14"/>
                <w:lang w:val="en-US"/>
              </w:rPr>
              <w:object w:dxaOrig="2180" w:dyaOrig="380">
                <v:shape id="_x0000_i1047" type="#_x0000_t75" style="width:108.5pt;height:19.25pt" o:ole="">
                  <v:imagedata r:id="rId57" o:title=""/>
                </v:shape>
                <o:OLEObject Type="Embed" ProgID="Equation.3" ShapeID="_x0000_i1047" DrawAspect="Content" ObjectID="_1499769253" r:id="rId58"/>
              </w:object>
            </w:r>
          </w:p>
        </w:tc>
        <w:tc>
          <w:tcPr>
            <w:tcW w:w="1662" w:type="dxa"/>
          </w:tcPr>
          <w:p w:rsidR="00864EA2" w:rsidRPr="007F070C" w:rsidRDefault="00864EA2" w:rsidP="00864EA2">
            <w:pPr>
              <w:pStyle w:val="SDMMethEquationNr"/>
              <w:numPr>
                <w:ilvl w:val="0"/>
                <w:numId w:val="44"/>
              </w:numPr>
            </w:pPr>
          </w:p>
        </w:tc>
      </w:tr>
    </w:tbl>
    <w:p w:rsidR="00864EA2" w:rsidRPr="007F070C" w:rsidRDefault="00864EA2"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700" w:dyaOrig="380" w14:anchorId="4BFB9526">
                <v:shape id="_x0000_i1048" type="#_x0000_t75" style="width:37.5pt;height:19.25pt" o:ole="">
                  <v:imagedata r:id="rId59" o:title=""/>
                </v:shape>
                <o:OLEObject Type="Embed" ProgID="Equation.3" ShapeID="_x0000_i1048" DrawAspect="Content" ObjectID="_1499769254" r:id="rId60"/>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 xml:space="preserve">Passengers transported by the project in the quarter </w:t>
            </w:r>
            <w:r w:rsidRPr="007F070C">
              <w:rPr>
                <w:i/>
                <w:iCs/>
                <w:szCs w:val="22"/>
                <w:lang w:val="en-US"/>
              </w:rPr>
              <w:t>s</w:t>
            </w:r>
            <w:r w:rsidRPr="007F070C">
              <w:rPr>
                <w:szCs w:val="22"/>
                <w:lang w:val="en-US"/>
              </w:rPr>
              <w:t xml:space="preserve"> of the year</w:t>
            </w:r>
            <w:r w:rsidR="003D438A" w:rsidRPr="007F070C">
              <w:rPr>
                <w:i/>
                <w:szCs w:val="22"/>
                <w:lang w:val="en-US"/>
              </w:rPr>
              <w:t xml:space="preserve"> y </w:t>
            </w:r>
            <w:r w:rsidRPr="007F070C">
              <w:rPr>
                <w:szCs w:val="22"/>
                <w:lang w:val="en-US"/>
              </w:rPr>
              <w:t>who would have mode</w:t>
            </w:r>
            <w:r w:rsidR="003D438A" w:rsidRPr="007F070C">
              <w:rPr>
                <w:i/>
                <w:szCs w:val="22"/>
                <w:lang w:val="en-US"/>
              </w:rPr>
              <w:t> </w:t>
            </w:r>
            <w:proofErr w:type="spellStart"/>
            <w:r w:rsidR="003D438A" w:rsidRPr="007F070C">
              <w:rPr>
                <w:i/>
                <w:szCs w:val="22"/>
                <w:lang w:val="en-US"/>
              </w:rPr>
              <w:t>i</w:t>
            </w:r>
            <w:proofErr w:type="spellEnd"/>
            <w:r w:rsidR="003D438A" w:rsidRPr="007F070C">
              <w:rPr>
                <w:i/>
                <w:szCs w:val="22"/>
                <w:lang w:val="en-US"/>
              </w:rPr>
              <w:t xml:space="preserve"> </w:t>
            </w:r>
            <w:r w:rsidRPr="007F070C">
              <w:rPr>
                <w:szCs w:val="22"/>
                <w:lang w:val="en-US"/>
              </w:rPr>
              <w:t>in the baseline (passengers)</w:t>
            </w:r>
          </w:p>
        </w:tc>
      </w:tr>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380" w:dyaOrig="380" w14:anchorId="3FEDC00E">
                <v:shape id="_x0000_i1049" type="#_x0000_t75" style="width:19.25pt;height:19.25pt" o:ole="">
                  <v:imagedata r:id="rId61" o:title=""/>
                </v:shape>
                <o:OLEObject Type="Embed" ProgID="Equation.3" ShapeID="_x0000_i1049" DrawAspect="Content" ObjectID="_1499769255" r:id="rId62"/>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 xml:space="preserve">Passengers transported by the project in the quarter </w:t>
            </w:r>
            <w:r w:rsidRPr="007F070C">
              <w:rPr>
                <w:i/>
                <w:iCs/>
                <w:szCs w:val="22"/>
                <w:lang w:val="en-US"/>
              </w:rPr>
              <w:t>s</w:t>
            </w:r>
            <w:r w:rsidRPr="007F070C">
              <w:rPr>
                <w:szCs w:val="22"/>
                <w:lang w:val="en-US"/>
              </w:rPr>
              <w:t xml:space="preserve"> of the year</w:t>
            </w:r>
            <w:r w:rsidR="003D438A" w:rsidRPr="007F070C">
              <w:rPr>
                <w:i/>
                <w:szCs w:val="22"/>
                <w:lang w:val="en-US"/>
              </w:rPr>
              <w:t xml:space="preserve"> y </w:t>
            </w:r>
            <w:r w:rsidRPr="007F070C">
              <w:rPr>
                <w:szCs w:val="22"/>
                <w:lang w:val="en-US"/>
              </w:rPr>
              <w:t xml:space="preserve">(passengers) </w:t>
            </w:r>
          </w:p>
        </w:tc>
      </w:tr>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800" w:dyaOrig="380" w14:anchorId="21A24C81">
                <v:shape id="_x0000_i1050" type="#_x0000_t75" style="width:39.55pt;height:19.25pt" o:ole="">
                  <v:imagedata r:id="rId63" o:title=""/>
                </v:shape>
                <o:OLEObject Type="Embed" ProgID="Equation.3" ShapeID="_x0000_i1050" DrawAspect="Content" ObjectID="_1499769256" r:id="rId64"/>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 xml:space="preserve">Share of passengers transported by the project in the quarter </w:t>
            </w:r>
            <w:r w:rsidRPr="007F070C">
              <w:rPr>
                <w:i/>
                <w:iCs/>
                <w:szCs w:val="22"/>
                <w:lang w:val="en-US"/>
              </w:rPr>
              <w:t xml:space="preserve">s </w:t>
            </w:r>
            <w:r w:rsidRPr="007F070C">
              <w:rPr>
                <w:szCs w:val="22"/>
                <w:lang w:val="en-US"/>
              </w:rPr>
              <w:t>of the year</w:t>
            </w:r>
            <w:r w:rsidR="003D438A" w:rsidRPr="007F070C">
              <w:rPr>
                <w:i/>
                <w:szCs w:val="22"/>
                <w:lang w:val="en-US"/>
              </w:rPr>
              <w:t xml:space="preserve"> y </w:t>
            </w:r>
            <w:r w:rsidRPr="007F070C">
              <w:rPr>
                <w:szCs w:val="22"/>
                <w:lang w:val="en-US"/>
              </w:rPr>
              <w:t>who would have used</w:t>
            </w:r>
            <w:r w:rsidRPr="007F070C">
              <w:rPr>
                <w:i/>
                <w:iCs/>
                <w:szCs w:val="22"/>
                <w:lang w:val="en-US"/>
              </w:rPr>
              <w:t xml:space="preserve"> </w:t>
            </w:r>
            <w:r w:rsidRPr="007F070C">
              <w:rPr>
                <w:szCs w:val="22"/>
                <w:lang w:val="en-US"/>
              </w:rPr>
              <w:t>mode</w:t>
            </w:r>
            <w:r w:rsidR="003D438A" w:rsidRPr="007F070C">
              <w:rPr>
                <w:i/>
                <w:szCs w:val="22"/>
                <w:lang w:val="en-US"/>
              </w:rPr>
              <w:t> </w:t>
            </w:r>
            <w:proofErr w:type="spellStart"/>
            <w:r w:rsidR="003D438A" w:rsidRPr="007F070C">
              <w:rPr>
                <w:i/>
                <w:szCs w:val="22"/>
                <w:lang w:val="en-US"/>
              </w:rPr>
              <w:t>i</w:t>
            </w:r>
            <w:proofErr w:type="spellEnd"/>
            <w:r w:rsidR="003D438A" w:rsidRPr="007F070C">
              <w:rPr>
                <w:i/>
                <w:szCs w:val="22"/>
                <w:lang w:val="en-US"/>
              </w:rPr>
              <w:t xml:space="preserve"> </w:t>
            </w:r>
            <w:r w:rsidRPr="007F070C">
              <w:rPr>
                <w:szCs w:val="22"/>
                <w:lang w:val="en-US"/>
              </w:rPr>
              <w:t xml:space="preserve">in the baseline (%) </w:t>
            </w:r>
          </w:p>
        </w:tc>
      </w:tr>
    </w:tbl>
    <w:p w:rsidR="00BE3450" w:rsidRPr="007F070C" w:rsidRDefault="00BE3450" w:rsidP="002161F7">
      <w:pPr>
        <w:pStyle w:val="SDMHead2"/>
      </w:pPr>
      <w:bookmarkStart w:id="78" w:name="_Toc423447586"/>
      <w:bookmarkStart w:id="79" w:name="_Toc425760691"/>
      <w:r w:rsidRPr="007F070C">
        <w:t>Project</w:t>
      </w:r>
      <w:r w:rsidR="007F070C" w:rsidRPr="007F070C">
        <w:t xml:space="preserve"> </w:t>
      </w:r>
      <w:r w:rsidRPr="007F070C">
        <w:t>emissions</w:t>
      </w:r>
      <w:bookmarkEnd w:id="78"/>
      <w:bookmarkEnd w:id="79"/>
    </w:p>
    <w:p w:rsidR="00BE3450" w:rsidRPr="007F070C" w:rsidRDefault="00BE3450" w:rsidP="00BE3450">
      <w:pPr>
        <w:pStyle w:val="SDMPara"/>
      </w:pPr>
      <w:r w:rsidRPr="007F070C">
        <w:t>Project emissions are based on the fuel and/or electricity consumed by the project multiplied with the respective GHG emission factor.</w:t>
      </w:r>
      <w:r w:rsidR="00771D74" w:rsidRPr="007F070C">
        <w:t xml:space="preserve"> </w:t>
      </w:r>
      <w:r w:rsidRPr="007F070C">
        <w:t>Indirect emissions caused by project passengers from their trip origin to the project entry station and from the project exit station to the final trip destination are taken into account.</w:t>
      </w:r>
    </w:p>
    <w:p w:rsidR="00BE3450" w:rsidRPr="007F070C" w:rsidRDefault="00BE3450" w:rsidP="00AF11FE">
      <w:pPr>
        <w:pStyle w:val="Caption"/>
        <w:ind w:left="1247"/>
      </w:pPr>
      <w:proofErr w:type="gramStart"/>
      <w:r w:rsidRPr="007F070C">
        <w:t xml:space="preserve">Figure </w:t>
      </w:r>
      <w:proofErr w:type="gramEnd"/>
      <w:r w:rsidR="007C71A7">
        <w:fldChar w:fldCharType="begin"/>
      </w:r>
      <w:r w:rsidR="007C71A7">
        <w:instrText xml:space="preserve"> SEQ Figure \* ARABIC </w:instrText>
      </w:r>
      <w:r w:rsidR="007C71A7">
        <w:fldChar w:fldCharType="separate"/>
      </w:r>
      <w:r w:rsidR="00D12F9E">
        <w:rPr>
          <w:noProof/>
        </w:rPr>
        <w:t>2</w:t>
      </w:r>
      <w:r w:rsidR="007C71A7">
        <w:rPr>
          <w:noProof/>
        </w:rPr>
        <w:fldChar w:fldCharType="end"/>
      </w:r>
      <w:proofErr w:type="gramStart"/>
      <w:r w:rsidRPr="007F070C">
        <w:t>.</w:t>
      </w:r>
      <w:proofErr w:type="gramEnd"/>
      <w:r w:rsidRPr="007F070C">
        <w:tab/>
        <w:t>Direct and Indirect Project Emissions</w:t>
      </w:r>
    </w:p>
    <w:p w:rsidR="00BE3450" w:rsidRPr="007F070C" w:rsidRDefault="00BE3450" w:rsidP="00BE3450">
      <w:pPr>
        <w:pStyle w:val="RegPara"/>
        <w:pBdr>
          <w:top w:val="single" w:sz="4" w:space="1" w:color="auto"/>
          <w:left w:val="single" w:sz="4" w:space="0" w:color="auto"/>
          <w:bottom w:val="single" w:sz="4" w:space="1" w:color="auto"/>
          <w:right w:val="single" w:sz="4" w:space="4" w:color="auto"/>
        </w:pBdr>
        <w:jc w:val="center"/>
        <w:rPr>
          <w:b/>
          <w:bCs/>
          <w:sz w:val="20"/>
        </w:rPr>
      </w:pPr>
      <w:r w:rsidRPr="007F070C">
        <w:rPr>
          <w:b/>
          <w:bCs/>
          <w:noProof/>
          <w:lang w:val="en-US"/>
        </w:rPr>
        <mc:AlternateContent>
          <mc:Choice Requires="wps">
            <w:drawing>
              <wp:anchor distT="0" distB="0" distL="114300" distR="114300" simplePos="0" relativeHeight="251691008" behindDoc="0" locked="0" layoutInCell="1" allowOverlap="1" wp14:anchorId="67095E84" wp14:editId="6D7BEB3B">
                <wp:simplePos x="0" y="0"/>
                <wp:positionH relativeFrom="column">
                  <wp:posOffset>4342765</wp:posOffset>
                </wp:positionH>
                <wp:positionV relativeFrom="paragraph">
                  <wp:posOffset>194310</wp:posOffset>
                </wp:positionV>
                <wp:extent cx="877570" cy="272415"/>
                <wp:effectExtent l="13335" t="5080" r="1397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72415"/>
                        </a:xfrm>
                        <a:prstGeom prst="rect">
                          <a:avLst/>
                        </a:prstGeom>
                        <a:solidFill>
                          <a:srgbClr val="FFFFFF"/>
                        </a:solidFill>
                        <a:ln w="9525">
                          <a:solidFill>
                            <a:srgbClr val="000000"/>
                          </a:solidFill>
                          <a:miter lim="800000"/>
                          <a:headEnd/>
                          <a:tailEnd/>
                        </a:ln>
                      </wps:spPr>
                      <wps:txbx>
                        <w:txbxContent>
                          <w:p w:rsidR="00580687" w:rsidRDefault="00580687" w:rsidP="00BE3450">
                            <w:pPr>
                              <w:rPr>
                                <w:rFonts w:cs="Arial"/>
                                <w:sz w:val="20"/>
                              </w:rPr>
                            </w:pPr>
                            <w:r>
                              <w:rPr>
                                <w:rFonts w:cs="Arial"/>
                                <w:b/>
                                <w:sz w:val="20"/>
                              </w:rPr>
                              <w:t>D</w:t>
                            </w:r>
                            <w:r>
                              <w:rPr>
                                <w:rFonts w:cs="Arial"/>
                                <w:sz w:val="20"/>
                              </w:rPr>
                              <w:t>estination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34" type="#_x0000_t202" style="position:absolute;left:0;text-align:left;margin-left:341.95pt;margin-top:15.3pt;width:69.1pt;height:2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">
                <v:textbox>
                  <w:txbxContent>
                    <w:p w:rsidR="00580687" w:rsidRDefault="00580687" w:rsidP="00BE3450">
                      <w:pPr>
                        <w:rPr>
                          <w:rFonts w:cs="Arial"/>
                          <w:sz w:val="20"/>
                        </w:rPr>
                      </w:pPr>
                      <w:r>
                        <w:rPr>
                          <w:rFonts w:cs="Arial"/>
                          <w:b/>
                          <w:sz w:val="20"/>
                        </w:rPr>
                        <w:t>D</w:t>
                      </w:r>
                      <w:r>
                        <w:rPr>
                          <w:rFonts w:cs="Arial"/>
                          <w:sz w:val="20"/>
                        </w:rPr>
                        <w:t>estination</w:t>
                      </w:r>
                    </w:p>
                  </w:txbxContent>
                </v:textbox>
              </v:shape>
            </w:pict>
          </mc:Fallback>
        </mc:AlternateContent>
      </w:r>
      <w:r w:rsidRPr="007F070C">
        <w:rPr>
          <w:b/>
          <w:bCs/>
          <w:noProof/>
          <w:lang w:val="en-US"/>
        </w:rPr>
        <mc:AlternateContent>
          <mc:Choice Requires="wps">
            <w:drawing>
              <wp:anchor distT="0" distB="0" distL="114300" distR="114300" simplePos="0" relativeHeight="251689984" behindDoc="0" locked="0" layoutInCell="1" allowOverlap="1" wp14:anchorId="45FC2B3F" wp14:editId="7613F09E">
                <wp:simplePos x="0" y="0"/>
                <wp:positionH relativeFrom="column">
                  <wp:posOffset>-635</wp:posOffset>
                </wp:positionH>
                <wp:positionV relativeFrom="paragraph">
                  <wp:posOffset>194310</wp:posOffset>
                </wp:positionV>
                <wp:extent cx="600075" cy="285750"/>
                <wp:effectExtent l="13335" t="5080" r="5715" b="139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rsidR="00580687" w:rsidRDefault="00580687" w:rsidP="00BE3450">
                            <w:pPr>
                              <w:rPr>
                                <w:rFonts w:cs="Arial"/>
                                <w:sz w:val="20"/>
                              </w:rPr>
                            </w:pPr>
                            <w:r>
                              <w:rPr>
                                <w:rFonts w:cs="Arial"/>
                                <w:b/>
                                <w:sz w:val="20"/>
                              </w:rPr>
                              <w:t>O</w:t>
                            </w:r>
                            <w:r>
                              <w:rPr>
                                <w:rFonts w:cs="Arial"/>
                                <w:sz w:val="20"/>
                              </w:rPr>
                              <w:t>rigin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35" type="#_x0000_t202" style="position:absolute;left:0;text-align:left;margin-left:-.05pt;margin-top:15.3pt;width:47.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">
                <v:textbox>
                  <w:txbxContent>
                    <w:p w:rsidR="00580687" w:rsidRDefault="00580687" w:rsidP="00BE3450">
                      <w:pPr>
                        <w:rPr>
                          <w:rFonts w:cs="Arial"/>
                          <w:sz w:val="20"/>
                        </w:rPr>
                      </w:pPr>
                      <w:r>
                        <w:rPr>
                          <w:rFonts w:cs="Arial"/>
                          <w:b/>
                          <w:sz w:val="20"/>
                        </w:rPr>
                        <w:t>O</w:t>
                      </w:r>
                      <w:r>
                        <w:rPr>
                          <w:rFonts w:cs="Arial"/>
                          <w:sz w:val="20"/>
                        </w:rPr>
                        <w:t>rigin</w:t>
                      </w:r>
                    </w:p>
                  </w:txbxContent>
                </v:textbox>
              </v:shape>
            </w:pict>
          </mc:Fallback>
        </mc:AlternateContent>
      </w:r>
    </w:p>
    <w:p w:rsidR="00BE3450" w:rsidRPr="007F070C" w:rsidRDefault="00BE3450" w:rsidP="00BE3450">
      <w:pPr>
        <w:pBdr>
          <w:top w:val="single" w:sz="4" w:space="1" w:color="auto"/>
          <w:left w:val="single" w:sz="4" w:space="0" w:color="auto"/>
          <w:bottom w:val="single" w:sz="4" w:space="1" w:color="auto"/>
          <w:right w:val="single" w:sz="4" w:space="4" w:color="auto"/>
        </w:pBdr>
        <w:rPr>
          <w:sz w:val="20"/>
        </w:rPr>
      </w:pPr>
    </w:p>
    <w:p w:rsidR="00BE3450" w:rsidRPr="007F070C" w:rsidRDefault="00BE3450" w:rsidP="00BE3450">
      <w:pPr>
        <w:pBdr>
          <w:top w:val="single" w:sz="4" w:space="1" w:color="auto"/>
          <w:left w:val="single" w:sz="4" w:space="0" w:color="auto"/>
          <w:bottom w:val="single" w:sz="4" w:space="1" w:color="auto"/>
          <w:right w:val="single" w:sz="4" w:space="4" w:color="auto"/>
        </w:pBdr>
        <w:rPr>
          <w:sz w:val="20"/>
        </w:rPr>
      </w:pPr>
    </w:p>
    <w:p w:rsidR="00BE3450" w:rsidRPr="007F070C" w:rsidRDefault="00BE3450" w:rsidP="00BE3450">
      <w:pPr>
        <w:pBdr>
          <w:top w:val="single" w:sz="4" w:space="1" w:color="auto"/>
          <w:left w:val="single" w:sz="4" w:space="0" w:color="auto"/>
          <w:bottom w:val="single" w:sz="4" w:space="1" w:color="auto"/>
          <w:right w:val="single" w:sz="4" w:space="4" w:color="auto"/>
        </w:pBdr>
        <w:rPr>
          <w:sz w:val="20"/>
        </w:rPr>
      </w:pPr>
      <w:r w:rsidRPr="007F070C">
        <w:rPr>
          <w:noProof/>
          <w:sz w:val="20"/>
          <w:lang w:val="en-US" w:eastAsia="en-US"/>
        </w:rPr>
        <mc:AlternateContent>
          <mc:Choice Requires="wps">
            <w:drawing>
              <wp:anchor distT="0" distB="0" distL="114300" distR="114300" simplePos="0" relativeHeight="251695104" behindDoc="0" locked="0" layoutInCell="1" allowOverlap="1" wp14:anchorId="7602CA57" wp14:editId="64196FDA">
                <wp:simplePos x="0" y="0"/>
                <wp:positionH relativeFrom="column">
                  <wp:posOffset>227965</wp:posOffset>
                </wp:positionH>
                <wp:positionV relativeFrom="paragraph">
                  <wp:posOffset>29845</wp:posOffset>
                </wp:positionV>
                <wp:extent cx="466725" cy="774065"/>
                <wp:effectExtent l="13335" t="17145" r="62865" b="4699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774065"/>
                        </a:xfrm>
                        <a:prstGeom prst="straightConnector1">
                          <a:avLst/>
                        </a:prstGeom>
                        <a:noFill/>
                        <a:ln w="19050">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17.95pt;margin-top:2.35pt;width:36.75pt;height:60.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" strokecolor="#9bbb59" strokeweight="1.5pt">
                <v:stroke endarrow="block"/>
              </v:shape>
            </w:pict>
          </mc:Fallback>
        </mc:AlternateContent>
      </w:r>
      <w:r w:rsidRPr="007F070C">
        <w:rPr>
          <w:noProof/>
          <w:sz w:val="20"/>
          <w:lang w:val="en-US" w:eastAsia="en-US"/>
        </w:rPr>
        <mc:AlternateContent>
          <mc:Choice Requires="wps">
            <w:drawing>
              <wp:anchor distT="0" distB="0" distL="114300" distR="114300" simplePos="0" relativeHeight="251693056" behindDoc="0" locked="0" layoutInCell="1" allowOverlap="1" wp14:anchorId="3EE4EEF6" wp14:editId="6FB03B5D">
                <wp:simplePos x="0" y="0"/>
                <wp:positionH relativeFrom="column">
                  <wp:posOffset>4114165</wp:posOffset>
                </wp:positionH>
                <wp:positionV relativeFrom="paragraph">
                  <wp:posOffset>29845</wp:posOffset>
                </wp:positionV>
                <wp:extent cx="800100" cy="774065"/>
                <wp:effectExtent l="13335" t="55245" r="53340" b="184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774065"/>
                        </a:xfrm>
                        <a:prstGeom prst="straightConnector1">
                          <a:avLst/>
                        </a:prstGeom>
                        <a:noFill/>
                        <a:ln w="19050">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323.95pt;margin-top:2.35pt;width:63pt;height:60.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" strokecolor="#9bbb59" strokeweight="1.5pt">
                <v:stroke endarrow="block"/>
              </v:shape>
            </w:pict>
          </mc:Fallback>
        </mc:AlternateContent>
      </w:r>
    </w:p>
    <w:p w:rsidR="00BE3450" w:rsidRPr="007F070C" w:rsidRDefault="00BE3450" w:rsidP="00BE3450">
      <w:pPr>
        <w:pBdr>
          <w:top w:val="single" w:sz="4" w:space="1" w:color="auto"/>
          <w:left w:val="single" w:sz="4" w:space="0" w:color="auto"/>
          <w:bottom w:val="single" w:sz="4" w:space="1" w:color="auto"/>
          <w:right w:val="single" w:sz="4" w:space="4" w:color="auto"/>
        </w:pBdr>
        <w:ind w:firstLine="720"/>
        <w:rPr>
          <w:sz w:val="20"/>
        </w:rPr>
      </w:pPr>
    </w:p>
    <w:p w:rsidR="00771D74" w:rsidRPr="007F070C" w:rsidRDefault="00BE3450" w:rsidP="00BE3450">
      <w:pPr>
        <w:pBdr>
          <w:top w:val="single" w:sz="4" w:space="1" w:color="auto"/>
          <w:left w:val="single" w:sz="4" w:space="0" w:color="auto"/>
          <w:bottom w:val="single" w:sz="4" w:space="1" w:color="auto"/>
          <w:right w:val="single" w:sz="4" w:space="4" w:color="auto"/>
        </w:pBdr>
        <w:ind w:firstLine="720"/>
        <w:rPr>
          <w:sz w:val="20"/>
        </w:rPr>
      </w:pPr>
      <w:r w:rsidRPr="007F070C">
        <w:rPr>
          <w:sz w:val="20"/>
        </w:rPr>
        <w:t>Indirect project emissions</w:t>
      </w:r>
      <w:r w:rsidRPr="007F070C">
        <w:rPr>
          <w:sz w:val="20"/>
        </w:rPr>
        <w:tab/>
      </w:r>
      <w:r w:rsidRPr="007F070C">
        <w:rPr>
          <w:sz w:val="20"/>
        </w:rPr>
        <w:tab/>
      </w:r>
      <w:r w:rsidRPr="007F070C">
        <w:rPr>
          <w:sz w:val="20"/>
        </w:rPr>
        <w:tab/>
      </w:r>
      <w:proofErr w:type="gramStart"/>
      <w:r w:rsidRPr="007F070C">
        <w:rPr>
          <w:sz w:val="20"/>
        </w:rPr>
        <w:t>Indirect</w:t>
      </w:r>
      <w:proofErr w:type="gramEnd"/>
      <w:r w:rsidRPr="007F070C">
        <w:rPr>
          <w:sz w:val="20"/>
        </w:rPr>
        <w:t xml:space="preserve"> project emissions</w:t>
      </w:r>
    </w:p>
    <w:p w:rsidR="00BE3450" w:rsidRPr="007F070C" w:rsidRDefault="00BE3450" w:rsidP="00BE3450">
      <w:pPr>
        <w:pBdr>
          <w:top w:val="single" w:sz="4" w:space="1" w:color="auto"/>
          <w:left w:val="single" w:sz="4" w:space="0" w:color="auto"/>
          <w:bottom w:val="single" w:sz="4" w:space="1" w:color="auto"/>
          <w:right w:val="single" w:sz="4" w:space="4" w:color="auto"/>
        </w:pBdr>
        <w:rPr>
          <w:sz w:val="20"/>
        </w:rPr>
      </w:pPr>
    </w:p>
    <w:p w:rsidR="00BE3450" w:rsidRPr="007F070C" w:rsidRDefault="00BE3450" w:rsidP="00BE3450">
      <w:pPr>
        <w:pStyle w:val="RegPara"/>
        <w:pBdr>
          <w:top w:val="single" w:sz="4" w:space="1" w:color="auto"/>
          <w:left w:val="single" w:sz="4" w:space="0" w:color="auto"/>
          <w:bottom w:val="single" w:sz="4" w:space="1" w:color="auto"/>
          <w:right w:val="single" w:sz="4" w:space="4" w:color="auto"/>
        </w:pBdr>
        <w:rPr>
          <w:b/>
          <w:bCs/>
          <w:sz w:val="20"/>
        </w:rPr>
      </w:pPr>
      <w:r w:rsidRPr="007F070C">
        <w:rPr>
          <w:noProof/>
          <w:sz w:val="20"/>
          <w:lang w:val="en-US"/>
        </w:rPr>
        <mc:AlternateContent>
          <mc:Choice Requires="wps">
            <w:drawing>
              <wp:anchor distT="0" distB="0" distL="114300" distR="114300" simplePos="0" relativeHeight="251696128" behindDoc="0" locked="0" layoutInCell="1" allowOverlap="1" wp14:anchorId="56E2637B" wp14:editId="460F59E6">
                <wp:simplePos x="0" y="0"/>
                <wp:positionH relativeFrom="column">
                  <wp:posOffset>3161665</wp:posOffset>
                </wp:positionH>
                <wp:positionV relativeFrom="paragraph">
                  <wp:posOffset>232410</wp:posOffset>
                </wp:positionV>
                <wp:extent cx="952500" cy="285750"/>
                <wp:effectExtent l="13335" t="10795" r="5715" b="825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580687" w:rsidRDefault="00580687" w:rsidP="00BE3450">
                            <w:pPr>
                              <w:rPr>
                                <w:rFonts w:cs="Arial"/>
                                <w:sz w:val="20"/>
                              </w:rPr>
                            </w:pPr>
                            <w:r>
                              <w:rPr>
                                <w:rFonts w:cs="Arial"/>
                                <w:sz w:val="20"/>
                              </w:rPr>
                              <w:t>Project Exit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248.95pt;margin-top:18.3pt;width:7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">
                <v:textbox>
                  <w:txbxContent>
                    <w:p w:rsidR="00580687" w:rsidRDefault="00580687" w:rsidP="00BE3450">
                      <w:pPr>
                        <w:rPr>
                          <w:rFonts w:cs="Arial"/>
                          <w:sz w:val="20"/>
                        </w:rPr>
                      </w:pPr>
                      <w:r>
                        <w:rPr>
                          <w:rFonts w:cs="Arial"/>
                          <w:sz w:val="20"/>
                        </w:rPr>
                        <w:t>Project Exit</w:t>
                      </w:r>
                    </w:p>
                  </w:txbxContent>
                </v:textbox>
              </v:shape>
            </w:pict>
          </mc:Fallback>
        </mc:AlternateContent>
      </w:r>
      <w:r w:rsidRPr="007F070C">
        <w:rPr>
          <w:noProof/>
          <w:sz w:val="20"/>
          <w:lang w:val="en-US"/>
        </w:rPr>
        <mc:AlternateContent>
          <mc:Choice Requires="wps">
            <w:drawing>
              <wp:anchor distT="0" distB="0" distL="114300" distR="114300" simplePos="0" relativeHeight="251692032" behindDoc="0" locked="0" layoutInCell="1" allowOverlap="1" wp14:anchorId="55F89BD4" wp14:editId="3D7EF499">
                <wp:simplePos x="0" y="0"/>
                <wp:positionH relativeFrom="column">
                  <wp:posOffset>532765</wp:posOffset>
                </wp:positionH>
                <wp:positionV relativeFrom="paragraph">
                  <wp:posOffset>232410</wp:posOffset>
                </wp:positionV>
                <wp:extent cx="952500" cy="285750"/>
                <wp:effectExtent l="13335" t="10795" r="5715" b="825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580687" w:rsidRDefault="00580687" w:rsidP="00BE3450">
                            <w:pPr>
                              <w:pStyle w:val="FootnoteText"/>
                              <w:keepLines w:val="0"/>
                              <w:spacing w:before="0" w:after="0"/>
                              <w:rPr>
                                <w:rFonts w:cs="Arial"/>
                              </w:rPr>
                            </w:pPr>
                            <w:r>
                              <w:rPr>
                                <w:rFonts w:cs="Arial"/>
                              </w:rPr>
                              <w:t>Project Entry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7" type="#_x0000_t202" style="position:absolute;margin-left:41.95pt;margin-top:18.3pt;width: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">
                <v:textbox>
                  <w:txbxContent>
                    <w:p w:rsidR="00580687" w:rsidRDefault="00580687" w:rsidP="00BE3450">
                      <w:pPr>
                        <w:pStyle w:val="FootnoteText"/>
                        <w:keepLines w:val="0"/>
                        <w:spacing w:before="0" w:after="0"/>
                        <w:rPr>
                          <w:rFonts w:cs="Arial"/>
                        </w:rPr>
                      </w:pPr>
                      <w:r>
                        <w:rPr>
                          <w:rFonts w:cs="Arial"/>
                        </w:rPr>
                        <w:t>Project Entry</w:t>
                      </w:r>
                    </w:p>
                  </w:txbxContent>
                </v:textbox>
              </v:shape>
            </w:pict>
          </mc:Fallback>
        </mc:AlternateContent>
      </w:r>
    </w:p>
    <w:p w:rsidR="00BE3450" w:rsidRPr="007F070C" w:rsidRDefault="00BE3450" w:rsidP="00BE3450">
      <w:pPr>
        <w:pBdr>
          <w:top w:val="single" w:sz="4" w:space="1" w:color="auto"/>
          <w:left w:val="single" w:sz="4" w:space="0" w:color="auto"/>
          <w:bottom w:val="single" w:sz="4" w:space="1" w:color="auto"/>
          <w:right w:val="single" w:sz="4" w:space="4" w:color="auto"/>
        </w:pBdr>
        <w:rPr>
          <w:sz w:val="20"/>
        </w:rPr>
      </w:pPr>
      <w:r w:rsidRPr="007F070C">
        <w:rPr>
          <w:noProof/>
          <w:sz w:val="20"/>
          <w:lang w:val="en-US" w:eastAsia="en-US"/>
        </w:rPr>
        <mc:AlternateContent>
          <mc:Choice Requires="wps">
            <w:drawing>
              <wp:anchor distT="0" distB="0" distL="114300" distR="114300" simplePos="0" relativeHeight="251694080" behindDoc="0" locked="0" layoutInCell="1" allowOverlap="1" wp14:anchorId="4A7A7097" wp14:editId="563E36FB">
                <wp:simplePos x="0" y="0"/>
                <wp:positionH relativeFrom="column">
                  <wp:posOffset>1485265</wp:posOffset>
                </wp:positionH>
                <wp:positionV relativeFrom="paragraph">
                  <wp:posOffset>67945</wp:posOffset>
                </wp:positionV>
                <wp:extent cx="1676400" cy="0"/>
                <wp:effectExtent l="22860" t="68580" r="24765" b="7429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28575">
                          <a:solidFill>
                            <a:srgbClr val="92D05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16.95pt;margin-top:5.35pt;width:13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" strokecolor="#92d050" strokeweight="2.25pt">
                <v:stroke endarrow="block"/>
              </v:shape>
            </w:pict>
          </mc:Fallback>
        </mc:AlternateContent>
      </w:r>
    </w:p>
    <w:p w:rsidR="00BE3450" w:rsidRPr="007F070C" w:rsidRDefault="00BE3450" w:rsidP="00BE3450">
      <w:pPr>
        <w:pBdr>
          <w:top w:val="single" w:sz="4" w:space="1" w:color="auto"/>
          <w:left w:val="single" w:sz="4" w:space="0" w:color="auto"/>
          <w:bottom w:val="single" w:sz="4" w:space="1" w:color="auto"/>
          <w:right w:val="single" w:sz="4" w:space="4" w:color="auto"/>
        </w:pBdr>
        <w:ind w:firstLine="720"/>
        <w:rPr>
          <w:sz w:val="20"/>
        </w:rPr>
      </w:pPr>
    </w:p>
    <w:p w:rsidR="00BE3450" w:rsidRPr="007F070C" w:rsidRDefault="00BE3450" w:rsidP="00BE3450">
      <w:pPr>
        <w:pBdr>
          <w:top w:val="single" w:sz="4" w:space="1" w:color="auto"/>
          <w:left w:val="single" w:sz="4" w:space="0" w:color="auto"/>
          <w:bottom w:val="single" w:sz="4" w:space="1" w:color="auto"/>
          <w:right w:val="single" w:sz="4" w:space="4" w:color="auto"/>
        </w:pBdr>
        <w:rPr>
          <w:sz w:val="20"/>
        </w:rPr>
      </w:pPr>
      <w:r w:rsidRPr="007F070C">
        <w:rPr>
          <w:sz w:val="20"/>
        </w:rPr>
        <w:tab/>
      </w:r>
      <w:r w:rsidRPr="007F070C">
        <w:rPr>
          <w:sz w:val="20"/>
        </w:rPr>
        <w:tab/>
      </w:r>
      <w:r w:rsidRPr="007F070C">
        <w:rPr>
          <w:sz w:val="20"/>
        </w:rPr>
        <w:tab/>
        <w:t>Direct project emissions</w:t>
      </w:r>
    </w:p>
    <w:p w:rsidR="00600915" w:rsidRPr="007F070C" w:rsidRDefault="00600915" w:rsidP="00600915">
      <w:pPr>
        <w:pStyle w:val="SDMPara"/>
        <w:rPr>
          <w:rStyle w:val="Hyperlink"/>
          <w:color w:val="auto"/>
          <w:szCs w:val="9"/>
          <w:u w:val="none"/>
        </w:rPr>
      </w:pPr>
      <w:r w:rsidRPr="007F070C">
        <w:t xml:space="preserve">Direct project emissions (DPE) </w:t>
      </w:r>
      <w:r w:rsidR="00D0554C" w:rsidRPr="007F070C">
        <w:t>are calculated as per the procedures of “</w:t>
      </w:r>
      <w:r w:rsidR="00D0554C" w:rsidRPr="007F070C">
        <w:rPr>
          <w:rStyle w:val="Hyperlink"/>
          <w:color w:val="auto"/>
          <w:szCs w:val="9"/>
          <w:u w:val="none"/>
        </w:rPr>
        <w:t>Tool to calculate baseline, project and/or leakage emissions from electricity consumption”</w:t>
      </w:r>
      <w:r w:rsidR="00D0554C" w:rsidRPr="007F070C">
        <w:t xml:space="preserve">, </w:t>
      </w:r>
      <w:r w:rsidRPr="007F070C">
        <w:t>based on the electricity consumption of the cable car</w:t>
      </w:r>
      <w:r w:rsidR="00771D74" w:rsidRPr="007F070C">
        <w:t xml:space="preserve"> </w:t>
      </w:r>
      <w:r w:rsidR="00D0554C" w:rsidRPr="007F070C">
        <w:t>(</w:t>
      </w:r>
      <w:r w:rsidR="00D0554C" w:rsidRPr="007F070C">
        <w:rPr>
          <w:i/>
        </w:rPr>
        <w:t>EC</w:t>
      </w:r>
      <w:r w:rsidR="00D0554C" w:rsidRPr="007F070C">
        <w:rPr>
          <w:i/>
          <w:vertAlign w:val="subscript"/>
        </w:rPr>
        <w:t>PJ</w:t>
      </w:r>
      <w:r w:rsidR="00D0554C" w:rsidRPr="007F070C">
        <w:t>)</w:t>
      </w:r>
      <w:r w:rsidRPr="007F070C">
        <w:rPr>
          <w:rStyle w:val="Hyperlink"/>
          <w:color w:val="auto"/>
          <w:szCs w:val="9"/>
          <w:u w:val="none"/>
        </w:rPr>
        <w:t>.</w:t>
      </w:r>
    </w:p>
    <w:p w:rsidR="00600915" w:rsidRPr="007F070C" w:rsidRDefault="00600915" w:rsidP="00600915">
      <w:pPr>
        <w:pStyle w:val="SDMPara"/>
      </w:pPr>
      <w:r w:rsidRPr="007F070C">
        <w:t>Indirect project emissions (IPE) are those caused by passengers from their origin point up to the project entry station and from the project exit station up to the final trip destination.</w:t>
      </w:r>
      <w:r w:rsidR="00771D74" w:rsidRPr="007F070C">
        <w:t xml:space="preserve"> </w:t>
      </w:r>
      <w:r w:rsidRPr="007F070C">
        <w:t>The survey realized identifies the origin, project entry station, project exit station and the final destination of the passenger plus the modes used between the different points</w:t>
      </w:r>
      <w:r w:rsidR="00771D74" w:rsidRPr="007F070C">
        <w:t>,</w:t>
      </w:r>
      <w:r w:rsidRPr="007F070C">
        <w:t xml:space="preserve"> e.g. bike from origin to project entry station and metro from project exit station to final destination.</w:t>
      </w:r>
      <w:r w:rsidR="00771D74" w:rsidRPr="007F070C">
        <w:t xml:space="preserve"> </w:t>
      </w:r>
      <w:r w:rsidRPr="007F070C">
        <w:t>The distances between origin and entry and between exit and destination are calculated based</w:t>
      </w:r>
      <w:r w:rsidR="00771D74" w:rsidRPr="007F070C">
        <w:t>,</w:t>
      </w:r>
      <w:r w:rsidRPr="007F070C">
        <w:t xml:space="preserve"> e.g. on electronic maps and GPS (identical to baseline trip determination) or on actual trip routes of modes of transport used (e.g. bus routes, metro routes).</w:t>
      </w:r>
    </w:p>
    <w:p w:rsidR="00600915" w:rsidRPr="007F070C" w:rsidRDefault="00600915" w:rsidP="00114461">
      <w:pPr>
        <w:pStyle w:val="SDMPara"/>
        <w:keepNext/>
      </w:pPr>
      <w:r w:rsidRPr="007F070C">
        <w:t>The following steps are followed to calculate the indirect project emissions:</w:t>
      </w:r>
    </w:p>
    <w:p w:rsidR="00600915" w:rsidRPr="007F070C" w:rsidRDefault="00600915" w:rsidP="002161F7">
      <w:pPr>
        <w:pStyle w:val="SDMHead3"/>
      </w:pPr>
      <w:bookmarkStart w:id="80" w:name="_Toc423447587"/>
      <w:bookmarkStart w:id="81" w:name="_Toc425760692"/>
      <w:r w:rsidRPr="007F070C">
        <w:t>Step 1:</w:t>
      </w:r>
      <w:r w:rsidR="00771D74" w:rsidRPr="007F070C">
        <w:t xml:space="preserve"> </w:t>
      </w:r>
      <w:r w:rsidRPr="007F070C">
        <w:t>Survey</w:t>
      </w:r>
      <w:bookmarkEnd w:id="80"/>
      <w:bookmarkEnd w:id="81"/>
    </w:p>
    <w:p w:rsidR="00600915" w:rsidRPr="007F070C" w:rsidRDefault="00600915" w:rsidP="00600915">
      <w:pPr>
        <w:pStyle w:val="SDMPara"/>
      </w:pPr>
      <w:r w:rsidRPr="007F070C">
        <w:t>A representative sample survey of passengers using the project transport system shall be conducted four times a year (once every quarter) to capture potential seasonal effects of passenger transport and the average value of the four (4) surveys is taken.</w:t>
      </w:r>
      <w:r w:rsidR="00771D74" w:rsidRPr="007F070C">
        <w:t xml:space="preserve"> </w:t>
      </w:r>
      <w:r w:rsidRPr="007F070C">
        <w:t>The surveys should commence no later than six months from the commissioning of the project.</w:t>
      </w:r>
      <w:r w:rsidR="00771D74" w:rsidRPr="007F070C">
        <w:t xml:space="preserve"> </w:t>
      </w:r>
      <w:r w:rsidRPr="007F070C">
        <w:t>The surveys are conducted only for one year and are not repeated yearly.</w:t>
      </w:r>
      <w:r w:rsidR="00771D74" w:rsidRPr="007F070C">
        <w:t xml:space="preserve"> </w:t>
      </w:r>
      <w:r w:rsidRPr="007F070C">
        <w:t>The principles for conducting the survey as well as a default survey template are found in the annex.</w:t>
      </w:r>
      <w:r w:rsidR="00771D74" w:rsidRPr="007F070C">
        <w:t xml:space="preserve"> </w:t>
      </w:r>
      <w:r w:rsidRPr="007F070C">
        <w:t>The survey objective is to identify what modes of transport passengers actually used from trip origin to project entry station and from project exit station to trip destination as well as the determination of the distances involved.</w:t>
      </w:r>
      <w:r w:rsidR="00771D74" w:rsidRPr="007F070C">
        <w:t xml:space="preserve"> </w:t>
      </w:r>
      <w:r w:rsidRPr="007F070C">
        <w:t>The origin and destination of the trip is assumed to be equal for the baseline as for the project case with exception of induced traffic which is included only as a project trip and not included as baseline trip.</w:t>
      </w:r>
    </w:p>
    <w:p w:rsidR="00600915" w:rsidRPr="007F070C" w:rsidRDefault="00600915" w:rsidP="002161F7">
      <w:pPr>
        <w:pStyle w:val="SDMHead3"/>
      </w:pPr>
      <w:bookmarkStart w:id="82" w:name="_Toc423447588"/>
      <w:bookmarkStart w:id="83" w:name="_Toc425760693"/>
      <w:r w:rsidRPr="007F070C">
        <w:t>Step 2:</w:t>
      </w:r>
      <w:r w:rsidR="00771D74" w:rsidRPr="007F070C">
        <w:t xml:space="preserve"> </w:t>
      </w:r>
      <w:r w:rsidRPr="007F070C">
        <w:t>Indirect trip distance per mode per passenger surveyed</w:t>
      </w:r>
      <w:bookmarkEnd w:id="82"/>
      <w:bookmarkEnd w:id="83"/>
    </w:p>
    <w:p w:rsidR="00600915" w:rsidRPr="007F070C" w:rsidRDefault="00600915" w:rsidP="00600915">
      <w:pPr>
        <w:pStyle w:val="SDMPara"/>
        <w:rPr>
          <w:lang w:val="en-US"/>
        </w:rPr>
      </w:pPr>
      <w:r w:rsidRPr="007F070C">
        <w:rPr>
          <w:bCs/>
          <w:lang w:val="en-US"/>
        </w:rPr>
        <w:t>Calculate the average indirect project trip distance for each mode of transport.</w:t>
      </w:r>
      <w:r w:rsidR="00771D74" w:rsidRPr="007F070C">
        <w:rPr>
          <w:bCs/>
          <w:lang w:val="en-US"/>
        </w:rPr>
        <w:t xml:space="preserve"> </w:t>
      </w:r>
      <w:r w:rsidRPr="007F070C">
        <w:rPr>
          <w:lang w:val="en-US"/>
        </w:rPr>
        <w:t>To ensure a conservative approach, the average indirect project trip distance per mode shall be at the higher end of uncertainty band at a 95% confidence level</w:t>
      </w:r>
      <w:r w:rsidRPr="007F070C">
        <w:rPr>
          <w:rStyle w:val="FootnoteReference"/>
          <w:iCs/>
          <w:lang w:val="en-US"/>
        </w:rPr>
        <w:footnoteReference w:id="9"/>
      </w:r>
      <w:r w:rsidRPr="007F070C">
        <w:rPr>
          <w:lang w:val="en-US"/>
        </w:rPr>
        <w:t>.</w:t>
      </w:r>
    </w:p>
    <w:p w:rsidR="00600915" w:rsidRPr="007F070C" w:rsidRDefault="00600915" w:rsidP="002161F7">
      <w:pPr>
        <w:pStyle w:val="SDMHead3"/>
      </w:pPr>
      <w:bookmarkStart w:id="84" w:name="_Toc423447589"/>
      <w:bookmarkStart w:id="85" w:name="_Toc425760694"/>
      <w:r w:rsidRPr="007F070C">
        <w:t>Step 3:</w:t>
      </w:r>
      <w:r w:rsidR="00771D74" w:rsidRPr="007F070C">
        <w:t xml:space="preserve"> </w:t>
      </w:r>
      <w:r w:rsidRPr="007F070C">
        <w:t>Total indirect project emissions</w:t>
      </w:r>
      <w:bookmarkEnd w:id="84"/>
      <w:bookmarkEnd w:id="85"/>
    </w:p>
    <w:tbl>
      <w:tblPr>
        <w:tblStyle w:val="SDMMethTableEquation"/>
        <w:tblW w:w="8760" w:type="dxa"/>
        <w:tblLook w:val="0600" w:firstRow="0" w:lastRow="0" w:firstColumn="0" w:lastColumn="0" w:noHBand="1" w:noVBand="1"/>
      </w:tblPr>
      <w:tblGrid>
        <w:gridCol w:w="7114"/>
        <w:gridCol w:w="1646"/>
      </w:tblGrid>
      <w:tr w:rsidR="00864EA2" w:rsidRPr="007F070C" w:rsidTr="003D438A">
        <w:tc>
          <w:tcPr>
            <w:tcW w:w="7114" w:type="dxa"/>
          </w:tcPr>
          <w:p w:rsidR="00864EA2" w:rsidRPr="007F070C" w:rsidRDefault="003D438A" w:rsidP="003D438A">
            <w:pPr>
              <w:pStyle w:val="SDMMethEquation"/>
            </w:pPr>
            <w:r w:rsidRPr="007F070C">
              <w:rPr>
                <w:position w:val="-24"/>
                <w:lang w:val="en-US"/>
              </w:rPr>
              <w:object w:dxaOrig="4040" w:dyaOrig="820">
                <v:shape id="_x0000_i1051" type="#_x0000_t75" style="width:201.8pt;height:40.55pt" o:ole="">
                  <v:imagedata r:id="rId65" o:title=""/>
                </v:shape>
                <o:OLEObject Type="Embed" ProgID="Equation.3" ShapeID="_x0000_i1051" DrawAspect="Content" ObjectID="_1499769257" r:id="rId66"/>
              </w:object>
            </w:r>
          </w:p>
        </w:tc>
        <w:tc>
          <w:tcPr>
            <w:tcW w:w="1646" w:type="dxa"/>
          </w:tcPr>
          <w:p w:rsidR="00864EA2" w:rsidRPr="007F070C" w:rsidRDefault="00864EA2" w:rsidP="00864EA2">
            <w:pPr>
              <w:pStyle w:val="SDMMethEquationNr"/>
              <w:numPr>
                <w:ilvl w:val="0"/>
                <w:numId w:val="44"/>
              </w:numPr>
            </w:pPr>
          </w:p>
        </w:tc>
      </w:tr>
    </w:tbl>
    <w:p w:rsidR="00864EA2" w:rsidRPr="007F070C" w:rsidRDefault="00864EA2"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540" w:dyaOrig="380" w14:anchorId="1822A07D">
                <v:shape id="_x0000_i1052" type="#_x0000_t75" style="width:28.4pt;height:19.25pt" o:ole="">
                  <v:imagedata r:id="rId67" o:title=""/>
                </v:shape>
                <o:OLEObject Type="Embed" ProgID="Equation.3" ShapeID="_x0000_i1052" DrawAspect="Content" ObjectID="_1499769258" r:id="rId68"/>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Indirect project emissions in the year</w:t>
            </w:r>
            <w:r w:rsidR="003D438A" w:rsidRPr="007F070C">
              <w:rPr>
                <w:i/>
                <w:szCs w:val="22"/>
                <w:lang w:val="en-US"/>
              </w:rPr>
              <w:t xml:space="preserve"> y </w:t>
            </w:r>
            <w:r w:rsidRPr="007F070C">
              <w:rPr>
                <w:szCs w:val="22"/>
                <w:lang w:val="en-US"/>
              </w:rPr>
              <w:t>(</w:t>
            </w:r>
            <w:r w:rsidR="005E0C60" w:rsidRPr="007F070C">
              <w:rPr>
                <w:szCs w:val="22"/>
                <w:lang w:val="en-US"/>
              </w:rPr>
              <w:t>t CO2</w:t>
            </w:r>
            <w:r w:rsidRPr="007F070C">
              <w:rPr>
                <w:szCs w:val="22"/>
                <w:lang w:val="en-US"/>
              </w:rPr>
              <w:t>e)</w:t>
            </w:r>
          </w:p>
        </w:tc>
      </w:tr>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680" w:dyaOrig="380" w14:anchorId="053A3540">
                <v:shape id="_x0000_i1053" type="#_x0000_t75" style="width:33.45pt;height:19.25pt" o:ole="">
                  <v:imagedata r:id="rId69" o:title=""/>
                </v:shape>
                <o:OLEObject Type="Embed" ProgID="Equation.3" ShapeID="_x0000_i1053" DrawAspect="Content" ObjectID="_1499769259" r:id="rId70"/>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 xml:space="preserve">Number of passengers transported by the project in the quarter </w:t>
            </w:r>
            <w:r w:rsidRPr="007F070C">
              <w:rPr>
                <w:i/>
                <w:iCs/>
                <w:szCs w:val="22"/>
                <w:lang w:val="en-US"/>
              </w:rPr>
              <w:t>s</w:t>
            </w:r>
            <w:r w:rsidRPr="007F070C">
              <w:rPr>
                <w:szCs w:val="22"/>
                <w:lang w:val="en-US"/>
              </w:rPr>
              <w:t xml:space="preserve"> of the year</w:t>
            </w:r>
            <w:r w:rsidR="003D438A" w:rsidRPr="007F070C">
              <w:rPr>
                <w:i/>
                <w:szCs w:val="22"/>
                <w:lang w:val="en-US"/>
              </w:rPr>
              <w:t> </w:t>
            </w:r>
            <w:proofErr w:type="spellStart"/>
            <w:r w:rsidR="003D438A" w:rsidRPr="007F070C">
              <w:rPr>
                <w:i/>
                <w:szCs w:val="22"/>
                <w:lang w:val="en-US"/>
              </w:rPr>
              <w:t>y</w:t>
            </w:r>
            <w:proofErr w:type="spellEnd"/>
            <w:r w:rsidR="003D438A" w:rsidRPr="007F070C">
              <w:rPr>
                <w:i/>
                <w:szCs w:val="22"/>
                <w:lang w:val="en-US"/>
              </w:rPr>
              <w:t xml:space="preserve"> </w:t>
            </w:r>
            <w:r w:rsidRPr="007F070C">
              <w:rPr>
                <w:szCs w:val="22"/>
                <w:lang w:val="en-US"/>
              </w:rPr>
              <w:t>using mode</w:t>
            </w:r>
            <w:r w:rsidR="003D438A" w:rsidRPr="007F070C">
              <w:rPr>
                <w:i/>
                <w:szCs w:val="22"/>
                <w:lang w:val="en-US"/>
              </w:rPr>
              <w:t> </w:t>
            </w:r>
            <w:proofErr w:type="spellStart"/>
            <w:r w:rsidR="003D438A" w:rsidRPr="007F070C">
              <w:rPr>
                <w:i/>
                <w:szCs w:val="22"/>
                <w:lang w:val="en-US"/>
              </w:rPr>
              <w:t>i</w:t>
            </w:r>
            <w:proofErr w:type="spellEnd"/>
            <w:r w:rsidR="003D438A" w:rsidRPr="007F070C">
              <w:rPr>
                <w:i/>
                <w:szCs w:val="22"/>
                <w:lang w:val="en-US"/>
              </w:rPr>
              <w:t xml:space="preserve"> </w:t>
            </w:r>
            <w:r w:rsidRPr="007F070C">
              <w:rPr>
                <w:szCs w:val="22"/>
                <w:lang w:val="en-US"/>
              </w:rPr>
              <w:t xml:space="preserve">for trips to and from the project system (passengers) </w:t>
            </w:r>
          </w:p>
        </w:tc>
      </w:tr>
      <w:tr w:rsidR="00864EA2" w:rsidRPr="007F070C" w:rsidTr="00864EA2">
        <w:tc>
          <w:tcPr>
            <w:tcW w:w="1701" w:type="dxa"/>
            <w:vAlign w:val="top"/>
          </w:tcPr>
          <w:p w:rsidR="00864EA2" w:rsidRPr="007F070C" w:rsidRDefault="00864EA2" w:rsidP="00864EA2">
            <w:pPr>
              <w:pStyle w:val="SDMTableBoxParaNotNumbered"/>
              <w:rPr>
                <w:szCs w:val="22"/>
                <w:lang w:val="en-US"/>
              </w:rPr>
            </w:pPr>
            <w:r w:rsidRPr="007F070C">
              <w:object w:dxaOrig="840" w:dyaOrig="380" w14:anchorId="5FECD1EC">
                <v:shape id="_x0000_i1054" type="#_x0000_t75" style="width:41.6pt;height:19.25pt" o:ole="">
                  <v:imagedata r:id="rId71" o:title=""/>
                </v:shape>
                <o:OLEObject Type="Embed" ProgID="Equation.3" ShapeID="_x0000_i1054" DrawAspect="Content" ObjectID="_1499769260" r:id="rId72"/>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lang w:val="en-US"/>
              </w:rPr>
            </w:pPr>
            <w:r w:rsidRPr="007F070C">
              <w:rPr>
                <w:szCs w:val="22"/>
                <w:lang w:val="en-US"/>
              </w:rPr>
              <w:t>Average trip distance of passengers using mode</w:t>
            </w:r>
            <w:r w:rsidR="003D438A" w:rsidRPr="007F070C">
              <w:rPr>
                <w:i/>
                <w:szCs w:val="22"/>
                <w:lang w:val="en-US"/>
              </w:rPr>
              <w:t> </w:t>
            </w:r>
            <w:proofErr w:type="spellStart"/>
            <w:r w:rsidR="003D438A" w:rsidRPr="007F070C">
              <w:rPr>
                <w:i/>
                <w:szCs w:val="22"/>
                <w:lang w:val="en-US"/>
              </w:rPr>
              <w:t>i</w:t>
            </w:r>
            <w:proofErr w:type="spellEnd"/>
            <w:r w:rsidR="003D438A" w:rsidRPr="007F070C">
              <w:rPr>
                <w:i/>
                <w:szCs w:val="22"/>
                <w:lang w:val="en-US"/>
              </w:rPr>
              <w:t xml:space="preserve"> </w:t>
            </w:r>
            <w:r w:rsidRPr="007F070C">
              <w:rPr>
                <w:szCs w:val="22"/>
                <w:lang w:val="en-US"/>
              </w:rPr>
              <w:t xml:space="preserve">in the quarter </w:t>
            </w:r>
            <w:r w:rsidRPr="007F070C">
              <w:rPr>
                <w:i/>
                <w:iCs/>
                <w:szCs w:val="22"/>
                <w:lang w:val="en-US"/>
              </w:rPr>
              <w:t xml:space="preserve">s </w:t>
            </w:r>
            <w:r w:rsidRPr="007F070C">
              <w:rPr>
                <w:szCs w:val="22"/>
                <w:lang w:val="en-US"/>
              </w:rPr>
              <w:t>of the year</w:t>
            </w:r>
            <w:r w:rsidR="003D438A" w:rsidRPr="007F070C">
              <w:rPr>
                <w:i/>
                <w:szCs w:val="22"/>
                <w:lang w:val="en-US"/>
              </w:rPr>
              <w:t xml:space="preserve"> y </w:t>
            </w:r>
            <w:r w:rsidRPr="007F070C">
              <w:rPr>
                <w:szCs w:val="22"/>
                <w:lang w:val="en-US"/>
              </w:rPr>
              <w:t xml:space="preserve">to and from the project system (kilometer) </w:t>
            </w:r>
          </w:p>
        </w:tc>
      </w:tr>
      <w:tr w:rsidR="00864EA2" w:rsidRPr="007F070C" w:rsidTr="00864EA2">
        <w:tc>
          <w:tcPr>
            <w:tcW w:w="1701" w:type="dxa"/>
            <w:vAlign w:val="top"/>
          </w:tcPr>
          <w:p w:rsidR="00864EA2" w:rsidRPr="007F070C" w:rsidRDefault="00864EA2" w:rsidP="00864EA2">
            <w:pPr>
              <w:pStyle w:val="SDMTableBoxParaNotNumbered"/>
            </w:pPr>
            <w:r w:rsidRPr="007F070C">
              <w:object w:dxaOrig="760" w:dyaOrig="380" w14:anchorId="3C443399">
                <v:shape id="_x0000_i1055" type="#_x0000_t75" style="width:38.55pt;height:19.25pt" o:ole="">
                  <v:imagedata r:id="rId73" o:title=""/>
                </v:shape>
                <o:OLEObject Type="Embed" ProgID="Equation.3" ShapeID="_x0000_i1055" DrawAspect="Content" ObjectID="_1499769261" r:id="rId74"/>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pPr>
            <w:r w:rsidRPr="007F070C">
              <w:t>Emission factor per passenger-</w:t>
            </w:r>
            <w:proofErr w:type="spellStart"/>
            <w:r w:rsidRPr="007F070C">
              <w:t>kilometer</w:t>
            </w:r>
            <w:proofErr w:type="spellEnd"/>
            <w:r w:rsidRPr="007F070C">
              <w:t xml:space="preserve"> of vehicle category</w:t>
            </w:r>
            <w:r w:rsidR="003D438A" w:rsidRPr="007F070C">
              <w:rPr>
                <w:i/>
              </w:rPr>
              <w:t> </w:t>
            </w:r>
            <w:proofErr w:type="spellStart"/>
            <w:r w:rsidR="003D438A" w:rsidRPr="007F070C">
              <w:rPr>
                <w:i/>
              </w:rPr>
              <w:t>i</w:t>
            </w:r>
            <w:proofErr w:type="spellEnd"/>
            <w:r w:rsidR="003D438A" w:rsidRPr="007F070C">
              <w:rPr>
                <w:i/>
              </w:rPr>
              <w:t xml:space="preserve"> </w:t>
            </w:r>
            <w:r w:rsidRPr="007F070C">
              <w:t>(grCO</w:t>
            </w:r>
            <w:r w:rsidRPr="007F070C">
              <w:rPr>
                <w:vertAlign w:val="subscript"/>
              </w:rPr>
              <w:t>2</w:t>
            </w:r>
            <w:r w:rsidRPr="007F070C">
              <w:t>/</w:t>
            </w:r>
            <w:proofErr w:type="spellStart"/>
            <w:r w:rsidRPr="007F070C">
              <w:t>pkm</w:t>
            </w:r>
            <w:proofErr w:type="spellEnd"/>
            <w:r w:rsidRPr="007F070C">
              <w:t>)</w:t>
            </w:r>
          </w:p>
        </w:tc>
      </w:tr>
      <w:tr w:rsidR="00864EA2" w:rsidRPr="007F070C" w:rsidTr="00864EA2">
        <w:tc>
          <w:tcPr>
            <w:tcW w:w="1701" w:type="dxa"/>
            <w:vAlign w:val="top"/>
          </w:tcPr>
          <w:p w:rsidR="00864EA2" w:rsidRPr="007F070C" w:rsidRDefault="00864EA2" w:rsidP="00864EA2">
            <w:pPr>
              <w:pStyle w:val="SDMTableBoxParaNotNumbered"/>
              <w:rPr>
                <w:szCs w:val="22"/>
              </w:rPr>
            </w:pPr>
            <w:r w:rsidRPr="007F070C">
              <w:rPr>
                <w:position w:val="-28"/>
              </w:rPr>
              <w:object w:dxaOrig="460" w:dyaOrig="540" w14:anchorId="7DD9826A">
                <v:shape id="_x0000_i1056" type="#_x0000_t75" style="width:23.3pt;height:28.4pt" o:ole="">
                  <v:imagedata r:id="rId75" o:title=""/>
                </v:shape>
                <o:OLEObject Type="Embed" ProgID="Equation.3" ShapeID="_x0000_i1056" DrawAspect="Content" ObjectID="_1499769262" r:id="rId76"/>
              </w:object>
            </w:r>
          </w:p>
        </w:tc>
        <w:tc>
          <w:tcPr>
            <w:tcW w:w="345" w:type="dxa"/>
            <w:vAlign w:val="top"/>
          </w:tcPr>
          <w:p w:rsidR="00864EA2" w:rsidRPr="007F070C" w:rsidRDefault="00864EA2" w:rsidP="00864EA2">
            <w:pPr>
              <w:pStyle w:val="SDMTableBoxParaNotNumbered"/>
            </w:pPr>
            <w:r w:rsidRPr="007F070C">
              <w:t>=</w:t>
            </w:r>
          </w:p>
        </w:tc>
        <w:tc>
          <w:tcPr>
            <w:tcW w:w="0" w:type="auto"/>
            <w:vAlign w:val="top"/>
          </w:tcPr>
          <w:p w:rsidR="00864EA2" w:rsidRPr="007F070C" w:rsidRDefault="00864EA2" w:rsidP="00864EA2">
            <w:pPr>
              <w:pStyle w:val="SDMTableBoxParaNotNumbered"/>
              <w:rPr>
                <w:szCs w:val="22"/>
              </w:rPr>
            </w:pPr>
            <w:r w:rsidRPr="007F070C">
              <w:rPr>
                <w:szCs w:val="22"/>
              </w:rPr>
              <w:t>Sum of the four (4) quarterly surveys realized</w:t>
            </w:r>
          </w:p>
        </w:tc>
      </w:tr>
    </w:tbl>
    <w:p w:rsidR="00600915" w:rsidRPr="007F070C" w:rsidRDefault="00815E91" w:rsidP="00815E91">
      <w:pPr>
        <w:pStyle w:val="SDMPara"/>
        <w:rPr>
          <w:b/>
          <w:bCs/>
          <w:lang w:val="en-US"/>
        </w:rPr>
      </w:pPr>
      <w:proofErr w:type="spellStart"/>
      <w:r w:rsidRPr="007F070C">
        <w:rPr>
          <w:lang w:val="fr-FR"/>
        </w:rPr>
        <w:t>Passengers</w:t>
      </w:r>
      <w:proofErr w:type="spellEnd"/>
      <w:r w:rsidRPr="007F070C">
        <w:rPr>
          <w:lang w:val="fr-FR"/>
        </w:rPr>
        <w:t xml:space="preserve"> per mode are </w:t>
      </w:r>
      <w:proofErr w:type="spellStart"/>
      <w:r w:rsidRPr="007F070C">
        <w:rPr>
          <w:lang w:val="fr-FR"/>
        </w:rPr>
        <w:t>determined</w:t>
      </w:r>
      <w:proofErr w:type="spellEnd"/>
      <w:r w:rsidRPr="007F070C">
        <w:rPr>
          <w:lang w:val="fr-FR"/>
        </w:rPr>
        <w:t xml:space="preserve"> as per </w:t>
      </w:r>
      <w:proofErr w:type="spellStart"/>
      <w:r w:rsidRPr="007F070C">
        <w:rPr>
          <w:lang w:val="fr-FR"/>
        </w:rPr>
        <w:t>following</w:t>
      </w:r>
      <w:proofErr w:type="spellEnd"/>
      <w:r w:rsidRPr="007F070C">
        <w:rPr>
          <w:lang w:val="fr-FR"/>
        </w:rPr>
        <w:t xml:space="preserve"> </w:t>
      </w:r>
      <w:proofErr w:type="spellStart"/>
      <w:r w:rsidRPr="007F070C">
        <w:rPr>
          <w:lang w:val="fr-FR"/>
        </w:rPr>
        <w:t>equation</w:t>
      </w:r>
      <w:proofErr w:type="spellEnd"/>
      <w:r w:rsidRPr="007F070C">
        <w:rPr>
          <w:lang w:val="fr-FR"/>
        </w:rPr>
        <w:t>.</w:t>
      </w:r>
    </w:p>
    <w:tbl>
      <w:tblPr>
        <w:tblStyle w:val="SDMMethTableEquation"/>
        <w:tblW w:w="8760" w:type="dxa"/>
        <w:tblLook w:val="0600" w:firstRow="0" w:lastRow="0" w:firstColumn="0" w:lastColumn="0" w:noHBand="1" w:noVBand="1"/>
      </w:tblPr>
      <w:tblGrid>
        <w:gridCol w:w="7098"/>
        <w:gridCol w:w="1662"/>
      </w:tblGrid>
      <w:tr w:rsidR="003D438A" w:rsidRPr="007F070C" w:rsidTr="003D438A">
        <w:tc>
          <w:tcPr>
            <w:tcW w:w="7098" w:type="dxa"/>
          </w:tcPr>
          <w:p w:rsidR="003D438A" w:rsidRPr="007F070C" w:rsidRDefault="003D438A" w:rsidP="003D438A">
            <w:pPr>
              <w:pStyle w:val="SDMMethEquation"/>
            </w:pPr>
            <w:r w:rsidRPr="007F070C">
              <w:rPr>
                <w:i/>
                <w:iCs/>
                <w:position w:val="-14"/>
                <w:lang w:val="en-US"/>
              </w:rPr>
              <w:object w:dxaOrig="2180" w:dyaOrig="380">
                <v:shape id="_x0000_i1057" type="#_x0000_t75" style="width:108.5pt;height:19.25pt" o:ole="">
                  <v:imagedata r:id="rId77" o:title=""/>
                </v:shape>
                <o:OLEObject Type="Embed" ProgID="Equation.3" ShapeID="_x0000_i1057" DrawAspect="Content" ObjectID="_1499769263" r:id="rId78"/>
              </w:object>
            </w:r>
          </w:p>
        </w:tc>
        <w:tc>
          <w:tcPr>
            <w:tcW w:w="1662" w:type="dxa"/>
          </w:tcPr>
          <w:p w:rsidR="003D438A" w:rsidRPr="007F070C" w:rsidRDefault="003D438A" w:rsidP="003D438A">
            <w:pPr>
              <w:pStyle w:val="SDMMethEquationNr"/>
              <w:numPr>
                <w:ilvl w:val="0"/>
                <w:numId w:val="44"/>
              </w:numPr>
            </w:pPr>
          </w:p>
        </w:tc>
      </w:tr>
    </w:tbl>
    <w:p w:rsidR="003D438A" w:rsidRPr="007F070C" w:rsidRDefault="003D438A"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3D438A" w:rsidRPr="007F070C" w:rsidTr="003D438A">
        <w:tc>
          <w:tcPr>
            <w:tcW w:w="1701" w:type="dxa"/>
            <w:vAlign w:val="top"/>
          </w:tcPr>
          <w:p w:rsidR="003D438A" w:rsidRPr="007F070C" w:rsidRDefault="003D438A" w:rsidP="003D438A">
            <w:pPr>
              <w:pStyle w:val="SDMTableBoxParaNotNumbered"/>
              <w:rPr>
                <w:szCs w:val="22"/>
                <w:lang w:val="en-US"/>
              </w:rPr>
            </w:pPr>
            <w:r w:rsidRPr="007F070C">
              <w:object w:dxaOrig="700" w:dyaOrig="380" w14:anchorId="1528E6DF">
                <v:shape id="_x0000_i1058" type="#_x0000_t75" style="width:37.5pt;height:19.25pt" o:ole="">
                  <v:imagedata r:id="rId79" o:title=""/>
                </v:shape>
                <o:OLEObject Type="Embed" ProgID="Equation.3" ShapeID="_x0000_i1058" DrawAspect="Content" ObjectID="_1499769264" r:id="rId80"/>
              </w:object>
            </w:r>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rPr>
                <w:szCs w:val="22"/>
                <w:lang w:val="en-US"/>
              </w:rPr>
            </w:pPr>
            <w:r w:rsidRPr="007F070C">
              <w:rPr>
                <w:szCs w:val="22"/>
                <w:lang w:val="en-US"/>
              </w:rPr>
              <w:t xml:space="preserve">Passengers transported by the project in the quarter </w:t>
            </w:r>
            <w:r w:rsidRPr="007F070C">
              <w:rPr>
                <w:i/>
                <w:iCs/>
                <w:szCs w:val="22"/>
                <w:lang w:val="en-US"/>
              </w:rPr>
              <w:t xml:space="preserve">s </w:t>
            </w:r>
            <w:r w:rsidRPr="007F070C">
              <w:rPr>
                <w:szCs w:val="22"/>
                <w:lang w:val="en-US"/>
              </w:rPr>
              <w:t>of the year</w:t>
            </w:r>
            <w:r w:rsidRPr="007F070C">
              <w:rPr>
                <w:i/>
                <w:szCs w:val="22"/>
                <w:lang w:val="en-US"/>
              </w:rPr>
              <w:t> </w:t>
            </w:r>
            <w:proofErr w:type="spellStart"/>
            <w:r w:rsidRPr="007F070C">
              <w:rPr>
                <w:i/>
                <w:szCs w:val="22"/>
                <w:lang w:val="en-US"/>
              </w:rPr>
              <w:t>y</w:t>
            </w:r>
            <w:proofErr w:type="spellEnd"/>
            <w:r w:rsidRPr="007F070C">
              <w:rPr>
                <w:i/>
                <w:szCs w:val="22"/>
                <w:lang w:val="en-US"/>
              </w:rPr>
              <w:t xml:space="preserve"> </w:t>
            </w:r>
            <w:r w:rsidRPr="007F070C">
              <w:rPr>
                <w:szCs w:val="22"/>
                <w:lang w:val="en-US"/>
              </w:rPr>
              <w:t>using mode</w:t>
            </w:r>
            <w:r w:rsidRPr="007F070C">
              <w:rPr>
                <w:i/>
                <w:szCs w:val="22"/>
                <w:lang w:val="en-US"/>
              </w:rPr>
              <w:t> </w:t>
            </w:r>
            <w:proofErr w:type="spellStart"/>
            <w:r w:rsidRPr="007F070C">
              <w:rPr>
                <w:i/>
                <w:szCs w:val="22"/>
                <w:lang w:val="en-US"/>
              </w:rPr>
              <w:t>i</w:t>
            </w:r>
            <w:proofErr w:type="spellEnd"/>
            <w:r w:rsidRPr="007F070C">
              <w:rPr>
                <w:i/>
                <w:szCs w:val="22"/>
                <w:lang w:val="en-US"/>
              </w:rPr>
              <w:t xml:space="preserve"> </w:t>
            </w:r>
            <w:r w:rsidRPr="007F070C">
              <w:rPr>
                <w:szCs w:val="22"/>
                <w:lang w:val="en-US"/>
              </w:rPr>
              <w:t>for trips to and from the project system (passengers)</w:t>
            </w:r>
          </w:p>
        </w:tc>
      </w:tr>
      <w:tr w:rsidR="003D438A" w:rsidRPr="007F070C" w:rsidTr="003D438A">
        <w:tc>
          <w:tcPr>
            <w:tcW w:w="1701" w:type="dxa"/>
            <w:vAlign w:val="top"/>
          </w:tcPr>
          <w:p w:rsidR="003D438A" w:rsidRPr="007F070C" w:rsidRDefault="003D438A" w:rsidP="003D438A">
            <w:pPr>
              <w:pStyle w:val="SDMTableBoxParaNotNumbered"/>
              <w:rPr>
                <w:szCs w:val="22"/>
                <w:lang w:val="en-US"/>
              </w:rPr>
            </w:pPr>
            <w:r w:rsidRPr="007F070C">
              <w:object w:dxaOrig="380" w:dyaOrig="380" w14:anchorId="3CCBF11D">
                <v:shape id="_x0000_i1059" type="#_x0000_t75" style="width:19.25pt;height:19.25pt" o:ole="">
                  <v:imagedata r:id="rId61" o:title=""/>
                </v:shape>
                <o:OLEObject Type="Embed" ProgID="Equation.3" ShapeID="_x0000_i1059" DrawAspect="Content" ObjectID="_1499769265" r:id="rId81"/>
              </w:object>
            </w:r>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rPr>
                <w:szCs w:val="22"/>
                <w:lang w:val="en-US"/>
              </w:rPr>
            </w:pPr>
            <w:r w:rsidRPr="007F070C">
              <w:rPr>
                <w:szCs w:val="22"/>
                <w:lang w:val="en-US"/>
              </w:rPr>
              <w:t xml:space="preserve">Passengers transported by the project in the quarter </w:t>
            </w:r>
            <w:r w:rsidRPr="007F070C">
              <w:rPr>
                <w:i/>
                <w:iCs/>
                <w:szCs w:val="22"/>
                <w:lang w:val="en-US"/>
              </w:rPr>
              <w:t xml:space="preserve">s </w:t>
            </w:r>
            <w:r w:rsidRPr="007F070C">
              <w:rPr>
                <w:szCs w:val="22"/>
                <w:lang w:val="en-US"/>
              </w:rPr>
              <w:t>of the year</w:t>
            </w:r>
            <w:r w:rsidRPr="007F070C">
              <w:rPr>
                <w:i/>
                <w:szCs w:val="22"/>
                <w:lang w:val="en-US"/>
              </w:rPr>
              <w:t xml:space="preserve"> y </w:t>
            </w:r>
            <w:r w:rsidRPr="007F070C">
              <w:rPr>
                <w:szCs w:val="22"/>
                <w:lang w:val="en-US"/>
              </w:rPr>
              <w:t>(passengers)</w:t>
            </w:r>
          </w:p>
        </w:tc>
      </w:tr>
      <w:tr w:rsidR="003D438A" w:rsidRPr="007F070C" w:rsidTr="003D438A">
        <w:tc>
          <w:tcPr>
            <w:tcW w:w="1701" w:type="dxa"/>
            <w:vAlign w:val="top"/>
          </w:tcPr>
          <w:p w:rsidR="003D438A" w:rsidRPr="007F070C" w:rsidRDefault="003D438A" w:rsidP="003D438A">
            <w:pPr>
              <w:pStyle w:val="SDMTableBoxParaNotNumbered"/>
              <w:rPr>
                <w:szCs w:val="22"/>
                <w:lang w:val="en-US"/>
              </w:rPr>
            </w:pPr>
            <w:r w:rsidRPr="007F070C">
              <w:object w:dxaOrig="800" w:dyaOrig="380" w14:anchorId="18B4247B">
                <v:shape id="_x0000_i1060" type="#_x0000_t75" style="width:39.55pt;height:19.25pt" o:ole="">
                  <v:imagedata r:id="rId82" o:title=""/>
                </v:shape>
                <o:OLEObject Type="Embed" ProgID="Equation.3" ShapeID="_x0000_i1060" DrawAspect="Content" ObjectID="_1499769266" r:id="rId83"/>
              </w:object>
            </w:r>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rPr>
                <w:szCs w:val="22"/>
                <w:lang w:val="en-US"/>
              </w:rPr>
            </w:pPr>
            <w:r w:rsidRPr="007F070C">
              <w:rPr>
                <w:szCs w:val="22"/>
                <w:lang w:val="en-US"/>
              </w:rPr>
              <w:t xml:space="preserve">Share of passengers transported by the project in the quarter </w:t>
            </w:r>
            <w:r w:rsidRPr="007F070C">
              <w:rPr>
                <w:i/>
                <w:iCs/>
                <w:szCs w:val="22"/>
                <w:lang w:val="en-US"/>
              </w:rPr>
              <w:t>s</w:t>
            </w:r>
            <w:r w:rsidRPr="007F070C">
              <w:rPr>
                <w:szCs w:val="22"/>
                <w:lang w:val="en-US"/>
              </w:rPr>
              <w:t xml:space="preserve"> of the year</w:t>
            </w:r>
            <w:r w:rsidRPr="007F070C">
              <w:rPr>
                <w:i/>
                <w:szCs w:val="22"/>
                <w:lang w:val="en-US"/>
              </w:rPr>
              <w:t> </w:t>
            </w:r>
            <w:proofErr w:type="spellStart"/>
            <w:r w:rsidRPr="007F070C">
              <w:rPr>
                <w:i/>
                <w:szCs w:val="22"/>
                <w:lang w:val="en-US"/>
              </w:rPr>
              <w:t>y</w:t>
            </w:r>
            <w:proofErr w:type="spellEnd"/>
            <w:r w:rsidRPr="007F070C">
              <w:rPr>
                <w:i/>
                <w:szCs w:val="22"/>
                <w:lang w:val="en-US"/>
              </w:rPr>
              <w:t xml:space="preserve"> </w:t>
            </w:r>
            <w:r w:rsidRPr="007F070C">
              <w:rPr>
                <w:szCs w:val="22"/>
                <w:lang w:val="en-US"/>
              </w:rPr>
              <w:t>using mode</w:t>
            </w:r>
            <w:r w:rsidRPr="007F070C">
              <w:rPr>
                <w:i/>
                <w:szCs w:val="22"/>
                <w:lang w:val="en-US"/>
              </w:rPr>
              <w:t> </w:t>
            </w:r>
            <w:proofErr w:type="spellStart"/>
            <w:r w:rsidRPr="007F070C">
              <w:rPr>
                <w:i/>
                <w:szCs w:val="22"/>
                <w:lang w:val="en-US"/>
              </w:rPr>
              <w:t>i</w:t>
            </w:r>
            <w:proofErr w:type="spellEnd"/>
            <w:r w:rsidRPr="007F070C">
              <w:rPr>
                <w:i/>
                <w:szCs w:val="22"/>
                <w:lang w:val="en-US"/>
              </w:rPr>
              <w:t xml:space="preserve"> </w:t>
            </w:r>
            <w:r w:rsidRPr="007F070C">
              <w:rPr>
                <w:szCs w:val="22"/>
                <w:lang w:val="en-US"/>
              </w:rPr>
              <w:t>to and from the project systems (%)</w:t>
            </w:r>
          </w:p>
        </w:tc>
      </w:tr>
    </w:tbl>
    <w:p w:rsidR="007F070C" w:rsidRPr="007F070C" w:rsidRDefault="00600915" w:rsidP="00603431">
      <w:pPr>
        <w:pStyle w:val="SDMPara"/>
        <w:rPr>
          <w:bCs/>
          <w:lang w:val="en-US"/>
        </w:rPr>
      </w:pPr>
      <w:r w:rsidRPr="007F070C">
        <w:t>Total project emissions are the sum of indirect and direct project emissions.</w:t>
      </w:r>
    </w:p>
    <w:tbl>
      <w:tblPr>
        <w:tblStyle w:val="SDMMethTableEquation"/>
        <w:tblW w:w="8760" w:type="dxa"/>
        <w:tblLook w:val="0600" w:firstRow="0" w:lastRow="0" w:firstColumn="0" w:lastColumn="0" w:noHBand="1" w:noVBand="1"/>
      </w:tblPr>
      <w:tblGrid>
        <w:gridCol w:w="7097"/>
        <w:gridCol w:w="1663"/>
      </w:tblGrid>
      <w:tr w:rsidR="003D438A" w:rsidRPr="007F070C" w:rsidTr="003D438A">
        <w:tc>
          <w:tcPr>
            <w:tcW w:w="7097" w:type="dxa"/>
          </w:tcPr>
          <w:p w:rsidR="003D438A" w:rsidRPr="007F070C" w:rsidRDefault="003D438A" w:rsidP="003D438A">
            <w:pPr>
              <w:pStyle w:val="SDMMethEquation"/>
            </w:pPr>
            <w:r w:rsidRPr="007F070C">
              <w:rPr>
                <w:i/>
                <w:iCs/>
                <w:position w:val="-14"/>
              </w:rPr>
              <w:object w:dxaOrig="2000" w:dyaOrig="380">
                <v:shape id="_x0000_i1061" type="#_x0000_t75" style="width:100.4pt;height:19.25pt" o:ole="">
                  <v:imagedata r:id="rId84" o:title=""/>
                </v:shape>
                <o:OLEObject Type="Embed" ProgID="Equation.3" ShapeID="_x0000_i1061" DrawAspect="Content" ObjectID="_1499769267" r:id="rId85"/>
              </w:object>
            </w:r>
          </w:p>
        </w:tc>
        <w:tc>
          <w:tcPr>
            <w:tcW w:w="1663" w:type="dxa"/>
          </w:tcPr>
          <w:p w:rsidR="003D438A" w:rsidRPr="007F070C" w:rsidRDefault="003D438A" w:rsidP="003D438A">
            <w:pPr>
              <w:pStyle w:val="SDMMethEquationNr"/>
              <w:numPr>
                <w:ilvl w:val="0"/>
                <w:numId w:val="44"/>
              </w:numPr>
            </w:pPr>
          </w:p>
        </w:tc>
      </w:tr>
    </w:tbl>
    <w:p w:rsidR="003D438A" w:rsidRPr="007F070C" w:rsidRDefault="003D438A"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3D438A" w:rsidRPr="007F070C" w:rsidTr="003D438A">
        <w:tc>
          <w:tcPr>
            <w:tcW w:w="1701" w:type="dxa"/>
            <w:vAlign w:val="top"/>
          </w:tcPr>
          <w:p w:rsidR="003D438A" w:rsidRPr="007F070C" w:rsidRDefault="003D438A" w:rsidP="003D438A">
            <w:pPr>
              <w:pStyle w:val="SDMTableBoxParaNotNumbered"/>
            </w:pPr>
            <w:r w:rsidRPr="007F070C">
              <w:object w:dxaOrig="460" w:dyaOrig="380" w14:anchorId="69BC6590">
                <v:shape id="_x0000_i1062" type="#_x0000_t75" style="width:23.3pt;height:19.25pt" o:ole="">
                  <v:imagedata r:id="rId86" o:title=""/>
                </v:shape>
                <o:OLEObject Type="Embed" ProgID="Equation.3" ShapeID="_x0000_i1062" DrawAspect="Content" ObjectID="_1499769268" r:id="rId87"/>
              </w:object>
            </w:r>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t>Project emissions in the year</w:t>
            </w:r>
            <w:r w:rsidRPr="007F070C">
              <w:rPr>
                <w:i/>
              </w:rPr>
              <w:t xml:space="preserve"> y </w:t>
            </w:r>
            <w:r w:rsidRPr="007F070C">
              <w:rPr>
                <w:szCs w:val="22"/>
                <w:lang w:val="en-US"/>
              </w:rPr>
              <w:t>(</w:t>
            </w:r>
            <w:r w:rsidR="005E0C60" w:rsidRPr="007F070C">
              <w:rPr>
                <w:szCs w:val="22"/>
                <w:lang w:val="en-US"/>
              </w:rPr>
              <w:t>t CO2</w:t>
            </w:r>
            <w:r w:rsidRPr="007F070C">
              <w:rPr>
                <w:szCs w:val="22"/>
                <w:lang w:val="en-US"/>
              </w:rPr>
              <w:t>e)</w:t>
            </w:r>
          </w:p>
        </w:tc>
      </w:tr>
      <w:tr w:rsidR="003D438A" w:rsidRPr="007F070C" w:rsidTr="003D438A">
        <w:tc>
          <w:tcPr>
            <w:tcW w:w="1701" w:type="dxa"/>
            <w:vAlign w:val="top"/>
          </w:tcPr>
          <w:p w:rsidR="003D438A" w:rsidRPr="007F070C" w:rsidRDefault="003D438A" w:rsidP="003D438A">
            <w:pPr>
              <w:pStyle w:val="SDMTableBoxParaNotNumbered"/>
            </w:pPr>
            <w:r w:rsidRPr="007F070C">
              <w:object w:dxaOrig="639" w:dyaOrig="380" w14:anchorId="0C812905">
                <v:shape id="_x0000_i1063" type="#_x0000_t75" style="width:32.45pt;height:19.25pt" o:ole="">
                  <v:imagedata r:id="rId88" o:title=""/>
                </v:shape>
                <o:OLEObject Type="Embed" ProgID="Equation.3" ShapeID="_x0000_i1063" DrawAspect="Content" ObjectID="_1499769269" r:id="rId89"/>
              </w:object>
            </w:r>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t>Direct project emissions in the year</w:t>
            </w:r>
            <w:r w:rsidRPr="007F070C">
              <w:rPr>
                <w:i/>
              </w:rPr>
              <w:t xml:space="preserve"> y </w:t>
            </w:r>
            <w:r w:rsidRPr="007F070C">
              <w:rPr>
                <w:szCs w:val="22"/>
                <w:lang w:val="en-US"/>
              </w:rPr>
              <w:t>(</w:t>
            </w:r>
            <w:r w:rsidR="005E0C60" w:rsidRPr="007F070C">
              <w:rPr>
                <w:szCs w:val="22"/>
                <w:lang w:val="en-US"/>
              </w:rPr>
              <w:t>t CO2</w:t>
            </w:r>
            <w:r w:rsidRPr="007F070C">
              <w:rPr>
                <w:szCs w:val="22"/>
                <w:lang w:val="en-US"/>
              </w:rPr>
              <w:t>e)</w:t>
            </w:r>
          </w:p>
        </w:tc>
      </w:tr>
      <w:tr w:rsidR="003D438A" w:rsidRPr="007F070C" w:rsidTr="003D438A">
        <w:tc>
          <w:tcPr>
            <w:tcW w:w="1701" w:type="dxa"/>
            <w:vAlign w:val="top"/>
          </w:tcPr>
          <w:p w:rsidR="003D438A" w:rsidRPr="007F070C" w:rsidRDefault="003D438A" w:rsidP="003D438A">
            <w:pPr>
              <w:pStyle w:val="SDMTableBoxParaNotNumbered"/>
            </w:pPr>
            <w:r w:rsidRPr="007F070C">
              <w:object w:dxaOrig="540" w:dyaOrig="380" w14:anchorId="3313F766">
                <v:shape id="_x0000_i1064" type="#_x0000_t75" style="width:28.4pt;height:19.25pt" o:ole="">
                  <v:imagedata r:id="rId90" o:title=""/>
                </v:shape>
                <o:OLEObject Type="Embed" ProgID="Equation.3" ShapeID="_x0000_i1064" DrawAspect="Content" ObjectID="_1499769270" r:id="rId91"/>
              </w:object>
            </w:r>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t>Indirect project emissions in the year</w:t>
            </w:r>
            <w:r w:rsidRPr="007F070C">
              <w:rPr>
                <w:i/>
              </w:rPr>
              <w:t xml:space="preserve"> y </w:t>
            </w:r>
            <w:r w:rsidRPr="007F070C">
              <w:rPr>
                <w:szCs w:val="22"/>
                <w:lang w:val="en-US"/>
              </w:rPr>
              <w:t>(</w:t>
            </w:r>
            <w:r w:rsidR="005E0C60" w:rsidRPr="007F070C">
              <w:rPr>
                <w:szCs w:val="22"/>
                <w:lang w:val="en-US"/>
              </w:rPr>
              <w:t>t CO2</w:t>
            </w:r>
            <w:r w:rsidRPr="007F070C">
              <w:rPr>
                <w:szCs w:val="22"/>
                <w:lang w:val="en-US"/>
              </w:rPr>
              <w:t>e)</w:t>
            </w:r>
          </w:p>
        </w:tc>
      </w:tr>
    </w:tbl>
    <w:p w:rsidR="00600915" w:rsidRPr="007F070C" w:rsidRDefault="00600915" w:rsidP="002161F7">
      <w:pPr>
        <w:pStyle w:val="SDMHead2"/>
      </w:pPr>
      <w:bookmarkStart w:id="86" w:name="_Toc423447590"/>
      <w:bookmarkStart w:id="87" w:name="_Toc425760695"/>
      <w:r w:rsidRPr="007F070C">
        <w:t>Leakage</w:t>
      </w:r>
      <w:bookmarkEnd w:id="86"/>
      <w:bookmarkEnd w:id="87"/>
    </w:p>
    <w:p w:rsidR="00600915" w:rsidRPr="007F070C" w:rsidRDefault="00600915" w:rsidP="00600915">
      <w:pPr>
        <w:pStyle w:val="SDMPara"/>
        <w:rPr>
          <w:lang w:val="en-US"/>
        </w:rPr>
      </w:pPr>
      <w:r w:rsidRPr="007F070C">
        <w:rPr>
          <w:lang w:val="en-US"/>
        </w:rPr>
        <w:t>For the sake of a conservative approach, leakage is only considered if the total annual effect is to reduce estimated emission reductions.</w:t>
      </w:r>
    </w:p>
    <w:p w:rsidR="00600915" w:rsidRPr="007F070C" w:rsidRDefault="00600915" w:rsidP="00603431">
      <w:pPr>
        <w:pStyle w:val="SDMPara"/>
        <w:rPr>
          <w:szCs w:val="21"/>
          <w:lang w:val="en-US"/>
        </w:rPr>
      </w:pPr>
      <w:r w:rsidRPr="007F070C">
        <w:t>Any significant (10% or higher) change in the average occupancy rate of each of the vehicle category is considered as leakage of the project.</w:t>
      </w:r>
      <w:r w:rsidR="00771D74" w:rsidRPr="007F070C">
        <w:t xml:space="preserve"> </w:t>
      </w:r>
      <w:r w:rsidRPr="007F070C">
        <w:t>See the monitoring section for the detailed guidance.</w:t>
      </w:r>
    </w:p>
    <w:p w:rsidR="00603431" w:rsidRPr="007F070C" w:rsidRDefault="002F069F" w:rsidP="00815E91">
      <w:pPr>
        <w:pStyle w:val="SDMPara"/>
        <w:rPr>
          <w:szCs w:val="21"/>
          <w:lang w:val="en-US"/>
        </w:rPr>
      </w:pPr>
      <w:r w:rsidRPr="007F070C">
        <w:t>The impact of induced traffic (additional trips) provoked through the new transport system is addressed directly in the project emissions and is not part of the leakage. This is addressed by including as project emissions due to the trips of passengers, which, in absence of the cable car project, would not have realized the trip</w:t>
      </w:r>
      <w:r w:rsidR="00603431" w:rsidRPr="007F070C">
        <w:t>.</w:t>
      </w:r>
    </w:p>
    <w:p w:rsidR="00600915" w:rsidRPr="007F070C" w:rsidRDefault="00600915" w:rsidP="002F069F">
      <w:pPr>
        <w:pStyle w:val="SDMHead2"/>
      </w:pPr>
      <w:bookmarkStart w:id="88" w:name="_Toc100461294"/>
      <w:bookmarkStart w:id="89" w:name="_Toc100461357"/>
      <w:bookmarkStart w:id="90" w:name="_Toc100461368"/>
      <w:bookmarkStart w:id="91" w:name="_Toc423447591"/>
      <w:bookmarkStart w:id="92" w:name="_Toc425760696"/>
      <w:r w:rsidRPr="007F070C">
        <w:t>Emission reductions</w:t>
      </w:r>
      <w:bookmarkEnd w:id="88"/>
      <w:bookmarkEnd w:id="89"/>
      <w:bookmarkEnd w:id="90"/>
      <w:bookmarkEnd w:id="91"/>
      <w:bookmarkEnd w:id="92"/>
    </w:p>
    <w:p w:rsidR="00600915" w:rsidRPr="007F070C" w:rsidRDefault="00600915" w:rsidP="00114461">
      <w:pPr>
        <w:pStyle w:val="SDMPara"/>
        <w:keepNext/>
        <w:rPr>
          <w:bCs/>
          <w:iCs/>
          <w:lang w:val="en-US"/>
        </w:rPr>
      </w:pPr>
      <w:r w:rsidRPr="007F070C">
        <w:rPr>
          <w:lang w:val="en-US"/>
        </w:rPr>
        <w:t>Emission reductions are calculated as follows:</w:t>
      </w:r>
    </w:p>
    <w:tbl>
      <w:tblPr>
        <w:tblStyle w:val="SDMMethTableEquation"/>
        <w:tblW w:w="8760" w:type="dxa"/>
        <w:tblLook w:val="0600" w:firstRow="0" w:lastRow="0" w:firstColumn="0" w:lastColumn="0" w:noHBand="1" w:noVBand="1"/>
      </w:tblPr>
      <w:tblGrid>
        <w:gridCol w:w="7099"/>
        <w:gridCol w:w="1661"/>
      </w:tblGrid>
      <w:tr w:rsidR="003D438A" w:rsidRPr="007F070C" w:rsidTr="003D438A">
        <w:tc>
          <w:tcPr>
            <w:tcW w:w="7099" w:type="dxa"/>
          </w:tcPr>
          <w:p w:rsidR="003D438A" w:rsidRPr="007F070C" w:rsidRDefault="003D438A" w:rsidP="003D438A">
            <w:pPr>
              <w:pStyle w:val="SDMMethEquation"/>
            </w:pPr>
            <w:r w:rsidRPr="007F070C">
              <w:rPr>
                <w:position w:val="-14"/>
                <w:lang w:val="de-CH"/>
              </w:rPr>
              <w:object w:dxaOrig="2380" w:dyaOrig="380">
                <v:shape id="_x0000_i1065" type="#_x0000_t75" style="width:118.65pt;height:19.25pt" o:ole="">
                  <v:imagedata r:id="rId92" o:title=""/>
                </v:shape>
                <o:OLEObject Type="Embed" ProgID="Equation.3" ShapeID="_x0000_i1065" DrawAspect="Content" ObjectID="_1499769271" r:id="rId93"/>
              </w:object>
            </w:r>
          </w:p>
        </w:tc>
        <w:tc>
          <w:tcPr>
            <w:tcW w:w="1661" w:type="dxa"/>
          </w:tcPr>
          <w:p w:rsidR="003D438A" w:rsidRPr="007F070C" w:rsidRDefault="003D438A" w:rsidP="003D438A">
            <w:pPr>
              <w:pStyle w:val="SDMMethEquationNr"/>
              <w:numPr>
                <w:ilvl w:val="0"/>
                <w:numId w:val="44"/>
              </w:numPr>
            </w:pPr>
          </w:p>
        </w:tc>
      </w:tr>
    </w:tbl>
    <w:p w:rsidR="003D438A" w:rsidRPr="007F070C" w:rsidRDefault="003D438A" w:rsidP="00114461">
      <w:pPr>
        <w:pStyle w:val="SDMMethCaptionEquationParametersTable"/>
      </w:pPr>
      <w:r w:rsidRPr="007F070C">
        <w:t>Where:</w:t>
      </w:r>
    </w:p>
    <w:tbl>
      <w:tblPr>
        <w:tblStyle w:val="SDMMethTableEquationParameters"/>
        <w:tblW w:w="8760" w:type="dxa"/>
        <w:tblLook w:val="04A0" w:firstRow="1" w:lastRow="0" w:firstColumn="1" w:lastColumn="0" w:noHBand="0" w:noVBand="1"/>
      </w:tblPr>
      <w:tblGrid>
        <w:gridCol w:w="1701"/>
        <w:gridCol w:w="345"/>
        <w:gridCol w:w="6714"/>
      </w:tblGrid>
      <w:tr w:rsidR="003D438A" w:rsidRPr="007F070C" w:rsidTr="003D438A">
        <w:tc>
          <w:tcPr>
            <w:tcW w:w="1701" w:type="dxa"/>
            <w:vAlign w:val="top"/>
          </w:tcPr>
          <w:p w:rsidR="003D438A" w:rsidRPr="007F070C" w:rsidRDefault="003D438A" w:rsidP="003D438A">
            <w:pPr>
              <w:pStyle w:val="SDMTableBoxParaNotNumbered"/>
              <w:rPr>
                <w:i/>
                <w:lang w:val="en-US"/>
              </w:rPr>
            </w:pPr>
            <w:proofErr w:type="spellStart"/>
            <w:r w:rsidRPr="007F070C">
              <w:rPr>
                <w:i/>
                <w:lang w:val="en-US"/>
              </w:rPr>
              <w:t>ER</w:t>
            </w:r>
            <w:r w:rsidRPr="007F070C">
              <w:rPr>
                <w:i/>
                <w:vertAlign w:val="subscript"/>
                <w:lang w:val="en-US"/>
              </w:rPr>
              <w:t>y</w:t>
            </w:r>
            <w:proofErr w:type="spellEnd"/>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rPr>
                <w:lang w:val="en-US"/>
              </w:rPr>
              <w:t xml:space="preserve">Emission reductions </w:t>
            </w:r>
            <w:r w:rsidRPr="007F070C">
              <w:t>in year</w:t>
            </w:r>
            <w:r w:rsidRPr="007F070C">
              <w:rPr>
                <w:i/>
              </w:rPr>
              <w:t xml:space="preserve"> y </w:t>
            </w:r>
            <w:r w:rsidRPr="007F070C">
              <w:t>(</w:t>
            </w:r>
            <w:r w:rsidR="005E0C60" w:rsidRPr="007F070C">
              <w:t>t CO2</w:t>
            </w:r>
            <w:r w:rsidRPr="007F070C">
              <w:t>e)</w:t>
            </w:r>
          </w:p>
        </w:tc>
      </w:tr>
      <w:tr w:rsidR="003D438A" w:rsidRPr="007F070C" w:rsidTr="003D438A">
        <w:tc>
          <w:tcPr>
            <w:tcW w:w="1701" w:type="dxa"/>
            <w:vAlign w:val="top"/>
          </w:tcPr>
          <w:p w:rsidR="003D438A" w:rsidRPr="007F070C" w:rsidRDefault="003D438A" w:rsidP="003D438A">
            <w:pPr>
              <w:pStyle w:val="SDMTableBoxParaNotNumbered"/>
              <w:rPr>
                <w:i/>
              </w:rPr>
            </w:pPr>
            <w:proofErr w:type="spellStart"/>
            <w:r w:rsidRPr="007F070C">
              <w:rPr>
                <w:i/>
              </w:rPr>
              <w:t>BE</w:t>
            </w:r>
            <w:r w:rsidRPr="007F070C">
              <w:rPr>
                <w:i/>
                <w:vertAlign w:val="subscript"/>
              </w:rPr>
              <w:t>y</w:t>
            </w:r>
            <w:proofErr w:type="spellEnd"/>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t>Baseline emissions in year</w:t>
            </w:r>
            <w:r w:rsidRPr="007F070C">
              <w:rPr>
                <w:i/>
              </w:rPr>
              <w:t xml:space="preserve"> y </w:t>
            </w:r>
            <w:r w:rsidRPr="007F070C">
              <w:t>(</w:t>
            </w:r>
            <w:r w:rsidR="005E0C60" w:rsidRPr="007F070C">
              <w:t>t CO2</w:t>
            </w:r>
            <w:r w:rsidRPr="007F070C">
              <w:t>e)</w:t>
            </w:r>
          </w:p>
        </w:tc>
      </w:tr>
      <w:tr w:rsidR="003D438A" w:rsidRPr="007F070C" w:rsidTr="003D438A">
        <w:tc>
          <w:tcPr>
            <w:tcW w:w="1701" w:type="dxa"/>
            <w:vAlign w:val="top"/>
          </w:tcPr>
          <w:p w:rsidR="003D438A" w:rsidRPr="007F070C" w:rsidRDefault="003D438A" w:rsidP="003D438A">
            <w:pPr>
              <w:pStyle w:val="SDMTableBoxParaNotNumbered"/>
              <w:rPr>
                <w:i/>
              </w:rPr>
            </w:pPr>
            <w:proofErr w:type="spellStart"/>
            <w:r w:rsidRPr="007F070C">
              <w:rPr>
                <w:i/>
              </w:rPr>
              <w:t>PE</w:t>
            </w:r>
            <w:r w:rsidRPr="007F070C">
              <w:rPr>
                <w:i/>
                <w:vertAlign w:val="subscript"/>
              </w:rPr>
              <w:t>y</w:t>
            </w:r>
            <w:proofErr w:type="spellEnd"/>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t>Project emissions in year</w:t>
            </w:r>
            <w:r w:rsidRPr="007F070C">
              <w:rPr>
                <w:i/>
              </w:rPr>
              <w:t xml:space="preserve"> y </w:t>
            </w:r>
            <w:r w:rsidRPr="007F070C">
              <w:t>(</w:t>
            </w:r>
            <w:r w:rsidR="005E0C60" w:rsidRPr="007F070C">
              <w:t>t CO2</w:t>
            </w:r>
            <w:r w:rsidRPr="007F070C">
              <w:t>e)</w:t>
            </w:r>
          </w:p>
        </w:tc>
      </w:tr>
      <w:tr w:rsidR="003D438A" w:rsidRPr="007F070C" w:rsidTr="003D438A">
        <w:tc>
          <w:tcPr>
            <w:tcW w:w="1701" w:type="dxa"/>
            <w:vAlign w:val="top"/>
          </w:tcPr>
          <w:p w:rsidR="003D438A" w:rsidRPr="007F070C" w:rsidRDefault="003D438A" w:rsidP="003D438A">
            <w:pPr>
              <w:pStyle w:val="SDMTableBoxParaNotNumbered"/>
              <w:rPr>
                <w:i/>
                <w:vertAlign w:val="subscript"/>
              </w:rPr>
            </w:pPr>
            <w:proofErr w:type="spellStart"/>
            <w:r w:rsidRPr="007F070C">
              <w:rPr>
                <w:i/>
              </w:rPr>
              <w:t>LE</w:t>
            </w:r>
            <w:r w:rsidRPr="007F070C">
              <w:rPr>
                <w:i/>
                <w:vertAlign w:val="subscript"/>
              </w:rPr>
              <w:t>y</w:t>
            </w:r>
            <w:proofErr w:type="spellEnd"/>
          </w:p>
        </w:tc>
        <w:tc>
          <w:tcPr>
            <w:tcW w:w="345" w:type="dxa"/>
            <w:vAlign w:val="top"/>
          </w:tcPr>
          <w:p w:rsidR="003D438A" w:rsidRPr="007F070C" w:rsidRDefault="003D438A" w:rsidP="003D438A">
            <w:pPr>
              <w:pStyle w:val="SDMTableBoxParaNotNumbered"/>
            </w:pPr>
            <w:r w:rsidRPr="007F070C">
              <w:t>=</w:t>
            </w:r>
          </w:p>
        </w:tc>
        <w:tc>
          <w:tcPr>
            <w:tcW w:w="0" w:type="auto"/>
            <w:vAlign w:val="top"/>
          </w:tcPr>
          <w:p w:rsidR="003D438A" w:rsidRPr="007F070C" w:rsidRDefault="003D438A" w:rsidP="003D438A">
            <w:pPr>
              <w:pStyle w:val="SDMTableBoxParaNotNumbered"/>
            </w:pPr>
            <w:r w:rsidRPr="007F070C">
              <w:t>Leakage emissions in year</w:t>
            </w:r>
            <w:r w:rsidRPr="007F070C">
              <w:rPr>
                <w:i/>
              </w:rPr>
              <w:t xml:space="preserve"> y </w:t>
            </w:r>
            <w:r w:rsidRPr="007F070C">
              <w:t>(</w:t>
            </w:r>
            <w:r w:rsidR="005E0C60" w:rsidRPr="007F070C">
              <w:t>t CO2</w:t>
            </w:r>
            <w:r w:rsidRPr="007F070C">
              <w:t>e)</w:t>
            </w:r>
          </w:p>
        </w:tc>
      </w:tr>
    </w:tbl>
    <w:p w:rsidR="00600915" w:rsidRPr="007F070C" w:rsidRDefault="00600915" w:rsidP="00600915">
      <w:pPr>
        <w:pStyle w:val="SDMHead1"/>
      </w:pPr>
      <w:bookmarkStart w:id="93" w:name="_Toc423447592"/>
      <w:bookmarkStart w:id="94" w:name="_Toc425760697"/>
      <w:r w:rsidRPr="007F070C">
        <w:t>Monitoring methodology</w:t>
      </w:r>
      <w:bookmarkEnd w:id="93"/>
      <w:bookmarkEnd w:id="94"/>
    </w:p>
    <w:p w:rsidR="00600915" w:rsidRPr="007F070C" w:rsidRDefault="00600915" w:rsidP="00600915">
      <w:pPr>
        <w:pStyle w:val="SDMHead2"/>
      </w:pPr>
      <w:bookmarkStart w:id="95" w:name="_Toc423447593"/>
      <w:bookmarkStart w:id="96" w:name="_Toc425760698"/>
      <w:r w:rsidRPr="007F070C">
        <w:t>Data and Parameters not monitored</w:t>
      </w:r>
      <w:bookmarkEnd w:id="95"/>
      <w:bookmarkEnd w:id="96"/>
    </w:p>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Data / Parameter:</w:t>
            </w:r>
          </w:p>
        </w:tc>
        <w:tc>
          <w:tcPr>
            <w:tcW w:w="6386" w:type="dxa"/>
          </w:tcPr>
          <w:p w:rsidR="00600915" w:rsidRPr="007F070C" w:rsidRDefault="00600915" w:rsidP="00B17730">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proofErr w:type="spellStart"/>
            <w:r w:rsidRPr="007F070C">
              <w:rPr>
                <w:i/>
                <w:szCs w:val="22"/>
              </w:rPr>
              <w:t>SFC</w:t>
            </w:r>
            <w:r w:rsidRPr="007F070C">
              <w:rPr>
                <w:i/>
                <w:szCs w:val="22"/>
                <w:vertAlign w:val="subscript"/>
              </w:rPr>
              <w:t>x,i</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Data unit:</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gr/km</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Description:</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Specific fuel consumed of vehicle category</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r w:rsidRPr="007F070C">
              <w:rPr>
                <w:szCs w:val="22"/>
              </w:rPr>
              <w:t xml:space="preserve">of fuel type </w:t>
            </w:r>
            <w:r w:rsidRPr="007F070C">
              <w:rPr>
                <w:i/>
                <w:iCs/>
                <w:szCs w:val="22"/>
              </w:rPr>
              <w:t>x</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Source of data:</w:t>
            </w:r>
          </w:p>
        </w:tc>
        <w:tc>
          <w:tcPr>
            <w:tcW w:w="6386" w:type="dxa"/>
          </w:tcPr>
          <w:p w:rsidR="00600915" w:rsidRPr="007F070C" w:rsidRDefault="00600915" w:rsidP="00114461">
            <w:pPr>
              <w:pStyle w:val="SDMTableBoxParaNotNumbered"/>
              <w:keepNext/>
              <w:cnfStyle w:val="000000000000" w:firstRow="0" w:lastRow="0" w:firstColumn="0" w:lastColumn="0" w:oddVBand="0" w:evenVBand="0" w:oddHBand="0" w:evenHBand="0" w:firstRowFirstColumn="0" w:firstRowLastColumn="0" w:lastRowFirstColumn="0" w:lastRowLastColumn="0"/>
              <w:rPr>
                <w:szCs w:val="22"/>
              </w:rPr>
            </w:pPr>
            <w:r w:rsidRPr="007F070C">
              <w:rPr>
                <w:szCs w:val="22"/>
              </w:rPr>
              <w:t>In the decreasing order of preference:</w:t>
            </w:r>
          </w:p>
          <w:p w:rsidR="00600915" w:rsidRPr="007F070C" w:rsidRDefault="00600915" w:rsidP="0052468A">
            <w:pPr>
              <w:pStyle w:val="SDMTableBoxParaNotNumbered"/>
              <w:numPr>
                <w:ilvl w:val="0"/>
                <w:numId w:val="29"/>
              </w:numPr>
              <w:ind w:left="357" w:hanging="357"/>
              <w:cnfStyle w:val="000000000000" w:firstRow="0" w:lastRow="0" w:firstColumn="0" w:lastColumn="0" w:oddVBand="0" w:evenVBand="0" w:oddHBand="0" w:evenHBand="0" w:firstRowFirstColumn="0" w:firstRowLastColumn="0" w:lastRowFirstColumn="0" w:lastRowLastColumn="0"/>
              <w:rPr>
                <w:szCs w:val="22"/>
              </w:rPr>
            </w:pPr>
            <w:r w:rsidRPr="007F070C">
              <w:rPr>
                <w:szCs w:val="22"/>
              </w:rPr>
              <w:t>Local measured data not elder than 3 years (studies e.g. conducted by the project proponent or conducted by reputed institutions including relevant department of Universities);</w:t>
            </w:r>
          </w:p>
          <w:p w:rsidR="00600915" w:rsidRPr="007F070C" w:rsidRDefault="00600915" w:rsidP="0052468A">
            <w:pPr>
              <w:pStyle w:val="SDMTableBoxParaNotNumbered"/>
              <w:numPr>
                <w:ilvl w:val="0"/>
                <w:numId w:val="29"/>
              </w:numPr>
              <w:ind w:left="357" w:hanging="357"/>
              <w:cnfStyle w:val="000000000000" w:firstRow="0" w:lastRow="0" w:firstColumn="0" w:lastColumn="0" w:oddVBand="0" w:evenVBand="0" w:oddHBand="0" w:evenHBand="0" w:firstRowFirstColumn="0" w:firstRowLastColumn="0" w:lastRowFirstColumn="0" w:lastRowLastColumn="0"/>
              <w:rPr>
                <w:szCs w:val="22"/>
              </w:rPr>
            </w:pPr>
            <w:r w:rsidRPr="007F070C">
              <w:rPr>
                <w:szCs w:val="22"/>
              </w:rPr>
              <w:t>National or international data from studies not elder than 3 years;</w:t>
            </w:r>
          </w:p>
          <w:p w:rsidR="00600915" w:rsidRPr="007F070C" w:rsidRDefault="00600915" w:rsidP="0052468A">
            <w:pPr>
              <w:pStyle w:val="SDMTableBoxParaNotNumbered"/>
              <w:numPr>
                <w:ilvl w:val="0"/>
                <w:numId w:val="29"/>
              </w:numPr>
              <w:ind w:left="357" w:hanging="357"/>
              <w:cnfStyle w:val="000000000000" w:firstRow="0" w:lastRow="0" w:firstColumn="0" w:lastColumn="0" w:oddVBand="0" w:evenVBand="0" w:oddHBand="0" w:evenHBand="0" w:firstRowFirstColumn="0" w:firstRowLastColumn="0" w:lastRowFirstColumn="0" w:lastRowLastColumn="0"/>
              <w:rPr>
                <w:szCs w:val="22"/>
              </w:rPr>
            </w:pPr>
            <w:r w:rsidRPr="007F070C">
              <w:rPr>
                <w:szCs w:val="22"/>
              </w:rPr>
              <w:t>IPCC default values for the respective vehicle categories (latest year).</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Measurement</w:t>
            </w:r>
            <w:r w:rsidRPr="007F070C">
              <w:br/>
              <w:t>procedures (if any):</w:t>
            </w:r>
          </w:p>
        </w:tc>
        <w:tc>
          <w:tcPr>
            <w:tcW w:w="6386" w:type="dxa"/>
          </w:tcPr>
          <w:p w:rsidR="00600915" w:rsidRPr="007F070C" w:rsidRDefault="00600915" w:rsidP="00114461">
            <w:pPr>
              <w:pStyle w:val="SDMTableBoxParaNotNumbered"/>
              <w:keepNext/>
              <w:cnfStyle w:val="000000000000" w:firstRow="0" w:lastRow="0" w:firstColumn="0" w:lastColumn="0" w:oddVBand="0" w:evenVBand="0" w:oddHBand="0" w:evenHBand="0" w:firstRowFirstColumn="0" w:firstRowLastColumn="0" w:lastRowFirstColumn="0" w:lastRowLastColumn="0"/>
            </w:pPr>
            <w:r w:rsidRPr="007F070C">
              <w:rPr>
                <w:u w:val="single"/>
              </w:rPr>
              <w:t>Alternative 1</w:t>
            </w:r>
            <w:r w:rsidRPr="007F070C">
              <w:t>:</w:t>
            </w:r>
            <w:r w:rsidR="00771D74" w:rsidRPr="007F070C">
              <w:t xml:space="preserve"> </w:t>
            </w:r>
            <w:r w:rsidRPr="007F070C">
              <w:t>Determination of fuel consumption data using the data from the entire fleet</w:t>
            </w:r>
            <w:r w:rsidR="00771D74" w:rsidRPr="007F070C">
              <w:t>,</w:t>
            </w:r>
            <w:r w:rsidRPr="007F070C">
              <w:t xml:space="preserve"> e.g. the data from bus or taxi companies or from a representative sample for the respective vehicle category and fuel type.</w:t>
            </w:r>
            <w:r w:rsidR="00771D74" w:rsidRPr="007F070C">
              <w:t xml:space="preserve"> </w:t>
            </w:r>
            <w:r w:rsidRPr="007F070C">
              <w:t xml:space="preserve">Sampling units per category and fuel should be representative of the below core characteristics to ensure that the sample is as close as possible to the actual </w:t>
            </w:r>
            <w:r w:rsidR="00953471" w:rsidRPr="007F070C">
              <w:t>vehicle composition of the city:</w:t>
            </w:r>
          </w:p>
          <w:p w:rsidR="00600915" w:rsidRPr="007F070C" w:rsidRDefault="00600915" w:rsidP="0052468A">
            <w:pPr>
              <w:pStyle w:val="SDMTableBoxParaNotNumbered"/>
              <w:numPr>
                <w:ilvl w:val="0"/>
                <w:numId w:val="33"/>
              </w:numPr>
              <w:ind w:left="360"/>
              <w:cnfStyle w:val="000000000000" w:firstRow="0" w:lastRow="0" w:firstColumn="0" w:lastColumn="0" w:oddVBand="0" w:evenVBand="0" w:oddHBand="0" w:evenHBand="0" w:firstRowFirstColumn="0" w:firstRowLastColumn="0" w:lastRowFirstColumn="0" w:lastRowLastColumn="0"/>
            </w:pPr>
            <w:r w:rsidRPr="007F070C">
              <w:t>Vehicle sub-categories if relevant (e.g. Jeeps, Pick-Ups);</w:t>
            </w:r>
          </w:p>
          <w:p w:rsidR="00600915" w:rsidRPr="007F070C" w:rsidRDefault="00600915" w:rsidP="0052468A">
            <w:pPr>
              <w:pStyle w:val="SDMTableBoxParaNotNumbered"/>
              <w:numPr>
                <w:ilvl w:val="0"/>
                <w:numId w:val="33"/>
              </w:numPr>
              <w:ind w:left="360"/>
              <w:cnfStyle w:val="000000000000" w:firstRow="0" w:lastRow="0" w:firstColumn="0" w:lastColumn="0" w:oddVBand="0" w:evenVBand="0" w:oddHBand="0" w:evenHBand="0" w:firstRowFirstColumn="0" w:firstRowLastColumn="0" w:lastRowFirstColumn="0" w:lastRowLastColumn="0"/>
            </w:pPr>
            <w:r w:rsidRPr="007F070C">
              <w:t>Vehicle age and motorization</w:t>
            </w:r>
            <w:r w:rsidRPr="007F070C">
              <w:rPr>
                <w:rStyle w:val="FootnoteReference"/>
              </w:rPr>
              <w:footnoteReference w:id="10"/>
            </w:r>
            <w:r w:rsidRPr="007F070C">
              <w:t>;</w:t>
            </w:r>
          </w:p>
          <w:p w:rsidR="00600915" w:rsidRPr="007F070C" w:rsidRDefault="00600915" w:rsidP="0052468A">
            <w:pPr>
              <w:pStyle w:val="SDMTableBoxParaNotNumbered"/>
              <w:numPr>
                <w:ilvl w:val="0"/>
                <w:numId w:val="33"/>
              </w:numPr>
              <w:ind w:left="360"/>
              <w:cnfStyle w:val="000000000000" w:firstRow="0" w:lastRow="0" w:firstColumn="0" w:lastColumn="0" w:oddVBand="0" w:evenVBand="0" w:oddHBand="0" w:evenHBand="0" w:firstRowFirstColumn="0" w:firstRowLastColumn="0" w:lastRowFirstColumn="0" w:lastRowLastColumn="0"/>
            </w:pPr>
            <w:r w:rsidRPr="007F070C">
              <w:t>To be conservative, fuel consumptions based on samples shall be based on the lower end of uncertainty band at a 95% confidence level</w:t>
            </w:r>
            <w:r w:rsidR="008B0690" w:rsidRPr="007F070C">
              <w:t>,</w:t>
            </w:r>
            <w:r w:rsidRPr="007F070C">
              <w:t xml:space="preserve"> i.e. with 95% probability that the actual average fuel consumption is equal to or higher than the value used by the project.</w:t>
            </w:r>
          </w:p>
          <w:p w:rsidR="00600915" w:rsidRPr="007F070C" w:rsidRDefault="00600915" w:rsidP="00953471">
            <w:pPr>
              <w:pStyle w:val="SDMTableBoxParaNotNumbered"/>
              <w:spacing w:before="120"/>
              <w:cnfStyle w:val="000000000000" w:firstRow="0" w:lastRow="0" w:firstColumn="0" w:lastColumn="0" w:oddVBand="0" w:evenVBand="0" w:oddHBand="0" w:evenHBand="0" w:firstRowFirstColumn="0" w:firstRowLastColumn="0" w:lastRowFirstColumn="0" w:lastRowLastColumn="0"/>
              <w:rPr>
                <w:szCs w:val="22"/>
              </w:rPr>
            </w:pPr>
            <w:r w:rsidRPr="007F070C">
              <w:rPr>
                <w:u w:val="single"/>
              </w:rPr>
              <w:t>Alternative 2:</w:t>
            </w:r>
            <w:r w:rsidR="00771D74" w:rsidRPr="007F070C">
              <w:t xml:space="preserve"> </w:t>
            </w:r>
            <w:r w:rsidRPr="007F070C">
              <w:t>Use of fixed values based on national or international literature.</w:t>
            </w:r>
            <w:r w:rsidR="00771D74" w:rsidRPr="007F070C">
              <w:t xml:space="preserve"> </w:t>
            </w:r>
            <w:r w:rsidRPr="007F070C">
              <w:t>The literature data shall be either based on measurements of similar vehicles in comparable surroundings (e.g. from comparable cities of other countries) or based on identification of the vehicle age and technology of representative vehicles circulating in the project city and then matching the identified categories with the most appropriate IPCC default values.</w:t>
            </w:r>
            <w:r w:rsidR="00771D74" w:rsidRPr="007F070C">
              <w:t xml:space="preserve"> </w:t>
            </w:r>
            <w:r w:rsidRPr="007F070C">
              <w:t>The most important proxy to identify vehicle technologies is the average age of vehicles used in the zone of influence of the project.</w:t>
            </w:r>
            <w:r w:rsidR="00771D74" w:rsidRPr="007F070C">
              <w:t xml:space="preserve"> </w:t>
            </w:r>
            <w:r w:rsidRPr="007F070C">
              <w:t>To determine if US, Japanese or European default factors apply, either the local vehicle manufacturer information can be used (if a domestic motor vehicle industry with significant market share is prevalent) or the information from the source of origin of vehicle imports is used.</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Any comment:</w:t>
            </w:r>
          </w:p>
        </w:tc>
        <w:tc>
          <w:tcPr>
            <w:tcW w:w="6386" w:type="dxa"/>
          </w:tcPr>
          <w:p w:rsidR="00600915" w:rsidRPr="007F070C" w:rsidRDefault="00815E91"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2</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 Parameter:</w:t>
            </w:r>
          </w:p>
        </w:tc>
        <w:tc>
          <w:tcPr>
            <w:tcW w:w="6386" w:type="dxa"/>
          </w:tcPr>
          <w:p w:rsidR="00600915" w:rsidRPr="007F070C" w:rsidRDefault="00600915"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proofErr w:type="spellStart"/>
            <w:r w:rsidRPr="007F070C">
              <w:rPr>
                <w:i/>
                <w:szCs w:val="22"/>
              </w:rPr>
              <w:t>N</w:t>
            </w:r>
            <w:r w:rsidRPr="007F070C">
              <w:rPr>
                <w:i/>
                <w:szCs w:val="22"/>
                <w:vertAlign w:val="subscript"/>
              </w:rPr>
              <w:t>x,i</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unit: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Vehicles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Description:</w:t>
            </w:r>
          </w:p>
        </w:tc>
        <w:tc>
          <w:tcPr>
            <w:tcW w:w="6386" w:type="dxa"/>
          </w:tcPr>
          <w:p w:rsidR="00600915" w:rsidRPr="007F070C" w:rsidRDefault="00600915" w:rsidP="005E0C6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Number of vehicles of category</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r w:rsidR="003D438A" w:rsidRPr="007F070C">
              <w:rPr>
                <w:szCs w:val="22"/>
              </w:rPr>
              <w:t>using fuel type </w:t>
            </w:r>
            <w:r w:rsidR="005E0C60" w:rsidRPr="007F070C">
              <w:rPr>
                <w:iCs/>
                <w:szCs w:val="22"/>
              </w:rPr>
              <w:t>3</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Source of data:</w:t>
            </w:r>
          </w:p>
        </w:tc>
        <w:tc>
          <w:tcPr>
            <w:tcW w:w="6386" w:type="dxa"/>
          </w:tcPr>
          <w:p w:rsidR="00600915" w:rsidRPr="007F070C" w:rsidRDefault="00600915" w:rsidP="0052468A">
            <w:pPr>
              <w:pStyle w:val="SDMTableBoxParaNotNumbered"/>
              <w:numPr>
                <w:ilvl w:val="0"/>
                <w:numId w:val="32"/>
              </w:numPr>
              <w:cnfStyle w:val="000000000000" w:firstRow="0" w:lastRow="0" w:firstColumn="0" w:lastColumn="0" w:oddVBand="0" w:evenVBand="0" w:oddHBand="0" w:evenHBand="0" w:firstRowFirstColumn="0" w:firstRowLastColumn="0" w:lastRowFirstColumn="0" w:lastRowLastColumn="0"/>
              <w:rPr>
                <w:szCs w:val="22"/>
              </w:rPr>
            </w:pPr>
            <w:r w:rsidRPr="007F070C">
              <w:rPr>
                <w:szCs w:val="22"/>
              </w:rPr>
              <w:t>Municipal or road transport</w:t>
            </w:r>
            <w:r w:rsidR="003D438A" w:rsidRPr="007F070C">
              <w:rPr>
                <w:szCs w:val="22"/>
              </w:rPr>
              <w:t> </w:t>
            </w:r>
            <w:r w:rsidRPr="007F070C">
              <w:rPr>
                <w:i/>
                <w:szCs w:val="22"/>
              </w:rPr>
              <w:t>t</w:t>
            </w:r>
            <w:r w:rsidRPr="007F070C">
              <w:rPr>
                <w:szCs w:val="22"/>
              </w:rPr>
              <w:t xml:space="preserve"> authorities based on vehicle registration statistics from the respective city; or</w:t>
            </w:r>
          </w:p>
          <w:p w:rsidR="00600915" w:rsidRPr="007F070C" w:rsidRDefault="00600915" w:rsidP="0052468A">
            <w:pPr>
              <w:pStyle w:val="SDMTableBoxParaNotNumbered"/>
              <w:numPr>
                <w:ilvl w:val="0"/>
                <w:numId w:val="32"/>
              </w:numPr>
              <w:cnfStyle w:val="000000000000" w:firstRow="0" w:lastRow="0" w:firstColumn="0" w:lastColumn="0" w:oddVBand="0" w:evenVBand="0" w:oddHBand="0" w:evenHBand="0" w:firstRowFirstColumn="0" w:firstRowLastColumn="0" w:lastRowFirstColumn="0" w:lastRowLastColumn="0"/>
              <w:rPr>
                <w:szCs w:val="22"/>
              </w:rPr>
            </w:pPr>
            <w:r w:rsidRPr="007F070C">
              <w:rPr>
                <w:szCs w:val="22"/>
              </w:rPr>
              <w:t>Data from vehicle control stations (technical and emission control stations);</w:t>
            </w:r>
          </w:p>
          <w:p w:rsidR="00600915" w:rsidRPr="007F070C" w:rsidRDefault="00600915" w:rsidP="0052468A">
            <w:pPr>
              <w:pStyle w:val="SDMTableBoxParaNotNumbered"/>
              <w:numPr>
                <w:ilvl w:val="0"/>
                <w:numId w:val="32"/>
              </w:numPr>
              <w:cnfStyle w:val="000000000000" w:firstRow="0" w:lastRow="0" w:firstColumn="0" w:lastColumn="0" w:oddVBand="0" w:evenVBand="0" w:oddHBand="0" w:evenHBand="0" w:firstRowFirstColumn="0" w:firstRowLastColumn="0" w:lastRowFirstColumn="0" w:lastRowLastColumn="0"/>
              <w:rPr>
                <w:szCs w:val="22"/>
              </w:rPr>
            </w:pPr>
            <w:r w:rsidRPr="007F070C">
              <w:rPr>
                <w:szCs w:val="22"/>
              </w:rPr>
              <w:t>If no city/municipal data is available regional data (canton, state) or as the last option national data can be used.</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Measurement</w:t>
            </w:r>
            <w:r w:rsidRPr="007F070C">
              <w:br/>
              <w:t>procedures (if any):</w:t>
            </w:r>
          </w:p>
        </w:tc>
        <w:tc>
          <w:tcPr>
            <w:tcW w:w="6386" w:type="dxa"/>
          </w:tcPr>
          <w:p w:rsidR="00600915" w:rsidRPr="007F070C" w:rsidRDefault="00815E91"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Any comment: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Used for all vehicle categories included in the project.</w:t>
            </w:r>
          </w:p>
          <w:p w:rsidR="00600915" w:rsidRPr="007F070C" w:rsidRDefault="00600915" w:rsidP="00274748">
            <w:pPr>
              <w:pStyle w:val="SDMTableBoxParaNotNumbered"/>
              <w:spacing w:before="120"/>
              <w:cnfStyle w:val="000000000000" w:firstRow="0" w:lastRow="0" w:firstColumn="0" w:lastColumn="0" w:oddVBand="0" w:evenVBand="0" w:oddHBand="0" w:evenHBand="0" w:firstRowFirstColumn="0" w:firstRowLastColumn="0" w:lastRowFirstColumn="0" w:lastRowLastColumn="0"/>
              <w:rPr>
                <w:szCs w:val="22"/>
              </w:rPr>
            </w:pPr>
            <w:r w:rsidRPr="007F070C">
              <w:rPr>
                <w:szCs w:val="22"/>
              </w:rPr>
              <w:t>For buses as well as for taxis informal sector (including vehicle not registered as per legal provisions) may be operating.</w:t>
            </w:r>
            <w:r w:rsidR="00771D74" w:rsidRPr="007F070C">
              <w:rPr>
                <w:szCs w:val="22"/>
              </w:rPr>
              <w:t xml:space="preserve"> </w:t>
            </w:r>
            <w:r w:rsidRPr="007F070C">
              <w:rPr>
                <w:szCs w:val="22"/>
              </w:rPr>
              <w:t>While estimates on the number of informal units may be available these are due to their nature not trustworthy.</w:t>
            </w:r>
            <w:r w:rsidR="00771D74" w:rsidRPr="007F070C">
              <w:rPr>
                <w:szCs w:val="22"/>
              </w:rPr>
              <w:t xml:space="preserve"> </w:t>
            </w:r>
            <w:r w:rsidRPr="007F070C">
              <w:rPr>
                <w:szCs w:val="22"/>
              </w:rPr>
              <w:t>For both categories it is thus recommended to only include formally registered units.</w:t>
            </w:r>
            <w:r w:rsidR="00771D74" w:rsidRPr="007F070C">
              <w:rPr>
                <w:szCs w:val="22"/>
              </w:rPr>
              <w:t xml:space="preserve"> </w:t>
            </w:r>
            <w:r w:rsidRPr="007F070C">
              <w:rPr>
                <w:szCs w:val="22"/>
              </w:rPr>
              <w:t xml:space="preserve">As the methodology is based on emissions per </w:t>
            </w:r>
            <w:proofErr w:type="spellStart"/>
            <w:r w:rsidR="00274748" w:rsidRPr="007F070C">
              <w:rPr>
                <w:szCs w:val="22"/>
              </w:rPr>
              <w:t>pkm</w:t>
            </w:r>
            <w:proofErr w:type="spellEnd"/>
            <w:r w:rsidRPr="007F070C">
              <w:rPr>
                <w:szCs w:val="22"/>
              </w:rPr>
              <w:t xml:space="preserve"> absolute numbers are not relevant for determining this parameter.</w:t>
            </w:r>
            <w:r w:rsidR="00771D74" w:rsidRPr="007F070C">
              <w:rPr>
                <w:szCs w:val="22"/>
              </w:rPr>
              <w:t xml:space="preserve"> </w:t>
            </w:r>
            <w:r w:rsidRPr="007F070C">
              <w:rPr>
                <w:szCs w:val="22"/>
              </w:rPr>
              <w:t>It is however important that transported passengers are also based on the official records thus not including passenger trips of informal units.</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w:instrText>
      </w:r>
      <w:r w:rsidR="007C71A7">
        <w:instrText xml:space="preserve">\* ARABIC </w:instrText>
      </w:r>
      <w:r w:rsidR="007C71A7">
        <w:fldChar w:fldCharType="separate"/>
      </w:r>
      <w:r w:rsidR="00D12F9E">
        <w:rPr>
          <w:noProof/>
        </w:rPr>
        <w:t>3</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Data / Parameter:</w:t>
            </w:r>
          </w:p>
        </w:tc>
        <w:tc>
          <w:tcPr>
            <w:tcW w:w="6386" w:type="dxa"/>
          </w:tcPr>
          <w:p w:rsidR="00600915" w:rsidRPr="007F070C" w:rsidRDefault="00600915" w:rsidP="00B17730">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proofErr w:type="spellStart"/>
            <w:r w:rsidRPr="007F070C">
              <w:rPr>
                <w:i/>
                <w:szCs w:val="22"/>
              </w:rPr>
              <w:t>NCV</w:t>
            </w:r>
            <w:r w:rsidRPr="007F070C">
              <w:rPr>
                <w:i/>
                <w:szCs w:val="22"/>
                <w:vertAlign w:val="subscript"/>
              </w:rPr>
              <w:t>x</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Data unit:</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J/gr</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Description:</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Net calorific value of fuel</w:t>
            </w:r>
            <w:r w:rsidR="003D438A" w:rsidRPr="007F070C">
              <w:rPr>
                <w:i/>
                <w:szCs w:val="22"/>
              </w:rPr>
              <w:t xml:space="preserve"> x </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Source of data:</w:t>
            </w:r>
          </w:p>
        </w:tc>
        <w:tc>
          <w:tcPr>
            <w:tcW w:w="6386" w:type="dxa"/>
          </w:tcPr>
          <w:p w:rsidR="00600915" w:rsidRPr="007F070C" w:rsidRDefault="00600915" w:rsidP="00114461">
            <w:pPr>
              <w:pStyle w:val="SDMTableBoxParaNotNumbered"/>
              <w:keepNext/>
              <w:cnfStyle w:val="000000000000" w:firstRow="0" w:lastRow="0" w:firstColumn="0" w:lastColumn="0" w:oddVBand="0" w:evenVBand="0" w:oddHBand="0" w:evenHBand="0" w:firstRowFirstColumn="0" w:firstRowLastColumn="0" w:lastRowFirstColumn="0" w:lastRowLastColumn="0"/>
              <w:rPr>
                <w:szCs w:val="22"/>
                <w:lang w:val="en-SG"/>
              </w:rPr>
            </w:pPr>
            <w:r w:rsidRPr="007F070C">
              <w:rPr>
                <w:szCs w:val="22"/>
                <w:lang w:val="en-SG"/>
              </w:rPr>
              <w:t>The following data sources may be used if the relevant conditions apply:</w:t>
            </w:r>
          </w:p>
          <w:p w:rsidR="00B17730" w:rsidRPr="007F070C" w:rsidRDefault="00B17730" w:rsidP="00B17730">
            <w:pPr>
              <w:pStyle w:val="SDMTableBoxParaNotNumbered"/>
              <w:cnfStyle w:val="000000000000" w:firstRow="0" w:lastRow="0" w:firstColumn="0" w:lastColumn="0" w:oddVBand="0" w:evenVBand="0" w:oddHBand="0" w:evenHBand="0" w:firstRowFirstColumn="0" w:firstRowLastColumn="0" w:lastRowFirstColumn="0" w:lastRowLastColumn="0"/>
              <w:rPr>
                <w:b/>
                <w:szCs w:val="22"/>
                <w:lang w:val="en-SG"/>
              </w:rPr>
            </w:pPr>
          </w:p>
          <w:tbl>
            <w:tblPr>
              <w:tblW w:w="6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6"/>
              <w:gridCol w:w="3058"/>
            </w:tblGrid>
            <w:tr w:rsidR="00600915" w:rsidRPr="007F070C" w:rsidTr="00950740">
              <w:tc>
                <w:tcPr>
                  <w:tcW w:w="3066" w:type="dxa"/>
                </w:tcPr>
                <w:p w:rsidR="00600915" w:rsidRPr="007F070C" w:rsidRDefault="00600915" w:rsidP="00B17730">
                  <w:pPr>
                    <w:pStyle w:val="SDMTableBoxParaNotNumbered"/>
                    <w:rPr>
                      <w:b/>
                      <w:bCs/>
                      <w:szCs w:val="22"/>
                      <w:lang w:val="en-SG"/>
                    </w:rPr>
                  </w:pPr>
                  <w:r w:rsidRPr="007F070C">
                    <w:rPr>
                      <w:b/>
                      <w:bCs/>
                      <w:szCs w:val="22"/>
                      <w:lang w:val="en-SG"/>
                    </w:rPr>
                    <w:t>Data source</w:t>
                  </w:r>
                </w:p>
              </w:tc>
              <w:tc>
                <w:tcPr>
                  <w:tcW w:w="3058" w:type="dxa"/>
                </w:tcPr>
                <w:p w:rsidR="00600915" w:rsidRPr="007F070C" w:rsidRDefault="00600915" w:rsidP="00B17730">
                  <w:pPr>
                    <w:pStyle w:val="SDMTableBoxParaNotNumbered"/>
                    <w:rPr>
                      <w:b/>
                      <w:bCs/>
                      <w:szCs w:val="22"/>
                      <w:lang w:val="en-SG"/>
                    </w:rPr>
                  </w:pPr>
                  <w:r w:rsidRPr="007F070C">
                    <w:rPr>
                      <w:b/>
                      <w:bCs/>
                      <w:szCs w:val="22"/>
                      <w:lang w:val="en-SG"/>
                    </w:rPr>
                    <w:t>Conditions for using the data source</w:t>
                  </w:r>
                </w:p>
              </w:tc>
            </w:tr>
            <w:tr w:rsidR="00600915" w:rsidRPr="007F070C" w:rsidTr="00950740">
              <w:tc>
                <w:tcPr>
                  <w:tcW w:w="3066" w:type="dxa"/>
                </w:tcPr>
                <w:p w:rsidR="00600915" w:rsidRPr="007F070C" w:rsidRDefault="00600915" w:rsidP="0052468A">
                  <w:pPr>
                    <w:pStyle w:val="SDMTableBoxParaNotNumbered"/>
                    <w:numPr>
                      <w:ilvl w:val="0"/>
                      <w:numId w:val="30"/>
                    </w:numPr>
                    <w:ind w:left="357" w:hanging="357"/>
                    <w:rPr>
                      <w:szCs w:val="22"/>
                      <w:lang w:val="en-SG"/>
                    </w:rPr>
                  </w:pPr>
                  <w:r w:rsidRPr="007F070C">
                    <w:rPr>
                      <w:szCs w:val="22"/>
                      <w:lang w:val="en-SG"/>
                    </w:rPr>
                    <w:t>Values provided by the fuel supplier in invoices taken from a sample of gas stations in the city</w:t>
                  </w:r>
                </w:p>
              </w:tc>
              <w:tc>
                <w:tcPr>
                  <w:tcW w:w="3058" w:type="dxa"/>
                </w:tcPr>
                <w:p w:rsidR="00600915" w:rsidRPr="007F070C" w:rsidRDefault="00600915" w:rsidP="00B17730">
                  <w:pPr>
                    <w:pStyle w:val="SDMTableBoxParaNotNumbered"/>
                    <w:rPr>
                      <w:bCs/>
                      <w:szCs w:val="22"/>
                      <w:lang w:val="en-SG"/>
                    </w:rPr>
                  </w:pPr>
                  <w:r w:rsidRPr="007F070C">
                    <w:rPr>
                      <w:szCs w:val="22"/>
                      <w:lang w:val="en-SG"/>
                    </w:rPr>
                    <w:t>This is the preferred source if the carbon fraction of the fuel is not provided</w:t>
                  </w:r>
                </w:p>
              </w:tc>
            </w:tr>
            <w:tr w:rsidR="00600915" w:rsidRPr="007F070C" w:rsidTr="00950740">
              <w:tc>
                <w:tcPr>
                  <w:tcW w:w="3066" w:type="dxa"/>
                </w:tcPr>
                <w:p w:rsidR="00600915" w:rsidRPr="007F070C" w:rsidRDefault="00600915" w:rsidP="0052468A">
                  <w:pPr>
                    <w:pStyle w:val="SDMTableBoxParaNotNumbered"/>
                    <w:numPr>
                      <w:ilvl w:val="0"/>
                      <w:numId w:val="30"/>
                    </w:numPr>
                    <w:ind w:left="357" w:hanging="357"/>
                    <w:rPr>
                      <w:szCs w:val="22"/>
                      <w:lang w:val="en-SG"/>
                    </w:rPr>
                  </w:pPr>
                  <w:r w:rsidRPr="007F070C">
                    <w:rPr>
                      <w:szCs w:val="22"/>
                      <w:lang w:val="en-SG"/>
                    </w:rPr>
                    <w:t>Measurements by the project participants taken from a sample of gas stations in the city</w:t>
                  </w:r>
                </w:p>
              </w:tc>
              <w:tc>
                <w:tcPr>
                  <w:tcW w:w="3058" w:type="dxa"/>
                </w:tcPr>
                <w:p w:rsidR="00600915" w:rsidRPr="007F070C" w:rsidRDefault="00600915" w:rsidP="00B17730">
                  <w:pPr>
                    <w:pStyle w:val="SDMTableBoxParaNotNumbered"/>
                    <w:rPr>
                      <w:bCs/>
                      <w:szCs w:val="22"/>
                      <w:lang w:val="en-SG"/>
                    </w:rPr>
                  </w:pPr>
                  <w:r w:rsidRPr="007F070C">
                    <w:rPr>
                      <w:szCs w:val="22"/>
                      <w:lang w:val="en-SG"/>
                    </w:rPr>
                    <w:t xml:space="preserve">If </w:t>
                  </w:r>
                  <w:r w:rsidR="00B17730" w:rsidRPr="007F070C">
                    <w:rPr>
                      <w:szCs w:val="22"/>
                      <w:lang w:val="en-SG"/>
                    </w:rPr>
                    <w:t>(</w:t>
                  </w:r>
                  <w:r w:rsidRPr="007F070C">
                    <w:rPr>
                      <w:szCs w:val="22"/>
                      <w:lang w:val="en-SG"/>
                    </w:rPr>
                    <w:t>a) is not available</w:t>
                  </w:r>
                </w:p>
              </w:tc>
            </w:tr>
            <w:tr w:rsidR="00600915" w:rsidRPr="007F070C" w:rsidTr="00950740">
              <w:tc>
                <w:tcPr>
                  <w:tcW w:w="3066" w:type="dxa"/>
                </w:tcPr>
                <w:p w:rsidR="00600915" w:rsidRPr="007F070C" w:rsidRDefault="00600915" w:rsidP="0052468A">
                  <w:pPr>
                    <w:pStyle w:val="SDMTableBoxParaNotNumbered"/>
                    <w:numPr>
                      <w:ilvl w:val="0"/>
                      <w:numId w:val="30"/>
                    </w:numPr>
                    <w:ind w:left="357" w:hanging="357"/>
                    <w:rPr>
                      <w:szCs w:val="22"/>
                      <w:lang w:val="en-SG"/>
                    </w:rPr>
                  </w:pPr>
                  <w:r w:rsidRPr="007F070C">
                    <w:rPr>
                      <w:szCs w:val="22"/>
                      <w:lang w:val="en-SG"/>
                    </w:rPr>
                    <w:t>Regional or national default values</w:t>
                  </w:r>
                </w:p>
              </w:tc>
              <w:tc>
                <w:tcPr>
                  <w:tcW w:w="3058" w:type="dxa"/>
                </w:tcPr>
                <w:p w:rsidR="00600915" w:rsidRPr="007F070C" w:rsidRDefault="00600915" w:rsidP="00B17730">
                  <w:pPr>
                    <w:pStyle w:val="SDMTableBoxParaNotNumbered"/>
                    <w:rPr>
                      <w:szCs w:val="22"/>
                      <w:lang w:val="en-SG"/>
                    </w:rPr>
                  </w:pPr>
                  <w:r w:rsidRPr="007F070C">
                    <w:rPr>
                      <w:szCs w:val="22"/>
                      <w:lang w:val="en-SG"/>
                    </w:rPr>
                    <w:t xml:space="preserve">If </w:t>
                  </w:r>
                  <w:r w:rsidR="00B17730" w:rsidRPr="007F070C">
                    <w:rPr>
                      <w:szCs w:val="22"/>
                      <w:lang w:val="en-SG"/>
                    </w:rPr>
                    <w:t>(</w:t>
                  </w:r>
                  <w:r w:rsidRPr="007F070C">
                    <w:rPr>
                      <w:szCs w:val="22"/>
                      <w:lang w:val="en-SG"/>
                    </w:rPr>
                    <w:t>a) is not available</w:t>
                  </w:r>
                </w:p>
                <w:p w:rsidR="00600915" w:rsidRPr="007F070C" w:rsidRDefault="00600915" w:rsidP="00B17730">
                  <w:pPr>
                    <w:pStyle w:val="SDMTableBoxParaNotNumbered"/>
                    <w:rPr>
                      <w:szCs w:val="22"/>
                      <w:lang w:val="en-SG"/>
                    </w:rPr>
                  </w:pPr>
                  <w:r w:rsidRPr="007F070C">
                    <w:rPr>
                      <w:szCs w:val="22"/>
                      <w:lang w:val="en-SG"/>
                    </w:rPr>
                    <w:t>These sources can only be used for liquid fuels and should be based on well-documented, reliable sources (such as national energy balances).</w:t>
                  </w:r>
                </w:p>
              </w:tc>
            </w:tr>
            <w:tr w:rsidR="00600915" w:rsidRPr="007F070C" w:rsidTr="00950740">
              <w:tc>
                <w:tcPr>
                  <w:tcW w:w="3066" w:type="dxa"/>
                </w:tcPr>
                <w:p w:rsidR="00600915" w:rsidRPr="007F070C" w:rsidRDefault="00600915" w:rsidP="0052468A">
                  <w:pPr>
                    <w:pStyle w:val="SDMTableBoxParaNotNumbered"/>
                    <w:numPr>
                      <w:ilvl w:val="0"/>
                      <w:numId w:val="30"/>
                    </w:numPr>
                    <w:ind w:left="357" w:hanging="357"/>
                    <w:rPr>
                      <w:szCs w:val="22"/>
                      <w:lang w:val="en-SG"/>
                    </w:rPr>
                  </w:pPr>
                  <w:r w:rsidRPr="007F070C">
                    <w:rPr>
                      <w:szCs w:val="22"/>
                      <w:lang w:val="en-SG"/>
                    </w:rPr>
                    <w:t>IPCC default values at the upper limit of the uncertainty at a 95% confidence interval as provided in Table 1.2 of Chapter 1 of Vol. 2 (Energy) of the 2006 IPCC Guidelines on National GHG Inventories</w:t>
                  </w:r>
                </w:p>
              </w:tc>
              <w:tc>
                <w:tcPr>
                  <w:tcW w:w="3058" w:type="dxa"/>
                </w:tcPr>
                <w:p w:rsidR="00600915" w:rsidRPr="007F070C" w:rsidRDefault="00600915" w:rsidP="00B17730">
                  <w:pPr>
                    <w:pStyle w:val="SDMTableBoxParaNotNumbered"/>
                    <w:rPr>
                      <w:szCs w:val="22"/>
                      <w:lang w:val="en-SG"/>
                    </w:rPr>
                  </w:pPr>
                </w:p>
              </w:tc>
            </w:tr>
          </w:tbl>
          <w:p w:rsidR="00EF28F2" w:rsidRPr="007F070C" w:rsidRDefault="00EF28F2">
            <w:pPr>
              <w:cnfStyle w:val="000000000000" w:firstRow="0" w:lastRow="0" w:firstColumn="0" w:lastColumn="0" w:oddVBand="0" w:evenVBand="0" w:oddHBand="0" w:evenHBand="0" w:firstRowFirstColumn="0" w:firstRowLastColumn="0" w:lastRowFirstColumn="0" w:lastRowLastColumn="0"/>
              <w:rPr>
                <w:sz w:val="2"/>
                <w:szCs w:val="2"/>
              </w:rPr>
            </w:pPr>
          </w:p>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Measurement</w:t>
            </w:r>
            <w:r w:rsidRPr="007F070C">
              <w:br/>
              <w:t>procedures (if any):</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 xml:space="preserve">For </w:t>
            </w:r>
            <w:r w:rsidR="00B17730" w:rsidRPr="007F070C">
              <w:rPr>
                <w:szCs w:val="22"/>
                <w:lang w:val="en-SG"/>
              </w:rPr>
              <w:t>(</w:t>
            </w:r>
            <w:r w:rsidRPr="007F070C">
              <w:rPr>
                <w:szCs w:val="22"/>
                <w:lang w:val="en-SG"/>
              </w:rPr>
              <w:t xml:space="preserve">a) and </w:t>
            </w:r>
            <w:r w:rsidR="00B17730" w:rsidRPr="007F070C">
              <w:rPr>
                <w:szCs w:val="22"/>
                <w:lang w:val="en-SG"/>
              </w:rPr>
              <w:t>(</w:t>
            </w:r>
            <w:r w:rsidRPr="007F070C">
              <w:rPr>
                <w:szCs w:val="22"/>
                <w:lang w:val="en-SG"/>
              </w:rPr>
              <w:t>b): Measurements should be undertaken in line with national or international fuel standards.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Any comment:</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The parameter is used for baseline as well as project emissions and vehicle owners or operators can buy fuel from a variety of sources (gas stations).</w:t>
            </w:r>
            <w:r w:rsidR="00771D74" w:rsidRPr="007F070C">
              <w:rPr>
                <w:szCs w:val="22"/>
              </w:rPr>
              <w:t xml:space="preserve"> </w:t>
            </w:r>
            <w:r w:rsidRPr="007F070C">
              <w:rPr>
                <w:szCs w:val="22"/>
              </w:rPr>
              <w:t xml:space="preserve">In practice therefore it is considered as simpler to determine the parameter using options </w:t>
            </w:r>
            <w:r w:rsidR="00953471" w:rsidRPr="007F070C">
              <w:rPr>
                <w:szCs w:val="22"/>
              </w:rPr>
              <w:t>(</w:t>
            </w:r>
            <w:r w:rsidRPr="007F070C">
              <w:rPr>
                <w:szCs w:val="22"/>
              </w:rPr>
              <w:t xml:space="preserve">c) or </w:t>
            </w:r>
            <w:r w:rsidR="00953471" w:rsidRPr="007F070C">
              <w:rPr>
                <w:szCs w:val="22"/>
              </w:rPr>
              <w:t>(</w:t>
            </w:r>
            <w:r w:rsidRPr="007F070C">
              <w:rPr>
                <w:szCs w:val="22"/>
              </w:rPr>
              <w:t>d)</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4</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Data / Parameter:</w:t>
            </w:r>
          </w:p>
        </w:tc>
        <w:tc>
          <w:tcPr>
            <w:tcW w:w="6386" w:type="dxa"/>
          </w:tcPr>
          <w:p w:rsidR="00600915" w:rsidRPr="007F070C" w:rsidRDefault="00600915" w:rsidP="00B17730">
            <w:pPr>
              <w:pStyle w:val="SDMTableBoxParaNotNumbered"/>
              <w:cnfStyle w:val="100000000000" w:firstRow="1" w:lastRow="0" w:firstColumn="0" w:lastColumn="0" w:oddVBand="0" w:evenVBand="0" w:oddHBand="0" w:evenHBand="0" w:firstRowFirstColumn="0" w:firstRowLastColumn="0" w:lastRowFirstColumn="0" w:lastRowLastColumn="0"/>
              <w:rPr>
                <w:i/>
              </w:rPr>
            </w:pPr>
            <w:r w:rsidRPr="007F070C">
              <w:rPr>
                <w:i/>
              </w:rPr>
              <w:t>EF</w:t>
            </w:r>
            <w:r w:rsidRPr="007F070C">
              <w:rPr>
                <w:i/>
                <w:vertAlign w:val="subscript"/>
              </w:rPr>
              <w:t>CO2</w:t>
            </w:r>
            <w:r w:rsidRPr="007F070C">
              <w:rPr>
                <w:i/>
              </w:rPr>
              <w:t>,</w:t>
            </w:r>
            <w:r w:rsidRPr="007F070C">
              <w:rPr>
                <w:i/>
                <w:vertAlign w:val="subscript"/>
              </w:rPr>
              <w:t>x</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D0285B">
            <w:pPr>
              <w:pStyle w:val="SDMTableBoxParaNotNumbered"/>
              <w:keepNext/>
            </w:pPr>
            <w:r w:rsidRPr="007F070C">
              <w:t>Data unit:</w:t>
            </w:r>
          </w:p>
        </w:tc>
        <w:tc>
          <w:tcPr>
            <w:tcW w:w="6386" w:type="dxa"/>
          </w:tcPr>
          <w:p w:rsidR="00600915" w:rsidRPr="007F070C" w:rsidRDefault="00600915" w:rsidP="00D0285B">
            <w:pPr>
              <w:pStyle w:val="SDMTableBoxParaNotNumbered"/>
              <w:keepNext/>
              <w:cnfStyle w:val="000000000000" w:firstRow="0" w:lastRow="0" w:firstColumn="0" w:lastColumn="0" w:oddVBand="0" w:evenVBand="0" w:oddHBand="0" w:evenHBand="0" w:firstRowFirstColumn="0" w:firstRowLastColumn="0" w:lastRowFirstColumn="0" w:lastRowLastColumn="0"/>
            </w:pPr>
            <w:r w:rsidRPr="007F070C">
              <w:t>grCO2/J</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D0285B">
            <w:pPr>
              <w:pStyle w:val="SDMTableBoxParaNotNumbered"/>
              <w:keepNext/>
            </w:pPr>
            <w:r w:rsidRPr="007F070C">
              <w:t>Description:</w:t>
            </w:r>
          </w:p>
        </w:tc>
        <w:tc>
          <w:tcPr>
            <w:tcW w:w="6386" w:type="dxa"/>
          </w:tcPr>
          <w:p w:rsidR="00600915" w:rsidRPr="007F070C" w:rsidRDefault="008B0690" w:rsidP="00D0285B">
            <w:pPr>
              <w:pStyle w:val="SDMTableBoxParaNotNumbered"/>
              <w:keepNext/>
              <w:cnfStyle w:val="000000000000" w:firstRow="0" w:lastRow="0" w:firstColumn="0" w:lastColumn="0" w:oddVBand="0" w:evenVBand="0" w:oddHBand="0" w:evenHBand="0" w:firstRowFirstColumn="0" w:firstRowLastColumn="0" w:lastRowFirstColumn="0" w:lastRowLastColumn="0"/>
            </w:pPr>
            <w:r w:rsidRPr="007F070C">
              <w:t>CO</w:t>
            </w:r>
            <w:r w:rsidRPr="007F070C">
              <w:rPr>
                <w:vertAlign w:val="subscript"/>
              </w:rPr>
              <w:t>2</w:t>
            </w:r>
            <w:r w:rsidR="00600915" w:rsidRPr="007F070C">
              <w:t xml:space="preserve"> emission factor for fuel type x</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Source of data:</w:t>
            </w:r>
          </w:p>
        </w:tc>
        <w:tc>
          <w:tcPr>
            <w:tcW w:w="6386" w:type="dxa"/>
          </w:tcPr>
          <w:p w:rsidR="00600915" w:rsidRPr="007F070C" w:rsidRDefault="00600915" w:rsidP="00114461">
            <w:pPr>
              <w:pStyle w:val="SDMTableBoxParaNotNumbered"/>
              <w:keepNext/>
              <w:cnfStyle w:val="000000000000" w:firstRow="0" w:lastRow="0" w:firstColumn="0" w:lastColumn="0" w:oddVBand="0" w:evenVBand="0" w:oddHBand="0" w:evenHBand="0" w:firstRowFirstColumn="0" w:firstRowLastColumn="0" w:lastRowFirstColumn="0" w:lastRowLastColumn="0"/>
            </w:pPr>
            <w:r w:rsidRPr="007F070C">
              <w:t>The following data sources may be used if the relevant conditions apply:</w:t>
            </w:r>
          </w:p>
          <w:p w:rsidR="00B17730" w:rsidRPr="007F070C" w:rsidRDefault="00B17730" w:rsidP="00B17730">
            <w:pPr>
              <w:pStyle w:val="SDMTableBoxParaNotNumbered"/>
              <w:cnfStyle w:val="000000000000" w:firstRow="0" w:lastRow="0" w:firstColumn="0" w:lastColumn="0" w:oddVBand="0" w:evenVBand="0" w:oddHBand="0" w:evenHBand="0" w:firstRowFirstColumn="0" w:firstRowLastColumn="0" w:lastRowFirstColumn="0" w:lastRowLastColumn="0"/>
            </w:pPr>
          </w:p>
          <w:tbl>
            <w:tblPr>
              <w:tblW w:w="6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8"/>
              <w:gridCol w:w="3056"/>
            </w:tblGrid>
            <w:tr w:rsidR="00600915" w:rsidRPr="007F070C" w:rsidTr="00950740">
              <w:tc>
                <w:tcPr>
                  <w:tcW w:w="3068" w:type="dxa"/>
                </w:tcPr>
                <w:p w:rsidR="00600915" w:rsidRPr="007F070C" w:rsidRDefault="00600915" w:rsidP="00B17730">
                  <w:pPr>
                    <w:pStyle w:val="SDMTableBoxParaNotNumbered"/>
                    <w:rPr>
                      <w:b/>
                    </w:rPr>
                  </w:pPr>
                  <w:r w:rsidRPr="007F070C">
                    <w:rPr>
                      <w:b/>
                    </w:rPr>
                    <w:t>Data source</w:t>
                  </w:r>
                </w:p>
              </w:tc>
              <w:tc>
                <w:tcPr>
                  <w:tcW w:w="3056" w:type="dxa"/>
                </w:tcPr>
                <w:p w:rsidR="00600915" w:rsidRPr="007F070C" w:rsidRDefault="00600915" w:rsidP="00B17730">
                  <w:pPr>
                    <w:pStyle w:val="SDMTableBoxParaNotNumbered"/>
                    <w:rPr>
                      <w:b/>
                    </w:rPr>
                  </w:pPr>
                  <w:r w:rsidRPr="007F070C">
                    <w:rPr>
                      <w:b/>
                    </w:rPr>
                    <w:t>Conditions for using the data source</w:t>
                  </w:r>
                </w:p>
              </w:tc>
            </w:tr>
            <w:tr w:rsidR="00600915" w:rsidRPr="007F070C" w:rsidTr="00950740">
              <w:tc>
                <w:tcPr>
                  <w:tcW w:w="3068" w:type="dxa"/>
                </w:tcPr>
                <w:p w:rsidR="00600915" w:rsidRPr="007F070C" w:rsidRDefault="00600915" w:rsidP="0052468A">
                  <w:pPr>
                    <w:pStyle w:val="SDMTableBoxParaNotNumbered"/>
                    <w:numPr>
                      <w:ilvl w:val="0"/>
                      <w:numId w:val="31"/>
                    </w:numPr>
                    <w:ind w:left="357" w:hanging="357"/>
                  </w:pPr>
                  <w:r w:rsidRPr="007F070C">
                    <w:t>Values provided by the fuel supplier in invoices taken from a sample of gas stations in the city</w:t>
                  </w:r>
                </w:p>
              </w:tc>
              <w:tc>
                <w:tcPr>
                  <w:tcW w:w="3056" w:type="dxa"/>
                </w:tcPr>
                <w:p w:rsidR="00600915" w:rsidRPr="007F070C" w:rsidRDefault="00600915" w:rsidP="00B17730">
                  <w:pPr>
                    <w:pStyle w:val="SDMTableBoxParaNotNumbered"/>
                  </w:pPr>
                  <w:r w:rsidRPr="007F070C">
                    <w:t>This is the preferred source</w:t>
                  </w:r>
                </w:p>
              </w:tc>
            </w:tr>
            <w:tr w:rsidR="00600915" w:rsidRPr="007F070C" w:rsidTr="00950740">
              <w:tc>
                <w:tcPr>
                  <w:tcW w:w="3068" w:type="dxa"/>
                </w:tcPr>
                <w:p w:rsidR="00600915" w:rsidRPr="007F070C" w:rsidRDefault="00600915" w:rsidP="0052468A">
                  <w:pPr>
                    <w:pStyle w:val="SDMTableBoxParaNotNumbered"/>
                    <w:numPr>
                      <w:ilvl w:val="0"/>
                      <w:numId w:val="31"/>
                    </w:numPr>
                    <w:ind w:left="357" w:hanging="357"/>
                  </w:pPr>
                  <w:r w:rsidRPr="007F070C">
                    <w:t>Measurements by the project participants taken from a sample of gas stations in the city</w:t>
                  </w:r>
                </w:p>
              </w:tc>
              <w:tc>
                <w:tcPr>
                  <w:tcW w:w="3056" w:type="dxa"/>
                </w:tcPr>
                <w:p w:rsidR="00600915" w:rsidRPr="007F070C" w:rsidRDefault="00600915" w:rsidP="00B17730">
                  <w:pPr>
                    <w:pStyle w:val="SDMTableBoxParaNotNumbered"/>
                  </w:pPr>
                  <w:r w:rsidRPr="007F070C">
                    <w:t xml:space="preserve">If </w:t>
                  </w:r>
                  <w:r w:rsidR="00176E45" w:rsidRPr="007F070C">
                    <w:t>(</w:t>
                  </w:r>
                  <w:r w:rsidRPr="007F070C">
                    <w:t>a) is not available</w:t>
                  </w:r>
                </w:p>
              </w:tc>
            </w:tr>
            <w:tr w:rsidR="00600915" w:rsidRPr="007F070C" w:rsidTr="00950740">
              <w:tc>
                <w:tcPr>
                  <w:tcW w:w="3068" w:type="dxa"/>
                </w:tcPr>
                <w:p w:rsidR="00600915" w:rsidRPr="007F070C" w:rsidRDefault="00600915" w:rsidP="0052468A">
                  <w:pPr>
                    <w:pStyle w:val="SDMTableBoxParaNotNumbered"/>
                    <w:numPr>
                      <w:ilvl w:val="0"/>
                      <w:numId w:val="31"/>
                    </w:numPr>
                    <w:ind w:left="357" w:hanging="357"/>
                  </w:pPr>
                  <w:r w:rsidRPr="007F070C">
                    <w:t>Regional or national default values</w:t>
                  </w:r>
                </w:p>
              </w:tc>
              <w:tc>
                <w:tcPr>
                  <w:tcW w:w="3056" w:type="dxa"/>
                </w:tcPr>
                <w:p w:rsidR="00600915" w:rsidRPr="007F070C" w:rsidRDefault="00600915" w:rsidP="00B17730">
                  <w:pPr>
                    <w:pStyle w:val="SDMTableBoxParaNotNumbered"/>
                  </w:pPr>
                  <w:r w:rsidRPr="007F070C">
                    <w:t xml:space="preserve">If </w:t>
                  </w:r>
                  <w:r w:rsidR="00B17730" w:rsidRPr="007F070C">
                    <w:t>(</w:t>
                  </w:r>
                  <w:r w:rsidRPr="007F070C">
                    <w:t>a) is not available</w:t>
                  </w:r>
                </w:p>
                <w:p w:rsidR="00600915" w:rsidRPr="007F070C" w:rsidRDefault="00600915" w:rsidP="00B17730">
                  <w:pPr>
                    <w:pStyle w:val="SDMTableBoxParaNotNumbered"/>
                    <w:spacing w:before="120"/>
                  </w:pPr>
                  <w:r w:rsidRPr="007F070C">
                    <w:t>These sources can only be used for liquid fuels and should be based on well documented, reliable sources (such as national energy balances)</w:t>
                  </w:r>
                </w:p>
              </w:tc>
            </w:tr>
            <w:tr w:rsidR="00600915" w:rsidRPr="007F070C" w:rsidTr="00950740">
              <w:tc>
                <w:tcPr>
                  <w:tcW w:w="3068" w:type="dxa"/>
                </w:tcPr>
                <w:p w:rsidR="00600915" w:rsidRPr="007F070C" w:rsidRDefault="00600915" w:rsidP="0052468A">
                  <w:pPr>
                    <w:pStyle w:val="SDMTableBoxParaNotNumbered"/>
                    <w:numPr>
                      <w:ilvl w:val="0"/>
                      <w:numId w:val="31"/>
                    </w:numPr>
                    <w:ind w:left="357" w:hanging="357"/>
                  </w:pPr>
                  <w:r w:rsidRPr="007F070C">
                    <w:t>IPCC default values at the upper limit of the uncertainty at a 95% confidence interval as provided in Table 1.4 of Chapter 1 of Vol. 2 (Energy) of the 2006 IPCC Guidelines on National GHG Inventories</w:t>
                  </w:r>
                </w:p>
              </w:tc>
              <w:tc>
                <w:tcPr>
                  <w:tcW w:w="3056" w:type="dxa"/>
                </w:tcPr>
                <w:p w:rsidR="00600915" w:rsidRPr="007F070C" w:rsidRDefault="00600915" w:rsidP="00B17730">
                  <w:pPr>
                    <w:pStyle w:val="SDMTableBoxParaNotNumbered"/>
                  </w:pPr>
                </w:p>
              </w:tc>
            </w:tr>
          </w:tbl>
          <w:p w:rsidR="00EF28F2" w:rsidRPr="007F070C" w:rsidRDefault="00EF28F2">
            <w:pPr>
              <w:cnfStyle w:val="000000000000" w:firstRow="0" w:lastRow="0" w:firstColumn="0" w:lastColumn="0" w:oddVBand="0" w:evenVBand="0" w:oddHBand="0" w:evenHBand="0" w:firstRowFirstColumn="0" w:firstRowLastColumn="0" w:lastRowFirstColumn="0" w:lastRowLastColumn="0"/>
              <w:rPr>
                <w:sz w:val="2"/>
                <w:szCs w:val="2"/>
              </w:rPr>
            </w:pPr>
          </w:p>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Measurement</w:t>
            </w:r>
            <w:r w:rsidRPr="007F070C">
              <w:br/>
              <w:t>procedures (if any):</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 xml:space="preserve">For </w:t>
            </w:r>
            <w:r w:rsidR="00B17730" w:rsidRPr="007F070C">
              <w:t>(</w:t>
            </w:r>
            <w:r w:rsidRPr="007F070C">
              <w:t xml:space="preserve">a) and </w:t>
            </w:r>
            <w:r w:rsidR="00B17730" w:rsidRPr="007F070C">
              <w:t>(</w:t>
            </w:r>
            <w:r w:rsidRPr="007F070C">
              <w:t>b): Measurements should be undertaken in line with national or international fuel standards.</w:t>
            </w:r>
          </w:p>
          <w:p w:rsidR="00600915" w:rsidRPr="007F070C" w:rsidRDefault="00600915" w:rsidP="00B17730">
            <w:pPr>
              <w:pStyle w:val="SDMTableBoxParaNotNumbered"/>
              <w:spacing w:before="120"/>
              <w:cnfStyle w:val="000000000000" w:firstRow="0" w:lastRow="0" w:firstColumn="0" w:lastColumn="0" w:oddVBand="0" w:evenVBand="0" w:oddHBand="0" w:evenHBand="0" w:firstRowFirstColumn="0" w:firstRowLastColumn="0" w:lastRowFirstColumn="0" w:lastRowLastColumn="0"/>
            </w:pPr>
            <w:r w:rsidRPr="007F070C">
              <w:t xml:space="preserve">For </w:t>
            </w:r>
            <w:r w:rsidR="00B17730" w:rsidRPr="007F070C">
              <w:t>(</w:t>
            </w:r>
            <w:r w:rsidRPr="007F070C">
              <w:t xml:space="preserve">a): If fuel suppliers provide the NCV value and the </w:t>
            </w:r>
            <w:r w:rsidR="008B0690" w:rsidRPr="007F070C">
              <w:t>CO</w:t>
            </w:r>
            <w:r w:rsidR="008B0690" w:rsidRPr="007F070C">
              <w:rPr>
                <w:vertAlign w:val="subscript"/>
              </w:rPr>
              <w:t>2</w:t>
            </w:r>
            <w:r w:rsidRPr="007F070C">
              <w:t xml:space="preserve"> emission factor on the invoices and these two values are based on measurements for this specific fuel, this </w:t>
            </w:r>
            <w:r w:rsidR="008B0690" w:rsidRPr="007F070C">
              <w:t>CO</w:t>
            </w:r>
            <w:r w:rsidR="008B0690" w:rsidRPr="007F070C">
              <w:rPr>
                <w:vertAlign w:val="subscript"/>
              </w:rPr>
              <w:t>2</w:t>
            </w:r>
            <w:r w:rsidRPr="007F070C">
              <w:t xml:space="preserve"> factor should be used.</w:t>
            </w:r>
            <w:r w:rsidR="00771D74" w:rsidRPr="007F070C">
              <w:t xml:space="preserve"> </w:t>
            </w:r>
            <w:r w:rsidRPr="007F070C">
              <w:t xml:space="preserve">If another source for the </w:t>
            </w:r>
            <w:r w:rsidR="008B0690" w:rsidRPr="007F070C">
              <w:t>CO</w:t>
            </w:r>
            <w:r w:rsidR="008B0690" w:rsidRPr="007F070C">
              <w:rPr>
                <w:vertAlign w:val="subscript"/>
              </w:rPr>
              <w:t>2</w:t>
            </w:r>
            <w:r w:rsidRPr="007F070C">
              <w:t xml:space="preserve"> emission factor is used or no </w:t>
            </w:r>
            <w:r w:rsidR="008B0690" w:rsidRPr="007F070C">
              <w:t>CO</w:t>
            </w:r>
            <w:r w:rsidR="008B0690" w:rsidRPr="007F070C">
              <w:rPr>
                <w:vertAlign w:val="subscript"/>
              </w:rPr>
              <w:t>2</w:t>
            </w:r>
            <w:r w:rsidRPr="007F070C">
              <w:t xml:space="preserve"> emission factor is provided, options </w:t>
            </w:r>
            <w:r w:rsidR="00B17730" w:rsidRPr="007F070C">
              <w:t>(</w:t>
            </w:r>
            <w:r w:rsidRPr="007F070C">
              <w:t xml:space="preserve">b), </w:t>
            </w:r>
            <w:r w:rsidR="00B17730" w:rsidRPr="007F070C">
              <w:t>(</w:t>
            </w:r>
            <w:r w:rsidRPr="007F070C">
              <w:t xml:space="preserve">c) or </w:t>
            </w:r>
            <w:r w:rsidR="00B17730" w:rsidRPr="007F070C">
              <w:t>(</w:t>
            </w:r>
            <w:r w:rsidRPr="007F070C">
              <w:t>d) should be used</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Any comment:</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The parameter is used for baseline as well as project emissions and vehicle owners or operators can buy fuel from a variety of sources (gas stations).</w:t>
            </w:r>
            <w:r w:rsidR="00771D74" w:rsidRPr="007F070C">
              <w:t xml:space="preserve"> </w:t>
            </w:r>
            <w:r w:rsidRPr="007F070C">
              <w:t xml:space="preserve">In practice therefore it is considered as simpler to determine the parameter using options </w:t>
            </w:r>
            <w:r w:rsidR="00B17730" w:rsidRPr="007F070C">
              <w:t>(</w:t>
            </w:r>
            <w:r w:rsidRPr="007F070C">
              <w:t xml:space="preserve">c) or </w:t>
            </w:r>
            <w:r w:rsidR="00B17730" w:rsidRPr="007F070C">
              <w:t>(</w:t>
            </w:r>
            <w:r w:rsidRPr="007F070C">
              <w:t>d)</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5</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Data / Parameter:</w:t>
            </w:r>
          </w:p>
        </w:tc>
        <w:tc>
          <w:tcPr>
            <w:tcW w:w="6386" w:type="dxa"/>
          </w:tcPr>
          <w:p w:rsidR="00600915" w:rsidRPr="007F070C" w:rsidRDefault="00600915" w:rsidP="00B17730">
            <w:pPr>
              <w:pStyle w:val="SDMTableBoxParaNotNumbered"/>
              <w:cnfStyle w:val="100000000000" w:firstRow="1" w:lastRow="0" w:firstColumn="0" w:lastColumn="0" w:oddVBand="0" w:evenVBand="0" w:oddHBand="0" w:evenHBand="0" w:firstRowFirstColumn="0" w:firstRowLastColumn="0" w:lastRowFirstColumn="0" w:lastRowLastColumn="0"/>
              <w:rPr>
                <w:i/>
              </w:rPr>
            </w:pPr>
            <w:proofErr w:type="spellStart"/>
            <w:r w:rsidRPr="007F070C">
              <w:rPr>
                <w:i/>
              </w:rPr>
              <w:t>OC</w:t>
            </w:r>
            <w:r w:rsidRPr="007F070C">
              <w:rPr>
                <w:i/>
                <w:vertAlign w:val="subscript"/>
              </w:rPr>
              <w:t>i</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D0285B">
            <w:pPr>
              <w:pStyle w:val="SDMTableBoxParaNotNumbered"/>
              <w:keepNext/>
            </w:pPr>
            <w:r w:rsidRPr="007F070C">
              <w:t>Data unit:</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Passengers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Description:</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Average occupa</w:t>
            </w:r>
            <w:r w:rsidR="00EA368F" w:rsidRPr="007F070C">
              <w:t>ncy</w:t>
            </w:r>
            <w:r w:rsidRPr="007F070C">
              <w:t xml:space="preserve"> rate of vehicle category </w:t>
            </w:r>
            <w:proofErr w:type="spellStart"/>
            <w:r w:rsidRPr="007F070C">
              <w:t>i</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Source of data:</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Municipal transport authorities or specific studies done by the project proponent or a third party; Vintage maximum 3 years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Measurement</w:t>
            </w:r>
            <w:r w:rsidRPr="007F070C">
              <w:br/>
              <w:t>procedures (if any):</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Based on visual occupa</w:t>
            </w:r>
            <w:r w:rsidR="00883128" w:rsidRPr="007F070C">
              <w:t>ncy</w:t>
            </w:r>
            <w:r w:rsidRPr="007F070C">
              <w:t xml:space="preserve"> studies for all vehicle categories.</w:t>
            </w:r>
          </w:p>
          <w:p w:rsidR="00600915" w:rsidRPr="007F070C" w:rsidRDefault="00600915" w:rsidP="00B17730">
            <w:pPr>
              <w:pStyle w:val="SDMTableBoxParaNotNumbered"/>
              <w:spacing w:before="120"/>
              <w:cnfStyle w:val="000000000000" w:firstRow="0" w:lastRow="0" w:firstColumn="0" w:lastColumn="0" w:oddVBand="0" w:evenVBand="0" w:oddHBand="0" w:evenHBand="0" w:firstRowFirstColumn="0" w:firstRowLastColumn="0" w:lastRowFirstColumn="0" w:lastRowLastColumn="0"/>
            </w:pPr>
            <w:r w:rsidRPr="007F070C">
              <w:t xml:space="preserve">For buses the </w:t>
            </w:r>
            <w:r w:rsidR="00883128" w:rsidRPr="007F070C">
              <w:t xml:space="preserve">occupancy </w:t>
            </w:r>
            <w:r w:rsidRPr="007F070C">
              <w:t xml:space="preserve">rate is based on boarding-alighting studies, electronic smart tickets or on visual </w:t>
            </w:r>
            <w:r w:rsidR="00883128" w:rsidRPr="007F070C">
              <w:t xml:space="preserve">occupancy </w:t>
            </w:r>
            <w:r w:rsidRPr="007F070C">
              <w:t xml:space="preserve">studies with expansion factors for routes served to determine the average </w:t>
            </w:r>
            <w:r w:rsidR="00883128" w:rsidRPr="007F070C">
              <w:t xml:space="preserve">occupancy </w:t>
            </w:r>
            <w:r w:rsidRPr="007F070C">
              <w:t>rate along the entire route.</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B17730">
            <w:pPr>
              <w:pStyle w:val="SDMTableBoxParaNotNumbered"/>
            </w:pPr>
            <w:r w:rsidRPr="007F070C">
              <w:t>Any comment:</w:t>
            </w:r>
          </w:p>
        </w:tc>
        <w:tc>
          <w:tcPr>
            <w:tcW w:w="6386" w:type="dxa"/>
          </w:tcPr>
          <w:p w:rsidR="00600915" w:rsidRPr="007F070C" w:rsidRDefault="00600915" w:rsidP="00B17730">
            <w:pPr>
              <w:pStyle w:val="SDMTableBoxParaNotNumbered"/>
              <w:cnfStyle w:val="000000000000" w:firstRow="0" w:lastRow="0" w:firstColumn="0" w:lastColumn="0" w:oddVBand="0" w:evenVBand="0" w:oddHBand="0" w:evenHBand="0" w:firstRowFirstColumn="0" w:firstRowLastColumn="0" w:lastRowFirstColumn="0" w:lastRowLastColumn="0"/>
            </w:pPr>
            <w:r w:rsidRPr="007F070C">
              <w:t>In the case of taxis the driver is not counted</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w:instrText>
      </w:r>
      <w:r w:rsidR="007C71A7">
        <w:instrText xml:space="preserve">ter_table \* ARABIC </w:instrText>
      </w:r>
      <w:r w:rsidR="007C71A7">
        <w:fldChar w:fldCharType="separate"/>
      </w:r>
      <w:r w:rsidR="00D12F9E">
        <w:rPr>
          <w:noProof/>
        </w:rPr>
        <w:t>6</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 Parameter:</w:t>
            </w:r>
          </w:p>
        </w:tc>
        <w:tc>
          <w:tcPr>
            <w:tcW w:w="6386" w:type="dxa"/>
          </w:tcPr>
          <w:p w:rsidR="00600915" w:rsidRPr="007F070C" w:rsidRDefault="00600915"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r w:rsidRPr="007F070C">
              <w:rPr>
                <w:i/>
                <w:szCs w:val="22"/>
              </w:rPr>
              <w:t>DD</w:t>
            </w:r>
            <w:r w:rsidRPr="007F070C">
              <w:rPr>
                <w:i/>
                <w:szCs w:val="22"/>
                <w:vertAlign w:val="subscript"/>
              </w:rPr>
              <w:t>B</w:t>
            </w:r>
            <w:r w:rsidRPr="007F070C">
              <w:rPr>
                <w:i/>
                <w:szCs w:val="22"/>
              </w:rPr>
              <w:t xml:space="preserve"> </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unit:</w:t>
            </w:r>
          </w:p>
        </w:tc>
        <w:tc>
          <w:tcPr>
            <w:tcW w:w="6386" w:type="dxa"/>
          </w:tcPr>
          <w:p w:rsidR="00600915"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trike/>
                <w:szCs w:val="22"/>
              </w:rPr>
            </w:pPr>
            <w:r w:rsidRPr="007F070C">
              <w:rPr>
                <w:szCs w:val="22"/>
              </w:rPr>
              <w:t>km</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Description:</w:t>
            </w:r>
          </w:p>
        </w:tc>
        <w:tc>
          <w:tcPr>
            <w:tcW w:w="6386" w:type="dxa"/>
          </w:tcPr>
          <w:p w:rsidR="00600915" w:rsidRPr="007F070C" w:rsidRDefault="00600915" w:rsidP="00EA368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Total distance driven of buses of various sub-categories prior project start </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Source of data:</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Data from bus companies (company records), municipal transport authorities or specific studies done by the project proponent or a third party.</w:t>
            </w:r>
          </w:p>
          <w:p w:rsidR="00600915" w:rsidRPr="007F070C" w:rsidRDefault="00600915" w:rsidP="00B17730">
            <w:pPr>
              <w:pStyle w:val="SDMTableBoxParaNotNumbered"/>
              <w:spacing w:before="120"/>
              <w:cnfStyle w:val="000000000000" w:firstRow="0" w:lastRow="0" w:firstColumn="0" w:lastColumn="0" w:oddVBand="0" w:evenVBand="0" w:oddHBand="0" w:evenHBand="0" w:firstRowFirstColumn="0" w:firstRowLastColumn="0" w:lastRowFirstColumn="0" w:lastRowLastColumn="0"/>
              <w:rPr>
                <w:szCs w:val="22"/>
              </w:rPr>
            </w:pPr>
            <w:r w:rsidRPr="007F070C">
              <w:rPr>
                <w:szCs w:val="22"/>
              </w:rPr>
              <w:t>Vintage maximum 3 years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Measurement</w:t>
            </w:r>
            <w:r w:rsidRPr="007F070C">
              <w:br/>
              <w:t>procedures (if any):</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Distance driven of buses is often recorded by bus companies based on odometer reading.</w:t>
            </w:r>
            <w:r w:rsidR="00771D74" w:rsidRPr="007F070C">
              <w:rPr>
                <w:szCs w:val="22"/>
              </w:rPr>
              <w:t xml:space="preserve"> </w:t>
            </w:r>
            <w:r w:rsidRPr="007F070C">
              <w:rPr>
                <w:szCs w:val="22"/>
              </w:rPr>
              <w:t xml:space="preserve">Preferable is GPS or other electronic </w:t>
            </w:r>
            <w:proofErr w:type="gramStart"/>
            <w:r w:rsidRPr="007F070C">
              <w:rPr>
                <w:szCs w:val="22"/>
              </w:rPr>
              <w:t>means,</w:t>
            </w:r>
            <w:proofErr w:type="gramEnd"/>
            <w:r w:rsidRPr="007F070C">
              <w:rPr>
                <w:szCs w:val="22"/>
              </w:rPr>
              <w:t xml:space="preserve"> however this is not yet common practice with bus companies.</w:t>
            </w:r>
          </w:p>
          <w:p w:rsidR="00600915" w:rsidRPr="007F070C" w:rsidRDefault="00600915" w:rsidP="00B17730">
            <w:pPr>
              <w:pStyle w:val="SDMTableBoxParaNotNumbered"/>
              <w:spacing w:before="120"/>
              <w:cnfStyle w:val="000000000000" w:firstRow="0" w:lastRow="0" w:firstColumn="0" w:lastColumn="0" w:oddVBand="0" w:evenVBand="0" w:oddHBand="0" w:evenHBand="0" w:firstRowFirstColumn="0" w:firstRowLastColumn="0" w:lastRowFirstColumn="0" w:lastRowLastColumn="0"/>
              <w:rPr>
                <w:szCs w:val="22"/>
              </w:rPr>
            </w:pPr>
            <w:r w:rsidRPr="007F070C">
              <w:rPr>
                <w:szCs w:val="22"/>
              </w:rPr>
              <w:t>Data can also be based on sample measurements based on daily distance driven (measured by odometer or GPS) plus the average number of operation days of a bus (based on bus operator information).</w:t>
            </w:r>
          </w:p>
          <w:p w:rsidR="00600915" w:rsidRPr="007F070C" w:rsidRDefault="00600915" w:rsidP="00B17730">
            <w:pPr>
              <w:pStyle w:val="SDMTableBoxParaNotNumbered"/>
              <w:spacing w:before="120"/>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The total distance driven for all buses is the multiplication of average annual distance driven per bus and the number of registered buses operating in the city (see </w:t>
            </w:r>
            <w:r w:rsidR="00B17730" w:rsidRPr="007F070C">
              <w:rPr>
                <w:szCs w:val="22"/>
              </w:rPr>
              <w:t>parameter table</w:t>
            </w:r>
            <w:r w:rsidRPr="007F070C">
              <w:rPr>
                <w:szCs w:val="22"/>
              </w:rPr>
              <w:t xml:space="preserve"> 2)</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Any comment: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This data is required if various sub-categories of buses operate</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7</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 Parameter:</w:t>
            </w:r>
          </w:p>
        </w:tc>
        <w:tc>
          <w:tcPr>
            <w:tcW w:w="6386" w:type="dxa"/>
          </w:tcPr>
          <w:p w:rsidR="00600915" w:rsidRPr="007F070C" w:rsidRDefault="00600915"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r w:rsidRPr="007F070C">
              <w:rPr>
                <w:i/>
                <w:szCs w:val="22"/>
              </w:rPr>
              <w:t>EC</w:t>
            </w:r>
            <w:r w:rsidRPr="007F070C">
              <w:rPr>
                <w:i/>
                <w:szCs w:val="22"/>
                <w:vertAlign w:val="subscript"/>
              </w:rPr>
              <w:t>R</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unit: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kWh</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Description:</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Quantity of electricity consumed by</w:t>
            </w:r>
            <w:r w:rsidR="007F070C" w:rsidRPr="007F070C">
              <w:rPr>
                <w:szCs w:val="22"/>
              </w:rPr>
              <w:t xml:space="preserve"> </w:t>
            </w:r>
            <w:r w:rsidR="00A3249E" w:rsidRPr="007F070C">
              <w:rPr>
                <w:szCs w:val="22"/>
              </w:rPr>
              <w:t xml:space="preserve">electricity based </w:t>
            </w:r>
            <w:r w:rsidRPr="007F070C">
              <w:rPr>
                <w:szCs w:val="22"/>
              </w:rPr>
              <w:t>baseline transit system</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Source of data:</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 system operator; last available year</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Measurement</w:t>
            </w:r>
            <w:r w:rsidRPr="007F070C">
              <w:br/>
              <w:t>procedures (if any):</w:t>
            </w:r>
          </w:p>
        </w:tc>
        <w:tc>
          <w:tcPr>
            <w:tcW w:w="6386" w:type="dxa"/>
          </w:tcPr>
          <w:p w:rsidR="008B0690"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If various </w:t>
            </w:r>
            <w:r w:rsidR="00A3249E" w:rsidRPr="007F070C">
              <w:rPr>
                <w:szCs w:val="22"/>
              </w:rPr>
              <w:t>electricity based</w:t>
            </w:r>
            <w:r w:rsidR="007F070C" w:rsidRPr="007F070C">
              <w:rPr>
                <w:szCs w:val="22"/>
              </w:rPr>
              <w:t xml:space="preserve"> </w:t>
            </w:r>
            <w:r w:rsidRPr="007F070C">
              <w:rPr>
                <w:szCs w:val="22"/>
              </w:rPr>
              <w:t xml:space="preserve">systems exist (e.g. </w:t>
            </w:r>
            <w:r w:rsidR="0073570F" w:rsidRPr="007F070C">
              <w:rPr>
                <w:szCs w:val="22"/>
              </w:rPr>
              <w:t xml:space="preserve">trolley buses, </w:t>
            </w:r>
            <w:r w:rsidRPr="007F070C">
              <w:rPr>
                <w:szCs w:val="22"/>
              </w:rPr>
              <w:t>metro, tram) data has to be collected for each system.</w:t>
            </w:r>
          </w:p>
          <w:p w:rsidR="00600915" w:rsidRPr="007F070C" w:rsidRDefault="00600915" w:rsidP="007F070C">
            <w:pPr>
              <w:pStyle w:val="SDMTableBoxParaNotNumbered"/>
              <w:spacing w:before="120"/>
              <w:cnfStyle w:val="000000000000" w:firstRow="0" w:lastRow="0" w:firstColumn="0" w:lastColumn="0" w:oddVBand="0" w:evenVBand="0" w:oddHBand="0" w:evenHBand="0" w:firstRowFirstColumn="0" w:firstRowLastColumn="0" w:lastRowFirstColumn="0" w:lastRowLastColumn="0"/>
              <w:rPr>
                <w:szCs w:val="22"/>
              </w:rPr>
            </w:pPr>
            <w:r w:rsidRPr="007F070C">
              <w:rPr>
                <w:szCs w:val="22"/>
              </w:rPr>
              <w:t>Only include electricity used to move trains (not e.g. for lighting, traffic signals).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Any comment: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Required if the city has</w:t>
            </w:r>
            <w:r w:rsidR="007F070C" w:rsidRPr="007F070C">
              <w:rPr>
                <w:szCs w:val="22"/>
              </w:rPr>
              <w:t xml:space="preserve"> </w:t>
            </w:r>
            <w:r w:rsidR="00A3249E" w:rsidRPr="007F070C">
              <w:rPr>
                <w:szCs w:val="22"/>
              </w:rPr>
              <w:t>electricity</w:t>
            </w:r>
            <w:r w:rsidR="00BD4BDB" w:rsidRPr="007F070C">
              <w:rPr>
                <w:szCs w:val="22"/>
              </w:rPr>
              <w:t xml:space="preserve"> </w:t>
            </w:r>
            <w:r w:rsidRPr="007F070C">
              <w:rPr>
                <w:szCs w:val="22"/>
              </w:rPr>
              <w:t>based transit systems</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8</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 Parameter:</w:t>
            </w:r>
          </w:p>
        </w:tc>
        <w:tc>
          <w:tcPr>
            <w:tcW w:w="6386" w:type="dxa"/>
          </w:tcPr>
          <w:p w:rsidR="00600915" w:rsidRPr="007F070C" w:rsidRDefault="00600915"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proofErr w:type="spellStart"/>
            <w:r w:rsidRPr="007F070C">
              <w:rPr>
                <w:i/>
                <w:szCs w:val="22"/>
              </w:rPr>
              <w:t>EF</w:t>
            </w:r>
            <w:r w:rsidRPr="007F070C">
              <w:rPr>
                <w:i/>
                <w:szCs w:val="22"/>
                <w:vertAlign w:val="subscript"/>
              </w:rPr>
              <w:t>Grid</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D0285B">
            <w:pPr>
              <w:pStyle w:val="SDMTableBoxParaNotNumbered"/>
              <w:keepNext/>
            </w:pPr>
            <w:r w:rsidRPr="007F070C">
              <w:t>Data unit: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kgCO</w:t>
            </w:r>
            <w:r w:rsidRPr="007F070C">
              <w:rPr>
                <w:szCs w:val="22"/>
                <w:vertAlign w:val="subscript"/>
              </w:rPr>
              <w:t>2</w:t>
            </w:r>
            <w:r w:rsidRPr="007F070C">
              <w:rPr>
                <w:szCs w:val="22"/>
              </w:rPr>
              <w:t>/kWh</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Description:</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Emission factor for the grid</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Source of data:</w:t>
            </w:r>
          </w:p>
        </w:tc>
        <w:tc>
          <w:tcPr>
            <w:tcW w:w="6386" w:type="dxa"/>
          </w:tcPr>
          <w:p w:rsidR="00600915" w:rsidRPr="007F070C" w:rsidRDefault="00D0554C" w:rsidP="00D0554C">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A</w:t>
            </w:r>
            <w:r w:rsidR="00600915" w:rsidRPr="007F070C">
              <w:rPr>
                <w:szCs w:val="22"/>
              </w:rPr>
              <w:t xml:space="preserve">s </w:t>
            </w:r>
            <w:r w:rsidRPr="007F070C">
              <w:rPr>
                <w:szCs w:val="22"/>
              </w:rPr>
              <w:t xml:space="preserve">per </w:t>
            </w:r>
            <w:r w:rsidR="00600915" w:rsidRPr="007F070C">
              <w:rPr>
                <w:szCs w:val="22"/>
              </w:rPr>
              <w:t>in “Tool to calculate the emission fac</w:t>
            </w:r>
            <w:r w:rsidR="00EA368F" w:rsidRPr="007F070C">
              <w:rPr>
                <w:szCs w:val="22"/>
              </w:rPr>
              <w:t>tor for an electricity system”</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Measurement</w:t>
            </w:r>
            <w:r w:rsidRPr="007F070C">
              <w:br/>
              <w:t>procedures (if any):</w:t>
            </w:r>
          </w:p>
        </w:tc>
        <w:tc>
          <w:tcPr>
            <w:tcW w:w="6386" w:type="dxa"/>
          </w:tcPr>
          <w:p w:rsidR="00600915"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As per</w:t>
            </w:r>
            <w:r w:rsidR="00D0554C" w:rsidRPr="007F070C">
              <w:rPr>
                <w:szCs w:val="22"/>
              </w:rPr>
              <w:t xml:space="preserve"> </w:t>
            </w:r>
            <w:r w:rsidR="00600915" w:rsidRPr="007F070C">
              <w:rPr>
                <w:szCs w:val="22"/>
              </w:rPr>
              <w:t>“Tool to calculate the emission factor for an electricity system”</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Any comment:</w:t>
            </w:r>
          </w:p>
        </w:tc>
        <w:tc>
          <w:tcPr>
            <w:tcW w:w="6386" w:type="dxa"/>
          </w:tcPr>
          <w:p w:rsidR="00600915" w:rsidRPr="007F070C" w:rsidRDefault="00815E91"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9</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 Parameter:</w:t>
            </w:r>
          </w:p>
        </w:tc>
        <w:tc>
          <w:tcPr>
            <w:tcW w:w="6386" w:type="dxa"/>
          </w:tcPr>
          <w:p w:rsidR="00600915" w:rsidRPr="007F070C" w:rsidRDefault="00600915"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proofErr w:type="spellStart"/>
            <w:r w:rsidRPr="007F070C">
              <w:rPr>
                <w:i/>
                <w:szCs w:val="22"/>
              </w:rPr>
              <w:t>P</w:t>
            </w:r>
            <w:r w:rsidRPr="007F070C">
              <w:rPr>
                <w:i/>
                <w:szCs w:val="22"/>
                <w:vertAlign w:val="subscript"/>
              </w:rPr>
              <w:t>R</w:t>
            </w:r>
            <w:r w:rsidR="00A90E66" w:rsidRPr="007F070C">
              <w:rPr>
                <w:i/>
                <w:szCs w:val="22"/>
                <w:vertAlign w:val="subscript"/>
              </w:rPr>
              <w:t>,i</w:t>
            </w:r>
            <w:proofErr w:type="spellEnd"/>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unit: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Passengers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Description:</w:t>
            </w:r>
          </w:p>
        </w:tc>
        <w:tc>
          <w:tcPr>
            <w:tcW w:w="6386" w:type="dxa"/>
          </w:tcPr>
          <w:p w:rsidR="00600915" w:rsidRPr="007F070C" w:rsidRDefault="00600915" w:rsidP="00A90E66">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Total passengers transported by </w:t>
            </w:r>
            <w:r w:rsidR="00A90E66" w:rsidRPr="007F070C">
              <w:rPr>
                <w:szCs w:val="22"/>
              </w:rPr>
              <w:t xml:space="preserve">electricity based </w:t>
            </w:r>
            <w:r w:rsidRPr="007F070C">
              <w:rPr>
                <w:szCs w:val="22"/>
              </w:rPr>
              <w:t>baseline transit system</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r w:rsidRPr="007F070C">
              <w:rPr>
                <w:szCs w:val="22"/>
              </w:rPr>
              <w:t>per year</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Source of data:</w:t>
            </w:r>
          </w:p>
        </w:tc>
        <w:tc>
          <w:tcPr>
            <w:tcW w:w="6386" w:type="dxa"/>
          </w:tcPr>
          <w:p w:rsidR="00600915" w:rsidRPr="007F070C" w:rsidRDefault="00600915" w:rsidP="00A90E66">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Rail operator</w:t>
            </w:r>
            <w:r w:rsidR="00A90E66" w:rsidRPr="007F070C">
              <w:rPr>
                <w:szCs w:val="22"/>
              </w:rPr>
              <w:t xml:space="preserve"> data for </w:t>
            </w:r>
            <w:r w:rsidRPr="007F070C">
              <w:rPr>
                <w:szCs w:val="22"/>
              </w:rPr>
              <w:t xml:space="preserve">same year as </w:t>
            </w:r>
            <w:r w:rsidR="00B17730" w:rsidRPr="007F070C">
              <w:rPr>
                <w:szCs w:val="22"/>
              </w:rPr>
              <w:t xml:space="preserve">parameter table </w:t>
            </w:r>
            <w:r w:rsidRPr="007F070C">
              <w:rPr>
                <w:szCs w:val="22"/>
              </w:rPr>
              <w:t>7</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Measurement</w:t>
            </w:r>
            <w:r w:rsidRPr="007F070C">
              <w:br/>
              <w:t>procedures (if any):</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Based on turnpike or electronic ticketing system; Cross check with ticket sales where possible</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Any comment:</w:t>
            </w:r>
          </w:p>
        </w:tc>
        <w:tc>
          <w:tcPr>
            <w:tcW w:w="6386" w:type="dxa"/>
          </w:tcPr>
          <w:p w:rsidR="00600915" w:rsidRPr="007F070C" w:rsidRDefault="00600915" w:rsidP="00274748">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Required if the city has rail based transit systems as </w:t>
            </w:r>
            <w:proofErr w:type="spellStart"/>
            <w:r w:rsidR="00274748" w:rsidRPr="007F070C">
              <w:rPr>
                <w:szCs w:val="22"/>
              </w:rPr>
              <w:t>pkm</w:t>
            </w:r>
            <w:proofErr w:type="spellEnd"/>
            <w:r w:rsidRPr="007F070C">
              <w:rPr>
                <w:szCs w:val="22"/>
              </w:rPr>
              <w:t xml:space="preserve"> for rail based systems is calculated in general based on total passengers and average trip distance instead of average </w:t>
            </w:r>
            <w:r w:rsidR="00883128" w:rsidRPr="007F070C">
              <w:t xml:space="preserve">occupancy </w:t>
            </w:r>
            <w:r w:rsidRPr="007F070C">
              <w:rPr>
                <w:szCs w:val="22"/>
              </w:rPr>
              <w:t>rate</w:t>
            </w:r>
          </w:p>
        </w:tc>
      </w:tr>
    </w:tbl>
    <w:p w:rsidR="00600915" w:rsidRPr="007F070C" w:rsidRDefault="00600915"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10</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600915" w:rsidRPr="007F070C" w:rsidTr="00600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 Parameter:</w:t>
            </w:r>
          </w:p>
        </w:tc>
        <w:tc>
          <w:tcPr>
            <w:tcW w:w="6386" w:type="dxa"/>
          </w:tcPr>
          <w:p w:rsidR="00600915" w:rsidRPr="007F070C" w:rsidRDefault="00600915"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vertAlign w:val="subscript"/>
              </w:rPr>
            </w:pPr>
            <w:r w:rsidRPr="007F070C">
              <w:rPr>
                <w:i/>
                <w:szCs w:val="22"/>
              </w:rPr>
              <w:t>TD</w:t>
            </w:r>
            <w:r w:rsidRPr="007F070C">
              <w:rPr>
                <w:i/>
                <w:szCs w:val="22"/>
                <w:vertAlign w:val="subscript"/>
              </w:rPr>
              <w:t>PR</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Data unit:</w:t>
            </w:r>
          </w:p>
        </w:tc>
        <w:tc>
          <w:tcPr>
            <w:tcW w:w="6386" w:type="dxa"/>
          </w:tcPr>
          <w:p w:rsidR="00600915"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km</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Description:</w:t>
            </w:r>
          </w:p>
        </w:tc>
        <w:tc>
          <w:tcPr>
            <w:tcW w:w="6386" w:type="dxa"/>
          </w:tcPr>
          <w:p w:rsidR="00600915" w:rsidRPr="007F070C" w:rsidRDefault="00600915" w:rsidP="00CD72C7">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Average trip distance of urban</w:t>
            </w:r>
            <w:r w:rsidR="00A90E66" w:rsidRPr="007F070C">
              <w:rPr>
                <w:szCs w:val="22"/>
              </w:rPr>
              <w:t xml:space="preserve"> electricity</w:t>
            </w:r>
            <w:r w:rsidR="007F070C" w:rsidRPr="007F070C">
              <w:rPr>
                <w:szCs w:val="22"/>
              </w:rPr>
              <w:t xml:space="preserve"> </w:t>
            </w:r>
            <w:r w:rsidRPr="007F070C">
              <w:rPr>
                <w:szCs w:val="22"/>
              </w:rPr>
              <w:t xml:space="preserve">based transit passengers </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Source of data:</w:t>
            </w:r>
          </w:p>
        </w:tc>
        <w:tc>
          <w:tcPr>
            <w:tcW w:w="6386" w:type="dxa"/>
          </w:tcPr>
          <w:p w:rsidR="00600915" w:rsidRPr="007F070C" w:rsidRDefault="00600915" w:rsidP="00A90E66">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Rail operator</w:t>
            </w:r>
            <w:r w:rsidR="00A90E66" w:rsidRPr="007F070C">
              <w:rPr>
                <w:szCs w:val="22"/>
              </w:rPr>
              <w:t xml:space="preserve"> data for </w:t>
            </w:r>
            <w:r w:rsidRPr="007F070C">
              <w:rPr>
                <w:szCs w:val="22"/>
              </w:rPr>
              <w:t xml:space="preserve">same year as </w:t>
            </w:r>
            <w:r w:rsidR="00B17730" w:rsidRPr="007F070C">
              <w:rPr>
                <w:szCs w:val="22"/>
              </w:rPr>
              <w:t xml:space="preserve">parameter table </w:t>
            </w:r>
            <w:r w:rsidRPr="007F070C">
              <w:rPr>
                <w:szCs w:val="22"/>
              </w:rPr>
              <w:t>7 preferable</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Measurement</w:t>
            </w:r>
            <w:r w:rsidRPr="007F070C">
              <w:br/>
              <w:t>procedures (if any):</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Based in general on electronic ticketing system or on surveys</w:t>
            </w:r>
          </w:p>
        </w:tc>
      </w:tr>
      <w:tr w:rsidR="00600915" w:rsidRPr="007F070C" w:rsidTr="00600915">
        <w:tc>
          <w:tcPr>
            <w:cnfStyle w:val="001000000000" w:firstRow="0" w:lastRow="0" w:firstColumn="1" w:lastColumn="0" w:oddVBand="0" w:evenVBand="0" w:oddHBand="0" w:evenHBand="0" w:firstRowFirstColumn="0" w:firstRowLastColumn="0" w:lastRowFirstColumn="0" w:lastRowLastColumn="0"/>
            <w:tcW w:w="2232" w:type="dxa"/>
          </w:tcPr>
          <w:p w:rsidR="00600915" w:rsidRPr="007F070C" w:rsidRDefault="00600915" w:rsidP="002F069F">
            <w:pPr>
              <w:pStyle w:val="SDMTableBoxParaNotNumbered"/>
            </w:pPr>
            <w:r w:rsidRPr="007F070C">
              <w:t>Any comment:</w:t>
            </w:r>
          </w:p>
        </w:tc>
        <w:tc>
          <w:tcPr>
            <w:tcW w:w="6386" w:type="dxa"/>
          </w:tcPr>
          <w:p w:rsidR="00600915" w:rsidRPr="007F070C" w:rsidRDefault="0060091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Only</w:t>
            </w:r>
            <w:r w:rsidR="007F070C" w:rsidRPr="007F070C">
              <w:rPr>
                <w:szCs w:val="22"/>
              </w:rPr>
              <w:t xml:space="preserve"> </w:t>
            </w:r>
            <w:r w:rsidRPr="007F070C">
              <w:rPr>
                <w:szCs w:val="22"/>
              </w:rPr>
              <w:t xml:space="preserve">trip distance </w:t>
            </w:r>
            <w:r w:rsidR="00A90E66" w:rsidRPr="007F070C">
              <w:rPr>
                <w:szCs w:val="22"/>
              </w:rPr>
              <w:t xml:space="preserve">covered by electricity based transit system </w:t>
            </w:r>
            <w:r w:rsidRPr="007F070C">
              <w:rPr>
                <w:szCs w:val="22"/>
              </w:rPr>
              <w:t>not total trip distance;</w:t>
            </w:r>
          </w:p>
          <w:p w:rsidR="00600915" w:rsidRPr="007F070C" w:rsidRDefault="00600915" w:rsidP="00CD72C7">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Required if the city has</w:t>
            </w:r>
            <w:r w:rsidR="00A90E66" w:rsidRPr="007F070C">
              <w:rPr>
                <w:szCs w:val="22"/>
              </w:rPr>
              <w:t xml:space="preserve"> electricity</w:t>
            </w:r>
            <w:r w:rsidR="00BD4BDB" w:rsidRPr="007F070C">
              <w:rPr>
                <w:szCs w:val="22"/>
              </w:rPr>
              <w:t xml:space="preserve"> </w:t>
            </w:r>
            <w:r w:rsidRPr="007F070C">
              <w:rPr>
                <w:szCs w:val="22"/>
              </w:rPr>
              <w:t xml:space="preserve">based transit systems as </w:t>
            </w:r>
            <w:proofErr w:type="spellStart"/>
            <w:r w:rsidR="00274748" w:rsidRPr="007F070C">
              <w:rPr>
                <w:szCs w:val="22"/>
              </w:rPr>
              <w:t>pkm</w:t>
            </w:r>
            <w:proofErr w:type="spellEnd"/>
            <w:r w:rsidRPr="007F070C">
              <w:rPr>
                <w:szCs w:val="22"/>
              </w:rPr>
              <w:t xml:space="preserve"> for </w:t>
            </w:r>
            <w:r w:rsidR="00A90E66" w:rsidRPr="007F070C">
              <w:rPr>
                <w:szCs w:val="22"/>
              </w:rPr>
              <w:t>electricity</w:t>
            </w:r>
            <w:r w:rsidR="00BD4BDB" w:rsidRPr="007F070C">
              <w:rPr>
                <w:szCs w:val="22"/>
              </w:rPr>
              <w:t xml:space="preserve"> </w:t>
            </w:r>
            <w:r w:rsidRPr="007F070C">
              <w:rPr>
                <w:szCs w:val="22"/>
              </w:rPr>
              <w:t xml:space="preserve">based systems is calculated in general based on total passengers and average trip distance instead of average </w:t>
            </w:r>
            <w:r w:rsidR="00883128" w:rsidRPr="007F070C">
              <w:t xml:space="preserve">occupancy </w:t>
            </w:r>
            <w:r w:rsidRPr="007F070C">
              <w:rPr>
                <w:szCs w:val="22"/>
              </w:rPr>
              <w:t>rate</w:t>
            </w:r>
          </w:p>
        </w:tc>
      </w:tr>
    </w:tbl>
    <w:p w:rsidR="00E41833" w:rsidRPr="007F070C" w:rsidRDefault="00E41833" w:rsidP="00E41833">
      <w:pPr>
        <w:pStyle w:val="SDMHead2"/>
      </w:pPr>
      <w:bookmarkStart w:id="97" w:name="_Toc423447594"/>
      <w:bookmarkStart w:id="98" w:name="_Toc425760699"/>
      <w:r w:rsidRPr="007F070C">
        <w:t>Data and Parameters monitored</w:t>
      </w:r>
      <w:bookmarkEnd w:id="97"/>
      <w:bookmarkEnd w:id="98"/>
    </w:p>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11</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rPr>
            </w:pPr>
            <w:r w:rsidRPr="007F070C">
              <w:rPr>
                <w:i/>
                <w:szCs w:val="22"/>
              </w:rPr>
              <w:t>P</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unit: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Passengers</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Description:</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Total passengers transported by the project</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Source of data:</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Cable car operator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Measurement</w:t>
            </w:r>
            <w:r w:rsidRPr="007F070C">
              <w:br/>
              <w:t>procedures (if any):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Based on electronic (e.g. electronic smart cards) or mechanical control means (e.g. turnpikes at stations)</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Monitoring frequency: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Continuously, aggregated at least per quarter</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QA/QC procedures:</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Control with ticket sales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Any comment: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For passenger numbers controls must be based on counting physically passengers</w:t>
            </w:r>
            <w:r w:rsidR="00771D74" w:rsidRPr="007F070C">
              <w:rPr>
                <w:szCs w:val="22"/>
              </w:rPr>
              <w:t>,</w:t>
            </w:r>
            <w:r w:rsidRPr="007F070C">
              <w:rPr>
                <w:szCs w:val="22"/>
              </w:rPr>
              <w:t xml:space="preserve"> e.g. through electronic smart cards or mechanical entry control units.</w:t>
            </w:r>
            <w:r w:rsidR="00771D74" w:rsidRPr="007F070C">
              <w:rPr>
                <w:szCs w:val="22"/>
              </w:rPr>
              <w:t xml:space="preserve"> </w:t>
            </w:r>
            <w:r w:rsidRPr="007F070C">
              <w:rPr>
                <w:szCs w:val="22"/>
              </w:rPr>
              <w:t>Systems operating only with tickets valid for 1 ride can also use ticket sales.</w:t>
            </w:r>
            <w:r w:rsidR="00771D74" w:rsidRPr="007F070C">
              <w:rPr>
                <w:szCs w:val="22"/>
              </w:rPr>
              <w:t xml:space="preserve"> </w:t>
            </w:r>
            <w:r w:rsidRPr="007F070C">
              <w:rPr>
                <w:szCs w:val="22"/>
              </w:rPr>
              <w:t>Systems operating however without multiple ticket entry (e.g. monthly card allowing the user indiscriminate usage of the system) must have entry control units to count the number of passengers.</w:t>
            </w:r>
            <w:r w:rsidR="00771D74" w:rsidRPr="007F070C">
              <w:rPr>
                <w:szCs w:val="22"/>
              </w:rPr>
              <w:t xml:space="preserve"> </w:t>
            </w:r>
            <w:r w:rsidRPr="007F070C">
              <w:rPr>
                <w:szCs w:val="22"/>
              </w:rPr>
              <w:t>In case of such systems ticket sales only offer an approximation of passengers using th</w:t>
            </w:r>
            <w:r w:rsidR="00BD4BDB" w:rsidRPr="007F070C">
              <w:rPr>
                <w:szCs w:val="22"/>
              </w:rPr>
              <w:t>e system, appropriate for QA/QC</w:t>
            </w:r>
          </w:p>
        </w:tc>
      </w:tr>
    </w:tbl>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12</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b w:val="0"/>
                <w:i/>
                <w:szCs w:val="22"/>
              </w:rPr>
            </w:pPr>
            <w:proofErr w:type="spellStart"/>
            <w:r w:rsidRPr="007F070C">
              <w:rPr>
                <w:i/>
                <w:iCs/>
                <w:szCs w:val="22"/>
                <w:lang w:val="en-US"/>
              </w:rPr>
              <w:t>SP</w:t>
            </w:r>
            <w:r w:rsidRPr="007F070C">
              <w:rPr>
                <w:i/>
                <w:iCs/>
                <w:szCs w:val="22"/>
                <w:vertAlign w:val="subscript"/>
                <w:lang w:val="en-US"/>
              </w:rPr>
              <w:t>BL,i,s</w:t>
            </w:r>
            <w:proofErr w:type="spellEnd"/>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unit: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Description:</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Share of passengers in the quarter </w:t>
            </w:r>
            <w:r w:rsidRPr="007F070C">
              <w:rPr>
                <w:i/>
                <w:iCs/>
                <w:szCs w:val="22"/>
              </w:rPr>
              <w:t>s</w:t>
            </w:r>
            <w:r w:rsidRPr="007F070C">
              <w:rPr>
                <w:szCs w:val="22"/>
              </w:rPr>
              <w:t xml:space="preserve"> of the respective year who would have used the baseline mode</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Source of data:</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Cable car operator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Measurement</w:t>
            </w:r>
            <w:r w:rsidRPr="007F070C">
              <w:br/>
              <w:t>procedures (if any):</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Based on survey principles as mentioned in appendix to this methodology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Monitoring frequency: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Continuously, aggregated at least per quarter</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QA/QC procedures:</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The survey is realized at a 95% confidence interval with a maximum 5% error margin</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Any comment:</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Refer to appendix for details regarding </w:t>
            </w:r>
            <w:r w:rsidR="00E41833" w:rsidRPr="007F070C">
              <w:rPr>
                <w:szCs w:val="22"/>
              </w:rPr>
              <w:t>survey principles</w:t>
            </w:r>
          </w:p>
        </w:tc>
      </w:tr>
    </w:tbl>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13</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b w:val="0"/>
                <w:i/>
                <w:szCs w:val="22"/>
              </w:rPr>
            </w:pPr>
            <w:proofErr w:type="spellStart"/>
            <w:r w:rsidRPr="007F070C">
              <w:rPr>
                <w:i/>
                <w:iCs/>
                <w:szCs w:val="22"/>
                <w:lang w:val="en-US"/>
              </w:rPr>
              <w:t>SP</w:t>
            </w:r>
            <w:r w:rsidRPr="007F070C">
              <w:rPr>
                <w:i/>
                <w:iCs/>
                <w:szCs w:val="22"/>
                <w:vertAlign w:val="subscript"/>
                <w:lang w:val="en-US"/>
              </w:rPr>
              <w:t>PJ,i,s</w:t>
            </w:r>
            <w:proofErr w:type="spellEnd"/>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unit: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Description:</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Share of passengers using the project mode</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r w:rsidRPr="007F070C">
              <w:rPr>
                <w:szCs w:val="22"/>
              </w:rPr>
              <w:t xml:space="preserve">in the quarter </w:t>
            </w:r>
            <w:r w:rsidRPr="007F070C">
              <w:rPr>
                <w:i/>
                <w:iCs/>
                <w:szCs w:val="22"/>
              </w:rPr>
              <w:t>s</w:t>
            </w:r>
            <w:r w:rsidRPr="007F070C">
              <w:rPr>
                <w:szCs w:val="22"/>
              </w:rPr>
              <w:t xml:space="preserve"> of the respective year from trip origin to the project entry station and from project exit station to their final destination</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Source of data:</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Cable car operator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Measurement</w:t>
            </w:r>
            <w:r w:rsidRPr="007F070C">
              <w:br/>
              <w:t>procedures (if any):</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Based on survey principles as mentioned in appendix to this methodology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Monitoring frequency: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Continuously, aggregated at least per quarter.</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QA/QC procedures:</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The survey is realized at a 95% confidence interval with a maximum 5% error margin</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Any comment:</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Refer to appendix for details regarding survey principles</w:t>
            </w:r>
          </w:p>
        </w:tc>
      </w:tr>
    </w:tbl>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14</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b w:val="0"/>
                <w:i/>
                <w:szCs w:val="22"/>
              </w:rPr>
            </w:pPr>
            <w:proofErr w:type="spellStart"/>
            <w:r w:rsidRPr="007F070C">
              <w:rPr>
                <w:i/>
                <w:iCs/>
                <w:szCs w:val="22"/>
                <w:lang w:val="en-US"/>
              </w:rPr>
              <w:t>TD</w:t>
            </w:r>
            <w:r w:rsidRPr="007F070C">
              <w:rPr>
                <w:i/>
                <w:iCs/>
                <w:szCs w:val="22"/>
                <w:vertAlign w:val="subscript"/>
                <w:lang w:val="en-US"/>
              </w:rPr>
              <w:t>BL,i,s</w:t>
            </w:r>
            <w:proofErr w:type="spellEnd"/>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D0285B">
            <w:pPr>
              <w:pStyle w:val="SDMTableBoxParaNotNumbered"/>
              <w:keepNext/>
            </w:pPr>
            <w:r w:rsidRPr="007F070C">
              <w:t>Data unit:</w:t>
            </w:r>
          </w:p>
        </w:tc>
        <w:tc>
          <w:tcPr>
            <w:tcW w:w="6386" w:type="dxa"/>
          </w:tcPr>
          <w:p w:rsidR="00EA368F" w:rsidRPr="007F070C" w:rsidRDefault="00EA368F" w:rsidP="0095074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km</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Description:</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Trip distance of passengers using in the baseline mode</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r w:rsidRPr="007F070C">
              <w:rPr>
                <w:szCs w:val="22"/>
              </w:rPr>
              <w:t xml:space="preserve">in the quarter </w:t>
            </w:r>
            <w:r w:rsidRPr="007F070C">
              <w:rPr>
                <w:i/>
                <w:iCs/>
                <w:szCs w:val="22"/>
              </w:rPr>
              <w:t>s</w:t>
            </w:r>
            <w:r w:rsidRPr="007F070C">
              <w:rPr>
                <w:szCs w:val="22"/>
              </w:rPr>
              <w:t xml:space="preserve"> of the respective year </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Source of data:</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Cable car operator </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Measurement</w:t>
            </w:r>
            <w:r w:rsidRPr="007F070C">
              <w:br/>
              <w:t>procedures (if any):</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Based on survey principles as mentioned in appendix to this methodology </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Monitoring frequency:</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Continuously, aggregated at least per quarter</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QA/QC procedures:</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The survey is realized at a 95% confidence interval with a maximum 5% error margin.</w:t>
            </w:r>
          </w:p>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To ensure a conservative trip distance and thus conservative baseline emissions the lower boundary of the 95% confidence interval for the trip distance is taken</w:t>
            </w:r>
            <w:r w:rsidR="008B0690" w:rsidRPr="007F070C">
              <w:rPr>
                <w:szCs w:val="22"/>
              </w:rPr>
              <w:t>,</w:t>
            </w:r>
            <w:r w:rsidRPr="007F070C">
              <w:rPr>
                <w:szCs w:val="22"/>
              </w:rPr>
              <w:t xml:space="preserve"> i.e. this ensures that with 95% probability the actual trip distance baseline is equal to or higher than the trip distance taken for project baseline emission calculations.</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Any comment:</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Refer to appendix for details regarding survey principles</w:t>
            </w:r>
          </w:p>
        </w:tc>
      </w:tr>
    </w:tbl>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15</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b w:val="0"/>
                <w:i/>
                <w:szCs w:val="22"/>
              </w:rPr>
            </w:pPr>
            <w:proofErr w:type="spellStart"/>
            <w:r w:rsidRPr="007F070C">
              <w:rPr>
                <w:i/>
                <w:iCs/>
                <w:szCs w:val="22"/>
                <w:lang w:val="en-US"/>
              </w:rPr>
              <w:t>TD</w:t>
            </w:r>
            <w:r w:rsidRPr="007F070C">
              <w:rPr>
                <w:i/>
                <w:iCs/>
                <w:szCs w:val="22"/>
                <w:vertAlign w:val="subscript"/>
                <w:lang w:val="en-US"/>
              </w:rPr>
              <w:t>PJ,i,s</w:t>
            </w:r>
            <w:proofErr w:type="spellEnd"/>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Data unit:</w:t>
            </w:r>
          </w:p>
        </w:tc>
        <w:tc>
          <w:tcPr>
            <w:tcW w:w="6386" w:type="dxa"/>
          </w:tcPr>
          <w:p w:rsidR="00EA368F" w:rsidRPr="007F070C" w:rsidRDefault="00EA368F" w:rsidP="00950740">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km</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Description:</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Trip distance of passengers using in the project mode</w:t>
            </w:r>
            <w:r w:rsidR="003D438A" w:rsidRPr="007F070C">
              <w:rPr>
                <w:i/>
                <w:szCs w:val="22"/>
              </w:rPr>
              <w:t> </w:t>
            </w:r>
            <w:proofErr w:type="spellStart"/>
            <w:r w:rsidR="003D438A" w:rsidRPr="007F070C">
              <w:rPr>
                <w:i/>
                <w:szCs w:val="22"/>
              </w:rPr>
              <w:t>i</w:t>
            </w:r>
            <w:proofErr w:type="spellEnd"/>
            <w:r w:rsidR="003D438A" w:rsidRPr="007F070C">
              <w:rPr>
                <w:i/>
                <w:szCs w:val="22"/>
              </w:rPr>
              <w:t xml:space="preserve"> </w:t>
            </w:r>
            <w:r w:rsidRPr="007F070C">
              <w:rPr>
                <w:szCs w:val="22"/>
              </w:rPr>
              <w:t xml:space="preserve">in the quarter </w:t>
            </w:r>
            <w:r w:rsidRPr="007F070C">
              <w:rPr>
                <w:i/>
                <w:iCs/>
                <w:szCs w:val="22"/>
              </w:rPr>
              <w:t>s</w:t>
            </w:r>
            <w:r w:rsidRPr="007F070C">
              <w:rPr>
                <w:szCs w:val="22"/>
              </w:rPr>
              <w:t xml:space="preserve"> of the respective year from their trip origin to the project entry station and from the project exit station to their final destination</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Source of data:</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Cable car operator </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Measurement</w:t>
            </w:r>
            <w:r w:rsidRPr="007F070C">
              <w:br/>
              <w:t>procedures (if any):</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Based on survey principles as mentioned in appendix to this methodology </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Monitoring frequency:</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Continuously, aggregated at least per quarter</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QA/QC procedures:</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The survey is realized at a 95% confidence interval with a maximum 5% error margin.</w:t>
            </w:r>
          </w:p>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To ensure a conservative trip distance and thus conservative project emissions the upper boundary of the 95% confidence interval for the trip distance is taken</w:t>
            </w:r>
            <w:r w:rsidR="008B0690" w:rsidRPr="007F070C">
              <w:rPr>
                <w:szCs w:val="22"/>
              </w:rPr>
              <w:t>,</w:t>
            </w:r>
            <w:r w:rsidRPr="007F070C">
              <w:rPr>
                <w:szCs w:val="22"/>
              </w:rPr>
              <w:t xml:space="preserve"> i.e. this ensures that with 95% probability the actual trip distance project to/from the project is equal to or lower than the trip distance taken for indirect project emission calculations.</w:t>
            </w:r>
          </w:p>
        </w:tc>
      </w:tr>
      <w:tr w:rsidR="00EA368F"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A368F" w:rsidRPr="007F070C" w:rsidRDefault="00EA368F" w:rsidP="002F069F">
            <w:pPr>
              <w:pStyle w:val="SDMTableBoxParaNotNumbered"/>
            </w:pPr>
            <w:r w:rsidRPr="007F070C">
              <w:t>Any comment:</w:t>
            </w:r>
          </w:p>
        </w:tc>
        <w:tc>
          <w:tcPr>
            <w:tcW w:w="6386" w:type="dxa"/>
          </w:tcPr>
          <w:p w:rsidR="00EA368F" w:rsidRPr="007F070C" w:rsidRDefault="00EA368F"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Refer to appendix for details regarding survey principles</w:t>
            </w:r>
          </w:p>
        </w:tc>
      </w:tr>
    </w:tbl>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16</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i/>
                <w:szCs w:val="22"/>
              </w:rPr>
            </w:pPr>
            <w:r w:rsidRPr="007F070C">
              <w:rPr>
                <w:i/>
                <w:szCs w:val="22"/>
              </w:rPr>
              <w:t>EC</w:t>
            </w:r>
            <w:r w:rsidRPr="007F070C">
              <w:rPr>
                <w:i/>
                <w:szCs w:val="22"/>
                <w:vertAlign w:val="subscript"/>
              </w:rPr>
              <w:t>PJ</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unit: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kWh</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Description:</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Quantity of electricity consumed by the cable car for traction</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Source of data:</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Cable car operator</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Measurement</w:t>
            </w:r>
            <w:r w:rsidRPr="007F070C">
              <w:br/>
              <w:t>procedures (if any):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Calibrated meters</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Monitoring frequency: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rPr>
              <w:t>Continuously, aggregated at least annually</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QA/QC procedures:</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lang w:val="en-SG" w:eastAsia="en-SG"/>
              </w:rPr>
              <w:t>Cross check measurement results with invoices for purchased electricity</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Any comment:</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bl>
    <w:p w:rsidR="00E41833" w:rsidRPr="007F070C" w:rsidRDefault="00E41833" w:rsidP="00E41833">
      <w:pPr>
        <w:pStyle w:val="Caption"/>
      </w:pPr>
      <w:r w:rsidRPr="007F070C">
        <w:t>Data / Parameter table </w:t>
      </w:r>
      <w:r w:rsidR="007C71A7">
        <w:fldChar w:fldCharType="begin"/>
      </w:r>
      <w:r w:rsidR="007C71A7">
        <w:instrText xml:space="preserve"> SEQ Data_/_Parameter_table \* ARABIC </w:instrText>
      </w:r>
      <w:r w:rsidR="007C71A7">
        <w:fldChar w:fldCharType="separate"/>
      </w:r>
      <w:r w:rsidR="00D12F9E">
        <w:rPr>
          <w:noProof/>
        </w:rPr>
        <w:t>17</w:t>
      </w:r>
      <w:r w:rsidR="007C71A7">
        <w:rPr>
          <w:noProof/>
        </w:rPr>
        <w:fldChar w:fldCharType="end"/>
      </w:r>
      <w:r w:rsidRPr="007F070C">
        <w:t>.</w:t>
      </w:r>
      <w:r w:rsidRPr="007F070C">
        <w:tab/>
      </w:r>
    </w:p>
    <w:tbl>
      <w:tblPr>
        <w:tblStyle w:val="SDMMethTableDataParameter"/>
        <w:tblW w:w="8618" w:type="dxa"/>
        <w:tblLayout w:type="fixed"/>
        <w:tblLook w:val="01E0" w:firstRow="1" w:lastRow="1" w:firstColumn="1" w:lastColumn="1" w:noHBand="0" w:noVBand="0"/>
      </w:tblPr>
      <w:tblGrid>
        <w:gridCol w:w="2232"/>
        <w:gridCol w:w="6386"/>
      </w:tblGrid>
      <w:tr w:rsidR="00E41833" w:rsidRPr="007F070C" w:rsidTr="00E4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 Parameter:</w:t>
            </w:r>
          </w:p>
        </w:tc>
        <w:tc>
          <w:tcPr>
            <w:tcW w:w="6386" w:type="dxa"/>
          </w:tcPr>
          <w:p w:rsidR="00E41833" w:rsidRPr="007F070C" w:rsidRDefault="00E41833" w:rsidP="002F069F">
            <w:pPr>
              <w:pStyle w:val="SDMTableBoxParaNotNumbered"/>
              <w:cnfStyle w:val="100000000000" w:firstRow="1" w:lastRow="0" w:firstColumn="0" w:lastColumn="0" w:oddVBand="0" w:evenVBand="0" w:oddHBand="0" w:evenHBand="0" w:firstRowFirstColumn="0" w:firstRowLastColumn="0" w:lastRowFirstColumn="0" w:lastRowLastColumn="0"/>
              <w:rPr>
                <w:szCs w:val="22"/>
                <w:vertAlign w:val="subscript"/>
              </w:rPr>
            </w:pPr>
            <w:r w:rsidRPr="007F070C">
              <w:rPr>
                <w:szCs w:val="22"/>
              </w:rPr>
              <w:t xml:space="preserve">Occupancy rate of vehicle category </w:t>
            </w:r>
            <w:proofErr w:type="spellStart"/>
            <w:r w:rsidRPr="007F070C">
              <w:rPr>
                <w:szCs w:val="22"/>
              </w:rPr>
              <w:t>i</w:t>
            </w:r>
            <w:proofErr w:type="spellEnd"/>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Data unit: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Passengers</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Description:</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 xml:space="preserve">Any significant (10% or higher) change in the average occupancy rate of each of the vehicle category is considered as leakage of the project </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Source of data:</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bCs/>
                <w:szCs w:val="22"/>
              </w:rPr>
              <w:t>Specific studies done by the project proponent or a third party</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Measurement</w:t>
            </w:r>
            <w:r w:rsidRPr="007F070C">
              <w:br/>
              <w:t>procedures (if any):</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Before</w:t>
            </w:r>
            <w:r w:rsidRPr="007F070C">
              <w:rPr>
                <w:bCs/>
                <w:szCs w:val="22"/>
              </w:rPr>
              <w:t xml:space="preserve"> </w:t>
            </w:r>
            <w:r w:rsidRPr="007F070C">
              <w:rPr>
                <w:szCs w:val="22"/>
              </w:rPr>
              <w:t>project</w:t>
            </w:r>
            <w:r w:rsidRPr="007F070C">
              <w:rPr>
                <w:bCs/>
                <w:szCs w:val="22"/>
              </w:rPr>
              <w:t xml:space="preserve"> </w:t>
            </w:r>
            <w:r w:rsidRPr="007F070C">
              <w:rPr>
                <w:szCs w:val="22"/>
              </w:rPr>
              <w:t>start plus</w:t>
            </w:r>
            <w:r w:rsidRPr="007F070C">
              <w:rPr>
                <w:bCs/>
                <w:szCs w:val="22"/>
              </w:rPr>
              <w:t xml:space="preserve"> </w:t>
            </w:r>
            <w:r w:rsidRPr="007F070C">
              <w:rPr>
                <w:szCs w:val="22"/>
              </w:rPr>
              <w:t>specified intervals thereafter</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Monitoring frequency:</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rPr>
                <w:szCs w:val="22"/>
              </w:rPr>
            </w:pPr>
            <w:r w:rsidRPr="007F070C">
              <w:rPr>
                <w:szCs w:val="22"/>
              </w:rPr>
              <w:t>-</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QA/QC procedures:</w:t>
            </w:r>
          </w:p>
        </w:tc>
        <w:tc>
          <w:tcPr>
            <w:tcW w:w="6386" w:type="dxa"/>
          </w:tcPr>
          <w:p w:rsidR="00E41833" w:rsidRPr="007F070C" w:rsidRDefault="00235C75" w:rsidP="002F069F">
            <w:pPr>
              <w:pStyle w:val="SDMTableBoxParaNotNumbered"/>
              <w:cnfStyle w:val="000000000000" w:firstRow="0" w:lastRow="0" w:firstColumn="0" w:lastColumn="0" w:oddVBand="0" w:evenVBand="0" w:oddHBand="0" w:evenHBand="0" w:firstRowFirstColumn="0" w:firstRowLastColumn="0" w:lastRowFirstColumn="0" w:lastRowLastColumn="0"/>
            </w:pPr>
            <w:r w:rsidRPr="007F070C">
              <w:t>-</w:t>
            </w:r>
          </w:p>
        </w:tc>
      </w:tr>
      <w:tr w:rsidR="00E41833" w:rsidRPr="007F070C" w:rsidTr="00E41833">
        <w:tc>
          <w:tcPr>
            <w:cnfStyle w:val="001000000000" w:firstRow="0" w:lastRow="0" w:firstColumn="1" w:lastColumn="0" w:oddVBand="0" w:evenVBand="0" w:oddHBand="0" w:evenHBand="0" w:firstRowFirstColumn="0" w:firstRowLastColumn="0" w:lastRowFirstColumn="0" w:lastRowLastColumn="0"/>
            <w:tcW w:w="2232" w:type="dxa"/>
          </w:tcPr>
          <w:p w:rsidR="00E41833" w:rsidRPr="007F070C" w:rsidRDefault="00E41833" w:rsidP="002F069F">
            <w:pPr>
              <w:pStyle w:val="SDMTableBoxParaNotNumbered"/>
            </w:pPr>
            <w:r w:rsidRPr="007F070C">
              <w:t>Any comment:</w:t>
            </w:r>
          </w:p>
        </w:tc>
        <w:tc>
          <w:tcPr>
            <w:tcW w:w="6386" w:type="dxa"/>
          </w:tcPr>
          <w:p w:rsidR="00E41833" w:rsidRPr="007F070C" w:rsidRDefault="00E41833" w:rsidP="002F069F">
            <w:pPr>
              <w:pStyle w:val="SDMTableBoxParaNotNumbered"/>
              <w:cnfStyle w:val="000000000000" w:firstRow="0" w:lastRow="0" w:firstColumn="0" w:lastColumn="0" w:oddVBand="0" w:evenVBand="0" w:oddHBand="0" w:evenHBand="0" w:firstRowFirstColumn="0" w:firstRowLastColumn="0" w:lastRowFirstColumn="0" w:lastRowLastColumn="0"/>
            </w:pPr>
            <w:r w:rsidRPr="007F070C">
              <w:t>The occupancy rate of different vehicle categories is monitored through representative samples.</w:t>
            </w:r>
            <w:r w:rsidR="00771D74" w:rsidRPr="007F070C">
              <w:t xml:space="preserve"> </w:t>
            </w:r>
            <w:r w:rsidRPr="007F070C">
              <w:t>If results show reduced occupancy rates (&gt; 10 % in the load factor), this change is included in the leakage calculation for all years since the last monitoring of the load factor.</w:t>
            </w:r>
            <w:r w:rsidR="00771D74" w:rsidRPr="007F070C">
              <w:t xml:space="preserve"> </w:t>
            </w:r>
            <w:r w:rsidRPr="007F070C">
              <w:t>Recommended interval: year 3, 6 and 10 for 10-year crediting period; year 3 and 7 for 7-year crediting period.</w:t>
            </w:r>
          </w:p>
          <w:p w:rsidR="00E41833" w:rsidRPr="007F070C" w:rsidRDefault="00E41833" w:rsidP="002F069F">
            <w:pPr>
              <w:pStyle w:val="SDMTableBoxParaNotNumbered"/>
              <w:spacing w:before="120"/>
              <w:cnfStyle w:val="000000000000" w:firstRow="0" w:lastRow="0" w:firstColumn="0" w:lastColumn="0" w:oddVBand="0" w:evenVBand="0" w:oddHBand="0" w:evenHBand="0" w:firstRowFirstColumn="0" w:firstRowLastColumn="0" w:lastRowFirstColumn="0" w:lastRowLastColumn="0"/>
              <w:rPr>
                <w:b/>
              </w:rPr>
            </w:pPr>
            <w:r w:rsidRPr="007F070C">
              <w:rPr>
                <w:b/>
              </w:rPr>
              <w:t>Details of Load Factor Study</w:t>
            </w:r>
          </w:p>
          <w:p w:rsidR="00E41833" w:rsidRPr="007F070C" w:rsidRDefault="00E41833" w:rsidP="00114461">
            <w:pPr>
              <w:pStyle w:val="SDMTableBoxParaNotNumbered"/>
              <w:keepNext/>
              <w:spacing w:before="120"/>
              <w:cnfStyle w:val="000000000000" w:firstRow="0" w:lastRow="0" w:firstColumn="0" w:lastColumn="0" w:oddVBand="0" w:evenVBand="0" w:oddHBand="0" w:evenHBand="0" w:firstRowFirstColumn="0" w:firstRowLastColumn="0" w:lastRowFirstColumn="0" w:lastRowLastColumn="0"/>
            </w:pPr>
            <w:r w:rsidRPr="007F070C">
              <w:t>The frequency of the load study is:</w:t>
            </w:r>
          </w:p>
          <w:p w:rsidR="00E41833" w:rsidRPr="007F070C" w:rsidRDefault="00E41833" w:rsidP="0052468A">
            <w:pPr>
              <w:pStyle w:val="SDMTableBoxParaNotNumbered"/>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rsidRPr="007F070C">
              <w:t>If 100% of the project is implemented at the start: Year 2 to monitor short-term response of vehicle categories to the MRTS and years 5 and 10 to monitor medium-term response.</w:t>
            </w:r>
            <w:r w:rsidR="00771D74" w:rsidRPr="007F070C">
              <w:t xml:space="preserve"> </w:t>
            </w:r>
            <w:r w:rsidRPr="007F070C">
              <w:t>Data of year 2 is used for years 3-5 and data of year 5 for rest of crediting period.</w:t>
            </w:r>
            <w:r w:rsidR="00771D74" w:rsidRPr="007F070C">
              <w:t xml:space="preserve"> </w:t>
            </w:r>
            <w:r w:rsidRPr="007F070C">
              <w:t>To monitor the occupancy rate of the vehicle categories every year is not considered as necessary, as changes are expected either in the first years (short-term response) or then in the medium-term.</w:t>
            </w:r>
            <w:r w:rsidR="00771D74" w:rsidRPr="007F070C">
              <w:t xml:space="preserve"> </w:t>
            </w:r>
            <w:r w:rsidRPr="007F070C">
              <w:t>In between only incremental annual changes are expected which would not justify the considerable expenses for realizing such surveys.</w:t>
            </w:r>
          </w:p>
          <w:p w:rsidR="00E41833" w:rsidRPr="007F070C" w:rsidRDefault="00E41833" w:rsidP="0052468A">
            <w:pPr>
              <w:pStyle w:val="SDMTableBoxParaNotNumbered"/>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rsidRPr="007F070C">
              <w:t>With gradual project implementation monitoring years may vary.</w:t>
            </w:r>
            <w:r w:rsidR="00771D74" w:rsidRPr="007F070C">
              <w:t xml:space="preserve"> </w:t>
            </w:r>
            <w:r w:rsidRPr="007F070C">
              <w:t>It is proposed to monitor at a minimum every 3 years</w:t>
            </w:r>
            <w:r w:rsidR="00771D74" w:rsidRPr="007F070C">
              <w:t>,</w:t>
            </w:r>
            <w:r w:rsidRPr="007F070C">
              <w:t xml:space="preserve"> e.g. year 3, 6 and 10.</w:t>
            </w:r>
            <w:r w:rsidR="00771D74" w:rsidRPr="007F070C">
              <w:t xml:space="preserve"> </w:t>
            </w:r>
            <w:r w:rsidRPr="007F070C">
              <w:t>If the load factor reduces less than 10 percentage points no leakage is included.</w:t>
            </w:r>
            <w:r w:rsidR="00771D74" w:rsidRPr="007F070C">
              <w:t xml:space="preserve"> </w:t>
            </w:r>
            <w:r w:rsidRPr="007F070C">
              <w:t>If the load factor reduces by more than 10 percentage points relative to the measurement before project start (benchmark) then leakage is calculated and included.</w:t>
            </w:r>
            <w:r w:rsidR="00771D74" w:rsidRPr="007F070C">
              <w:t xml:space="preserve"> </w:t>
            </w:r>
            <w:r w:rsidRPr="007F070C">
              <w:t>In this case the amount of leakage is the cumulative sum of all years since the last load factor survey was realized assuming that the reduction of the load factor occurred immediately since the last survey.</w:t>
            </w:r>
          </w:p>
        </w:tc>
      </w:tr>
    </w:tbl>
    <w:p w:rsidR="00E41833" w:rsidRPr="007F070C" w:rsidRDefault="00E41833" w:rsidP="00E41833">
      <w:pPr>
        <w:pStyle w:val="SDMHead2"/>
      </w:pPr>
      <w:bookmarkStart w:id="99" w:name="_Toc423447595"/>
      <w:bookmarkStart w:id="100" w:name="_Toc425760700"/>
      <w:r w:rsidRPr="007F070C">
        <w:t>Project activity under a programme of activities</w:t>
      </w:r>
      <w:bookmarkEnd w:id="99"/>
      <w:bookmarkEnd w:id="100"/>
    </w:p>
    <w:p w:rsidR="00E41833" w:rsidRPr="007F070C" w:rsidRDefault="00E41833" w:rsidP="002454C9">
      <w:pPr>
        <w:pStyle w:val="SDMPara"/>
      </w:pPr>
      <w:r w:rsidRPr="007F070C">
        <w:t>The methodology is applicable to a programme of activities. No additional leakage estimations are necessary other than that indicated under the leakage section above.</w:t>
      </w:r>
    </w:p>
    <w:p w:rsidR="002454C9" w:rsidRPr="007F070C" w:rsidRDefault="002454C9" w:rsidP="002454C9">
      <w:pPr>
        <w:pStyle w:val="SDMPara"/>
        <w:sectPr w:rsidR="002454C9" w:rsidRPr="007F070C" w:rsidSect="002D3F3B">
          <w:headerReference w:type="default" r:id="rId94"/>
          <w:pgSz w:w="11907" w:h="16840" w:code="9"/>
          <w:pgMar w:top="2552" w:right="1134" w:bottom="1418" w:left="1418" w:header="851" w:footer="567" w:gutter="0"/>
          <w:cols w:space="720"/>
          <w:formProt w:val="0"/>
          <w:docGrid w:linePitch="299"/>
        </w:sectPr>
      </w:pPr>
    </w:p>
    <w:p w:rsidR="002454C9" w:rsidRPr="007F070C" w:rsidRDefault="00F95B2B" w:rsidP="002F069F">
      <w:pPr>
        <w:pStyle w:val="SDMAppTitle"/>
      </w:pPr>
      <w:bookmarkStart w:id="101" w:name="_Toc346039908"/>
      <w:bookmarkStart w:id="102" w:name="_Toc352521240"/>
      <w:bookmarkStart w:id="103" w:name="_Toc353201628"/>
      <w:bookmarkStart w:id="104" w:name="_Toc354405693"/>
      <w:bookmarkStart w:id="105" w:name="_Toc354405707"/>
      <w:bookmarkStart w:id="106" w:name="_Toc354503038"/>
      <w:bookmarkStart w:id="107" w:name="_Toc423447596"/>
      <w:bookmarkStart w:id="108" w:name="_Toc425760701"/>
      <w:r w:rsidRPr="007F070C">
        <w:t>Survey principles and default survey</w:t>
      </w:r>
      <w:bookmarkEnd w:id="101"/>
      <w:bookmarkEnd w:id="102"/>
      <w:bookmarkEnd w:id="103"/>
      <w:bookmarkEnd w:id="104"/>
      <w:bookmarkEnd w:id="105"/>
      <w:bookmarkEnd w:id="106"/>
      <w:bookmarkEnd w:id="107"/>
      <w:bookmarkEnd w:id="108"/>
    </w:p>
    <w:p w:rsidR="00F95B2B" w:rsidRPr="007F070C" w:rsidRDefault="00F95B2B" w:rsidP="00114461">
      <w:pPr>
        <w:pStyle w:val="SDMPara"/>
        <w:keepNext/>
        <w:numPr>
          <w:ilvl w:val="0"/>
          <w:numId w:val="25"/>
        </w:numPr>
      </w:pPr>
      <w:r w:rsidRPr="007F070C">
        <w:t>The following survey principles shall be followed:</w:t>
      </w:r>
    </w:p>
    <w:p w:rsidR="00F95B2B" w:rsidRPr="007F070C" w:rsidRDefault="00F95B2B" w:rsidP="00F95B2B">
      <w:pPr>
        <w:pStyle w:val="SDMSubPara1"/>
      </w:pPr>
      <w:r w:rsidRPr="007F070C">
        <w:t>The sampling size is determined by the 95% confidence interval and the 5% maximum error margin;</w:t>
      </w:r>
    </w:p>
    <w:p w:rsidR="00F95B2B" w:rsidRPr="007F070C" w:rsidRDefault="00F95B2B" w:rsidP="00F95B2B">
      <w:pPr>
        <w:pStyle w:val="SDMSubPara1"/>
      </w:pPr>
      <w:r w:rsidRPr="007F070C">
        <w:t>Sampling must be statistically robust and relevant</w:t>
      </w:r>
      <w:r w:rsidR="008B0690" w:rsidRPr="007F070C">
        <w:t>,</w:t>
      </w:r>
      <w:r w:rsidRPr="007F070C">
        <w:t xml:space="preserve"> i.e. the survey has a random distribution and is representative of the persons using the project transport system;</w:t>
      </w:r>
    </w:p>
    <w:p w:rsidR="00F95B2B" w:rsidRPr="007F070C" w:rsidRDefault="00F95B2B" w:rsidP="00F95B2B">
      <w:pPr>
        <w:pStyle w:val="SDMSubPara1"/>
      </w:pPr>
      <w:r w:rsidRPr="007F070C">
        <w:t>For each cable car line a separate survey needs to be realized;</w:t>
      </w:r>
    </w:p>
    <w:p w:rsidR="00F95B2B" w:rsidRPr="007F070C" w:rsidRDefault="00F95B2B" w:rsidP="00F95B2B">
      <w:pPr>
        <w:pStyle w:val="SDMSubPara1"/>
      </w:pPr>
      <w:r w:rsidRPr="007F070C">
        <w:t>The method to select persons for interviews is random;</w:t>
      </w:r>
    </w:p>
    <w:p w:rsidR="00F95B2B" w:rsidRPr="007F070C" w:rsidRDefault="00F95B2B" w:rsidP="00F95B2B">
      <w:pPr>
        <w:pStyle w:val="SDMSubPara1"/>
      </w:pPr>
      <w:r w:rsidRPr="007F070C">
        <w:t>Only persons over age 12 are interviewed;</w:t>
      </w:r>
    </w:p>
    <w:p w:rsidR="00F95B2B" w:rsidRPr="007F070C" w:rsidRDefault="00F95B2B" w:rsidP="00F95B2B">
      <w:pPr>
        <w:pStyle w:val="SDMSubPara1"/>
      </w:pPr>
      <w:r w:rsidRPr="007F070C">
        <w:t>The survey is realized on all week days including weekends with the sample size per day being proportional to the number of passengers transported by the project per corresponding week day;</w:t>
      </w:r>
    </w:p>
    <w:p w:rsidR="00F95B2B" w:rsidRPr="007F070C" w:rsidRDefault="00F95B2B" w:rsidP="00F95B2B">
      <w:pPr>
        <w:pStyle w:val="SDMSubPara1"/>
      </w:pPr>
      <w:r w:rsidRPr="007F070C">
        <w:t>The sample size for upward journey and downward journey in the cable car must be proportional to the number of passengers transported upwards/downwards on the cable car;</w:t>
      </w:r>
    </w:p>
    <w:p w:rsidR="00F95B2B" w:rsidRPr="007F070C" w:rsidRDefault="00F95B2B" w:rsidP="00F95B2B">
      <w:pPr>
        <w:pStyle w:val="SDMSubPara1"/>
        <w:rPr>
          <w:bCs/>
        </w:rPr>
      </w:pPr>
      <w:r w:rsidRPr="007F070C">
        <w:t>The PDD must contain the design details of the survey;</w:t>
      </w:r>
    </w:p>
    <w:p w:rsidR="00F95B2B" w:rsidRPr="007F070C" w:rsidRDefault="00F95B2B" w:rsidP="00F95B2B">
      <w:pPr>
        <w:pStyle w:val="SDMSubPara1"/>
      </w:pPr>
      <w:r w:rsidRPr="007F070C">
        <w:rPr>
          <w:iCs/>
        </w:rPr>
        <w:t>A representative sample survey of passengers using the project transport system shall be conducted four times a year (once every quarter) to capture potential seasonal effects of passenger transport and the average value of the four (4) surveys is taken.</w:t>
      </w:r>
      <w:r w:rsidR="00771D74" w:rsidRPr="007F070C">
        <w:rPr>
          <w:iCs/>
        </w:rPr>
        <w:t xml:space="preserve"> </w:t>
      </w:r>
      <w:r w:rsidRPr="007F070C">
        <w:rPr>
          <w:iCs/>
        </w:rPr>
        <w:t>The surveys should commence no later than six months from the commissioning of the project.</w:t>
      </w:r>
      <w:r w:rsidR="00771D74" w:rsidRPr="007F070C">
        <w:rPr>
          <w:iCs/>
        </w:rPr>
        <w:t xml:space="preserve"> </w:t>
      </w:r>
      <w:r w:rsidRPr="007F070C">
        <w:rPr>
          <w:iCs/>
        </w:rPr>
        <w:t>The surveys are conducted only for one year and are not repeated.</w:t>
      </w:r>
    </w:p>
    <w:p w:rsidR="00F95B2B" w:rsidRPr="007F070C" w:rsidRDefault="00F95B2B" w:rsidP="00F95B2B">
      <w:pPr>
        <w:pStyle w:val="SDMPara"/>
      </w:pPr>
      <w:r w:rsidRPr="007F070C">
        <w:t>A default questionnaire to be used is included below.</w:t>
      </w:r>
      <w:r w:rsidR="00771D74" w:rsidRPr="007F070C">
        <w:t xml:space="preserve"> </w:t>
      </w:r>
      <w:r w:rsidRPr="007F070C">
        <w:t>This questionnaire should be used by all projects except if valid arguments exist to change the questionnaire and to adapt it to local circumstances.</w:t>
      </w:r>
      <w:r w:rsidR="00771D74" w:rsidRPr="007F070C">
        <w:t xml:space="preserve"> </w:t>
      </w:r>
      <w:r w:rsidRPr="007F070C">
        <w:t>The questionnaire must be realized in the local language.</w:t>
      </w:r>
    </w:p>
    <w:p w:rsidR="00F95B2B" w:rsidRPr="007F070C" w:rsidRDefault="00F95B2B" w:rsidP="00F95B2B">
      <w:pPr>
        <w:pStyle w:val="RegPara"/>
        <w:pageBreakBefore/>
        <w:rPr>
          <w:rFonts w:ascii="Arial" w:hAnsi="Arial" w:cs="Arial"/>
          <w:b/>
          <w:szCs w:val="22"/>
        </w:rPr>
      </w:pPr>
      <w:r w:rsidRPr="007F070C">
        <w:rPr>
          <w:rFonts w:ascii="Arial" w:hAnsi="Arial" w:cs="Arial"/>
          <w:b/>
          <w:szCs w:val="22"/>
        </w:rPr>
        <w:t>Default Survey</w:t>
      </w:r>
    </w:p>
    <w:p w:rsidR="00F95B2B" w:rsidRPr="007F070C" w:rsidRDefault="00F95B2B" w:rsidP="00EA7471">
      <w:pPr>
        <w:pStyle w:val="RegPara"/>
        <w:tabs>
          <w:tab w:val="left" w:leader="dot" w:pos="9072"/>
        </w:tabs>
        <w:spacing w:before="120"/>
        <w:rPr>
          <w:rFonts w:ascii="Arial" w:hAnsi="Arial" w:cs="Arial"/>
        </w:rPr>
      </w:pPr>
      <w:r w:rsidRPr="007F070C">
        <w:rPr>
          <w:rFonts w:ascii="Arial" w:hAnsi="Arial" w:cs="Arial"/>
        </w:rPr>
        <w:t>Interviewer:</w:t>
      </w:r>
      <w:r w:rsidR="002B5D9F" w:rsidRPr="007F070C">
        <w:rPr>
          <w:rFonts w:ascii="Arial" w:hAnsi="Arial" w:cs="Arial"/>
        </w:rPr>
        <w:t xml:space="preserve"> </w:t>
      </w:r>
      <w:r w:rsidR="002B5D9F" w:rsidRPr="007F070C">
        <w:rPr>
          <w:rFonts w:ascii="Arial" w:hAnsi="Arial" w:cs="Arial"/>
        </w:rPr>
        <w:tab/>
      </w:r>
    </w:p>
    <w:p w:rsidR="00F95B2B" w:rsidRPr="007F070C" w:rsidRDefault="00F95B2B" w:rsidP="00EA7471">
      <w:pPr>
        <w:pStyle w:val="RegPara"/>
        <w:tabs>
          <w:tab w:val="left" w:leader="dot" w:pos="9072"/>
        </w:tabs>
        <w:spacing w:before="120"/>
        <w:rPr>
          <w:rFonts w:ascii="Arial" w:hAnsi="Arial" w:cs="Arial"/>
        </w:rPr>
      </w:pPr>
      <w:r w:rsidRPr="007F070C">
        <w:rPr>
          <w:rFonts w:ascii="Arial" w:hAnsi="Arial" w:cs="Arial"/>
        </w:rPr>
        <w:t>Date:</w:t>
      </w:r>
      <w:r w:rsidR="00F62B64" w:rsidRPr="007F070C">
        <w:rPr>
          <w:rFonts w:ascii="Arial" w:hAnsi="Arial" w:cs="Arial"/>
        </w:rPr>
        <w:t xml:space="preserve"> </w:t>
      </w:r>
      <w:r w:rsidR="00F62B64" w:rsidRPr="007F070C">
        <w:rPr>
          <w:rFonts w:ascii="Arial" w:hAnsi="Arial" w:cs="Arial"/>
        </w:rPr>
        <w:tab/>
      </w:r>
    </w:p>
    <w:p w:rsidR="00F95B2B" w:rsidRPr="007F070C" w:rsidRDefault="00F95B2B" w:rsidP="00EA7471">
      <w:pPr>
        <w:pStyle w:val="RegPara"/>
        <w:tabs>
          <w:tab w:val="left" w:leader="dot" w:pos="9072"/>
        </w:tabs>
        <w:spacing w:before="120"/>
        <w:rPr>
          <w:rFonts w:ascii="Arial" w:hAnsi="Arial" w:cs="Arial"/>
        </w:rPr>
      </w:pPr>
      <w:r w:rsidRPr="007F070C">
        <w:rPr>
          <w:rFonts w:ascii="Arial" w:hAnsi="Arial" w:cs="Arial"/>
        </w:rPr>
        <w:t>Time:</w:t>
      </w:r>
      <w:r w:rsidR="00F62B64" w:rsidRPr="007F070C">
        <w:rPr>
          <w:rFonts w:ascii="Arial" w:hAnsi="Arial" w:cs="Arial"/>
        </w:rPr>
        <w:t xml:space="preserve"> </w:t>
      </w:r>
      <w:r w:rsidR="00F62B64" w:rsidRPr="007F070C">
        <w:rPr>
          <w:rFonts w:ascii="Arial" w:hAnsi="Arial" w:cs="Arial"/>
        </w:rPr>
        <w:tab/>
      </w:r>
    </w:p>
    <w:p w:rsidR="00F95B2B" w:rsidRPr="007F070C" w:rsidRDefault="00F95B2B" w:rsidP="00EA7471">
      <w:pPr>
        <w:pStyle w:val="RegPara"/>
        <w:tabs>
          <w:tab w:val="left" w:leader="dot" w:pos="9072"/>
        </w:tabs>
        <w:spacing w:before="120"/>
        <w:rPr>
          <w:rFonts w:ascii="Arial" w:hAnsi="Arial" w:cs="Arial"/>
        </w:rPr>
      </w:pPr>
      <w:r w:rsidRPr="007F070C">
        <w:rPr>
          <w:rFonts w:ascii="Arial" w:hAnsi="Arial" w:cs="Arial"/>
        </w:rPr>
        <w:t>Point (station) where the interview was performed:</w:t>
      </w:r>
      <w:r w:rsidR="00F62B64" w:rsidRPr="007F070C">
        <w:rPr>
          <w:rFonts w:ascii="Arial" w:hAnsi="Arial" w:cs="Arial"/>
        </w:rPr>
        <w:t xml:space="preserve"> </w:t>
      </w:r>
      <w:r w:rsidR="00F62B64" w:rsidRPr="007F070C">
        <w:rPr>
          <w:rFonts w:ascii="Arial" w:hAnsi="Arial" w:cs="Arial"/>
        </w:rPr>
        <w:tab/>
      </w:r>
    </w:p>
    <w:p w:rsidR="00F95B2B" w:rsidRPr="007F070C" w:rsidRDefault="00F95B2B" w:rsidP="00EA7471">
      <w:pPr>
        <w:pStyle w:val="RegPara"/>
        <w:tabs>
          <w:tab w:val="left" w:leader="dot" w:pos="9072"/>
        </w:tabs>
        <w:spacing w:before="120"/>
        <w:rPr>
          <w:rFonts w:ascii="Arial" w:hAnsi="Arial" w:cs="Arial"/>
        </w:rPr>
      </w:pPr>
      <w:r w:rsidRPr="007F070C">
        <w:rPr>
          <w:rFonts w:ascii="Arial" w:hAnsi="Arial" w:cs="Arial"/>
        </w:rPr>
        <w:t>Identification of cable car line:</w:t>
      </w:r>
      <w:r w:rsidR="00F62B64" w:rsidRPr="007F070C">
        <w:rPr>
          <w:rFonts w:ascii="Arial" w:hAnsi="Arial" w:cs="Arial"/>
        </w:rPr>
        <w:t xml:space="preserve"> </w:t>
      </w:r>
      <w:r w:rsidR="00F62B64" w:rsidRPr="007F070C">
        <w:rPr>
          <w:rFonts w:ascii="Arial" w:hAnsi="Arial" w:cs="Arial"/>
        </w:rPr>
        <w:tab/>
      </w:r>
    </w:p>
    <w:p w:rsidR="00F95B2B" w:rsidRPr="007F070C" w:rsidRDefault="00F95B2B" w:rsidP="00F95B2B">
      <w:pPr>
        <w:pStyle w:val="RegPara"/>
        <w:rPr>
          <w:rFonts w:ascii="Arial" w:hAnsi="Arial" w:cs="Arial"/>
          <w:b/>
          <w:szCs w:val="22"/>
        </w:rPr>
      </w:pPr>
      <w:r w:rsidRPr="007F070C">
        <w:rPr>
          <w:rFonts w:ascii="Arial" w:hAnsi="Arial" w:cs="Arial"/>
          <w:b/>
          <w:szCs w:val="22"/>
        </w:rPr>
        <w:t>Question 1</w:t>
      </w:r>
    </w:p>
    <w:p w:rsidR="00F95B2B" w:rsidRPr="007F070C" w:rsidRDefault="00F95B2B" w:rsidP="00F95B2B">
      <w:pPr>
        <w:pStyle w:val="RegPara"/>
        <w:rPr>
          <w:rFonts w:ascii="Arial" w:hAnsi="Arial" w:cs="Arial"/>
          <w:szCs w:val="22"/>
        </w:rPr>
      </w:pPr>
      <w:r w:rsidRPr="007F070C">
        <w:rPr>
          <w:rFonts w:ascii="Arial" w:hAnsi="Arial" w:cs="Arial"/>
          <w:szCs w:val="22"/>
        </w:rPr>
        <w:t>“Describe the trip you are currently realizing”</w:t>
      </w:r>
    </w:p>
    <w:p w:rsidR="00F95B2B" w:rsidRPr="007F070C" w:rsidRDefault="00F62B64" w:rsidP="00EA7471">
      <w:pPr>
        <w:pStyle w:val="RegPara"/>
        <w:tabs>
          <w:tab w:val="left" w:leader="dot" w:pos="9072"/>
        </w:tabs>
        <w:spacing w:before="120"/>
        <w:rPr>
          <w:rFonts w:ascii="Arial" w:hAnsi="Arial" w:cs="Arial"/>
          <w:szCs w:val="22"/>
        </w:rPr>
      </w:pPr>
      <w:r w:rsidRPr="007F070C">
        <w:rPr>
          <w:rFonts w:ascii="Arial" w:hAnsi="Arial" w:cs="Arial"/>
          <w:szCs w:val="22"/>
        </w:rPr>
        <w:t xml:space="preserve">1.1. </w:t>
      </w:r>
      <w:r w:rsidR="00F95B2B" w:rsidRPr="007F070C">
        <w:rPr>
          <w:rFonts w:ascii="Arial" w:hAnsi="Arial" w:cs="Arial"/>
          <w:szCs w:val="22"/>
        </w:rPr>
        <w:t>Your trip origin (starting point, e.g. my home):</w:t>
      </w:r>
      <w:r w:rsidRPr="007F070C">
        <w:rPr>
          <w:rFonts w:ascii="Arial" w:hAnsi="Arial" w:cs="Arial"/>
          <w:szCs w:val="22"/>
        </w:rPr>
        <w:t xml:space="preserve"> </w:t>
      </w:r>
      <w:r w:rsidRPr="007F070C">
        <w:rPr>
          <w:rFonts w:ascii="Arial" w:hAnsi="Arial" w:cs="Arial"/>
          <w:szCs w:val="22"/>
        </w:rPr>
        <w:tab/>
      </w:r>
    </w:p>
    <w:p w:rsidR="00F95B2B" w:rsidRPr="007F070C" w:rsidRDefault="00F62B64" w:rsidP="00EA7471">
      <w:pPr>
        <w:pStyle w:val="RegPara"/>
        <w:tabs>
          <w:tab w:val="left" w:leader="dot" w:pos="9072"/>
        </w:tabs>
        <w:spacing w:before="120"/>
        <w:rPr>
          <w:rFonts w:ascii="Arial" w:hAnsi="Arial" w:cs="Arial"/>
          <w:szCs w:val="22"/>
        </w:rPr>
      </w:pPr>
      <w:r w:rsidRPr="007F070C">
        <w:rPr>
          <w:rFonts w:ascii="Arial" w:hAnsi="Arial" w:cs="Arial"/>
          <w:szCs w:val="22"/>
        </w:rPr>
        <w:t xml:space="preserve">1.2. </w:t>
      </w:r>
      <w:r w:rsidR="00F95B2B" w:rsidRPr="007F070C">
        <w:rPr>
          <w:rFonts w:ascii="Arial" w:hAnsi="Arial" w:cs="Arial"/>
          <w:szCs w:val="22"/>
        </w:rPr>
        <w:t>Your entry (boarding) station cable car (name of station):</w:t>
      </w:r>
      <w:r w:rsidRPr="007F070C">
        <w:rPr>
          <w:rFonts w:ascii="Arial" w:hAnsi="Arial" w:cs="Arial"/>
          <w:szCs w:val="22"/>
        </w:rPr>
        <w:t xml:space="preserve"> </w:t>
      </w:r>
      <w:r w:rsidRPr="007F070C">
        <w:rPr>
          <w:rFonts w:ascii="Arial" w:hAnsi="Arial" w:cs="Arial"/>
          <w:szCs w:val="22"/>
        </w:rPr>
        <w:tab/>
      </w:r>
    </w:p>
    <w:p w:rsidR="00F95B2B" w:rsidRPr="007F070C" w:rsidRDefault="00F62B64" w:rsidP="00EA7471">
      <w:pPr>
        <w:pStyle w:val="RegPara"/>
        <w:tabs>
          <w:tab w:val="left" w:leader="dot" w:pos="9072"/>
        </w:tabs>
        <w:spacing w:before="120"/>
        <w:rPr>
          <w:rFonts w:ascii="Arial" w:hAnsi="Arial" w:cs="Arial"/>
          <w:szCs w:val="22"/>
        </w:rPr>
      </w:pPr>
      <w:r w:rsidRPr="007F070C">
        <w:rPr>
          <w:rFonts w:ascii="Arial" w:hAnsi="Arial" w:cs="Arial"/>
          <w:szCs w:val="22"/>
        </w:rPr>
        <w:t xml:space="preserve">1.3. </w:t>
      </w:r>
      <w:r w:rsidR="00F95B2B" w:rsidRPr="007F070C">
        <w:rPr>
          <w:rFonts w:ascii="Arial" w:hAnsi="Arial" w:cs="Arial"/>
          <w:szCs w:val="22"/>
        </w:rPr>
        <w:t>Your exit (de-boarding) station cable car (name of station):</w:t>
      </w:r>
      <w:r w:rsidRPr="007F070C">
        <w:rPr>
          <w:rFonts w:ascii="Arial" w:hAnsi="Arial" w:cs="Arial"/>
          <w:szCs w:val="22"/>
        </w:rPr>
        <w:t xml:space="preserve"> </w:t>
      </w:r>
      <w:r w:rsidRPr="007F070C">
        <w:rPr>
          <w:rFonts w:ascii="Arial" w:hAnsi="Arial" w:cs="Arial"/>
          <w:szCs w:val="22"/>
        </w:rPr>
        <w:tab/>
      </w:r>
    </w:p>
    <w:p w:rsidR="00F95B2B" w:rsidRPr="007F070C" w:rsidRDefault="00F62B64" w:rsidP="00EA7471">
      <w:pPr>
        <w:pStyle w:val="RegPara"/>
        <w:tabs>
          <w:tab w:val="left" w:leader="dot" w:pos="9072"/>
        </w:tabs>
        <w:spacing w:before="120"/>
        <w:rPr>
          <w:rFonts w:ascii="Arial" w:hAnsi="Arial" w:cs="Arial"/>
          <w:szCs w:val="22"/>
        </w:rPr>
      </w:pPr>
      <w:r w:rsidRPr="007F070C">
        <w:rPr>
          <w:rFonts w:ascii="Arial" w:hAnsi="Arial" w:cs="Arial"/>
          <w:szCs w:val="22"/>
        </w:rPr>
        <w:t xml:space="preserve">1.4. </w:t>
      </w:r>
      <w:r w:rsidR="00F95B2B" w:rsidRPr="007F070C">
        <w:rPr>
          <w:rFonts w:ascii="Arial" w:hAnsi="Arial" w:cs="Arial"/>
          <w:szCs w:val="22"/>
        </w:rPr>
        <w:t>Your final trip destination (final point, e.g. office):</w:t>
      </w:r>
      <w:r w:rsidRPr="007F070C">
        <w:rPr>
          <w:rFonts w:ascii="Arial" w:hAnsi="Arial" w:cs="Arial"/>
          <w:szCs w:val="22"/>
        </w:rPr>
        <w:t xml:space="preserve"> </w:t>
      </w:r>
      <w:r w:rsidRPr="007F070C">
        <w:rPr>
          <w:rFonts w:ascii="Arial" w:hAnsi="Arial" w:cs="Arial"/>
          <w:szCs w:val="22"/>
        </w:rPr>
        <w:tab/>
      </w:r>
    </w:p>
    <w:p w:rsidR="00F95B2B" w:rsidRPr="007F070C" w:rsidRDefault="00F95B2B" w:rsidP="00114461">
      <w:pPr>
        <w:pStyle w:val="RegPara"/>
        <w:keepNext/>
        <w:rPr>
          <w:rFonts w:ascii="Arial" w:hAnsi="Arial" w:cs="Arial"/>
          <w:i/>
          <w:szCs w:val="22"/>
        </w:rPr>
      </w:pPr>
      <w:r w:rsidRPr="007F070C">
        <w:rPr>
          <w:rFonts w:ascii="Arial" w:hAnsi="Arial" w:cs="Arial"/>
          <w:i/>
          <w:szCs w:val="22"/>
        </w:rPr>
        <w:t>Explanations for the interviewer:</w:t>
      </w:r>
    </w:p>
    <w:p w:rsidR="00F95B2B" w:rsidRPr="007F070C" w:rsidRDefault="00F95B2B" w:rsidP="00F62B64">
      <w:pPr>
        <w:pStyle w:val="RegPara"/>
        <w:numPr>
          <w:ilvl w:val="0"/>
          <w:numId w:val="21"/>
        </w:numPr>
        <w:spacing w:before="120"/>
        <w:ind w:left="624" w:hanging="340"/>
        <w:rPr>
          <w:rFonts w:ascii="Arial" w:hAnsi="Arial" w:cs="Arial"/>
          <w:i/>
          <w:iCs/>
        </w:rPr>
      </w:pPr>
      <w:r w:rsidRPr="007F070C">
        <w:rPr>
          <w:rFonts w:ascii="Arial" w:hAnsi="Arial" w:cs="Arial"/>
          <w:i/>
          <w:iCs/>
        </w:rPr>
        <w:t>The question refers to the current trip the passenger is making.</w:t>
      </w:r>
    </w:p>
    <w:p w:rsidR="00F95B2B" w:rsidRPr="007F070C" w:rsidRDefault="00F95B2B" w:rsidP="00F62B64">
      <w:pPr>
        <w:pStyle w:val="RegPara"/>
        <w:numPr>
          <w:ilvl w:val="0"/>
          <w:numId w:val="21"/>
        </w:numPr>
        <w:spacing w:before="120"/>
        <w:ind w:left="624" w:hanging="340"/>
        <w:rPr>
          <w:rFonts w:ascii="Arial" w:hAnsi="Arial" w:cs="Arial"/>
          <w:i/>
          <w:iCs/>
        </w:rPr>
      </w:pPr>
      <w:r w:rsidRPr="007F070C">
        <w:rPr>
          <w:rFonts w:ascii="Arial" w:hAnsi="Arial" w:cs="Arial"/>
          <w:i/>
          <w:iCs/>
        </w:rPr>
        <w:t xml:space="preserve">If the passenger has walked less than 10 minutes between trip origin and boarding the cable car the two points are considered as identical and 1.1. </w:t>
      </w:r>
      <w:proofErr w:type="gramStart"/>
      <w:r w:rsidRPr="007F070C">
        <w:rPr>
          <w:rFonts w:ascii="Arial" w:hAnsi="Arial" w:cs="Arial"/>
          <w:i/>
          <w:iCs/>
        </w:rPr>
        <w:t>can</w:t>
      </w:r>
      <w:proofErr w:type="gramEnd"/>
      <w:r w:rsidRPr="007F070C">
        <w:rPr>
          <w:rFonts w:ascii="Arial" w:hAnsi="Arial" w:cs="Arial"/>
          <w:i/>
          <w:iCs/>
        </w:rPr>
        <w:t xml:space="preserve"> be filled in with “identical to the project entry station”.</w:t>
      </w:r>
    </w:p>
    <w:p w:rsidR="00F95B2B" w:rsidRPr="007F070C" w:rsidRDefault="00F95B2B" w:rsidP="00F62B64">
      <w:pPr>
        <w:pStyle w:val="RegPara"/>
        <w:numPr>
          <w:ilvl w:val="0"/>
          <w:numId w:val="21"/>
        </w:numPr>
        <w:spacing w:before="120"/>
        <w:ind w:left="624" w:hanging="340"/>
        <w:rPr>
          <w:rFonts w:ascii="Arial" w:hAnsi="Arial" w:cs="Arial"/>
          <w:i/>
          <w:iCs/>
        </w:rPr>
      </w:pPr>
      <w:r w:rsidRPr="007F070C">
        <w:rPr>
          <w:rFonts w:ascii="Arial" w:hAnsi="Arial" w:cs="Arial"/>
          <w:i/>
          <w:iCs/>
        </w:rPr>
        <w:t xml:space="preserve">If the passenger will walk less than 10 minutes between leaving the cable car until reaching his final destination the two points are considered as identical and 1.4. </w:t>
      </w:r>
      <w:proofErr w:type="gramStart"/>
      <w:r w:rsidRPr="007F070C">
        <w:rPr>
          <w:rFonts w:ascii="Arial" w:hAnsi="Arial" w:cs="Arial"/>
          <w:i/>
          <w:iCs/>
        </w:rPr>
        <w:t>can</w:t>
      </w:r>
      <w:proofErr w:type="gramEnd"/>
      <w:r w:rsidRPr="007F070C">
        <w:rPr>
          <w:rFonts w:ascii="Arial" w:hAnsi="Arial" w:cs="Arial"/>
          <w:i/>
          <w:iCs/>
        </w:rPr>
        <w:t xml:space="preserve"> be filled in with “identical to the project exit station”.</w:t>
      </w:r>
    </w:p>
    <w:p w:rsidR="00F95B2B" w:rsidRPr="007F070C" w:rsidRDefault="00F95B2B" w:rsidP="00F62B64">
      <w:pPr>
        <w:pStyle w:val="RegPara"/>
        <w:numPr>
          <w:ilvl w:val="0"/>
          <w:numId w:val="21"/>
        </w:numPr>
        <w:spacing w:before="120"/>
        <w:ind w:left="624" w:hanging="340"/>
        <w:rPr>
          <w:rFonts w:ascii="Arial" w:hAnsi="Arial" w:cs="Arial"/>
          <w:i/>
          <w:iCs/>
        </w:rPr>
      </w:pPr>
      <w:r w:rsidRPr="007F070C">
        <w:rPr>
          <w:rFonts w:ascii="Arial" w:hAnsi="Arial" w:cs="Arial"/>
          <w:i/>
          <w:iCs/>
        </w:rPr>
        <w:t>The trip origin and the trip destination must be identified with a clear address.</w:t>
      </w:r>
      <w:r w:rsidR="00771D74" w:rsidRPr="007F070C">
        <w:rPr>
          <w:rFonts w:ascii="Arial" w:hAnsi="Arial" w:cs="Arial"/>
          <w:i/>
          <w:iCs/>
        </w:rPr>
        <w:t xml:space="preserve"> </w:t>
      </w:r>
      <w:r w:rsidRPr="007F070C">
        <w:rPr>
          <w:rFonts w:ascii="Arial" w:hAnsi="Arial" w:cs="Arial"/>
          <w:i/>
          <w:iCs/>
        </w:rPr>
        <w:t>Use a map if it is unclear.</w:t>
      </w:r>
      <w:r w:rsidR="00771D74" w:rsidRPr="007F070C">
        <w:rPr>
          <w:rFonts w:ascii="Arial" w:hAnsi="Arial" w:cs="Arial"/>
          <w:i/>
          <w:iCs/>
        </w:rPr>
        <w:t xml:space="preserve"> </w:t>
      </w:r>
      <w:r w:rsidRPr="007F070C">
        <w:rPr>
          <w:rFonts w:ascii="Arial" w:hAnsi="Arial" w:cs="Arial"/>
          <w:i/>
          <w:iCs/>
        </w:rPr>
        <w:t>If the person does not know or does not want to disclose this information then stop at this point.</w:t>
      </w:r>
      <w:r w:rsidR="00771D74" w:rsidRPr="007F070C">
        <w:rPr>
          <w:rFonts w:ascii="Arial" w:hAnsi="Arial" w:cs="Arial"/>
          <w:i/>
          <w:iCs/>
        </w:rPr>
        <w:t xml:space="preserve"> </w:t>
      </w:r>
      <w:r w:rsidRPr="007F070C">
        <w:rPr>
          <w:rFonts w:ascii="Arial" w:hAnsi="Arial" w:cs="Arial"/>
          <w:i/>
          <w:iCs/>
        </w:rPr>
        <w:t>The questionnaire is deemed thereafter as non-valid.</w:t>
      </w:r>
    </w:p>
    <w:p w:rsidR="00F95B2B" w:rsidRPr="007F070C" w:rsidRDefault="00F95B2B" w:rsidP="00F62B64">
      <w:pPr>
        <w:pStyle w:val="RegPara"/>
        <w:numPr>
          <w:ilvl w:val="0"/>
          <w:numId w:val="21"/>
        </w:numPr>
        <w:spacing w:before="120"/>
        <w:ind w:left="624" w:hanging="340"/>
        <w:rPr>
          <w:rFonts w:ascii="Arial" w:hAnsi="Arial" w:cs="Arial"/>
          <w:i/>
          <w:iCs/>
        </w:rPr>
      </w:pPr>
      <w:r w:rsidRPr="007F070C">
        <w:rPr>
          <w:rFonts w:ascii="Arial" w:hAnsi="Arial" w:cs="Arial"/>
          <w:i/>
          <w:iCs/>
        </w:rPr>
        <w:t>The cable car stations identified in 1.2 and 1.3 must be listed with their official names.</w:t>
      </w:r>
    </w:p>
    <w:p w:rsidR="00F95B2B" w:rsidRPr="007F070C" w:rsidRDefault="00F95B2B" w:rsidP="00F62B64">
      <w:pPr>
        <w:pStyle w:val="RegPara"/>
        <w:numPr>
          <w:ilvl w:val="0"/>
          <w:numId w:val="21"/>
        </w:numPr>
        <w:spacing w:before="120"/>
        <w:ind w:left="624" w:hanging="340"/>
        <w:rPr>
          <w:rFonts w:ascii="Arial" w:hAnsi="Arial" w:cs="Arial"/>
          <w:i/>
          <w:iCs/>
        </w:rPr>
      </w:pPr>
      <w:r w:rsidRPr="007F070C">
        <w:rPr>
          <w:rFonts w:ascii="Arial" w:hAnsi="Arial" w:cs="Arial"/>
          <w:i/>
          <w:iCs/>
        </w:rPr>
        <w:t>Only urban trips are considered.</w:t>
      </w:r>
      <w:r w:rsidR="00771D74" w:rsidRPr="007F070C">
        <w:rPr>
          <w:rFonts w:ascii="Arial" w:hAnsi="Arial" w:cs="Arial"/>
          <w:i/>
          <w:iCs/>
        </w:rPr>
        <w:t xml:space="preserve"> </w:t>
      </w:r>
      <w:r w:rsidRPr="007F070C">
        <w:rPr>
          <w:rFonts w:ascii="Arial" w:hAnsi="Arial" w:cs="Arial"/>
          <w:i/>
          <w:iCs/>
        </w:rPr>
        <w:t>If the passenger has as trip origin or trip destination a point outside the city boundaries then discontinue the interview.</w:t>
      </w:r>
      <w:r w:rsidR="00771D74" w:rsidRPr="007F070C">
        <w:rPr>
          <w:rFonts w:ascii="Arial" w:hAnsi="Arial" w:cs="Arial"/>
          <w:i/>
          <w:iCs/>
        </w:rPr>
        <w:t xml:space="preserve"> </w:t>
      </w:r>
      <w:r w:rsidRPr="007F070C">
        <w:rPr>
          <w:rFonts w:ascii="Arial" w:hAnsi="Arial" w:cs="Arial"/>
          <w:i/>
          <w:iCs/>
        </w:rPr>
        <w:t>The questionnaire is deemed thereafter as non-valid.</w:t>
      </w:r>
    </w:p>
    <w:p w:rsidR="00F95B2B" w:rsidRPr="007F070C" w:rsidRDefault="002F069F" w:rsidP="002F069F">
      <w:pPr>
        <w:pStyle w:val="Caption"/>
        <w:pageBreakBefore/>
        <w:ind w:left="1247"/>
      </w:pPr>
      <w:proofErr w:type="gramStart"/>
      <w:r w:rsidRPr="007F070C">
        <w:t xml:space="preserve">Figure </w:t>
      </w:r>
      <w:proofErr w:type="gramEnd"/>
      <w:r w:rsidR="00637B10" w:rsidRPr="007F070C">
        <w:fldChar w:fldCharType="begin"/>
      </w:r>
      <w:r w:rsidR="00637B10" w:rsidRPr="007F070C">
        <w:instrText xml:space="preserve"> SEQ Figure \* ARABIC</w:instrText>
      </w:r>
      <w:r w:rsidR="00F62B64" w:rsidRPr="007F070C">
        <w:instrText>\r1</w:instrText>
      </w:r>
      <w:r w:rsidR="00637B10" w:rsidRPr="007F070C">
        <w:instrText xml:space="preserve"> </w:instrText>
      </w:r>
      <w:r w:rsidR="00637B10" w:rsidRPr="007F070C">
        <w:fldChar w:fldCharType="separate"/>
      </w:r>
      <w:r w:rsidR="00D12F9E">
        <w:rPr>
          <w:noProof/>
        </w:rPr>
        <w:t>1</w:t>
      </w:r>
      <w:r w:rsidR="00637B10" w:rsidRPr="007F070C">
        <w:rPr>
          <w:noProof/>
        </w:rPr>
        <w:fldChar w:fldCharType="end"/>
      </w:r>
      <w:proofErr w:type="gramStart"/>
      <w:r w:rsidRPr="007F070C">
        <w:t>.</w:t>
      </w:r>
      <w:proofErr w:type="gramEnd"/>
      <w:r w:rsidRPr="007F070C">
        <w:tab/>
      </w:r>
      <w:r w:rsidR="00F95B2B" w:rsidRPr="007F070C">
        <w:t>Passenger Trip Actually Made</w: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60288" behindDoc="0" locked="0" layoutInCell="1" allowOverlap="1" wp14:anchorId="717E8AAC" wp14:editId="1E9ADE80">
                <wp:simplePos x="0" y="0"/>
                <wp:positionH relativeFrom="column">
                  <wp:posOffset>4872355</wp:posOffset>
                </wp:positionH>
                <wp:positionV relativeFrom="paragraph">
                  <wp:posOffset>153670</wp:posOffset>
                </wp:positionV>
                <wp:extent cx="847725" cy="285750"/>
                <wp:effectExtent l="9525" t="6350" r="9525" b="1270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85750"/>
                        </a:xfrm>
                        <a:prstGeom prst="rect">
                          <a:avLst/>
                        </a:prstGeom>
                        <a:solidFill>
                          <a:srgbClr val="FFFFFF"/>
                        </a:solidFill>
                        <a:ln w="9525">
                          <a:solidFill>
                            <a:srgbClr val="000000"/>
                          </a:solidFill>
                          <a:miter lim="800000"/>
                          <a:headEnd/>
                          <a:tailEnd/>
                        </a:ln>
                      </wps:spPr>
                      <wps:txbx>
                        <w:txbxContent>
                          <w:p w:rsidR="00580687" w:rsidRDefault="00580687" w:rsidP="00F95B2B">
                            <w:r>
                              <w:rPr>
                                <w:rFonts w:cs="Arial"/>
                                <w:b/>
                                <w:sz w:val="20"/>
                              </w:rPr>
                              <w:t>D</w:t>
                            </w:r>
                            <w:r>
                              <w:rPr>
                                <w:rFonts w:cs="Arial"/>
                                <w:sz w:val="20"/>
                              </w:rPr>
                              <w:t>estination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left:0;text-align:left;margin-left:383.65pt;margin-top:12.1pt;width:66.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">
                <v:textbox>
                  <w:txbxContent>
                    <w:p w:rsidR="00580687" w:rsidRDefault="00580687" w:rsidP="00F95B2B">
                      <w:r>
                        <w:rPr>
                          <w:rFonts w:cs="Arial"/>
                          <w:b/>
                          <w:sz w:val="20"/>
                        </w:rPr>
                        <w:t>D</w:t>
                      </w:r>
                      <w:r>
                        <w:rPr>
                          <w:rFonts w:cs="Arial"/>
                          <w:sz w:val="20"/>
                        </w:rPr>
                        <w:t>estination</w:t>
                      </w:r>
                    </w:p>
                  </w:txbxContent>
                </v:textbox>
              </v:shape>
            </w:pict>
          </mc:Fallback>
        </mc:AlternateContent>
      </w:r>
      <w:r w:rsidRPr="007F070C">
        <w:rPr>
          <w:noProof/>
          <w:szCs w:val="22"/>
          <w:lang w:val="en-US" w:eastAsia="en-US"/>
        </w:rPr>
        <mc:AlternateContent>
          <mc:Choice Requires="wps">
            <w:drawing>
              <wp:anchor distT="0" distB="0" distL="114300" distR="114300" simplePos="0" relativeHeight="251659264" behindDoc="0" locked="0" layoutInCell="1" allowOverlap="1" wp14:anchorId="36568B46" wp14:editId="3129CDCE">
                <wp:simplePos x="0" y="0"/>
                <wp:positionH relativeFrom="column">
                  <wp:posOffset>52705</wp:posOffset>
                </wp:positionH>
                <wp:positionV relativeFrom="paragraph">
                  <wp:posOffset>153670</wp:posOffset>
                </wp:positionV>
                <wp:extent cx="600075" cy="285750"/>
                <wp:effectExtent l="9525" t="6350" r="9525"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rsidR="00580687" w:rsidRDefault="00580687" w:rsidP="00F95B2B">
                            <w:pPr>
                              <w:rPr>
                                <w:rFonts w:cs="Arial"/>
                                <w:sz w:val="20"/>
                              </w:rPr>
                            </w:pPr>
                            <w:r>
                              <w:rPr>
                                <w:rFonts w:cs="Arial"/>
                                <w:b/>
                                <w:sz w:val="20"/>
                              </w:rPr>
                              <w:t>O</w:t>
                            </w:r>
                            <w:r>
                              <w:rPr>
                                <w:rFonts w:cs="Arial"/>
                                <w:sz w:val="20"/>
                              </w:rPr>
                              <w:t>rigin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left:0;text-align:left;margin-left:4.15pt;margin-top:12.1pt;width:4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">
                <v:textbox>
                  <w:txbxContent>
                    <w:p w:rsidR="00580687" w:rsidRDefault="00580687" w:rsidP="00F95B2B">
                      <w:pPr>
                        <w:rPr>
                          <w:rFonts w:cs="Arial"/>
                          <w:sz w:val="20"/>
                        </w:rPr>
                      </w:pPr>
                      <w:r>
                        <w:rPr>
                          <w:rFonts w:cs="Arial"/>
                          <w:b/>
                          <w:sz w:val="20"/>
                        </w:rPr>
                        <w:t>O</w:t>
                      </w:r>
                      <w:r>
                        <w:rPr>
                          <w:rFonts w:cs="Arial"/>
                          <w:sz w:val="20"/>
                        </w:rPr>
                        <w:t>rigin</w:t>
                      </w:r>
                    </w:p>
                  </w:txbxContent>
                </v:textbox>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68480" behindDoc="0" locked="0" layoutInCell="1" allowOverlap="1" wp14:anchorId="2BC9155B" wp14:editId="5C44FC67">
                <wp:simplePos x="0" y="0"/>
                <wp:positionH relativeFrom="column">
                  <wp:posOffset>4510405</wp:posOffset>
                </wp:positionH>
                <wp:positionV relativeFrom="paragraph">
                  <wp:posOffset>110490</wp:posOffset>
                </wp:positionV>
                <wp:extent cx="933450" cy="708660"/>
                <wp:effectExtent l="9525" t="53975" r="47625" b="1841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3450" cy="708660"/>
                        </a:xfrm>
                        <a:prstGeom prst="straightConnector1">
                          <a:avLst/>
                        </a:prstGeom>
                        <a:noFill/>
                        <a:ln w="19050">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355.15pt;margin-top:8.7pt;width:73.5pt;height:55.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" strokecolor="#9bbb59" strokeweight="1.5pt">
                <v:stroke endarrow="block"/>
              </v:shape>
            </w:pict>
          </mc:Fallback>
        </mc:AlternateContent>
      </w:r>
      <w:r w:rsidRPr="007F070C">
        <w:rPr>
          <w:noProof/>
          <w:szCs w:val="22"/>
          <w:lang w:val="en-US" w:eastAsia="en-US"/>
        </w:rPr>
        <mc:AlternateContent>
          <mc:Choice Requires="wps">
            <w:drawing>
              <wp:anchor distT="0" distB="0" distL="114300" distR="114300" simplePos="0" relativeHeight="251665408" behindDoc="0" locked="0" layoutInCell="1" allowOverlap="1" wp14:anchorId="5D93EC09" wp14:editId="0ED2EF56">
                <wp:simplePos x="0" y="0"/>
                <wp:positionH relativeFrom="column">
                  <wp:posOffset>233680</wp:posOffset>
                </wp:positionH>
                <wp:positionV relativeFrom="paragraph">
                  <wp:posOffset>110490</wp:posOffset>
                </wp:positionV>
                <wp:extent cx="695325" cy="708660"/>
                <wp:effectExtent l="9525" t="15875" r="57150" b="565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708660"/>
                        </a:xfrm>
                        <a:prstGeom prst="straightConnector1">
                          <a:avLst/>
                        </a:prstGeom>
                        <a:noFill/>
                        <a:ln w="19050">
                          <a:solidFill>
                            <a:srgbClr val="9BBB59"/>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8.4pt;margin-top:8.7pt;width:54.75pt;height:5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" strokecolor="#9bbb59" strokeweight="1.5pt">
                <v:stroke endarrow="block"/>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67456" behindDoc="0" locked="0" layoutInCell="1" allowOverlap="1" wp14:anchorId="4D347675" wp14:editId="70B13387">
                <wp:simplePos x="0" y="0"/>
                <wp:positionH relativeFrom="column">
                  <wp:posOffset>4177030</wp:posOffset>
                </wp:positionH>
                <wp:positionV relativeFrom="paragraph">
                  <wp:posOffset>64135</wp:posOffset>
                </wp:positionV>
                <wp:extent cx="1333500" cy="1814830"/>
                <wp:effectExtent l="0" t="635" r="0" b="38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81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F95B2B">
                            <w:pPr>
                              <w:rPr>
                                <w:rFonts w:cs="Arial"/>
                                <w:sz w:val="20"/>
                              </w:rPr>
                            </w:pPr>
                            <w:r>
                              <w:rPr>
                                <w:rFonts w:cs="Arial"/>
                                <w:sz w:val="20"/>
                              </w:rPr>
                              <w:t>Question 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13" o:spid="_x0000_s1040" type="#_x0000_t202" style="position:absolute;left:0;text-align:left;margin-left:328.9pt;margin-top:5.05pt;width:105pt;height:142.9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" filled="f" stroked="f" strokecolor="white">
                <v:textbox>
                  <w:txbxContent>
                    <w:p w:rsidR="00580687" w:rsidRDefault="00580687" w:rsidP="00F95B2B">
                      <w:pPr>
                        <w:rPr>
                          <w:rFonts w:cs="Arial"/>
                          <w:sz w:val="20"/>
                        </w:rPr>
                      </w:pPr>
                      <w:r>
                        <w:rPr>
                          <w:rFonts w:cs="Arial"/>
                          <w:sz w:val="20"/>
                        </w:rPr>
                        <w:t>Question 3</w:t>
                      </w:r>
                    </w:p>
                  </w:txbxContent>
                </v:textbox>
              </v:shape>
            </w:pict>
          </mc:Fallback>
        </mc:AlternateContent>
      </w:r>
      <w:r w:rsidRPr="007F070C">
        <w:rPr>
          <w:noProof/>
          <w:szCs w:val="22"/>
          <w:lang w:val="en-US" w:eastAsia="en-US"/>
        </w:rPr>
        <mc:AlternateContent>
          <mc:Choice Requires="wps">
            <w:drawing>
              <wp:anchor distT="0" distB="0" distL="114300" distR="114300" simplePos="0" relativeHeight="251666432" behindDoc="0" locked="0" layoutInCell="1" allowOverlap="1" wp14:anchorId="5912B7C1" wp14:editId="3E204EBD">
                <wp:simplePos x="0" y="0"/>
                <wp:positionH relativeFrom="column">
                  <wp:posOffset>481330</wp:posOffset>
                </wp:positionH>
                <wp:positionV relativeFrom="paragraph">
                  <wp:posOffset>64135</wp:posOffset>
                </wp:positionV>
                <wp:extent cx="923925" cy="1814830"/>
                <wp:effectExtent l="0" t="635"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81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F95B2B">
                            <w:pPr>
                              <w:rPr>
                                <w:rFonts w:cs="Arial"/>
                                <w:sz w:val="20"/>
                              </w:rPr>
                            </w:pPr>
                            <w:r>
                              <w:rPr>
                                <w:rFonts w:cs="Arial"/>
                                <w:sz w:val="20"/>
                              </w:rPr>
                              <w:t>Question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12" o:spid="_x0000_s1041" type="#_x0000_t202" style="position:absolute;left:0;text-align:left;margin-left:37.9pt;margin-top:5.05pt;width:72.75pt;height:142.9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" filled="f" stroked="f" strokecolor="white">
                <v:textbox>
                  <w:txbxContent>
                    <w:p w:rsidR="00580687" w:rsidRDefault="00580687" w:rsidP="00F95B2B">
                      <w:pPr>
                        <w:rPr>
                          <w:rFonts w:cs="Arial"/>
                          <w:sz w:val="20"/>
                        </w:rPr>
                      </w:pPr>
                      <w:r>
                        <w:rPr>
                          <w:rFonts w:cs="Arial"/>
                          <w:sz w:val="20"/>
                        </w:rPr>
                        <w:t>Question 2</w:t>
                      </w:r>
                    </w:p>
                  </w:txbxContent>
                </v:textbox>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62336" behindDoc="0" locked="0" layoutInCell="1" allowOverlap="1" wp14:anchorId="78798A83" wp14:editId="69C3CC55">
                <wp:simplePos x="0" y="0"/>
                <wp:positionH relativeFrom="column">
                  <wp:posOffset>3557905</wp:posOffset>
                </wp:positionH>
                <wp:positionV relativeFrom="paragraph">
                  <wp:posOffset>27305</wp:posOffset>
                </wp:positionV>
                <wp:extent cx="952500" cy="285750"/>
                <wp:effectExtent l="9525" t="1016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580687" w:rsidRDefault="00580687" w:rsidP="00F95B2B">
                            <w:pPr>
                              <w:rPr>
                                <w:rFonts w:cs="Arial"/>
                                <w:sz w:val="20"/>
                              </w:rPr>
                            </w:pPr>
                            <w:r>
                              <w:rPr>
                                <w:rFonts w:cs="Arial"/>
                                <w:sz w:val="20"/>
                              </w:rPr>
                              <w:t>Exit Station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42" type="#_x0000_t202" style="position:absolute;left:0;text-align:left;margin-left:280.15pt;margin-top:2.15pt;width: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">
                <v:textbox>
                  <w:txbxContent>
                    <w:p w:rsidR="00580687" w:rsidRDefault="00580687" w:rsidP="00F95B2B">
                      <w:pPr>
                        <w:rPr>
                          <w:rFonts w:cs="Arial"/>
                          <w:sz w:val="20"/>
                        </w:rPr>
                      </w:pPr>
                      <w:r>
                        <w:rPr>
                          <w:rFonts w:cs="Arial"/>
                          <w:sz w:val="20"/>
                        </w:rPr>
                        <w:t>Exit Station</w:t>
                      </w:r>
                    </w:p>
                  </w:txbxContent>
                </v:textbox>
              </v:shape>
            </w:pict>
          </mc:Fallback>
        </mc:AlternateContent>
      </w:r>
      <w:r w:rsidRPr="007F070C">
        <w:rPr>
          <w:noProof/>
          <w:szCs w:val="22"/>
          <w:lang w:val="en-US" w:eastAsia="en-US"/>
        </w:rPr>
        <mc:AlternateContent>
          <mc:Choice Requires="wps">
            <w:drawing>
              <wp:anchor distT="0" distB="0" distL="114300" distR="114300" simplePos="0" relativeHeight="251661312" behindDoc="0" locked="0" layoutInCell="1" allowOverlap="1" wp14:anchorId="1782C5C1" wp14:editId="0EE92DAC">
                <wp:simplePos x="0" y="0"/>
                <wp:positionH relativeFrom="column">
                  <wp:posOffset>929005</wp:posOffset>
                </wp:positionH>
                <wp:positionV relativeFrom="paragraph">
                  <wp:posOffset>27305</wp:posOffset>
                </wp:positionV>
                <wp:extent cx="952500" cy="285750"/>
                <wp:effectExtent l="9525" t="10160" r="9525"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580687" w:rsidRDefault="00580687" w:rsidP="00F95B2B">
                            <w:pPr>
                              <w:rPr>
                                <w:rFonts w:cs="Arial"/>
                                <w:sz w:val="20"/>
                              </w:rPr>
                            </w:pPr>
                            <w:r>
                              <w:rPr>
                                <w:rFonts w:cs="Arial"/>
                                <w:sz w:val="20"/>
                              </w:rPr>
                              <w:t>Entry Station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43" type="#_x0000_t202" style="position:absolute;left:0;text-align:left;margin-left:73.15pt;margin-top:2.15pt;width: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">
                <v:textbox>
                  <w:txbxContent>
                    <w:p w:rsidR="00580687" w:rsidRDefault="00580687" w:rsidP="00F95B2B">
                      <w:pPr>
                        <w:rPr>
                          <w:rFonts w:cs="Arial"/>
                          <w:sz w:val="20"/>
                        </w:rPr>
                      </w:pPr>
                      <w:r>
                        <w:rPr>
                          <w:rFonts w:cs="Arial"/>
                          <w:sz w:val="20"/>
                        </w:rPr>
                        <w:t>Entry Station</w:t>
                      </w:r>
                    </w:p>
                  </w:txbxContent>
                </v:textbox>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64384" behindDoc="0" locked="0" layoutInCell="1" allowOverlap="1" wp14:anchorId="2289C793" wp14:editId="1ABA0CB3">
                <wp:simplePos x="0" y="0"/>
                <wp:positionH relativeFrom="column">
                  <wp:posOffset>2205355</wp:posOffset>
                </wp:positionH>
                <wp:positionV relativeFrom="paragraph">
                  <wp:posOffset>69215</wp:posOffset>
                </wp:positionV>
                <wp:extent cx="1047750" cy="18148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81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580687" w:rsidRDefault="00580687" w:rsidP="00F95B2B">
                            <w:pPr>
                              <w:rPr>
                                <w:rFonts w:cs="Arial"/>
                                <w:sz w:val="20"/>
                              </w:rPr>
                            </w:pPr>
                            <w:r>
                              <w:rPr>
                                <w:rFonts w:cs="Arial"/>
                                <w:sz w:val="20"/>
                              </w:rPr>
                              <w:t>Cable Car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9" o:spid="_x0000_s1044" type="#_x0000_t202" style="position:absolute;left:0;text-align:left;margin-left:173.65pt;margin-top:5.45pt;width:82.5pt;height:142.9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" filled="f" stroked="f" strokecolor="white">
                <v:textbox>
                  <w:txbxContent>
                    <w:p w:rsidR="00580687" w:rsidRDefault="00580687" w:rsidP="00F95B2B">
                      <w:pPr>
                        <w:rPr>
                          <w:rFonts w:cs="Arial"/>
                          <w:sz w:val="20"/>
                        </w:rPr>
                      </w:pPr>
                      <w:r>
                        <w:rPr>
                          <w:rFonts w:cs="Arial"/>
                          <w:sz w:val="20"/>
                        </w:rPr>
                        <w:t>Cable Car</w:t>
                      </w:r>
                    </w:p>
                  </w:txbxContent>
                </v:textbox>
              </v:shape>
            </w:pict>
          </mc:Fallback>
        </mc:AlternateContent>
      </w:r>
      <w:r w:rsidRPr="007F070C">
        <w:rPr>
          <w:noProof/>
          <w:szCs w:val="22"/>
          <w:lang w:val="en-US" w:eastAsia="en-US"/>
        </w:rPr>
        <mc:AlternateContent>
          <mc:Choice Requires="wps">
            <w:drawing>
              <wp:anchor distT="0" distB="0" distL="114300" distR="114300" simplePos="0" relativeHeight="251663360" behindDoc="0" locked="0" layoutInCell="1" allowOverlap="1" wp14:anchorId="6E85EEA4" wp14:editId="2320EB96">
                <wp:simplePos x="0" y="0"/>
                <wp:positionH relativeFrom="column">
                  <wp:posOffset>1881505</wp:posOffset>
                </wp:positionH>
                <wp:positionV relativeFrom="paragraph">
                  <wp:posOffset>-3810</wp:posOffset>
                </wp:positionV>
                <wp:extent cx="1676400" cy="0"/>
                <wp:effectExtent l="19050" t="67310" r="28575" b="755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28575">
                          <a:solidFill>
                            <a:srgbClr val="92D05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48.15pt;margin-top:-.3pt;width:13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" strokecolor="#92d050" strokeweight="2.25pt">
                <v:stroke endarrow="block"/>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114461">
      <w:pPr>
        <w:pStyle w:val="RegPara"/>
        <w:keepNext/>
        <w:rPr>
          <w:rFonts w:ascii="Arial" w:hAnsi="Arial" w:cs="Arial"/>
          <w:szCs w:val="22"/>
        </w:rPr>
      </w:pPr>
      <w:r w:rsidRPr="007F070C">
        <w:rPr>
          <w:rFonts w:ascii="Arial" w:hAnsi="Arial" w:cs="Arial"/>
          <w:b/>
          <w:szCs w:val="22"/>
        </w:rPr>
        <w:t>Calculation</w:t>
      </w:r>
      <w:r w:rsidRPr="007F070C">
        <w:rPr>
          <w:rFonts w:ascii="Arial" w:hAnsi="Arial" w:cs="Arial"/>
          <w:szCs w:val="22"/>
        </w:rPr>
        <w:t xml:space="preserve"> of result by interviewer or 3</w:t>
      </w:r>
      <w:r w:rsidRPr="007F070C">
        <w:rPr>
          <w:rFonts w:ascii="Arial" w:hAnsi="Arial" w:cs="Arial"/>
          <w:szCs w:val="22"/>
          <w:vertAlign w:val="superscript"/>
        </w:rPr>
        <w:t>rd</w:t>
      </w:r>
      <w:r w:rsidRPr="007F070C">
        <w:rPr>
          <w:rFonts w:ascii="Arial" w:hAnsi="Arial" w:cs="Arial"/>
          <w:szCs w:val="22"/>
        </w:rPr>
        <w:t xml:space="preserve"> party:</w:t>
      </w:r>
    </w:p>
    <w:p w:rsidR="00F95B2B" w:rsidRPr="007F070C" w:rsidRDefault="00F95B2B" w:rsidP="0015459E">
      <w:pPr>
        <w:pStyle w:val="RegPara"/>
        <w:numPr>
          <w:ilvl w:val="0"/>
          <w:numId w:val="22"/>
        </w:numPr>
        <w:tabs>
          <w:tab w:val="clear" w:pos="1134"/>
          <w:tab w:val="left" w:leader="dot" w:pos="9072"/>
        </w:tabs>
        <w:spacing w:before="120"/>
        <w:ind w:left="624" w:hanging="340"/>
        <w:rPr>
          <w:rFonts w:ascii="Arial" w:hAnsi="Arial" w:cs="Arial"/>
        </w:rPr>
      </w:pPr>
      <w:r w:rsidRPr="007F070C">
        <w:rPr>
          <w:rFonts w:ascii="Arial" w:hAnsi="Arial" w:cs="Arial"/>
        </w:rPr>
        <w:t>Distance in meters origin to project entry station (if not identical):</w:t>
      </w:r>
      <w:r w:rsidR="0015459E" w:rsidRPr="007F070C">
        <w:rPr>
          <w:rFonts w:ascii="Arial" w:hAnsi="Arial" w:cs="Arial"/>
        </w:rPr>
        <w:t xml:space="preserve"> </w:t>
      </w:r>
      <w:r w:rsidR="0015459E" w:rsidRPr="007F070C">
        <w:rPr>
          <w:rFonts w:ascii="Arial" w:hAnsi="Arial" w:cs="Arial"/>
        </w:rPr>
        <w:tab/>
      </w:r>
    </w:p>
    <w:p w:rsidR="00F95B2B" w:rsidRPr="007F070C" w:rsidRDefault="00F95B2B" w:rsidP="0015459E">
      <w:pPr>
        <w:pStyle w:val="RegPara"/>
        <w:numPr>
          <w:ilvl w:val="0"/>
          <w:numId w:val="22"/>
        </w:numPr>
        <w:tabs>
          <w:tab w:val="clear" w:pos="1134"/>
          <w:tab w:val="left" w:leader="dot" w:pos="9072"/>
        </w:tabs>
        <w:spacing w:before="120"/>
        <w:ind w:left="624" w:hanging="340"/>
        <w:rPr>
          <w:rFonts w:ascii="Arial" w:hAnsi="Arial" w:cs="Arial"/>
        </w:rPr>
      </w:pPr>
      <w:r w:rsidRPr="007F070C">
        <w:rPr>
          <w:rFonts w:ascii="Arial" w:hAnsi="Arial" w:cs="Arial"/>
        </w:rPr>
        <w:t>Distance calculation based on:</w:t>
      </w:r>
      <w:r w:rsidR="0015459E" w:rsidRPr="007F070C">
        <w:rPr>
          <w:rFonts w:ascii="Arial" w:hAnsi="Arial" w:cs="Arial"/>
        </w:rPr>
        <w:t xml:space="preserve"> </w:t>
      </w:r>
      <w:r w:rsidR="0015459E" w:rsidRPr="007F070C">
        <w:rPr>
          <w:rFonts w:ascii="Arial" w:hAnsi="Arial" w:cs="Arial"/>
        </w:rPr>
        <w:tab/>
      </w:r>
    </w:p>
    <w:p w:rsidR="00F95B2B" w:rsidRPr="007F070C" w:rsidRDefault="00F95B2B" w:rsidP="0015459E">
      <w:pPr>
        <w:pStyle w:val="RegPara"/>
        <w:numPr>
          <w:ilvl w:val="0"/>
          <w:numId w:val="22"/>
        </w:numPr>
        <w:tabs>
          <w:tab w:val="clear" w:pos="1134"/>
          <w:tab w:val="left" w:leader="dot" w:pos="9072"/>
        </w:tabs>
        <w:spacing w:before="120"/>
        <w:ind w:left="624" w:hanging="340"/>
        <w:rPr>
          <w:rFonts w:ascii="Arial" w:hAnsi="Arial" w:cs="Arial"/>
        </w:rPr>
      </w:pPr>
      <w:r w:rsidRPr="007F070C">
        <w:rPr>
          <w:rFonts w:ascii="Arial" w:hAnsi="Arial" w:cs="Arial"/>
        </w:rPr>
        <w:t>Distance in meters from project exit station to destination (if not identical):</w:t>
      </w:r>
      <w:r w:rsidR="0015459E" w:rsidRPr="007F070C">
        <w:rPr>
          <w:rFonts w:ascii="Arial" w:hAnsi="Arial" w:cs="Arial"/>
        </w:rPr>
        <w:t xml:space="preserve"> </w:t>
      </w:r>
      <w:r w:rsidR="0015459E" w:rsidRPr="007F070C">
        <w:rPr>
          <w:rFonts w:ascii="Arial" w:hAnsi="Arial" w:cs="Arial"/>
        </w:rPr>
        <w:tab/>
      </w:r>
    </w:p>
    <w:p w:rsidR="00F95B2B" w:rsidRPr="007F070C" w:rsidRDefault="00F95B2B" w:rsidP="0015459E">
      <w:pPr>
        <w:pStyle w:val="RegPara"/>
        <w:numPr>
          <w:ilvl w:val="0"/>
          <w:numId w:val="22"/>
        </w:numPr>
        <w:tabs>
          <w:tab w:val="clear" w:pos="1134"/>
          <w:tab w:val="left" w:leader="dot" w:pos="9072"/>
        </w:tabs>
        <w:spacing w:before="120"/>
        <w:ind w:left="624" w:hanging="340"/>
        <w:rPr>
          <w:rFonts w:ascii="Arial" w:hAnsi="Arial" w:cs="Arial"/>
        </w:rPr>
      </w:pPr>
      <w:r w:rsidRPr="007F070C">
        <w:rPr>
          <w:rFonts w:ascii="Arial" w:hAnsi="Arial" w:cs="Arial"/>
        </w:rPr>
        <w:t>Distance calculation based on:</w:t>
      </w:r>
      <w:r w:rsidR="0015459E" w:rsidRPr="007F070C">
        <w:rPr>
          <w:rFonts w:ascii="Arial" w:hAnsi="Arial" w:cs="Arial"/>
        </w:rPr>
        <w:t xml:space="preserve"> </w:t>
      </w:r>
      <w:r w:rsidR="0015459E" w:rsidRPr="007F070C">
        <w:rPr>
          <w:rFonts w:ascii="Arial" w:hAnsi="Arial" w:cs="Arial"/>
        </w:rPr>
        <w:tab/>
      </w:r>
    </w:p>
    <w:p w:rsidR="00F95B2B" w:rsidRPr="007F070C" w:rsidRDefault="00F95B2B" w:rsidP="00F95B2B">
      <w:pPr>
        <w:pStyle w:val="RegPara"/>
        <w:rPr>
          <w:rFonts w:ascii="Arial" w:hAnsi="Arial" w:cs="Arial"/>
          <w:b/>
          <w:szCs w:val="22"/>
        </w:rPr>
      </w:pPr>
      <w:proofErr w:type="gramStart"/>
      <w:r w:rsidRPr="007F070C">
        <w:rPr>
          <w:rFonts w:ascii="Arial" w:hAnsi="Arial" w:cs="Arial"/>
          <w:b/>
          <w:szCs w:val="22"/>
        </w:rPr>
        <w:t>If 1.1.</w:t>
      </w:r>
      <w:proofErr w:type="gramEnd"/>
      <w:r w:rsidRPr="007F070C">
        <w:rPr>
          <w:rFonts w:ascii="Arial" w:hAnsi="Arial" w:cs="Arial"/>
          <w:b/>
          <w:szCs w:val="22"/>
        </w:rPr>
        <w:t xml:space="preserve"> </w:t>
      </w:r>
      <w:proofErr w:type="gramStart"/>
      <w:r w:rsidRPr="007F070C">
        <w:rPr>
          <w:rFonts w:ascii="Arial" w:hAnsi="Arial" w:cs="Arial"/>
          <w:b/>
          <w:szCs w:val="22"/>
        </w:rPr>
        <w:t>and</w:t>
      </w:r>
      <w:proofErr w:type="gramEnd"/>
      <w:r w:rsidRPr="007F070C">
        <w:rPr>
          <w:rFonts w:ascii="Arial" w:hAnsi="Arial" w:cs="Arial"/>
          <w:b/>
          <w:szCs w:val="22"/>
        </w:rPr>
        <w:t xml:space="preserve"> 1.2. </w:t>
      </w:r>
      <w:proofErr w:type="gramStart"/>
      <w:r w:rsidRPr="007F070C">
        <w:rPr>
          <w:rFonts w:ascii="Arial" w:hAnsi="Arial" w:cs="Arial"/>
          <w:b/>
          <w:szCs w:val="22"/>
        </w:rPr>
        <w:t>are</w:t>
      </w:r>
      <w:proofErr w:type="gramEnd"/>
      <w:r w:rsidRPr="007F070C">
        <w:rPr>
          <w:rFonts w:ascii="Arial" w:hAnsi="Arial" w:cs="Arial"/>
          <w:b/>
          <w:szCs w:val="22"/>
        </w:rPr>
        <w:t xml:space="preserve"> different, then go to question 2; otherwise continue with question 3.</w:t>
      </w:r>
    </w:p>
    <w:p w:rsidR="00F95B2B" w:rsidRPr="007F070C" w:rsidRDefault="00F95B2B" w:rsidP="00F95B2B">
      <w:pPr>
        <w:pStyle w:val="RegPara"/>
        <w:keepNext/>
        <w:rPr>
          <w:rFonts w:ascii="Arial" w:hAnsi="Arial" w:cs="Arial"/>
          <w:b/>
          <w:szCs w:val="22"/>
        </w:rPr>
      </w:pPr>
      <w:r w:rsidRPr="007F070C">
        <w:rPr>
          <w:rFonts w:ascii="Arial" w:hAnsi="Arial" w:cs="Arial"/>
          <w:b/>
          <w:szCs w:val="22"/>
        </w:rPr>
        <w:t>Question 2</w:t>
      </w:r>
    </w:p>
    <w:p w:rsidR="00F95B2B" w:rsidRPr="007F070C" w:rsidRDefault="00F95B2B" w:rsidP="00F95B2B">
      <w:pPr>
        <w:pStyle w:val="RegPara"/>
        <w:rPr>
          <w:rFonts w:ascii="Arial" w:hAnsi="Arial" w:cs="Arial"/>
          <w:szCs w:val="22"/>
        </w:rPr>
      </w:pPr>
      <w:r w:rsidRPr="007F070C">
        <w:rPr>
          <w:rFonts w:ascii="Arial" w:hAnsi="Arial" w:cs="Arial"/>
          <w:szCs w:val="22"/>
        </w:rPr>
        <w:t>“What mode of transport did you use from your trip start to the cable car?</w:t>
      </w:r>
      <w:r w:rsidR="00771D74" w:rsidRPr="007F070C">
        <w:rPr>
          <w:rFonts w:ascii="Arial" w:hAnsi="Arial" w:cs="Arial"/>
          <w:szCs w:val="22"/>
        </w:rPr>
        <w:t xml:space="preserve"> </w:t>
      </w:r>
      <w:r w:rsidRPr="007F070C">
        <w:rPr>
          <w:rFonts w:ascii="Arial" w:hAnsi="Arial" w:cs="Arial"/>
          <w:szCs w:val="22"/>
        </w:rPr>
        <w:t>Please refer to the mode on which you performed the longest stretch if you used various modes”</w:t>
      </w:r>
    </w:p>
    <w:p w:rsidR="00771D74"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Bus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Rail/Metro/Tram</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Taxi</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Passenger car</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Motorcycle</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Taxi tri-cycle</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Bike or per foot</w:t>
      </w:r>
    </w:p>
    <w:p w:rsidR="00F95B2B" w:rsidRPr="007F070C" w:rsidRDefault="00F95B2B" w:rsidP="00114461">
      <w:pPr>
        <w:pStyle w:val="RegPara"/>
        <w:keepNext/>
        <w:rPr>
          <w:rFonts w:ascii="Arial" w:hAnsi="Arial" w:cs="Arial"/>
          <w:i/>
          <w:szCs w:val="22"/>
        </w:rPr>
      </w:pPr>
      <w:r w:rsidRPr="007F070C">
        <w:rPr>
          <w:rFonts w:ascii="Arial" w:hAnsi="Arial" w:cs="Arial"/>
          <w:i/>
          <w:szCs w:val="22"/>
        </w:rPr>
        <w:t>Explanations for the interviewer:</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See graph 1 for explanation</w:t>
      </w:r>
      <w:r w:rsidR="0015459E" w:rsidRPr="007F070C">
        <w:rPr>
          <w:rFonts w:ascii="Arial" w:hAnsi="Arial" w:cs="Arial"/>
          <w:i/>
          <w:iCs/>
        </w:rPr>
        <w:t>.</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 xml:space="preserve">Rail refers to metro, urban rail, tram </w:t>
      </w:r>
      <w:r w:rsidR="002F069F" w:rsidRPr="007F070C">
        <w:rPr>
          <w:rFonts w:ascii="Arial" w:hAnsi="Arial" w:cs="Arial"/>
          <w:i/>
          <w:iCs/>
        </w:rPr>
        <w:t>etc.</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Only tick 1 answer (the mode used for the longest stretch of this trip segment)</w:t>
      </w:r>
      <w:r w:rsidR="0015459E" w:rsidRPr="007F070C">
        <w:rPr>
          <w:rFonts w:ascii="Arial" w:hAnsi="Arial" w:cs="Arial"/>
          <w:i/>
          <w:iCs/>
        </w:rPr>
        <w:t>.</w:t>
      </w:r>
    </w:p>
    <w:p w:rsidR="00F95B2B" w:rsidRPr="007F070C" w:rsidRDefault="00F95B2B" w:rsidP="00F95B2B">
      <w:pPr>
        <w:pStyle w:val="RegPara"/>
        <w:rPr>
          <w:rFonts w:ascii="Arial" w:hAnsi="Arial" w:cs="Arial"/>
          <w:b/>
          <w:szCs w:val="22"/>
        </w:rPr>
      </w:pPr>
      <w:proofErr w:type="gramStart"/>
      <w:r w:rsidRPr="007F070C">
        <w:rPr>
          <w:rFonts w:ascii="Arial" w:hAnsi="Arial" w:cs="Arial"/>
          <w:b/>
          <w:szCs w:val="22"/>
        </w:rPr>
        <w:t>If 1.1.</w:t>
      </w:r>
      <w:proofErr w:type="gramEnd"/>
      <w:r w:rsidRPr="007F070C">
        <w:rPr>
          <w:rFonts w:ascii="Arial" w:hAnsi="Arial" w:cs="Arial"/>
          <w:b/>
          <w:szCs w:val="22"/>
        </w:rPr>
        <w:t xml:space="preserve"> </w:t>
      </w:r>
      <w:proofErr w:type="gramStart"/>
      <w:r w:rsidRPr="007F070C">
        <w:rPr>
          <w:rFonts w:ascii="Arial" w:hAnsi="Arial" w:cs="Arial"/>
          <w:b/>
          <w:szCs w:val="22"/>
        </w:rPr>
        <w:t>and</w:t>
      </w:r>
      <w:proofErr w:type="gramEnd"/>
      <w:r w:rsidRPr="007F070C">
        <w:rPr>
          <w:rFonts w:ascii="Arial" w:hAnsi="Arial" w:cs="Arial"/>
          <w:b/>
          <w:szCs w:val="22"/>
        </w:rPr>
        <w:t xml:space="preserve"> 1.4. </w:t>
      </w:r>
      <w:proofErr w:type="gramStart"/>
      <w:r w:rsidRPr="007F070C">
        <w:rPr>
          <w:rFonts w:ascii="Arial" w:hAnsi="Arial" w:cs="Arial"/>
          <w:b/>
          <w:szCs w:val="22"/>
        </w:rPr>
        <w:t>are</w:t>
      </w:r>
      <w:proofErr w:type="gramEnd"/>
      <w:r w:rsidRPr="007F070C">
        <w:rPr>
          <w:rFonts w:ascii="Arial" w:hAnsi="Arial" w:cs="Arial"/>
          <w:b/>
          <w:szCs w:val="22"/>
        </w:rPr>
        <w:t xml:space="preserve"> different, then go to question 3; otherwise continue with question 4.</w:t>
      </w:r>
    </w:p>
    <w:p w:rsidR="00F95B2B" w:rsidRPr="007F070C" w:rsidRDefault="00F95B2B" w:rsidP="00F95B2B">
      <w:pPr>
        <w:pStyle w:val="RegPara"/>
        <w:rPr>
          <w:rFonts w:ascii="Arial" w:hAnsi="Arial" w:cs="Arial"/>
          <w:b/>
          <w:szCs w:val="22"/>
        </w:rPr>
      </w:pPr>
      <w:r w:rsidRPr="007F070C">
        <w:rPr>
          <w:rFonts w:ascii="Arial" w:hAnsi="Arial" w:cs="Arial"/>
          <w:b/>
          <w:szCs w:val="22"/>
        </w:rPr>
        <w:t>Question 3</w:t>
      </w:r>
    </w:p>
    <w:p w:rsidR="00F95B2B" w:rsidRPr="007F070C" w:rsidRDefault="00F95B2B" w:rsidP="00F95B2B">
      <w:pPr>
        <w:pStyle w:val="RegPara"/>
        <w:rPr>
          <w:rFonts w:ascii="Arial" w:hAnsi="Arial" w:cs="Arial"/>
          <w:szCs w:val="22"/>
        </w:rPr>
      </w:pPr>
      <w:r w:rsidRPr="007F070C">
        <w:rPr>
          <w:rFonts w:ascii="Arial" w:hAnsi="Arial" w:cs="Arial"/>
          <w:szCs w:val="22"/>
        </w:rPr>
        <w:t>“What mode of transport will you use from the point where you leave the cable car until your final destination?</w:t>
      </w:r>
      <w:r w:rsidR="00771D74" w:rsidRPr="007F070C">
        <w:rPr>
          <w:rFonts w:ascii="Arial" w:hAnsi="Arial" w:cs="Arial"/>
          <w:szCs w:val="22"/>
        </w:rPr>
        <w:t xml:space="preserve"> </w:t>
      </w:r>
      <w:r w:rsidRPr="007F070C">
        <w:rPr>
          <w:rFonts w:ascii="Arial" w:hAnsi="Arial" w:cs="Arial"/>
          <w:szCs w:val="22"/>
        </w:rPr>
        <w:t>Please refer to the mode on which you will perform the longest stretch if you intend to use various modes”</w:t>
      </w:r>
    </w:p>
    <w:p w:rsidR="00771D74"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Bus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Rail/Metro/Tram</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Taxi</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Passenger car</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Motorcycle</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Taxi tri-cycle</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Bike or per foot</w:t>
      </w:r>
    </w:p>
    <w:p w:rsidR="00F95B2B" w:rsidRPr="007F070C" w:rsidRDefault="00F95B2B" w:rsidP="00114461">
      <w:pPr>
        <w:pStyle w:val="RegPara"/>
        <w:keepNext/>
        <w:rPr>
          <w:rFonts w:ascii="Arial" w:hAnsi="Arial" w:cs="Arial"/>
          <w:i/>
          <w:szCs w:val="22"/>
        </w:rPr>
      </w:pPr>
      <w:r w:rsidRPr="007F070C">
        <w:rPr>
          <w:rFonts w:ascii="Arial" w:hAnsi="Arial" w:cs="Arial"/>
          <w:i/>
          <w:szCs w:val="22"/>
        </w:rPr>
        <w:t>Explanations for the interviewer:</w:t>
      </w:r>
    </w:p>
    <w:p w:rsidR="00F95B2B" w:rsidRPr="007F070C" w:rsidRDefault="00F95B2B" w:rsidP="0015459E">
      <w:pPr>
        <w:pStyle w:val="RegPara"/>
        <w:numPr>
          <w:ilvl w:val="0"/>
          <w:numId w:val="21"/>
        </w:numPr>
        <w:spacing w:before="120"/>
        <w:ind w:left="624" w:hanging="340"/>
        <w:rPr>
          <w:rFonts w:ascii="Arial" w:hAnsi="Arial" w:cs="Arial"/>
          <w:i/>
          <w:szCs w:val="22"/>
        </w:rPr>
      </w:pPr>
      <w:r w:rsidRPr="007F070C">
        <w:rPr>
          <w:rFonts w:ascii="Arial" w:hAnsi="Arial" w:cs="Arial"/>
          <w:i/>
          <w:szCs w:val="22"/>
        </w:rPr>
        <w:t>See graph for explanation</w:t>
      </w:r>
    </w:p>
    <w:p w:rsidR="00F95B2B" w:rsidRPr="007F070C" w:rsidRDefault="00F95B2B" w:rsidP="0015459E">
      <w:pPr>
        <w:pStyle w:val="RegPara"/>
        <w:numPr>
          <w:ilvl w:val="0"/>
          <w:numId w:val="21"/>
        </w:numPr>
        <w:spacing w:before="120"/>
        <w:ind w:left="624" w:hanging="340"/>
        <w:rPr>
          <w:rFonts w:ascii="Arial" w:hAnsi="Arial" w:cs="Arial"/>
          <w:i/>
          <w:szCs w:val="22"/>
        </w:rPr>
      </w:pPr>
      <w:r w:rsidRPr="007F070C">
        <w:rPr>
          <w:rFonts w:ascii="Arial" w:hAnsi="Arial" w:cs="Arial"/>
          <w:i/>
          <w:szCs w:val="22"/>
        </w:rPr>
        <w:t xml:space="preserve">Rail refers to </w:t>
      </w:r>
      <w:r w:rsidRPr="007F070C">
        <w:rPr>
          <w:rFonts w:ascii="Arial" w:hAnsi="Arial" w:cs="Arial"/>
          <w:i/>
          <w:iCs/>
        </w:rPr>
        <w:t>metro</w:t>
      </w:r>
      <w:r w:rsidRPr="007F070C">
        <w:rPr>
          <w:rFonts w:ascii="Arial" w:hAnsi="Arial" w:cs="Arial"/>
          <w:i/>
          <w:szCs w:val="22"/>
        </w:rPr>
        <w:t xml:space="preserve">, urban rail, tram </w:t>
      </w:r>
      <w:r w:rsidR="002F069F" w:rsidRPr="007F070C">
        <w:rPr>
          <w:rFonts w:ascii="Arial" w:hAnsi="Arial" w:cs="Arial"/>
          <w:i/>
          <w:szCs w:val="22"/>
        </w:rPr>
        <w:t>etc.</w:t>
      </w:r>
    </w:p>
    <w:p w:rsidR="00F95B2B" w:rsidRPr="007F070C" w:rsidRDefault="00F95B2B" w:rsidP="0015459E">
      <w:pPr>
        <w:pStyle w:val="RegPara"/>
        <w:numPr>
          <w:ilvl w:val="0"/>
          <w:numId w:val="21"/>
        </w:numPr>
        <w:spacing w:before="120"/>
        <w:ind w:left="624" w:hanging="340"/>
        <w:rPr>
          <w:rFonts w:ascii="Arial" w:hAnsi="Arial" w:cs="Arial"/>
          <w:i/>
          <w:szCs w:val="22"/>
        </w:rPr>
      </w:pPr>
      <w:r w:rsidRPr="007F070C">
        <w:rPr>
          <w:rFonts w:ascii="Arial" w:hAnsi="Arial" w:cs="Arial"/>
          <w:i/>
          <w:iCs/>
        </w:rPr>
        <w:t>Only</w:t>
      </w:r>
      <w:r w:rsidRPr="007F070C">
        <w:rPr>
          <w:rFonts w:ascii="Arial" w:hAnsi="Arial" w:cs="Arial"/>
          <w:i/>
          <w:szCs w:val="22"/>
        </w:rPr>
        <w:t xml:space="preserve"> tick 1 answer (the mode used for the longest stretch of this trip segment)</w:t>
      </w:r>
    </w:p>
    <w:p w:rsidR="00F95B2B" w:rsidRPr="007F070C" w:rsidRDefault="00F95B2B" w:rsidP="00F95B2B">
      <w:pPr>
        <w:pStyle w:val="RegPara"/>
        <w:rPr>
          <w:rFonts w:ascii="Arial" w:hAnsi="Arial" w:cs="Arial"/>
          <w:b/>
          <w:szCs w:val="22"/>
        </w:rPr>
      </w:pPr>
      <w:r w:rsidRPr="007F070C">
        <w:rPr>
          <w:rFonts w:ascii="Arial" w:hAnsi="Arial" w:cs="Arial"/>
          <w:b/>
          <w:szCs w:val="22"/>
        </w:rPr>
        <w:t>Question 4</w:t>
      </w:r>
    </w:p>
    <w:p w:rsidR="00F95B2B" w:rsidRPr="007F070C" w:rsidRDefault="00F95B2B" w:rsidP="00F95B2B">
      <w:pPr>
        <w:pStyle w:val="RegPara"/>
        <w:rPr>
          <w:rFonts w:ascii="Arial" w:hAnsi="Arial" w:cs="Arial"/>
          <w:szCs w:val="22"/>
        </w:rPr>
      </w:pPr>
      <w:r w:rsidRPr="007F070C">
        <w:rPr>
          <w:rFonts w:ascii="Arial" w:hAnsi="Arial" w:cs="Arial"/>
          <w:szCs w:val="22"/>
        </w:rPr>
        <w:t>“Assuming that the cable car you are currently using would not exist: Would you have made the trip you are currently doing anyway or would you have stayed at home/office/origin”</w:t>
      </w:r>
    </w:p>
    <w:p w:rsidR="00F95B2B" w:rsidRPr="007F070C" w:rsidRDefault="00F95B2B" w:rsidP="00F95B2B">
      <w:pPr>
        <w:pStyle w:val="RegPara"/>
        <w:rPr>
          <w:rFonts w:ascii="Arial" w:hAnsi="Arial" w:cs="Arial"/>
          <w:szCs w:val="22"/>
        </w:rPr>
      </w:pPr>
      <w:r w:rsidRPr="007F070C">
        <w:rPr>
          <w:rFonts w:ascii="Arial" w:hAnsi="Arial" w:cs="Arial"/>
          <w:szCs w:val="22"/>
        </w:rPr>
        <w:sym w:font="Wingdings" w:char="F06F"/>
      </w:r>
      <w:r w:rsidR="003D438A" w:rsidRPr="007F070C">
        <w:rPr>
          <w:rFonts w:ascii="Arial" w:hAnsi="Arial" w:cs="Arial"/>
          <w:i/>
          <w:szCs w:val="22"/>
        </w:rPr>
        <w:t> </w:t>
      </w:r>
      <w:r w:rsidR="0015459E" w:rsidRPr="007F070C">
        <w:rPr>
          <w:rFonts w:ascii="Arial" w:hAnsi="Arial" w:cs="Arial"/>
          <w:i/>
          <w:szCs w:val="22"/>
        </w:rPr>
        <w:t>I</w:t>
      </w:r>
      <w:r w:rsidR="003D438A" w:rsidRPr="007F070C">
        <w:rPr>
          <w:rFonts w:ascii="Arial" w:hAnsi="Arial" w:cs="Arial"/>
          <w:i/>
          <w:szCs w:val="22"/>
        </w:rPr>
        <w:t xml:space="preserve"> </w:t>
      </w:r>
      <w:r w:rsidRPr="007F070C">
        <w:rPr>
          <w:rFonts w:ascii="Arial" w:hAnsi="Arial" w:cs="Arial"/>
          <w:szCs w:val="22"/>
        </w:rPr>
        <w:t>would have made the trip</w:t>
      </w:r>
      <w:r w:rsidR="00771D74" w:rsidRPr="007F070C">
        <w:rPr>
          <w:rFonts w:ascii="Arial" w:hAnsi="Arial" w:cs="Arial"/>
          <w:szCs w:val="22"/>
        </w:rPr>
        <w:t xml:space="preserve"> </w:t>
      </w:r>
      <w:r w:rsidRPr="007F070C">
        <w:rPr>
          <w:rFonts w:ascii="Arial" w:hAnsi="Arial" w:cs="Arial"/>
          <w:szCs w:val="22"/>
        </w:rPr>
        <w:sym w:font="Wingdings" w:char="F06F"/>
      </w:r>
      <w:r w:rsidR="0015459E" w:rsidRPr="007F070C">
        <w:rPr>
          <w:rFonts w:ascii="Arial" w:hAnsi="Arial" w:cs="Arial"/>
          <w:i/>
          <w:szCs w:val="22"/>
        </w:rPr>
        <w:t> I</w:t>
      </w:r>
      <w:r w:rsidR="003D438A" w:rsidRPr="007F070C">
        <w:rPr>
          <w:rFonts w:ascii="Arial" w:hAnsi="Arial" w:cs="Arial"/>
          <w:i/>
          <w:szCs w:val="22"/>
        </w:rPr>
        <w:t xml:space="preserve"> </w:t>
      </w:r>
      <w:r w:rsidRPr="007F070C">
        <w:rPr>
          <w:rFonts w:ascii="Arial" w:hAnsi="Arial" w:cs="Arial"/>
          <w:szCs w:val="22"/>
        </w:rPr>
        <w:t>would have stayed at home/office/origin</w:t>
      </w:r>
    </w:p>
    <w:p w:rsidR="00F95B2B" w:rsidRPr="007F070C" w:rsidRDefault="00F95B2B" w:rsidP="00114461">
      <w:pPr>
        <w:pStyle w:val="RegPara"/>
        <w:keepNext/>
        <w:rPr>
          <w:rFonts w:ascii="Arial" w:hAnsi="Arial" w:cs="Arial"/>
          <w:i/>
          <w:iCs/>
          <w:szCs w:val="22"/>
        </w:rPr>
      </w:pPr>
      <w:r w:rsidRPr="007F070C">
        <w:rPr>
          <w:rFonts w:ascii="Arial" w:hAnsi="Arial" w:cs="Arial"/>
          <w:i/>
          <w:iCs/>
          <w:szCs w:val="22"/>
        </w:rPr>
        <w:t>For the interviewer:</w:t>
      </w:r>
    </w:p>
    <w:p w:rsidR="00F95B2B" w:rsidRPr="007F070C" w:rsidRDefault="00F95B2B" w:rsidP="0015459E">
      <w:pPr>
        <w:pStyle w:val="RegPara"/>
        <w:numPr>
          <w:ilvl w:val="0"/>
          <w:numId w:val="21"/>
        </w:numPr>
        <w:spacing w:before="120"/>
        <w:ind w:left="624" w:hanging="340"/>
        <w:rPr>
          <w:rFonts w:ascii="Arial" w:hAnsi="Arial" w:cs="Arial"/>
          <w:i/>
          <w:iCs/>
          <w:szCs w:val="22"/>
        </w:rPr>
      </w:pPr>
      <w:r w:rsidRPr="007F070C">
        <w:rPr>
          <w:rFonts w:ascii="Arial" w:hAnsi="Arial" w:cs="Arial"/>
          <w:i/>
          <w:iCs/>
          <w:szCs w:val="22"/>
        </w:rPr>
        <w:t xml:space="preserve">The purpose of this question is to know if the passenger made this trip only because the </w:t>
      </w:r>
      <w:r w:rsidRPr="007F070C">
        <w:rPr>
          <w:rFonts w:ascii="Arial" w:hAnsi="Arial" w:cs="Arial"/>
          <w:i/>
          <w:szCs w:val="22"/>
        </w:rPr>
        <w:t>cable car</w:t>
      </w:r>
      <w:r w:rsidRPr="007F070C">
        <w:rPr>
          <w:rFonts w:ascii="Arial" w:hAnsi="Arial" w:cs="Arial"/>
          <w:i/>
          <w:iCs/>
          <w:szCs w:val="22"/>
        </w:rPr>
        <w:t xml:space="preserve"> exists.</w:t>
      </w:r>
      <w:r w:rsidR="00771D74" w:rsidRPr="007F070C">
        <w:rPr>
          <w:rFonts w:ascii="Arial" w:hAnsi="Arial" w:cs="Arial"/>
          <w:i/>
          <w:iCs/>
          <w:szCs w:val="22"/>
        </w:rPr>
        <w:t xml:space="preserve"> </w:t>
      </w:r>
      <w:r w:rsidRPr="007F070C">
        <w:rPr>
          <w:rFonts w:ascii="Arial" w:hAnsi="Arial" w:cs="Arial"/>
          <w:i/>
          <w:iCs/>
          <w:szCs w:val="22"/>
        </w:rPr>
        <w:t>In absence of the cableway the passenger would not have made any trip and would have stayed at his point of origin.</w:t>
      </w:r>
    </w:p>
    <w:p w:rsidR="00F95B2B" w:rsidRPr="007F070C" w:rsidRDefault="00F95B2B" w:rsidP="00F95B2B">
      <w:pPr>
        <w:pStyle w:val="RegPara"/>
        <w:rPr>
          <w:rFonts w:ascii="Arial" w:hAnsi="Arial" w:cs="Arial"/>
          <w:b/>
          <w:szCs w:val="22"/>
        </w:rPr>
      </w:pPr>
      <w:r w:rsidRPr="007F070C">
        <w:rPr>
          <w:rFonts w:ascii="Arial" w:hAnsi="Arial" w:cs="Arial"/>
          <w:b/>
          <w:szCs w:val="22"/>
        </w:rPr>
        <w:t>If you would have made the trip continue with question 5; otherwise the questionnaire is terminated.</w:t>
      </w:r>
    </w:p>
    <w:p w:rsidR="00F95B2B" w:rsidRPr="007F070C" w:rsidRDefault="00F95B2B" w:rsidP="00F95B2B">
      <w:pPr>
        <w:pStyle w:val="RegPara"/>
        <w:rPr>
          <w:rFonts w:ascii="Arial" w:hAnsi="Arial" w:cs="Arial"/>
          <w:b/>
          <w:szCs w:val="22"/>
        </w:rPr>
      </w:pPr>
      <w:r w:rsidRPr="007F070C">
        <w:rPr>
          <w:rFonts w:ascii="Arial" w:hAnsi="Arial" w:cs="Arial"/>
          <w:b/>
          <w:szCs w:val="22"/>
        </w:rPr>
        <w:t>Question 5</w:t>
      </w:r>
    </w:p>
    <w:p w:rsidR="00F95B2B" w:rsidRPr="007F070C" w:rsidRDefault="00F95B2B" w:rsidP="00F95B2B">
      <w:pPr>
        <w:pStyle w:val="RegPara"/>
        <w:rPr>
          <w:rFonts w:ascii="Arial" w:hAnsi="Arial" w:cs="Arial"/>
          <w:szCs w:val="22"/>
        </w:rPr>
      </w:pPr>
      <w:r w:rsidRPr="007F070C">
        <w:rPr>
          <w:rFonts w:ascii="Arial" w:hAnsi="Arial" w:cs="Arial"/>
          <w:szCs w:val="22"/>
        </w:rPr>
        <w:t>“Assuming that the cable car you are currently using would not exist: Would you have used 1 or various modes of transport for your entire trip from origin to destination?”</w:t>
      </w:r>
    </w:p>
    <w:p w:rsidR="00F95B2B" w:rsidRPr="007F070C" w:rsidRDefault="00F95B2B" w:rsidP="00F95B2B">
      <w:pPr>
        <w:pStyle w:val="RegPara"/>
        <w:spacing w:before="120"/>
        <w:rPr>
          <w:rFonts w:ascii="Arial" w:hAnsi="Arial" w:cs="Arial"/>
        </w:rPr>
      </w:pPr>
      <w:r w:rsidRPr="007F070C">
        <w:rPr>
          <w:rFonts w:ascii="Arial" w:hAnsi="Arial" w:cs="Arial"/>
        </w:rPr>
        <w:sym w:font="Wingdings" w:char="F06F"/>
      </w:r>
      <w:r w:rsidR="003D438A" w:rsidRPr="007F070C">
        <w:rPr>
          <w:rFonts w:ascii="Arial" w:hAnsi="Arial" w:cs="Arial"/>
          <w:i/>
        </w:rPr>
        <w:t> </w:t>
      </w:r>
      <w:r w:rsidR="0015459E" w:rsidRPr="007F070C">
        <w:rPr>
          <w:rFonts w:ascii="Arial" w:hAnsi="Arial" w:cs="Arial"/>
          <w:i/>
        </w:rPr>
        <w:t>I</w:t>
      </w:r>
      <w:r w:rsidR="003D438A" w:rsidRPr="007F070C">
        <w:rPr>
          <w:rFonts w:ascii="Arial" w:hAnsi="Arial" w:cs="Arial"/>
          <w:i/>
        </w:rPr>
        <w:t xml:space="preserve"> </w:t>
      </w:r>
      <w:r w:rsidRPr="007F070C">
        <w:rPr>
          <w:rFonts w:ascii="Arial" w:hAnsi="Arial" w:cs="Arial"/>
        </w:rPr>
        <w:t>would have used 1 mode</w:t>
      </w:r>
      <w:r w:rsidR="00771D74" w:rsidRPr="007F070C">
        <w:rPr>
          <w:rFonts w:ascii="Arial" w:hAnsi="Arial" w:cs="Arial"/>
        </w:rPr>
        <w:t xml:space="preserve"> </w:t>
      </w:r>
      <w:r w:rsidRPr="007F070C">
        <w:rPr>
          <w:rFonts w:ascii="Arial" w:hAnsi="Arial" w:cs="Arial"/>
        </w:rPr>
        <w:sym w:font="Wingdings" w:char="F0E8"/>
      </w:r>
      <w:r w:rsidR="00771D74" w:rsidRPr="007F070C">
        <w:rPr>
          <w:rFonts w:ascii="Arial" w:hAnsi="Arial" w:cs="Arial"/>
        </w:rPr>
        <w:t xml:space="preserve"> </w:t>
      </w:r>
      <w:r w:rsidRPr="007F070C">
        <w:rPr>
          <w:rFonts w:ascii="Arial" w:hAnsi="Arial" w:cs="Arial"/>
        </w:rPr>
        <w:t>go to question 6</w:t>
      </w:r>
    </w:p>
    <w:p w:rsidR="00F95B2B" w:rsidRPr="007F070C" w:rsidRDefault="00F95B2B" w:rsidP="00F95B2B">
      <w:pPr>
        <w:pStyle w:val="RegPara"/>
        <w:spacing w:before="120"/>
        <w:rPr>
          <w:rFonts w:ascii="Arial" w:hAnsi="Arial" w:cs="Arial"/>
        </w:rPr>
      </w:pPr>
      <w:r w:rsidRPr="007F070C">
        <w:rPr>
          <w:rFonts w:ascii="Arial" w:hAnsi="Arial" w:cs="Arial"/>
        </w:rPr>
        <w:sym w:font="Wingdings" w:char="F06F"/>
      </w:r>
      <w:r w:rsidR="003D438A" w:rsidRPr="007F070C">
        <w:rPr>
          <w:rFonts w:ascii="Arial" w:hAnsi="Arial" w:cs="Arial"/>
          <w:i/>
        </w:rPr>
        <w:t> </w:t>
      </w:r>
      <w:r w:rsidR="0015459E" w:rsidRPr="007F070C">
        <w:rPr>
          <w:rFonts w:ascii="Arial" w:hAnsi="Arial" w:cs="Arial"/>
          <w:i/>
        </w:rPr>
        <w:t>I</w:t>
      </w:r>
      <w:r w:rsidR="003D438A" w:rsidRPr="007F070C">
        <w:rPr>
          <w:rFonts w:ascii="Arial" w:hAnsi="Arial" w:cs="Arial"/>
          <w:i/>
        </w:rPr>
        <w:t xml:space="preserve"> </w:t>
      </w:r>
      <w:r w:rsidRPr="007F070C">
        <w:rPr>
          <w:rFonts w:ascii="Arial" w:hAnsi="Arial" w:cs="Arial"/>
        </w:rPr>
        <w:t>would have used more than 1 mode (e.g. taxi plus bus)</w:t>
      </w:r>
    </w:p>
    <w:p w:rsidR="00F95B2B" w:rsidRPr="007F070C" w:rsidRDefault="00F95B2B" w:rsidP="00F95B2B">
      <w:pPr>
        <w:pStyle w:val="RegPara"/>
        <w:rPr>
          <w:rFonts w:ascii="Arial" w:hAnsi="Arial" w:cs="Arial"/>
          <w:szCs w:val="22"/>
        </w:rPr>
      </w:pPr>
      <w:r w:rsidRPr="007F070C">
        <w:rPr>
          <w:rFonts w:ascii="Arial" w:hAnsi="Arial" w:cs="Arial"/>
          <w:szCs w:val="22"/>
        </w:rPr>
        <w:t>If you would have used various modes of transport identify the intermediate points where you changed the mode of transport except if between these points you walked less than 10 minutes.</w:t>
      </w:r>
      <w:r w:rsidR="00771D74" w:rsidRPr="007F070C">
        <w:rPr>
          <w:rFonts w:ascii="Arial" w:hAnsi="Arial" w:cs="Arial"/>
          <w:szCs w:val="22"/>
        </w:rPr>
        <w:t xml:space="preserve"> </w:t>
      </w:r>
      <w:r w:rsidRPr="007F070C">
        <w:rPr>
          <w:rFonts w:ascii="Arial" w:hAnsi="Arial" w:cs="Arial"/>
          <w:szCs w:val="22"/>
        </w:rPr>
        <w:t>Example: From home</w:t>
      </w:r>
      <w:r w:rsidR="003D438A" w:rsidRPr="007F070C">
        <w:rPr>
          <w:rFonts w:ascii="Arial" w:hAnsi="Arial" w:cs="Arial"/>
          <w:i/>
          <w:szCs w:val="22"/>
        </w:rPr>
        <w:t> </w:t>
      </w:r>
      <w:r w:rsidR="0015459E" w:rsidRPr="007F070C">
        <w:rPr>
          <w:rFonts w:ascii="Arial" w:hAnsi="Arial" w:cs="Arial"/>
          <w:i/>
          <w:szCs w:val="22"/>
        </w:rPr>
        <w:t>I</w:t>
      </w:r>
      <w:r w:rsidR="003D438A" w:rsidRPr="007F070C">
        <w:rPr>
          <w:rFonts w:ascii="Arial" w:hAnsi="Arial" w:cs="Arial"/>
          <w:i/>
          <w:szCs w:val="22"/>
        </w:rPr>
        <w:t xml:space="preserve"> </w:t>
      </w:r>
      <w:r w:rsidRPr="007F070C">
        <w:rPr>
          <w:rFonts w:ascii="Arial" w:hAnsi="Arial" w:cs="Arial"/>
          <w:szCs w:val="22"/>
        </w:rPr>
        <w:t>would have taken the bus to point XXY and from there</w:t>
      </w:r>
      <w:r w:rsidR="003D438A" w:rsidRPr="007F070C">
        <w:rPr>
          <w:rFonts w:ascii="Arial" w:hAnsi="Arial" w:cs="Arial"/>
          <w:i/>
          <w:szCs w:val="22"/>
        </w:rPr>
        <w:t> </w:t>
      </w:r>
      <w:r w:rsidR="0015459E" w:rsidRPr="007F070C">
        <w:rPr>
          <w:rFonts w:ascii="Arial" w:hAnsi="Arial" w:cs="Arial"/>
          <w:i/>
          <w:szCs w:val="22"/>
        </w:rPr>
        <w:t>I</w:t>
      </w:r>
      <w:r w:rsidR="003D438A" w:rsidRPr="007F070C">
        <w:rPr>
          <w:rFonts w:ascii="Arial" w:hAnsi="Arial" w:cs="Arial"/>
          <w:i/>
          <w:szCs w:val="22"/>
        </w:rPr>
        <w:t xml:space="preserve"> </w:t>
      </w:r>
      <w:r w:rsidRPr="007F070C">
        <w:rPr>
          <w:rFonts w:ascii="Arial" w:hAnsi="Arial" w:cs="Arial"/>
          <w:szCs w:val="22"/>
        </w:rPr>
        <w:t>would have taken the taxi to my office.</w:t>
      </w:r>
    </w:p>
    <w:p w:rsidR="00F95B2B" w:rsidRPr="007F070C" w:rsidRDefault="00F95B2B" w:rsidP="00EA7471">
      <w:pPr>
        <w:pStyle w:val="RegPara"/>
        <w:numPr>
          <w:ilvl w:val="0"/>
          <w:numId w:val="23"/>
        </w:numPr>
        <w:tabs>
          <w:tab w:val="clear" w:pos="1134"/>
          <w:tab w:val="left" w:leader="dot" w:pos="9072"/>
        </w:tabs>
        <w:spacing w:before="120"/>
        <w:ind w:left="624" w:hanging="340"/>
        <w:rPr>
          <w:rFonts w:ascii="Arial" w:hAnsi="Arial" w:cs="Arial"/>
        </w:rPr>
      </w:pPr>
      <w:r w:rsidRPr="007F070C">
        <w:rPr>
          <w:rFonts w:ascii="Arial" w:hAnsi="Arial" w:cs="Arial"/>
        </w:rPr>
        <w:t>Origin of trip (identical to 1.1.):</w:t>
      </w:r>
      <w:r w:rsidR="0015459E" w:rsidRPr="007F070C">
        <w:rPr>
          <w:rFonts w:ascii="Arial" w:hAnsi="Arial" w:cs="Arial"/>
        </w:rPr>
        <w:t xml:space="preserve"> </w:t>
      </w:r>
      <w:r w:rsidR="00EA7471" w:rsidRPr="007F070C">
        <w:rPr>
          <w:rFonts w:ascii="Arial" w:hAnsi="Arial" w:cs="Arial"/>
        </w:rPr>
        <w:tab/>
      </w:r>
    </w:p>
    <w:p w:rsidR="00F95B2B" w:rsidRPr="007F070C" w:rsidRDefault="00F95B2B" w:rsidP="00EA7471">
      <w:pPr>
        <w:pStyle w:val="RegPara"/>
        <w:numPr>
          <w:ilvl w:val="0"/>
          <w:numId w:val="23"/>
        </w:numPr>
        <w:tabs>
          <w:tab w:val="clear" w:pos="1134"/>
          <w:tab w:val="left" w:leader="dot" w:pos="9072"/>
        </w:tabs>
        <w:spacing w:before="120"/>
        <w:ind w:left="624" w:hanging="340"/>
        <w:rPr>
          <w:rFonts w:ascii="Arial" w:hAnsi="Arial" w:cs="Arial"/>
        </w:rPr>
      </w:pPr>
      <w:r w:rsidRPr="007F070C">
        <w:rPr>
          <w:rFonts w:ascii="Arial" w:hAnsi="Arial" w:cs="Arial"/>
        </w:rPr>
        <w:t>Intermediate point 1:</w:t>
      </w:r>
      <w:r w:rsidR="00EA7471" w:rsidRPr="007F070C">
        <w:rPr>
          <w:rFonts w:ascii="Arial" w:hAnsi="Arial" w:cs="Arial"/>
        </w:rPr>
        <w:t xml:space="preserve"> </w:t>
      </w:r>
      <w:r w:rsidR="00EA7471" w:rsidRPr="007F070C">
        <w:rPr>
          <w:rFonts w:ascii="Arial" w:hAnsi="Arial" w:cs="Arial"/>
        </w:rPr>
        <w:tab/>
      </w:r>
    </w:p>
    <w:p w:rsidR="00F95B2B" w:rsidRPr="007F070C" w:rsidRDefault="00F95B2B" w:rsidP="00EA7471">
      <w:pPr>
        <w:pStyle w:val="RegPara"/>
        <w:numPr>
          <w:ilvl w:val="0"/>
          <w:numId w:val="23"/>
        </w:numPr>
        <w:tabs>
          <w:tab w:val="clear" w:pos="1134"/>
          <w:tab w:val="left" w:leader="dot" w:pos="9072"/>
        </w:tabs>
        <w:spacing w:before="120"/>
        <w:ind w:left="624" w:hanging="340"/>
        <w:rPr>
          <w:rFonts w:ascii="Arial" w:hAnsi="Arial" w:cs="Arial"/>
        </w:rPr>
      </w:pPr>
      <w:r w:rsidRPr="007F070C">
        <w:rPr>
          <w:rFonts w:ascii="Arial" w:hAnsi="Arial" w:cs="Arial"/>
        </w:rPr>
        <w:t>Intermediate point 2:</w:t>
      </w:r>
      <w:r w:rsidR="00EA7471" w:rsidRPr="007F070C">
        <w:rPr>
          <w:rFonts w:ascii="Arial" w:hAnsi="Arial" w:cs="Arial"/>
        </w:rPr>
        <w:t xml:space="preserve"> </w:t>
      </w:r>
      <w:r w:rsidR="00EA7471" w:rsidRPr="007F070C">
        <w:rPr>
          <w:rFonts w:ascii="Arial" w:hAnsi="Arial" w:cs="Arial"/>
        </w:rPr>
        <w:tab/>
      </w:r>
    </w:p>
    <w:p w:rsidR="00F95B2B" w:rsidRPr="007F070C" w:rsidRDefault="00F95B2B" w:rsidP="00EA7471">
      <w:pPr>
        <w:pStyle w:val="RegPara"/>
        <w:numPr>
          <w:ilvl w:val="0"/>
          <w:numId w:val="23"/>
        </w:numPr>
        <w:tabs>
          <w:tab w:val="clear" w:pos="1134"/>
          <w:tab w:val="left" w:leader="dot" w:pos="9072"/>
        </w:tabs>
        <w:spacing w:before="120"/>
        <w:ind w:left="624" w:hanging="340"/>
        <w:rPr>
          <w:rFonts w:ascii="Arial" w:hAnsi="Arial" w:cs="Arial"/>
        </w:rPr>
      </w:pPr>
      <w:r w:rsidRPr="007F070C">
        <w:rPr>
          <w:rFonts w:ascii="Arial" w:hAnsi="Arial" w:cs="Arial"/>
        </w:rPr>
        <w:t>Destination of trip (identical to 1.4.):</w:t>
      </w:r>
      <w:r w:rsidR="0015459E" w:rsidRPr="007F070C">
        <w:rPr>
          <w:rFonts w:ascii="Arial" w:hAnsi="Arial" w:cs="Arial"/>
        </w:rPr>
        <w:t xml:space="preserve"> </w:t>
      </w:r>
      <w:r w:rsidR="0015459E" w:rsidRPr="007F070C">
        <w:rPr>
          <w:rFonts w:ascii="Arial" w:hAnsi="Arial" w:cs="Arial"/>
        </w:rPr>
        <w:tab/>
      </w:r>
    </w:p>
    <w:p w:rsidR="00F95B2B" w:rsidRPr="007F070C" w:rsidRDefault="00F95B2B" w:rsidP="00114461">
      <w:pPr>
        <w:pStyle w:val="RegPara"/>
        <w:keepNext/>
        <w:rPr>
          <w:rFonts w:ascii="Arial" w:hAnsi="Arial" w:cs="Arial"/>
          <w:i/>
          <w:szCs w:val="22"/>
        </w:rPr>
      </w:pPr>
      <w:r w:rsidRPr="007F070C">
        <w:rPr>
          <w:rFonts w:ascii="Arial" w:hAnsi="Arial" w:cs="Arial"/>
          <w:i/>
          <w:szCs w:val="22"/>
        </w:rPr>
        <w:t>For the interviewer</w:t>
      </w:r>
      <w:r w:rsidR="00EA7471" w:rsidRPr="007F070C">
        <w:rPr>
          <w:rFonts w:ascii="Arial" w:hAnsi="Arial" w:cs="Arial"/>
          <w:i/>
          <w:szCs w:val="22"/>
        </w:rPr>
        <w:t>:</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The trip origin and the trip destination are identical to question 1</w:t>
      </w:r>
      <w:r w:rsidR="0015459E" w:rsidRPr="007F070C">
        <w:rPr>
          <w:rFonts w:ascii="Arial" w:hAnsi="Arial" w:cs="Arial"/>
          <w:i/>
          <w:iCs/>
        </w:rPr>
        <w:t>,</w:t>
      </w:r>
      <w:r w:rsidRPr="007F070C">
        <w:rPr>
          <w:rFonts w:ascii="Arial" w:hAnsi="Arial" w:cs="Arial"/>
          <w:i/>
          <w:iCs/>
        </w:rPr>
        <w:t xml:space="preserve"> i.e. they are the actual trip starting point and the actual destination of the passenger you are questioning</w:t>
      </w:r>
      <w:r w:rsidR="0015459E" w:rsidRPr="007F070C">
        <w:rPr>
          <w:rFonts w:ascii="Arial" w:hAnsi="Arial" w:cs="Arial"/>
          <w:i/>
          <w:iCs/>
        </w:rPr>
        <w:t>.</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We want to know how the passenger would have reached his destination if the cable car would not exist</w:t>
      </w:r>
      <w:r w:rsidR="008B0690" w:rsidRPr="007F070C">
        <w:rPr>
          <w:rFonts w:ascii="Arial" w:hAnsi="Arial" w:cs="Arial"/>
          <w:i/>
          <w:iCs/>
        </w:rPr>
        <w:t>,</w:t>
      </w:r>
      <w:r w:rsidRPr="007F070C">
        <w:rPr>
          <w:rFonts w:ascii="Arial" w:hAnsi="Arial" w:cs="Arial"/>
          <w:i/>
          <w:iCs/>
        </w:rPr>
        <w:t xml:space="preserve"> i.e. the passenger should relate how he did this or a comparable trip before existence of the cable car using all other existing modes of transport he normally used.</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The trip route between origin and destination can and is usually different.</w:t>
      </w:r>
      <w:r w:rsidR="00771D74" w:rsidRPr="007F070C">
        <w:rPr>
          <w:rFonts w:ascii="Arial" w:hAnsi="Arial" w:cs="Arial"/>
          <w:i/>
          <w:iCs/>
        </w:rPr>
        <w:t xml:space="preserve"> </w:t>
      </w:r>
      <w:r w:rsidRPr="007F070C">
        <w:rPr>
          <w:rFonts w:ascii="Arial" w:hAnsi="Arial" w:cs="Arial"/>
          <w:i/>
          <w:iCs/>
        </w:rPr>
        <w:t>We must reach however the same final destination.</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The passenger may have used one or various modes between starting and final point</w:t>
      </w:r>
      <w:r w:rsidR="00771D74" w:rsidRPr="007F070C">
        <w:rPr>
          <w:rFonts w:ascii="Arial" w:hAnsi="Arial" w:cs="Arial"/>
          <w:i/>
          <w:iCs/>
        </w:rPr>
        <w:t>,</w:t>
      </w:r>
      <w:r w:rsidRPr="007F070C">
        <w:rPr>
          <w:rFonts w:ascii="Arial" w:hAnsi="Arial" w:cs="Arial"/>
          <w:i/>
          <w:iCs/>
        </w:rPr>
        <w:t xml:space="preserve"> e.g. car plus bus or bus plus metro etc.</w:t>
      </w:r>
      <w:r w:rsidR="00771D74" w:rsidRPr="007F070C">
        <w:rPr>
          <w:rFonts w:ascii="Arial" w:hAnsi="Arial" w:cs="Arial"/>
          <w:i/>
          <w:iCs/>
        </w:rPr>
        <w:t xml:space="preserve"> </w:t>
      </w:r>
      <w:r w:rsidRPr="007F070C">
        <w:rPr>
          <w:rFonts w:ascii="Arial" w:hAnsi="Arial" w:cs="Arial"/>
          <w:i/>
          <w:iCs/>
        </w:rPr>
        <w:t>Each time he would have changed modes we must identify the geographical point where he would have changed modes (23 and 24)</w:t>
      </w:r>
      <w:r w:rsidR="0015459E" w:rsidRPr="007F070C">
        <w:rPr>
          <w:rFonts w:ascii="Arial" w:hAnsi="Arial" w:cs="Arial"/>
          <w:i/>
          <w:iCs/>
        </w:rPr>
        <w:t>.</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It is not previewed that more than 2 intermediate points exist (this would mean 3 modes of transport for 1 trip</w:t>
      </w:r>
      <w:r w:rsidR="008B0690" w:rsidRPr="007F070C">
        <w:rPr>
          <w:rFonts w:ascii="Arial" w:hAnsi="Arial" w:cs="Arial"/>
          <w:i/>
          <w:iCs/>
        </w:rPr>
        <w:t>,</w:t>
      </w:r>
      <w:r w:rsidRPr="007F070C">
        <w:rPr>
          <w:rFonts w:ascii="Arial" w:hAnsi="Arial" w:cs="Arial"/>
          <w:i/>
          <w:iCs/>
        </w:rPr>
        <w:t xml:space="preserve"> i.e. origin to point 1, point 1 to point 2, point 2 to destination).</w:t>
      </w:r>
      <w:r w:rsidR="00771D74" w:rsidRPr="007F070C">
        <w:rPr>
          <w:rFonts w:ascii="Arial" w:hAnsi="Arial" w:cs="Arial"/>
          <w:i/>
          <w:iCs/>
        </w:rPr>
        <w:t xml:space="preserve"> </w:t>
      </w:r>
      <w:r w:rsidRPr="007F070C">
        <w:rPr>
          <w:rFonts w:ascii="Arial" w:hAnsi="Arial" w:cs="Arial"/>
          <w:i/>
          <w:iCs/>
        </w:rPr>
        <w:t>If the passenger used more modes and thus had more intermediate points these shall be added.</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Walking trips of less than 10 minutes are not counted</w:t>
      </w:r>
      <w:r w:rsidR="00771D74" w:rsidRPr="007F070C">
        <w:rPr>
          <w:rFonts w:ascii="Arial" w:hAnsi="Arial" w:cs="Arial"/>
          <w:i/>
          <w:iCs/>
        </w:rPr>
        <w:t>,</w:t>
      </w:r>
      <w:r w:rsidRPr="007F070C">
        <w:rPr>
          <w:rFonts w:ascii="Arial" w:hAnsi="Arial" w:cs="Arial"/>
          <w:i/>
          <w:iCs/>
        </w:rPr>
        <w:t xml:space="preserve"> e.g. walking from origin to bus station of less than 10 minutes is not counted as a separate trip.</w:t>
      </w:r>
    </w:p>
    <w:p w:rsidR="00F95B2B" w:rsidRPr="007F070C" w:rsidRDefault="00F95B2B" w:rsidP="0015459E">
      <w:pPr>
        <w:pStyle w:val="RegPara"/>
        <w:numPr>
          <w:ilvl w:val="0"/>
          <w:numId w:val="21"/>
        </w:numPr>
        <w:spacing w:before="120"/>
        <w:ind w:left="624" w:hanging="340"/>
        <w:rPr>
          <w:rFonts w:ascii="Arial" w:hAnsi="Arial" w:cs="Arial"/>
          <w:i/>
          <w:iCs/>
        </w:rPr>
      </w:pPr>
      <w:r w:rsidRPr="007F070C">
        <w:rPr>
          <w:rFonts w:ascii="Arial" w:hAnsi="Arial" w:cs="Arial"/>
          <w:i/>
          <w:iCs/>
        </w:rPr>
        <w:t>The points must be identified with a clear address.</w:t>
      </w:r>
      <w:r w:rsidR="00771D74" w:rsidRPr="007F070C">
        <w:rPr>
          <w:rFonts w:ascii="Arial" w:hAnsi="Arial" w:cs="Arial"/>
          <w:i/>
          <w:iCs/>
        </w:rPr>
        <w:t xml:space="preserve"> </w:t>
      </w:r>
      <w:r w:rsidRPr="007F070C">
        <w:rPr>
          <w:rFonts w:ascii="Arial" w:hAnsi="Arial" w:cs="Arial"/>
          <w:i/>
          <w:iCs/>
        </w:rPr>
        <w:t>Use a map if it is unclear. If the person does not know or does not want to disclose this information then stop at this point.</w:t>
      </w:r>
      <w:r w:rsidR="00771D74" w:rsidRPr="007F070C">
        <w:rPr>
          <w:rFonts w:ascii="Arial" w:hAnsi="Arial" w:cs="Arial"/>
          <w:i/>
          <w:iCs/>
        </w:rPr>
        <w:t xml:space="preserve"> </w:t>
      </w:r>
      <w:r w:rsidRPr="007F070C">
        <w:rPr>
          <w:rFonts w:ascii="Arial" w:hAnsi="Arial" w:cs="Arial"/>
          <w:i/>
          <w:iCs/>
        </w:rPr>
        <w:t>The questionnaire is deemed thereafter as non-valid</w:t>
      </w:r>
      <w:r w:rsidR="0015459E" w:rsidRPr="007F070C">
        <w:rPr>
          <w:rFonts w:ascii="Arial" w:hAnsi="Arial" w:cs="Arial"/>
          <w:i/>
          <w:iCs/>
        </w:rPr>
        <w:t>.</w:t>
      </w:r>
    </w:p>
    <w:p w:rsidR="00F95B2B" w:rsidRPr="007F070C" w:rsidRDefault="00F62B64" w:rsidP="00F62B64">
      <w:pPr>
        <w:pStyle w:val="Caption"/>
        <w:ind w:left="1247"/>
        <w:rPr>
          <w:szCs w:val="22"/>
        </w:rPr>
      </w:pPr>
      <w:proofErr w:type="gramStart"/>
      <w:r w:rsidRPr="007F070C">
        <w:t xml:space="preserve">Figure </w:t>
      </w:r>
      <w:proofErr w:type="gramEnd"/>
      <w:r w:rsidR="007C71A7">
        <w:fldChar w:fldCharType="begin"/>
      </w:r>
      <w:r w:rsidR="007C71A7">
        <w:instrText xml:space="preserve"> SEQ Figure \* ARABIC </w:instrText>
      </w:r>
      <w:r w:rsidR="007C71A7">
        <w:fldChar w:fldCharType="separate"/>
      </w:r>
      <w:r w:rsidR="00D12F9E">
        <w:rPr>
          <w:noProof/>
        </w:rPr>
        <w:t>2</w:t>
      </w:r>
      <w:r w:rsidR="007C71A7">
        <w:rPr>
          <w:noProof/>
        </w:rPr>
        <w:fldChar w:fldCharType="end"/>
      </w:r>
      <w:proofErr w:type="gramStart"/>
      <w:r w:rsidRPr="007F070C">
        <w:t>.</w:t>
      </w:r>
      <w:proofErr w:type="gramEnd"/>
      <w:r w:rsidRPr="007F070C">
        <w:tab/>
      </w:r>
      <w:r w:rsidR="00F95B2B" w:rsidRPr="007F070C">
        <w:rPr>
          <w:szCs w:val="22"/>
        </w:rPr>
        <w:t xml:space="preserve">Passenger Trip Made </w:t>
      </w:r>
      <w:proofErr w:type="gramStart"/>
      <w:r w:rsidR="00F95B2B" w:rsidRPr="007F070C">
        <w:rPr>
          <w:szCs w:val="22"/>
        </w:rPr>
        <w:t>Without</w:t>
      </w:r>
      <w:proofErr w:type="gramEnd"/>
      <w:r w:rsidR="00F95B2B" w:rsidRPr="007F070C">
        <w:rPr>
          <w:szCs w:val="22"/>
        </w:rPr>
        <w:t xml:space="preserve"> Existence of Cable Car (examples)</w: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70528" behindDoc="0" locked="0" layoutInCell="1" allowOverlap="1" wp14:anchorId="10CAE8CB" wp14:editId="535169EB">
                <wp:simplePos x="0" y="0"/>
                <wp:positionH relativeFrom="column">
                  <wp:posOffset>4872355</wp:posOffset>
                </wp:positionH>
                <wp:positionV relativeFrom="paragraph">
                  <wp:posOffset>153670</wp:posOffset>
                </wp:positionV>
                <wp:extent cx="847725" cy="285750"/>
                <wp:effectExtent l="9525" t="6350" r="952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85750"/>
                        </a:xfrm>
                        <a:prstGeom prst="rect">
                          <a:avLst/>
                        </a:prstGeom>
                        <a:solidFill>
                          <a:srgbClr val="FFFFFF"/>
                        </a:solidFill>
                        <a:ln w="9525">
                          <a:solidFill>
                            <a:srgbClr val="000000"/>
                          </a:solidFill>
                          <a:miter lim="800000"/>
                          <a:headEnd/>
                          <a:tailEnd/>
                        </a:ln>
                      </wps:spPr>
                      <wps:txbx>
                        <w:txbxContent>
                          <w:p w:rsidR="00580687" w:rsidRDefault="00580687" w:rsidP="00F95B2B">
                            <w:pPr>
                              <w:rPr>
                                <w:rFonts w:cs="Arial"/>
                                <w:sz w:val="20"/>
                              </w:rPr>
                            </w:pPr>
                            <w:r>
                              <w:rPr>
                                <w:rFonts w:cs="Arial"/>
                                <w:b/>
                                <w:sz w:val="20"/>
                              </w:rPr>
                              <w:t>D</w:t>
                            </w:r>
                            <w:r>
                              <w:rPr>
                                <w:rFonts w:cs="Arial"/>
                                <w:sz w:val="20"/>
                              </w:rPr>
                              <w:t>estination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383.65pt;margin-top:12.1pt;width:66.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">
                <v:textbox>
                  <w:txbxContent>
                    <w:p w:rsidR="00580687" w:rsidRDefault="00580687" w:rsidP="00F95B2B">
                      <w:pPr>
                        <w:rPr>
                          <w:rFonts w:cs="Arial"/>
                          <w:sz w:val="20"/>
                        </w:rPr>
                      </w:pPr>
                      <w:r>
                        <w:rPr>
                          <w:rFonts w:cs="Arial"/>
                          <w:b/>
                          <w:sz w:val="20"/>
                        </w:rPr>
                        <w:t>D</w:t>
                      </w:r>
                      <w:r>
                        <w:rPr>
                          <w:rFonts w:cs="Arial"/>
                          <w:sz w:val="20"/>
                        </w:rPr>
                        <w:t>estination</w:t>
                      </w:r>
                    </w:p>
                  </w:txbxContent>
                </v:textbox>
              </v:shape>
            </w:pict>
          </mc:Fallback>
        </mc:AlternateContent>
      </w:r>
      <w:r w:rsidRPr="007F070C">
        <w:rPr>
          <w:noProof/>
          <w:szCs w:val="22"/>
          <w:lang w:val="en-US" w:eastAsia="en-US"/>
        </w:rPr>
        <mc:AlternateContent>
          <mc:Choice Requires="wps">
            <w:drawing>
              <wp:anchor distT="0" distB="0" distL="114300" distR="114300" simplePos="0" relativeHeight="251669504" behindDoc="0" locked="0" layoutInCell="1" allowOverlap="1" wp14:anchorId="755942B8" wp14:editId="7C6191B0">
                <wp:simplePos x="0" y="0"/>
                <wp:positionH relativeFrom="column">
                  <wp:posOffset>52705</wp:posOffset>
                </wp:positionH>
                <wp:positionV relativeFrom="paragraph">
                  <wp:posOffset>153670</wp:posOffset>
                </wp:positionV>
                <wp:extent cx="600075" cy="28575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rsidR="00580687" w:rsidRDefault="00580687" w:rsidP="00F95B2B">
                            <w:pPr>
                              <w:rPr>
                                <w:rFonts w:cs="Arial"/>
                                <w:sz w:val="20"/>
                              </w:rPr>
                            </w:pPr>
                            <w:r>
                              <w:rPr>
                                <w:rFonts w:cs="Arial"/>
                                <w:b/>
                                <w:sz w:val="20"/>
                              </w:rPr>
                              <w:t>O</w:t>
                            </w:r>
                            <w:r>
                              <w:rPr>
                                <w:rFonts w:cs="Arial"/>
                                <w:sz w:val="20"/>
                              </w:rPr>
                              <w:t>rigin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46" type="#_x0000_t202" style="position:absolute;left:0;text-align:left;margin-left:4.15pt;margin-top:12.1pt;width:47.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">
                <v:textbox>
                  <w:txbxContent>
                    <w:p w:rsidR="00580687" w:rsidRDefault="00580687" w:rsidP="00F95B2B">
                      <w:pPr>
                        <w:rPr>
                          <w:rFonts w:cs="Arial"/>
                          <w:sz w:val="20"/>
                        </w:rPr>
                      </w:pPr>
                      <w:r>
                        <w:rPr>
                          <w:rFonts w:cs="Arial"/>
                          <w:b/>
                          <w:sz w:val="20"/>
                        </w:rPr>
                        <w:t>O</w:t>
                      </w:r>
                      <w:r>
                        <w:rPr>
                          <w:rFonts w:cs="Arial"/>
                          <w:sz w:val="20"/>
                        </w:rPr>
                        <w:t>rigin</w:t>
                      </w:r>
                    </w:p>
                  </w:txbxContent>
                </v:textbox>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73600" behindDoc="0" locked="0" layoutInCell="1" allowOverlap="1" wp14:anchorId="461F0F17" wp14:editId="3092AC77">
                <wp:simplePos x="0" y="0"/>
                <wp:positionH relativeFrom="column">
                  <wp:posOffset>652780</wp:posOffset>
                </wp:positionH>
                <wp:positionV relativeFrom="paragraph">
                  <wp:posOffset>76200</wp:posOffset>
                </wp:positionV>
                <wp:extent cx="4219575" cy="0"/>
                <wp:effectExtent l="9525" t="64770" r="19050" b="5905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9575" cy="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51.4pt;margin-top:6pt;width:332.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" strokecolor="red" strokeweight="1.5pt">
                <v:stroke endarrow="block"/>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74624" behindDoc="0" locked="0" layoutInCell="1" allowOverlap="1" wp14:anchorId="05EF132C" wp14:editId="3FBF2C77">
                <wp:simplePos x="0" y="0"/>
                <wp:positionH relativeFrom="column">
                  <wp:posOffset>3300730</wp:posOffset>
                </wp:positionH>
                <wp:positionV relativeFrom="paragraph">
                  <wp:posOffset>110490</wp:posOffset>
                </wp:positionV>
                <wp:extent cx="1828800" cy="633095"/>
                <wp:effectExtent l="9525" t="63500" r="38100" b="177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0" cy="63309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59.9pt;margin-top:8.7pt;width:2in;height:49.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" strokecolor="red" strokeweight="1.5pt">
                <v:stroke endarrow="block"/>
                <v:shadow color="#622423" opacity=".5" offset="1pt"/>
              </v:shape>
            </w:pict>
          </mc:Fallback>
        </mc:AlternateContent>
      </w:r>
      <w:r w:rsidRPr="007F070C">
        <w:rPr>
          <w:noProof/>
          <w:szCs w:val="22"/>
          <w:lang w:val="en-US" w:eastAsia="en-US"/>
        </w:rPr>
        <mc:AlternateContent>
          <mc:Choice Requires="wps">
            <w:drawing>
              <wp:anchor distT="0" distB="0" distL="114300" distR="114300" simplePos="0" relativeHeight="251672576" behindDoc="0" locked="0" layoutInCell="1" allowOverlap="1" wp14:anchorId="2419B4E3" wp14:editId="093D3246">
                <wp:simplePos x="0" y="0"/>
                <wp:positionH relativeFrom="column">
                  <wp:posOffset>376555</wp:posOffset>
                </wp:positionH>
                <wp:positionV relativeFrom="paragraph">
                  <wp:posOffset>110490</wp:posOffset>
                </wp:positionV>
                <wp:extent cx="1409700" cy="633095"/>
                <wp:effectExtent l="9525" t="15875" r="38100" b="654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633095"/>
                        </a:xfrm>
                        <a:prstGeom prst="straightConnector1">
                          <a:avLst/>
                        </a:prstGeom>
                        <a:noFill/>
                        <a:ln w="1905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9.65pt;margin-top:8.7pt;width:111pt;height:49.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" strokecolor="red" strokeweight="1.5pt">
                <v:stroke endarrow="block"/>
                <v:shadow color="#622423" opacity=".5" offset="1pt"/>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r w:rsidRPr="007F070C">
        <w:rPr>
          <w:noProof/>
          <w:szCs w:val="22"/>
          <w:lang w:val="en-US" w:eastAsia="en-US"/>
        </w:rPr>
        <mc:AlternateContent>
          <mc:Choice Requires="wps">
            <w:drawing>
              <wp:anchor distT="0" distB="0" distL="114300" distR="114300" simplePos="0" relativeHeight="251671552" behindDoc="0" locked="0" layoutInCell="1" allowOverlap="1" wp14:anchorId="0BBE57B0" wp14:editId="2036AD84">
                <wp:simplePos x="0" y="0"/>
                <wp:positionH relativeFrom="column">
                  <wp:posOffset>1786255</wp:posOffset>
                </wp:positionH>
                <wp:positionV relativeFrom="paragraph">
                  <wp:posOffset>111760</wp:posOffset>
                </wp:positionV>
                <wp:extent cx="1514475" cy="752475"/>
                <wp:effectExtent l="9525" t="10160" r="9525"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52475"/>
                        </a:xfrm>
                        <a:prstGeom prst="rect">
                          <a:avLst/>
                        </a:prstGeom>
                        <a:solidFill>
                          <a:srgbClr val="FFFFFF"/>
                        </a:solidFill>
                        <a:ln w="9525">
                          <a:solidFill>
                            <a:srgbClr val="000000"/>
                          </a:solidFill>
                          <a:miter lim="800000"/>
                          <a:headEnd/>
                          <a:tailEnd/>
                        </a:ln>
                      </wps:spPr>
                      <wps:txbx>
                        <w:txbxContent>
                          <w:p w:rsidR="00580687" w:rsidRDefault="00580687" w:rsidP="00F95B2B">
                            <w:pPr>
                              <w:jc w:val="center"/>
                              <w:rPr>
                                <w:rFonts w:cs="Arial"/>
                                <w:sz w:val="20"/>
                              </w:rPr>
                            </w:pPr>
                            <w:r>
                              <w:rPr>
                                <w:rFonts w:cs="Arial"/>
                                <w:sz w:val="20"/>
                              </w:rPr>
                              <w:t>Intermediate point XXY where passenger would have switched mode of transport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47" type="#_x0000_t202" style="position:absolute;left:0;text-align:left;margin-left:140.65pt;margin-top:8.8pt;width:119.2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">
                <v:textbox>
                  <w:txbxContent>
                    <w:p w:rsidR="00580687" w:rsidRDefault="00580687" w:rsidP="00F95B2B">
                      <w:pPr>
                        <w:jc w:val="center"/>
                        <w:rPr>
                          <w:rFonts w:cs="Arial"/>
                          <w:sz w:val="20"/>
                        </w:rPr>
                      </w:pPr>
                      <w:r>
                        <w:rPr>
                          <w:rFonts w:cs="Arial"/>
                          <w:sz w:val="20"/>
                        </w:rPr>
                        <w:t>Intermediate point XXY where passenger would have switched mode of transport</w:t>
                      </w:r>
                    </w:p>
                  </w:txbxContent>
                </v:textbox>
              </v:shape>
            </w:pict>
          </mc:Fallback>
        </mc:AlternateContent>
      </w: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F62B64">
      <w:pPr>
        <w:pBdr>
          <w:top w:val="single" w:sz="4" w:space="1" w:color="auto"/>
          <w:left w:val="single" w:sz="4" w:space="4" w:color="auto"/>
          <w:bottom w:val="single" w:sz="4" w:space="1" w:color="auto"/>
          <w:right w:val="single" w:sz="4" w:space="4" w:color="auto"/>
        </w:pBdr>
        <w:rPr>
          <w:szCs w:val="22"/>
        </w:rPr>
      </w:pPr>
    </w:p>
    <w:p w:rsidR="00F62B64" w:rsidRPr="007F070C" w:rsidRDefault="00F62B64" w:rsidP="00F62B64">
      <w:pPr>
        <w:pBdr>
          <w:top w:val="single" w:sz="4" w:space="1" w:color="auto"/>
          <w:left w:val="single" w:sz="4" w:space="4" w:color="auto"/>
          <w:bottom w:val="single" w:sz="4" w:space="1" w:color="auto"/>
          <w:right w:val="single" w:sz="4" w:space="4" w:color="auto"/>
        </w:pBdr>
        <w:rPr>
          <w:szCs w:val="22"/>
        </w:rPr>
      </w:pPr>
    </w:p>
    <w:p w:rsidR="00F62B64" w:rsidRPr="007F070C" w:rsidRDefault="00F62B64" w:rsidP="00F62B64">
      <w:pPr>
        <w:pBdr>
          <w:top w:val="single" w:sz="4" w:space="1" w:color="auto"/>
          <w:left w:val="single" w:sz="4" w:space="4" w:color="auto"/>
          <w:bottom w:val="single" w:sz="4" w:space="1" w:color="auto"/>
          <w:right w:val="single" w:sz="4" w:space="4" w:color="auto"/>
        </w:pBdr>
        <w:rPr>
          <w:szCs w:val="22"/>
        </w:rPr>
      </w:pPr>
    </w:p>
    <w:p w:rsidR="00F95B2B" w:rsidRPr="007F070C" w:rsidRDefault="00F95B2B" w:rsidP="00114461">
      <w:pPr>
        <w:pStyle w:val="RegPara"/>
        <w:keepNext/>
        <w:rPr>
          <w:rFonts w:ascii="Arial" w:hAnsi="Arial" w:cs="Arial"/>
          <w:szCs w:val="22"/>
        </w:rPr>
      </w:pPr>
      <w:r w:rsidRPr="007F070C">
        <w:rPr>
          <w:rFonts w:ascii="Arial" w:hAnsi="Arial" w:cs="Arial"/>
          <w:b/>
          <w:szCs w:val="22"/>
        </w:rPr>
        <w:t>Calculation</w:t>
      </w:r>
      <w:r w:rsidRPr="007F070C">
        <w:rPr>
          <w:rFonts w:ascii="Arial" w:hAnsi="Arial" w:cs="Arial"/>
          <w:szCs w:val="22"/>
        </w:rPr>
        <w:t xml:space="preserve"> of result by interviewer or 3</w:t>
      </w:r>
      <w:r w:rsidRPr="007F070C">
        <w:rPr>
          <w:rFonts w:ascii="Arial" w:hAnsi="Arial" w:cs="Arial"/>
          <w:szCs w:val="22"/>
          <w:vertAlign w:val="superscript"/>
        </w:rPr>
        <w:t>rd</w:t>
      </w:r>
      <w:r w:rsidRPr="007F070C">
        <w:rPr>
          <w:rFonts w:ascii="Arial" w:hAnsi="Arial" w:cs="Arial"/>
          <w:szCs w:val="22"/>
        </w:rPr>
        <w:t xml:space="preserve"> party:</w:t>
      </w:r>
    </w:p>
    <w:p w:rsidR="00F95B2B" w:rsidRPr="007F070C" w:rsidRDefault="00F95B2B" w:rsidP="00EA7471">
      <w:pPr>
        <w:pStyle w:val="RegPara"/>
        <w:numPr>
          <w:ilvl w:val="0"/>
          <w:numId w:val="24"/>
        </w:numPr>
        <w:tabs>
          <w:tab w:val="left" w:pos="1134"/>
          <w:tab w:val="left" w:leader="dot" w:pos="9072"/>
        </w:tabs>
        <w:spacing w:before="120"/>
        <w:ind w:left="624" w:hanging="340"/>
        <w:rPr>
          <w:rFonts w:ascii="Arial" w:hAnsi="Arial" w:cs="Arial"/>
          <w:bCs/>
          <w:szCs w:val="22"/>
        </w:rPr>
      </w:pPr>
      <w:r w:rsidRPr="007F070C">
        <w:rPr>
          <w:rFonts w:ascii="Arial" w:hAnsi="Arial" w:cs="Arial"/>
          <w:bCs/>
          <w:szCs w:val="22"/>
        </w:rPr>
        <w:t>Distance in meters origin to intermediate point:</w:t>
      </w:r>
      <w:r w:rsidR="00EA7471" w:rsidRPr="007F070C">
        <w:rPr>
          <w:rFonts w:ascii="Arial" w:hAnsi="Arial" w:cs="Arial"/>
          <w:bCs/>
          <w:szCs w:val="22"/>
        </w:rPr>
        <w:t xml:space="preserve"> </w:t>
      </w:r>
      <w:r w:rsidR="00EA7471" w:rsidRPr="007F070C">
        <w:rPr>
          <w:rFonts w:ascii="Arial" w:hAnsi="Arial" w:cs="Arial"/>
          <w:bCs/>
          <w:szCs w:val="22"/>
        </w:rPr>
        <w:tab/>
      </w:r>
    </w:p>
    <w:p w:rsidR="00F95B2B" w:rsidRPr="007F070C" w:rsidRDefault="00F95B2B" w:rsidP="00EA7471">
      <w:pPr>
        <w:pStyle w:val="RegPara"/>
        <w:tabs>
          <w:tab w:val="left" w:leader="dot" w:pos="9072"/>
        </w:tabs>
        <w:spacing w:before="120"/>
        <w:ind w:left="624"/>
        <w:rPr>
          <w:rFonts w:ascii="Arial" w:hAnsi="Arial" w:cs="Arial"/>
          <w:bCs/>
          <w:szCs w:val="22"/>
        </w:rPr>
      </w:pPr>
      <w:r w:rsidRPr="007F070C">
        <w:rPr>
          <w:rFonts w:ascii="Arial" w:hAnsi="Arial" w:cs="Arial"/>
          <w:bCs/>
          <w:szCs w:val="22"/>
        </w:rPr>
        <w:t>Distance calculation based on:</w:t>
      </w:r>
      <w:r w:rsidR="00EA7471" w:rsidRPr="007F070C">
        <w:rPr>
          <w:rFonts w:ascii="Arial" w:hAnsi="Arial" w:cs="Arial"/>
          <w:bCs/>
          <w:szCs w:val="22"/>
        </w:rPr>
        <w:t xml:space="preserve"> </w:t>
      </w:r>
      <w:r w:rsidR="00EA7471" w:rsidRPr="007F070C">
        <w:rPr>
          <w:rFonts w:ascii="Arial" w:hAnsi="Arial" w:cs="Arial"/>
          <w:bCs/>
          <w:szCs w:val="22"/>
        </w:rPr>
        <w:tab/>
      </w:r>
    </w:p>
    <w:p w:rsidR="00F95B2B" w:rsidRPr="007F070C" w:rsidRDefault="00F95B2B" w:rsidP="00EA7471">
      <w:pPr>
        <w:pStyle w:val="RegPara"/>
        <w:numPr>
          <w:ilvl w:val="0"/>
          <w:numId w:val="24"/>
        </w:numPr>
        <w:tabs>
          <w:tab w:val="left" w:pos="1134"/>
          <w:tab w:val="left" w:leader="dot" w:pos="9072"/>
        </w:tabs>
        <w:spacing w:before="120"/>
        <w:ind w:left="624" w:hanging="340"/>
        <w:rPr>
          <w:rFonts w:ascii="Arial" w:hAnsi="Arial" w:cs="Arial"/>
          <w:bCs/>
          <w:szCs w:val="22"/>
        </w:rPr>
      </w:pPr>
      <w:r w:rsidRPr="007F070C">
        <w:rPr>
          <w:rFonts w:ascii="Arial" w:hAnsi="Arial" w:cs="Arial"/>
          <w:bCs/>
          <w:szCs w:val="22"/>
        </w:rPr>
        <w:t>Distance in meters from intermediate point to destination (if not identical):</w:t>
      </w:r>
      <w:r w:rsidR="00EA7471" w:rsidRPr="007F070C">
        <w:rPr>
          <w:rFonts w:ascii="Arial" w:hAnsi="Arial" w:cs="Arial"/>
          <w:bCs/>
          <w:szCs w:val="22"/>
        </w:rPr>
        <w:t xml:space="preserve"> </w:t>
      </w:r>
      <w:r w:rsidR="00EA7471" w:rsidRPr="007F070C">
        <w:rPr>
          <w:rFonts w:ascii="Arial" w:hAnsi="Arial" w:cs="Arial"/>
          <w:bCs/>
          <w:szCs w:val="22"/>
        </w:rPr>
        <w:tab/>
      </w:r>
    </w:p>
    <w:p w:rsidR="00F95B2B" w:rsidRPr="007F070C" w:rsidRDefault="00F95B2B" w:rsidP="00EA7471">
      <w:pPr>
        <w:pStyle w:val="RegPara"/>
        <w:tabs>
          <w:tab w:val="left" w:leader="dot" w:pos="9072"/>
        </w:tabs>
        <w:spacing w:before="120"/>
        <w:ind w:left="624"/>
        <w:rPr>
          <w:rFonts w:ascii="Arial" w:hAnsi="Arial" w:cs="Arial"/>
          <w:bCs/>
          <w:szCs w:val="22"/>
        </w:rPr>
      </w:pPr>
      <w:r w:rsidRPr="007F070C">
        <w:rPr>
          <w:rFonts w:ascii="Arial" w:hAnsi="Arial" w:cs="Arial"/>
          <w:bCs/>
          <w:szCs w:val="22"/>
        </w:rPr>
        <w:t>Distance calculation based on:</w:t>
      </w:r>
      <w:r w:rsidR="00EA7471" w:rsidRPr="007F070C">
        <w:rPr>
          <w:rFonts w:ascii="Arial" w:hAnsi="Arial" w:cs="Arial"/>
          <w:bCs/>
          <w:szCs w:val="22"/>
        </w:rPr>
        <w:t xml:space="preserve"> </w:t>
      </w:r>
      <w:r w:rsidR="00EA7471" w:rsidRPr="007F070C">
        <w:rPr>
          <w:rFonts w:ascii="Arial" w:hAnsi="Arial" w:cs="Arial"/>
          <w:bCs/>
          <w:szCs w:val="22"/>
        </w:rPr>
        <w:tab/>
      </w:r>
    </w:p>
    <w:p w:rsidR="00F95B2B" w:rsidRPr="007F070C" w:rsidRDefault="00F95B2B" w:rsidP="00F95B2B">
      <w:pPr>
        <w:pStyle w:val="RegPara"/>
        <w:rPr>
          <w:rFonts w:ascii="Arial" w:hAnsi="Arial" w:cs="Arial"/>
          <w:bCs/>
          <w:szCs w:val="22"/>
        </w:rPr>
      </w:pPr>
      <w:r w:rsidRPr="007F070C">
        <w:rPr>
          <w:rFonts w:ascii="Arial" w:hAnsi="Arial" w:cs="Arial"/>
          <w:bCs/>
          <w:szCs w:val="22"/>
        </w:rPr>
        <w:t>Idem if various intermediate points exist.</w:t>
      </w:r>
    </w:p>
    <w:p w:rsidR="00F95B2B" w:rsidRPr="007F070C" w:rsidRDefault="00F95B2B" w:rsidP="00F95B2B">
      <w:pPr>
        <w:pStyle w:val="RegPara"/>
        <w:rPr>
          <w:rFonts w:ascii="Arial" w:hAnsi="Arial" w:cs="Arial"/>
          <w:b/>
          <w:szCs w:val="22"/>
        </w:rPr>
      </w:pPr>
      <w:r w:rsidRPr="007F070C">
        <w:rPr>
          <w:rFonts w:ascii="Arial" w:hAnsi="Arial" w:cs="Arial"/>
          <w:b/>
          <w:szCs w:val="22"/>
        </w:rPr>
        <w:t>Question 6</w:t>
      </w:r>
    </w:p>
    <w:p w:rsidR="00F95B2B" w:rsidRPr="007F070C" w:rsidRDefault="00F95B2B" w:rsidP="00F95B2B">
      <w:pPr>
        <w:pStyle w:val="RegPara"/>
        <w:rPr>
          <w:rFonts w:ascii="Arial" w:hAnsi="Arial" w:cs="Arial"/>
          <w:szCs w:val="22"/>
        </w:rPr>
      </w:pPr>
      <w:r w:rsidRPr="007F070C">
        <w:rPr>
          <w:rFonts w:ascii="Arial" w:hAnsi="Arial" w:cs="Arial"/>
          <w:szCs w:val="22"/>
        </w:rPr>
        <w:t>“What mode of transport would you have used between each identified point?”</w:t>
      </w:r>
      <w:r w:rsidR="00771D74" w:rsidRPr="007F070C">
        <w:rPr>
          <w:rFonts w:ascii="Arial" w:hAnsi="Arial" w:cs="Arial"/>
          <w:szCs w:val="22"/>
        </w:rPr>
        <w:t xml:space="preserve"> </w:t>
      </w:r>
      <w:r w:rsidRPr="007F070C">
        <w:rPr>
          <w:rFonts w:ascii="Arial" w:hAnsi="Arial" w:cs="Arial"/>
          <w:szCs w:val="22"/>
        </w:rPr>
        <w:t>Please answer this question for each distance realized separately</w:t>
      </w:r>
      <w:r w:rsidR="00771D74" w:rsidRPr="007F070C">
        <w:rPr>
          <w:rFonts w:ascii="Arial" w:hAnsi="Arial" w:cs="Arial"/>
          <w:szCs w:val="22"/>
        </w:rPr>
        <w:t>,</w:t>
      </w:r>
      <w:r w:rsidRPr="007F070C">
        <w:rPr>
          <w:rFonts w:ascii="Arial" w:hAnsi="Arial" w:cs="Arial"/>
          <w:szCs w:val="22"/>
        </w:rPr>
        <w:t xml:space="preserve"> e.g. origin to XXY and XXY to destination.</w:t>
      </w:r>
    </w:p>
    <w:p w:rsidR="00F95B2B" w:rsidRPr="007F070C" w:rsidRDefault="00F95B2B" w:rsidP="00EA7471">
      <w:pPr>
        <w:pStyle w:val="RegPara"/>
        <w:tabs>
          <w:tab w:val="left" w:leader="dot" w:pos="9072"/>
        </w:tabs>
        <w:rPr>
          <w:rFonts w:ascii="Arial" w:hAnsi="Arial" w:cs="Arial"/>
          <w:szCs w:val="22"/>
        </w:rPr>
      </w:pPr>
      <w:r w:rsidRPr="007F070C">
        <w:rPr>
          <w:rFonts w:ascii="Arial" w:hAnsi="Arial" w:cs="Arial"/>
          <w:szCs w:val="22"/>
        </w:rPr>
        <w:t>Trip segment (based on question 5</w:t>
      </w:r>
      <w:r w:rsidR="00771D74" w:rsidRPr="007F070C">
        <w:rPr>
          <w:rFonts w:ascii="Arial" w:hAnsi="Arial" w:cs="Arial"/>
          <w:szCs w:val="22"/>
        </w:rPr>
        <w:t>,</w:t>
      </w:r>
      <w:r w:rsidRPr="007F070C">
        <w:rPr>
          <w:rFonts w:ascii="Arial" w:hAnsi="Arial" w:cs="Arial"/>
          <w:szCs w:val="22"/>
        </w:rPr>
        <w:t xml:space="preserve"> e.g. origin to point XXY):</w:t>
      </w:r>
      <w:r w:rsidR="00EA7471" w:rsidRPr="007F070C">
        <w:rPr>
          <w:rFonts w:ascii="Arial" w:hAnsi="Arial" w:cs="Arial"/>
          <w:szCs w:val="22"/>
        </w:rPr>
        <w:t xml:space="preserve"> </w:t>
      </w:r>
      <w:r w:rsidR="00EA7471" w:rsidRPr="007F070C">
        <w:rPr>
          <w:rFonts w:ascii="Arial" w:hAnsi="Arial" w:cs="Arial"/>
          <w:szCs w:val="22"/>
        </w:rPr>
        <w:tab/>
      </w:r>
    </w:p>
    <w:p w:rsidR="00F95B2B" w:rsidRPr="007F070C" w:rsidRDefault="00F95B2B" w:rsidP="00114461">
      <w:pPr>
        <w:pStyle w:val="RegPara"/>
        <w:keepNext/>
        <w:rPr>
          <w:rFonts w:ascii="Arial" w:hAnsi="Arial" w:cs="Arial"/>
          <w:szCs w:val="22"/>
        </w:rPr>
      </w:pPr>
      <w:r w:rsidRPr="007F070C">
        <w:rPr>
          <w:rFonts w:ascii="Arial" w:hAnsi="Arial" w:cs="Arial"/>
          <w:szCs w:val="22"/>
        </w:rPr>
        <w:t>Mode</w:t>
      </w:r>
      <w:r w:rsidR="003D438A" w:rsidRPr="007F070C">
        <w:rPr>
          <w:rFonts w:ascii="Arial" w:hAnsi="Arial" w:cs="Arial"/>
          <w:i/>
          <w:szCs w:val="22"/>
        </w:rPr>
        <w:t> </w:t>
      </w:r>
      <w:r w:rsidR="00EA7471" w:rsidRPr="007F070C">
        <w:rPr>
          <w:rFonts w:ascii="Arial" w:hAnsi="Arial" w:cs="Arial"/>
          <w:i/>
          <w:szCs w:val="22"/>
        </w:rPr>
        <w:t>I</w:t>
      </w:r>
      <w:r w:rsidR="003D438A" w:rsidRPr="007F070C">
        <w:rPr>
          <w:rFonts w:ascii="Arial" w:hAnsi="Arial" w:cs="Arial"/>
          <w:i/>
          <w:szCs w:val="22"/>
        </w:rPr>
        <w:t xml:space="preserve"> </w:t>
      </w:r>
      <w:r w:rsidRPr="007F070C">
        <w:rPr>
          <w:rFonts w:ascii="Arial" w:hAnsi="Arial" w:cs="Arial"/>
          <w:szCs w:val="22"/>
        </w:rPr>
        <w:t>would have used in absence of the cable car for this trip segment:</w:t>
      </w:r>
    </w:p>
    <w:p w:rsidR="00771D74"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Bus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Rail/Metro/Tram</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Taxi </w:t>
      </w:r>
      <w:r w:rsidRPr="007F070C">
        <w:rPr>
          <w:rFonts w:ascii="Arial" w:hAnsi="Arial" w:cs="Arial"/>
          <w:szCs w:val="22"/>
        </w:rPr>
        <w:sym w:font="Wingdings" w:char="F0E8"/>
      </w:r>
      <w:r w:rsidRPr="007F070C">
        <w:rPr>
          <w:rFonts w:ascii="Arial" w:hAnsi="Arial" w:cs="Arial"/>
          <w:szCs w:val="22"/>
        </w:rPr>
        <w:t xml:space="preserve"> go to 6A</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Passenger car </w:t>
      </w:r>
      <w:r w:rsidRPr="007F070C">
        <w:rPr>
          <w:rFonts w:ascii="Arial" w:hAnsi="Arial" w:cs="Arial"/>
          <w:szCs w:val="22"/>
        </w:rPr>
        <w:sym w:font="Wingdings" w:char="F0E8"/>
      </w:r>
      <w:r w:rsidRPr="007F070C">
        <w:rPr>
          <w:rFonts w:ascii="Arial" w:hAnsi="Arial" w:cs="Arial"/>
          <w:szCs w:val="22"/>
        </w:rPr>
        <w:t xml:space="preserve"> got to 6B</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Motorcycle </w:t>
      </w:r>
      <w:r w:rsidRPr="007F070C">
        <w:rPr>
          <w:rFonts w:ascii="Arial" w:hAnsi="Arial" w:cs="Arial"/>
          <w:szCs w:val="22"/>
        </w:rPr>
        <w:sym w:font="Wingdings" w:char="F0E8"/>
      </w:r>
      <w:r w:rsidRPr="007F070C">
        <w:rPr>
          <w:rFonts w:ascii="Arial" w:hAnsi="Arial" w:cs="Arial"/>
          <w:szCs w:val="22"/>
        </w:rPr>
        <w:t xml:space="preserve"> go to 6C</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Taxi tri-cycle </w:t>
      </w:r>
      <w:r w:rsidRPr="007F070C">
        <w:rPr>
          <w:rFonts w:ascii="Arial" w:hAnsi="Arial" w:cs="Arial"/>
          <w:szCs w:val="22"/>
        </w:rPr>
        <w:sym w:font="Wingdings" w:char="F0E8"/>
      </w:r>
      <w:r w:rsidRPr="007F070C">
        <w:rPr>
          <w:rFonts w:ascii="Arial" w:hAnsi="Arial" w:cs="Arial"/>
          <w:szCs w:val="22"/>
        </w:rPr>
        <w:t xml:space="preserve"> go to 6D</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Bike or per foot</w:t>
      </w:r>
    </w:p>
    <w:p w:rsidR="00F95B2B" w:rsidRPr="007F070C" w:rsidRDefault="00F95B2B" w:rsidP="00114461">
      <w:pPr>
        <w:pStyle w:val="RegPara"/>
        <w:keepNext/>
        <w:rPr>
          <w:rFonts w:ascii="Arial" w:hAnsi="Arial" w:cs="Arial"/>
          <w:i/>
          <w:szCs w:val="22"/>
        </w:rPr>
      </w:pPr>
      <w:r w:rsidRPr="007F070C">
        <w:rPr>
          <w:rFonts w:ascii="Arial" w:hAnsi="Arial" w:cs="Arial"/>
          <w:i/>
          <w:szCs w:val="22"/>
        </w:rPr>
        <w:t>Explanations for the interviewer:</w:t>
      </w:r>
    </w:p>
    <w:p w:rsidR="00F95B2B" w:rsidRPr="007F070C" w:rsidRDefault="00F95B2B" w:rsidP="0015459E">
      <w:pPr>
        <w:pStyle w:val="RegPara"/>
        <w:numPr>
          <w:ilvl w:val="0"/>
          <w:numId w:val="21"/>
        </w:numPr>
        <w:spacing w:before="120"/>
        <w:ind w:left="624" w:hanging="340"/>
        <w:rPr>
          <w:rFonts w:ascii="Arial" w:hAnsi="Arial" w:cs="Arial"/>
          <w:i/>
          <w:iCs/>
          <w:szCs w:val="22"/>
        </w:rPr>
      </w:pPr>
      <w:r w:rsidRPr="007F070C">
        <w:rPr>
          <w:rFonts w:ascii="Arial" w:hAnsi="Arial" w:cs="Arial"/>
          <w:i/>
          <w:iCs/>
        </w:rPr>
        <w:t>See</w:t>
      </w:r>
      <w:r w:rsidRPr="007F070C">
        <w:rPr>
          <w:rFonts w:ascii="Arial" w:hAnsi="Arial" w:cs="Arial"/>
          <w:i/>
          <w:iCs/>
          <w:szCs w:val="22"/>
        </w:rPr>
        <w:t xml:space="preserve"> graph 2 for explanation</w:t>
      </w:r>
      <w:r w:rsidR="0015459E" w:rsidRPr="007F070C">
        <w:rPr>
          <w:rFonts w:ascii="Arial" w:hAnsi="Arial" w:cs="Arial"/>
          <w:i/>
          <w:iCs/>
          <w:szCs w:val="22"/>
        </w:rPr>
        <w:t>.</w:t>
      </w:r>
    </w:p>
    <w:p w:rsidR="00F95B2B" w:rsidRPr="007F070C" w:rsidRDefault="00F95B2B" w:rsidP="0015459E">
      <w:pPr>
        <w:pStyle w:val="RegPara"/>
        <w:numPr>
          <w:ilvl w:val="0"/>
          <w:numId w:val="21"/>
        </w:numPr>
        <w:spacing w:before="120"/>
        <w:ind w:left="624" w:hanging="340"/>
        <w:rPr>
          <w:rFonts w:ascii="Arial" w:hAnsi="Arial" w:cs="Arial"/>
          <w:i/>
          <w:iCs/>
          <w:szCs w:val="22"/>
        </w:rPr>
      </w:pPr>
      <w:r w:rsidRPr="007F070C">
        <w:rPr>
          <w:rFonts w:ascii="Arial" w:hAnsi="Arial" w:cs="Arial"/>
          <w:i/>
          <w:iCs/>
          <w:szCs w:val="22"/>
        </w:rPr>
        <w:t>Rail refers to metro, urban rail, tram etc</w:t>
      </w:r>
      <w:r w:rsidR="0015459E" w:rsidRPr="007F070C">
        <w:rPr>
          <w:rFonts w:ascii="Arial" w:hAnsi="Arial" w:cs="Arial"/>
          <w:i/>
          <w:iCs/>
          <w:szCs w:val="22"/>
        </w:rPr>
        <w:t>.</w:t>
      </w:r>
    </w:p>
    <w:p w:rsidR="00F95B2B" w:rsidRPr="007F070C" w:rsidRDefault="00F95B2B" w:rsidP="0015459E">
      <w:pPr>
        <w:pStyle w:val="RegPara"/>
        <w:numPr>
          <w:ilvl w:val="0"/>
          <w:numId w:val="21"/>
        </w:numPr>
        <w:spacing w:before="120"/>
        <w:ind w:left="624" w:hanging="340"/>
        <w:rPr>
          <w:rFonts w:ascii="Arial" w:hAnsi="Arial" w:cs="Arial"/>
          <w:i/>
          <w:iCs/>
          <w:szCs w:val="22"/>
        </w:rPr>
      </w:pPr>
      <w:r w:rsidRPr="007F070C">
        <w:rPr>
          <w:rFonts w:ascii="Arial" w:hAnsi="Arial" w:cs="Arial"/>
          <w:i/>
          <w:iCs/>
          <w:szCs w:val="22"/>
        </w:rPr>
        <w:t>Only tick 1 answer (the mode used for the longest stretch of this trip segment)</w:t>
      </w:r>
      <w:r w:rsidR="0015459E" w:rsidRPr="007F070C">
        <w:rPr>
          <w:rFonts w:ascii="Arial" w:hAnsi="Arial" w:cs="Arial"/>
          <w:i/>
          <w:iCs/>
          <w:szCs w:val="22"/>
        </w:rPr>
        <w:t>.</w:t>
      </w:r>
    </w:p>
    <w:p w:rsidR="00F95B2B" w:rsidRPr="007F070C" w:rsidRDefault="00F95B2B" w:rsidP="0015459E">
      <w:pPr>
        <w:pStyle w:val="RegPara"/>
        <w:numPr>
          <w:ilvl w:val="0"/>
          <w:numId w:val="21"/>
        </w:numPr>
        <w:spacing w:before="120"/>
        <w:ind w:left="624" w:hanging="340"/>
        <w:rPr>
          <w:rFonts w:ascii="Arial" w:hAnsi="Arial" w:cs="Arial"/>
          <w:i/>
          <w:iCs/>
          <w:szCs w:val="22"/>
        </w:rPr>
      </w:pPr>
      <w:r w:rsidRPr="007F070C">
        <w:rPr>
          <w:rFonts w:ascii="Arial" w:hAnsi="Arial" w:cs="Arial"/>
          <w:i/>
          <w:iCs/>
          <w:szCs w:val="22"/>
        </w:rPr>
        <w:t>For each segment of the trip note a separate answer</w:t>
      </w:r>
      <w:r w:rsidR="0015459E" w:rsidRPr="007F070C">
        <w:rPr>
          <w:rFonts w:ascii="Arial" w:hAnsi="Arial" w:cs="Arial"/>
          <w:i/>
          <w:iCs/>
          <w:szCs w:val="22"/>
        </w:rPr>
        <w:t>.</w:t>
      </w:r>
    </w:p>
    <w:p w:rsidR="00F95B2B" w:rsidRPr="007F070C" w:rsidRDefault="00F95B2B" w:rsidP="002F069F">
      <w:pPr>
        <w:pStyle w:val="RegPara"/>
        <w:keepNext/>
        <w:rPr>
          <w:rFonts w:ascii="Arial" w:hAnsi="Arial" w:cs="Arial"/>
          <w:b/>
          <w:szCs w:val="22"/>
        </w:rPr>
      </w:pPr>
      <w:r w:rsidRPr="007F070C">
        <w:rPr>
          <w:rFonts w:ascii="Arial" w:hAnsi="Arial" w:cs="Arial"/>
          <w:b/>
          <w:szCs w:val="22"/>
        </w:rPr>
        <w:t>Question 6A</w:t>
      </w:r>
    </w:p>
    <w:p w:rsidR="00F95B2B" w:rsidRPr="007F070C" w:rsidRDefault="00F95B2B" w:rsidP="00F95B2B">
      <w:pPr>
        <w:pStyle w:val="RegPara"/>
        <w:rPr>
          <w:rFonts w:ascii="Arial" w:hAnsi="Arial" w:cs="Arial"/>
          <w:szCs w:val="22"/>
        </w:rPr>
      </w:pPr>
      <w:r w:rsidRPr="007F070C">
        <w:rPr>
          <w:rFonts w:ascii="Arial" w:hAnsi="Arial" w:cs="Arial"/>
          <w:b/>
          <w:szCs w:val="22"/>
        </w:rPr>
        <w:t>“</w:t>
      </w:r>
      <w:r w:rsidRPr="007F070C">
        <w:rPr>
          <w:rFonts w:ascii="Arial" w:hAnsi="Arial" w:cs="Arial"/>
          <w:szCs w:val="22"/>
        </w:rPr>
        <w:t>Have you used a taxi in the last 6 months?”</w:t>
      </w:r>
    </w:p>
    <w:p w:rsidR="00F95B2B"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Yes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No</w:t>
      </w:r>
    </w:p>
    <w:p w:rsidR="00F95B2B" w:rsidRPr="007F070C" w:rsidRDefault="00F95B2B" w:rsidP="00F95B2B">
      <w:pPr>
        <w:pStyle w:val="RegPara"/>
        <w:rPr>
          <w:rFonts w:ascii="Arial" w:hAnsi="Arial" w:cs="Arial"/>
          <w:i/>
          <w:szCs w:val="22"/>
        </w:rPr>
      </w:pPr>
      <w:r w:rsidRPr="007F070C">
        <w:rPr>
          <w:rFonts w:ascii="Arial" w:hAnsi="Arial" w:cs="Arial"/>
          <w:i/>
          <w:szCs w:val="22"/>
        </w:rPr>
        <w:t>If the passenger responds with No this specific questionnaire is deemed as non-consistent and removed from the final counting</w:t>
      </w:r>
    </w:p>
    <w:p w:rsidR="00F95B2B" w:rsidRPr="007F070C" w:rsidRDefault="00F95B2B" w:rsidP="00F95B2B">
      <w:pPr>
        <w:pStyle w:val="RegPara"/>
        <w:rPr>
          <w:rFonts w:ascii="Arial" w:hAnsi="Arial" w:cs="Arial"/>
          <w:b/>
          <w:szCs w:val="22"/>
        </w:rPr>
      </w:pPr>
      <w:r w:rsidRPr="007F070C">
        <w:rPr>
          <w:rFonts w:ascii="Arial" w:hAnsi="Arial" w:cs="Arial"/>
          <w:b/>
          <w:szCs w:val="22"/>
        </w:rPr>
        <w:t>Question 6B</w:t>
      </w:r>
    </w:p>
    <w:p w:rsidR="00F95B2B" w:rsidRPr="007F070C" w:rsidRDefault="00F95B2B" w:rsidP="00F95B2B">
      <w:pPr>
        <w:pStyle w:val="RegPara"/>
        <w:rPr>
          <w:rFonts w:ascii="Arial" w:hAnsi="Arial" w:cs="Arial"/>
          <w:szCs w:val="22"/>
        </w:rPr>
      </w:pPr>
      <w:r w:rsidRPr="007F070C">
        <w:rPr>
          <w:rFonts w:ascii="Arial" w:hAnsi="Arial" w:cs="Arial"/>
          <w:b/>
          <w:szCs w:val="22"/>
        </w:rPr>
        <w:t>“</w:t>
      </w:r>
      <w:r w:rsidRPr="007F070C">
        <w:rPr>
          <w:rFonts w:ascii="Arial" w:hAnsi="Arial" w:cs="Arial"/>
          <w:szCs w:val="22"/>
        </w:rPr>
        <w:t>Do you or your family own a car or do you have access to a car (e.g. car-sharing) or have you used a passenger car in the last 6 months?”</w:t>
      </w:r>
    </w:p>
    <w:p w:rsidR="00F95B2B"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Yes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No</w:t>
      </w:r>
    </w:p>
    <w:p w:rsidR="00F95B2B" w:rsidRPr="007F070C" w:rsidRDefault="00F95B2B" w:rsidP="00F95B2B">
      <w:pPr>
        <w:pStyle w:val="RegPara"/>
        <w:rPr>
          <w:rFonts w:ascii="Arial" w:hAnsi="Arial" w:cs="Arial"/>
          <w:i/>
          <w:szCs w:val="22"/>
        </w:rPr>
      </w:pPr>
      <w:r w:rsidRPr="007F070C">
        <w:rPr>
          <w:rFonts w:ascii="Arial" w:hAnsi="Arial" w:cs="Arial"/>
          <w:i/>
          <w:szCs w:val="22"/>
        </w:rPr>
        <w:t>If the passenger responds with No this specific questionnaire is deemed as non-consistent and removed from the final counting</w:t>
      </w:r>
    </w:p>
    <w:p w:rsidR="00F95B2B" w:rsidRPr="007F070C" w:rsidRDefault="00F95B2B" w:rsidP="00F95B2B">
      <w:pPr>
        <w:pStyle w:val="RegPara"/>
        <w:rPr>
          <w:rFonts w:ascii="Arial" w:hAnsi="Arial" w:cs="Arial"/>
          <w:b/>
          <w:szCs w:val="22"/>
        </w:rPr>
      </w:pPr>
      <w:r w:rsidRPr="007F070C">
        <w:rPr>
          <w:rFonts w:ascii="Arial" w:hAnsi="Arial" w:cs="Arial"/>
          <w:b/>
          <w:szCs w:val="22"/>
        </w:rPr>
        <w:t>Question 6C</w:t>
      </w:r>
    </w:p>
    <w:p w:rsidR="00F95B2B" w:rsidRPr="007F070C" w:rsidRDefault="00F95B2B" w:rsidP="00F95B2B">
      <w:pPr>
        <w:pStyle w:val="RegPara"/>
        <w:rPr>
          <w:rFonts w:ascii="Arial" w:hAnsi="Arial" w:cs="Arial"/>
          <w:szCs w:val="22"/>
        </w:rPr>
      </w:pPr>
      <w:r w:rsidRPr="007F070C">
        <w:rPr>
          <w:rFonts w:ascii="Arial" w:hAnsi="Arial" w:cs="Arial"/>
          <w:b/>
          <w:szCs w:val="22"/>
        </w:rPr>
        <w:t>“</w:t>
      </w:r>
      <w:r w:rsidRPr="007F070C">
        <w:rPr>
          <w:rFonts w:ascii="Arial" w:hAnsi="Arial" w:cs="Arial"/>
          <w:szCs w:val="22"/>
        </w:rPr>
        <w:t>Do you or your family own a motorcycle or do you have access to a motorcycle or have you used a motorcycle in the last 6 months?”</w:t>
      </w:r>
    </w:p>
    <w:p w:rsidR="00F95B2B"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Yes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No</w:t>
      </w:r>
    </w:p>
    <w:p w:rsidR="00F95B2B" w:rsidRPr="007F070C" w:rsidRDefault="00F95B2B" w:rsidP="00F95B2B">
      <w:pPr>
        <w:pStyle w:val="RegPara"/>
        <w:rPr>
          <w:rFonts w:ascii="Arial" w:hAnsi="Arial" w:cs="Arial"/>
          <w:i/>
          <w:szCs w:val="22"/>
        </w:rPr>
      </w:pPr>
      <w:r w:rsidRPr="007F070C">
        <w:rPr>
          <w:rFonts w:ascii="Arial" w:hAnsi="Arial" w:cs="Arial"/>
          <w:i/>
          <w:szCs w:val="22"/>
        </w:rPr>
        <w:t>If the passenger responds with No this specific questionnaire is deemed as non-consistent and removed from the final counting</w:t>
      </w:r>
    </w:p>
    <w:p w:rsidR="00F95B2B" w:rsidRPr="007F070C" w:rsidRDefault="00F95B2B" w:rsidP="00F95B2B">
      <w:pPr>
        <w:pStyle w:val="RegPara"/>
        <w:rPr>
          <w:rFonts w:ascii="Arial" w:hAnsi="Arial" w:cs="Arial"/>
          <w:b/>
          <w:szCs w:val="22"/>
        </w:rPr>
      </w:pPr>
      <w:r w:rsidRPr="007F070C">
        <w:rPr>
          <w:rFonts w:ascii="Arial" w:hAnsi="Arial" w:cs="Arial"/>
          <w:b/>
          <w:szCs w:val="22"/>
        </w:rPr>
        <w:t>Question 6D</w:t>
      </w:r>
    </w:p>
    <w:p w:rsidR="00F95B2B" w:rsidRPr="007F070C" w:rsidRDefault="00F95B2B" w:rsidP="00F95B2B">
      <w:pPr>
        <w:pStyle w:val="RegPara"/>
        <w:rPr>
          <w:rFonts w:ascii="Arial" w:hAnsi="Arial" w:cs="Arial"/>
          <w:szCs w:val="22"/>
        </w:rPr>
      </w:pPr>
      <w:r w:rsidRPr="007F070C">
        <w:rPr>
          <w:rFonts w:ascii="Arial" w:hAnsi="Arial" w:cs="Arial"/>
          <w:b/>
          <w:szCs w:val="22"/>
        </w:rPr>
        <w:t>“</w:t>
      </w:r>
      <w:r w:rsidRPr="007F070C">
        <w:rPr>
          <w:rFonts w:ascii="Arial" w:hAnsi="Arial" w:cs="Arial"/>
          <w:szCs w:val="22"/>
        </w:rPr>
        <w:t>Have you used a taxi tri-cycle in the last 6 months?”</w:t>
      </w:r>
    </w:p>
    <w:p w:rsidR="00F95B2B" w:rsidRPr="007F070C" w:rsidRDefault="00F95B2B" w:rsidP="00F95B2B">
      <w:pPr>
        <w:pStyle w:val="RegPara"/>
        <w:rPr>
          <w:rFonts w:ascii="Arial" w:hAnsi="Arial" w:cs="Arial"/>
          <w:szCs w:val="22"/>
        </w:rPr>
      </w:pPr>
      <w:r w:rsidRPr="007F070C">
        <w:rPr>
          <w:rFonts w:ascii="Arial" w:hAnsi="Arial" w:cs="Arial"/>
          <w:szCs w:val="22"/>
        </w:rPr>
        <w:sym w:font="Wingdings" w:char="F06F"/>
      </w:r>
      <w:r w:rsidRPr="007F070C">
        <w:rPr>
          <w:rFonts w:ascii="Arial" w:hAnsi="Arial" w:cs="Arial"/>
          <w:szCs w:val="22"/>
        </w:rPr>
        <w:t xml:space="preserve"> Yes</w:t>
      </w:r>
      <w:r w:rsidR="00771D74" w:rsidRPr="007F070C">
        <w:rPr>
          <w:rFonts w:ascii="Arial" w:hAnsi="Arial" w:cs="Arial"/>
          <w:szCs w:val="22"/>
        </w:rPr>
        <w:t xml:space="preserve"> </w:t>
      </w:r>
      <w:r w:rsidRPr="007F070C">
        <w:rPr>
          <w:rFonts w:ascii="Arial" w:hAnsi="Arial" w:cs="Arial"/>
          <w:szCs w:val="22"/>
        </w:rPr>
        <w:sym w:font="Wingdings" w:char="F06F"/>
      </w:r>
      <w:r w:rsidRPr="007F070C">
        <w:rPr>
          <w:rFonts w:ascii="Arial" w:hAnsi="Arial" w:cs="Arial"/>
          <w:szCs w:val="22"/>
        </w:rPr>
        <w:t xml:space="preserve"> No</w:t>
      </w:r>
    </w:p>
    <w:p w:rsidR="00F95B2B" w:rsidRPr="007F070C" w:rsidRDefault="00F95B2B" w:rsidP="00F95B2B">
      <w:pPr>
        <w:pStyle w:val="RegPara"/>
        <w:rPr>
          <w:rFonts w:ascii="Arial" w:hAnsi="Arial" w:cs="Arial"/>
          <w:i/>
          <w:szCs w:val="22"/>
        </w:rPr>
      </w:pPr>
      <w:r w:rsidRPr="007F070C">
        <w:rPr>
          <w:rFonts w:ascii="Arial" w:hAnsi="Arial" w:cs="Arial"/>
          <w:i/>
          <w:szCs w:val="22"/>
        </w:rPr>
        <w:t>If the passenger responds with No this specific questionnaire is deemed as non-consistent and removed from the final counting</w:t>
      </w:r>
    </w:p>
    <w:p w:rsidR="00F95B2B" w:rsidRPr="007F070C" w:rsidRDefault="00F95B2B" w:rsidP="00F95B2B">
      <w:pPr>
        <w:pStyle w:val="RegPara"/>
        <w:rPr>
          <w:rFonts w:ascii="Arial" w:hAnsi="Arial" w:cs="Arial"/>
          <w:szCs w:val="22"/>
        </w:rPr>
      </w:pPr>
      <w:r w:rsidRPr="007F070C">
        <w:rPr>
          <w:rFonts w:ascii="Arial" w:hAnsi="Arial" w:cs="Arial"/>
          <w:szCs w:val="22"/>
        </w:rPr>
        <w:t>The project proponent must include the questionnaire as annex to the PDD.</w:t>
      </w:r>
      <w:r w:rsidR="00771D74" w:rsidRPr="007F070C">
        <w:rPr>
          <w:rFonts w:ascii="Arial" w:hAnsi="Arial" w:cs="Arial"/>
          <w:szCs w:val="22"/>
        </w:rPr>
        <w:t xml:space="preserve"> </w:t>
      </w:r>
      <w:r w:rsidRPr="007F070C">
        <w:rPr>
          <w:rFonts w:ascii="Arial" w:hAnsi="Arial" w:cs="Arial"/>
          <w:szCs w:val="22"/>
        </w:rPr>
        <w:t>The questionnaire is to be reviewed by the DOE.</w:t>
      </w:r>
      <w:r w:rsidR="00771D74" w:rsidRPr="007F070C">
        <w:rPr>
          <w:rFonts w:ascii="Arial" w:hAnsi="Arial" w:cs="Arial"/>
          <w:szCs w:val="22"/>
        </w:rPr>
        <w:t xml:space="preserve"> </w:t>
      </w:r>
      <w:r w:rsidRPr="007F070C">
        <w:rPr>
          <w:rFonts w:ascii="Arial" w:hAnsi="Arial" w:cs="Arial"/>
          <w:szCs w:val="22"/>
        </w:rPr>
        <w:t>The DOE assesses if the questionnaire is in accordance with the principles (core elements of survey) specified above.</w:t>
      </w:r>
    </w:p>
    <w:p w:rsidR="002454C9" w:rsidRPr="007F070C" w:rsidRDefault="002454C9" w:rsidP="002454C9">
      <w:pPr>
        <w:spacing w:before="240"/>
        <w:jc w:val="center"/>
        <w:rPr>
          <w:rFonts w:cs="Arial"/>
        </w:rPr>
      </w:pPr>
      <w:r w:rsidRPr="007F070C">
        <w:rPr>
          <w:rFonts w:cs="Arial"/>
        </w:rPr>
        <w:t>- - - - -</w:t>
      </w:r>
    </w:p>
    <w:p w:rsidR="002454C9" w:rsidRPr="007F070C" w:rsidRDefault="002454C9" w:rsidP="002F069F">
      <w:pPr>
        <w:pStyle w:val="SDMDocInfoTitle"/>
        <w:pageBreakBefore/>
      </w:pPr>
      <w:r w:rsidRPr="007F070C">
        <w:t>Document information</w:t>
      </w:r>
    </w:p>
    <w:tbl>
      <w:tblPr>
        <w:tblW w:w="5000" w:type="pct"/>
        <w:jc w:val="center"/>
        <w:tblLayout w:type="fixed"/>
        <w:tblLook w:val="0000" w:firstRow="0" w:lastRow="0" w:firstColumn="0" w:lastColumn="0" w:noHBand="0" w:noVBand="0"/>
      </w:tblPr>
      <w:tblGrid>
        <w:gridCol w:w="1127"/>
        <w:gridCol w:w="2253"/>
        <w:gridCol w:w="6191"/>
      </w:tblGrid>
      <w:tr w:rsidR="002454C9" w:rsidRPr="007F070C" w:rsidTr="009610B9">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rsidR="002454C9" w:rsidRPr="007F070C" w:rsidRDefault="002454C9" w:rsidP="00796092">
            <w:pPr>
              <w:pStyle w:val="SDMDocInfoHeadRow"/>
            </w:pPr>
            <w:r w:rsidRPr="007F070C">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rsidR="002454C9" w:rsidRPr="007F070C" w:rsidRDefault="002454C9" w:rsidP="00796092">
            <w:pPr>
              <w:pStyle w:val="SDMDocInfoHeadRow"/>
            </w:pPr>
            <w:r w:rsidRPr="007F070C">
              <w:t>Date</w:t>
            </w:r>
          </w:p>
        </w:tc>
        <w:tc>
          <w:tcPr>
            <w:tcW w:w="6191" w:type="dxa"/>
            <w:tcBorders>
              <w:top w:val="single" w:sz="4" w:space="0" w:color="auto"/>
              <w:bottom w:val="single" w:sz="12" w:space="0" w:color="auto"/>
            </w:tcBorders>
            <w:shd w:val="clear" w:color="auto" w:fill="auto"/>
            <w:tcMar>
              <w:top w:w="80" w:type="dxa"/>
              <w:bottom w:w="80" w:type="dxa"/>
            </w:tcMar>
            <w:vAlign w:val="center"/>
          </w:tcPr>
          <w:p w:rsidR="002454C9" w:rsidRPr="007F070C" w:rsidRDefault="002454C9" w:rsidP="00796092">
            <w:pPr>
              <w:pStyle w:val="SDMDocInfoHeadRow"/>
            </w:pPr>
            <w:r w:rsidRPr="007F070C">
              <w:t>Description</w:t>
            </w:r>
          </w:p>
        </w:tc>
      </w:tr>
      <w:tr w:rsidR="002454C9" w:rsidRPr="007F070C" w:rsidTr="009610B9">
        <w:trPr>
          <w:trHeight w:val="113"/>
          <w:tblHeader/>
          <w:jc w:val="center"/>
        </w:trPr>
        <w:tc>
          <w:tcPr>
            <w:tcW w:w="9571" w:type="dxa"/>
            <w:gridSpan w:val="3"/>
            <w:tcBorders>
              <w:top w:val="single" w:sz="12" w:space="0" w:color="auto"/>
            </w:tcBorders>
          </w:tcPr>
          <w:p w:rsidR="002454C9" w:rsidRPr="007F070C" w:rsidRDefault="002454C9" w:rsidP="00E30033">
            <w:pPr>
              <w:pStyle w:val="SDMDocInfoHeadRow"/>
            </w:pPr>
          </w:p>
        </w:tc>
      </w:tr>
      <w:tr w:rsidR="00F95B2B" w:rsidRPr="007F070C" w:rsidTr="00F95B2B">
        <w:trPr>
          <w:trHeight w:val="113"/>
          <w:jc w:val="center"/>
        </w:trPr>
        <w:tc>
          <w:tcPr>
            <w:tcW w:w="1127" w:type="dxa"/>
          </w:tcPr>
          <w:p w:rsidR="00F95B2B" w:rsidRPr="007F070C" w:rsidRDefault="00125882" w:rsidP="00683592">
            <w:pPr>
              <w:pStyle w:val="SDMDocInfoText"/>
            </w:pPr>
            <w:r w:rsidRPr="007F070C">
              <w:t>02.0</w:t>
            </w:r>
          </w:p>
        </w:tc>
        <w:tc>
          <w:tcPr>
            <w:tcW w:w="2253" w:type="dxa"/>
          </w:tcPr>
          <w:p w:rsidR="00F95B2B" w:rsidRPr="007F070C" w:rsidRDefault="005153EB" w:rsidP="005153EB">
            <w:pPr>
              <w:pStyle w:val="SDMDocInfoText"/>
            </w:pPr>
            <w:r w:rsidRPr="007F070C">
              <w:t>24</w:t>
            </w:r>
            <w:r w:rsidR="00F95B2B" w:rsidRPr="007F070C">
              <w:t xml:space="preserve"> </w:t>
            </w:r>
            <w:r w:rsidR="00125882" w:rsidRPr="007F070C">
              <w:t>July</w:t>
            </w:r>
            <w:r w:rsidR="00F95B2B" w:rsidRPr="007F070C">
              <w:t xml:space="preserve"> 2015</w:t>
            </w:r>
          </w:p>
        </w:tc>
        <w:tc>
          <w:tcPr>
            <w:tcW w:w="6191" w:type="dxa"/>
          </w:tcPr>
          <w:p w:rsidR="005153EB" w:rsidRPr="007F070C" w:rsidRDefault="005153EB" w:rsidP="005153EB">
            <w:pPr>
              <w:pStyle w:val="SDMDocInfoText"/>
            </w:pPr>
            <w:r w:rsidRPr="007F070C">
              <w:t xml:space="preserve">EB 85, Annex </w:t>
            </w:r>
            <w:r w:rsidR="005376F6" w:rsidRPr="007F070C">
              <w:t>20</w:t>
            </w:r>
          </w:p>
          <w:p w:rsidR="00603431" w:rsidRPr="007F070C" w:rsidRDefault="005153EB" w:rsidP="005153EB">
            <w:pPr>
              <w:pStyle w:val="SDMDocInfoText"/>
            </w:pPr>
            <w:r w:rsidRPr="007F070C">
              <w:t>Revised to provide guidance for application of the methodology under programme of activities.</w:t>
            </w:r>
          </w:p>
        </w:tc>
      </w:tr>
      <w:tr w:rsidR="00F95B2B" w:rsidRPr="007F070C" w:rsidTr="009610B9">
        <w:trPr>
          <w:trHeight w:val="113"/>
          <w:jc w:val="center"/>
        </w:trPr>
        <w:tc>
          <w:tcPr>
            <w:tcW w:w="1127" w:type="dxa"/>
            <w:tcBorders>
              <w:bottom w:val="single" w:sz="4" w:space="0" w:color="auto"/>
            </w:tcBorders>
          </w:tcPr>
          <w:p w:rsidR="00F95B2B" w:rsidRPr="007F070C" w:rsidRDefault="00F95B2B" w:rsidP="00683592">
            <w:pPr>
              <w:pStyle w:val="SDMDocInfoText"/>
            </w:pPr>
            <w:r w:rsidRPr="007F070C">
              <w:t>01.0</w:t>
            </w:r>
          </w:p>
        </w:tc>
        <w:tc>
          <w:tcPr>
            <w:tcW w:w="2253" w:type="dxa"/>
            <w:tcBorders>
              <w:bottom w:val="single" w:sz="4" w:space="0" w:color="auto"/>
            </w:tcBorders>
          </w:tcPr>
          <w:p w:rsidR="00F95B2B" w:rsidRPr="007F070C" w:rsidRDefault="00F95B2B" w:rsidP="00F95B2B">
            <w:pPr>
              <w:pStyle w:val="SDMDocInfoText"/>
            </w:pPr>
            <w:r w:rsidRPr="007F070C">
              <w:t>26 September 2008</w:t>
            </w:r>
          </w:p>
        </w:tc>
        <w:tc>
          <w:tcPr>
            <w:tcW w:w="6191" w:type="dxa"/>
            <w:tcBorders>
              <w:bottom w:val="single" w:sz="4" w:space="0" w:color="auto"/>
            </w:tcBorders>
          </w:tcPr>
          <w:p w:rsidR="00F95B2B" w:rsidRPr="007F070C" w:rsidRDefault="00F95B2B" w:rsidP="00F95B2B">
            <w:pPr>
              <w:pStyle w:val="SDMDocInfoText"/>
            </w:pPr>
            <w:r w:rsidRPr="007F070C">
              <w:t>EB 42, Annex 13</w:t>
            </w:r>
          </w:p>
          <w:p w:rsidR="00F95B2B" w:rsidRPr="007F070C" w:rsidRDefault="00F95B2B" w:rsidP="00F95B2B">
            <w:pPr>
              <w:pStyle w:val="SDMDocInfoText"/>
            </w:pPr>
            <w:r w:rsidRPr="007F070C">
              <w:t>Initial adoption.</w:t>
            </w:r>
          </w:p>
        </w:tc>
      </w:tr>
      <w:tr w:rsidR="00F95B2B" w:rsidRPr="0056518A" w:rsidTr="009610B9">
        <w:trPr>
          <w:trHeight w:val="113"/>
          <w:jc w:val="center"/>
        </w:trPr>
        <w:tc>
          <w:tcPr>
            <w:tcW w:w="9571" w:type="dxa"/>
            <w:gridSpan w:val="3"/>
            <w:tcBorders>
              <w:top w:val="single" w:sz="4" w:space="0" w:color="auto"/>
              <w:bottom w:val="single" w:sz="12" w:space="0" w:color="auto"/>
            </w:tcBorders>
            <w:vAlign w:val="center"/>
          </w:tcPr>
          <w:p w:rsidR="00F95B2B" w:rsidRPr="007F070C" w:rsidRDefault="00F95B2B" w:rsidP="00F95B2B">
            <w:pPr>
              <w:pStyle w:val="SDMDocInfoText"/>
            </w:pPr>
            <w:r w:rsidRPr="007F070C">
              <w:t>Decision Class: Regulatory</w:t>
            </w:r>
            <w:r w:rsidRPr="007F070C">
              <w:br/>
              <w:t>Document Type: Standard</w:t>
            </w:r>
            <w:r w:rsidRPr="007F070C">
              <w:br/>
              <w:t>Business Function: Methodology</w:t>
            </w:r>
            <w:r w:rsidRPr="007F070C">
              <w:br/>
              <w:t xml:space="preserve">Keywords: </w:t>
            </w:r>
            <w:r w:rsidR="008041CB" w:rsidRPr="007F070C">
              <w:t xml:space="preserve">simplified methodologies, transport, </w:t>
            </w:r>
            <w:r w:rsidR="008041CB" w:rsidRPr="007F070C">
              <w:rPr>
                <w:color w:val="000000"/>
                <w:lang w:val="en-US" w:eastAsia="en-GB"/>
              </w:rPr>
              <w:t>type (iii) projects</w:t>
            </w:r>
          </w:p>
        </w:tc>
      </w:tr>
    </w:tbl>
    <w:p w:rsidR="00235FD4" w:rsidRDefault="00235FD4" w:rsidP="00ED7CB5">
      <w:pPr>
        <w:rPr>
          <w:sz w:val="2"/>
          <w:szCs w:val="2"/>
        </w:rPr>
      </w:pPr>
    </w:p>
    <w:sectPr w:rsidR="00235FD4" w:rsidSect="00E171DA">
      <w:pgSz w:w="11907" w:h="16840" w:code="9"/>
      <w:pgMar w:top="2552" w:right="1134" w:bottom="1418" w:left="1418" w:header="851" w:footer="567"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687" w:rsidRDefault="00580687">
      <w:r>
        <w:separator/>
      </w:r>
    </w:p>
  </w:endnote>
  <w:endnote w:type="continuationSeparator" w:id="0">
    <w:p w:rsidR="00580687" w:rsidRDefault="00580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687" w:rsidRPr="00F306F1" w:rsidRDefault="00580687" w:rsidP="00F306F1">
    <w:pPr>
      <w:pStyle w:val="SDMFooter"/>
    </w:pPr>
    <w:r w:rsidRPr="00F306F1">
      <w:fldChar w:fldCharType="begin"/>
    </w:r>
    <w:r w:rsidRPr="00F306F1">
      <w:instrText xml:space="preserve"> PAGE </w:instrText>
    </w:r>
    <w:r w:rsidRPr="00F306F1">
      <w:fldChar w:fldCharType="separate"/>
    </w:r>
    <w:r w:rsidR="007C71A7">
      <w:rPr>
        <w:noProof/>
      </w:rPr>
      <w:t>27</w:t>
    </w:r>
    <w:r w:rsidRPr="00F306F1">
      <w:fldChar w:fldCharType="end"/>
    </w:r>
    <w:r w:rsidRPr="00F306F1">
      <w:t xml:space="preserve"> of </w:t>
    </w:r>
    <w:r w:rsidR="007C71A7">
      <w:fldChar w:fldCharType="begin"/>
    </w:r>
    <w:r w:rsidR="007C71A7">
      <w:instrText xml:space="preserve"> NUMPAGES </w:instrText>
    </w:r>
    <w:r w:rsidR="007C71A7">
      <w:fldChar w:fldCharType="separate"/>
    </w:r>
    <w:r w:rsidR="007C71A7">
      <w:rPr>
        <w:noProof/>
      </w:rPr>
      <w:t>27</w:t>
    </w:r>
    <w:r w:rsidR="007C71A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687" w:rsidRDefault="00580687">
      <w:r>
        <w:separator/>
      </w:r>
    </w:p>
  </w:footnote>
  <w:footnote w:type="continuationSeparator" w:id="0">
    <w:p w:rsidR="00580687" w:rsidRDefault="00580687">
      <w:r>
        <w:continuationSeparator/>
      </w:r>
    </w:p>
  </w:footnote>
  <w:footnote w:id="1">
    <w:p w:rsidR="00580687" w:rsidRDefault="00580687" w:rsidP="00BE3450">
      <w:pPr>
        <w:pStyle w:val="FootnoteText"/>
      </w:pPr>
      <w:r>
        <w:rPr>
          <w:rStyle w:val="FootnoteReference"/>
        </w:rPr>
        <w:footnoteRef/>
      </w:r>
      <w:r>
        <w:tab/>
        <w:t xml:space="preserve">Modes of transport refer to vehicle categories that passengers use for transit purposes. No sub-categories apply, i.e. buses and water-based urban transport means are not differentiated according to size. Also no differentiation is made according to fuel type used. </w:t>
      </w:r>
    </w:p>
  </w:footnote>
  <w:footnote w:id="2">
    <w:p w:rsidR="00580687" w:rsidRDefault="00580687" w:rsidP="00BE3450">
      <w:pPr>
        <w:pStyle w:val="FootnoteText"/>
      </w:pPr>
      <w:r>
        <w:rPr>
          <w:rStyle w:val="FootnoteReference"/>
        </w:rPr>
        <w:footnoteRef/>
      </w:r>
      <w:r>
        <w:tab/>
        <w:t xml:space="preserve">Vehicle categories are the vehicles used for passenger transport in the baseline or the project case including </w:t>
      </w:r>
      <w:r>
        <w:rPr>
          <w:i/>
          <w:iCs/>
        </w:rPr>
        <w:t>inter alia</w:t>
      </w:r>
      <w:r>
        <w:t xml:space="preserve"> buses (sub-categories of buses might exist in the city; sub-categories are made according to bus carrying capacity of passengers, i.e. bus size), passenger cars, taxis, motorcycles, motorized rickshaws, bikes, rail-based transport systems (metro, urban rail, LTR, tram etc.) or urban water-based transport (different sub-categories might apply). Vehicle categories are differentiated according to fuels used (electricity, gaseous fuels (LPG, CNG, and LNG), gasoline and diesel.</w:t>
      </w:r>
    </w:p>
  </w:footnote>
  <w:footnote w:id="3">
    <w:p w:rsidR="00580687" w:rsidRPr="00D70B4D" w:rsidRDefault="00580687" w:rsidP="0073570F">
      <w:pPr>
        <w:pStyle w:val="FootnoteText"/>
        <w:rPr>
          <w:rFonts w:cs="Arial"/>
          <w:lang w:val="en-US"/>
        </w:rPr>
      </w:pPr>
      <w:r>
        <w:rPr>
          <w:rStyle w:val="FootnoteReference"/>
        </w:rPr>
        <w:footnoteRef/>
      </w:r>
      <w:r>
        <w:tab/>
      </w:r>
      <w:r w:rsidRPr="00D70B4D">
        <w:rPr>
          <w:rFonts w:cs="Arial"/>
        </w:rPr>
        <w:t>Please refer to &lt;</w:t>
      </w:r>
      <w:r w:rsidRPr="00D70B4D">
        <w:rPr>
          <w:rFonts w:eastAsia="Calibri" w:cs="Arial"/>
          <w:color w:val="000000"/>
          <w:lang w:eastAsia="en-US" w:bidi="fa-IR"/>
        </w:rPr>
        <w:t>https://cdm.unfccc.int/Reference/index.html&gt;</w:t>
      </w:r>
      <w:r w:rsidRPr="00D70B4D">
        <w:rPr>
          <w:rFonts w:cs="Arial"/>
        </w:rPr>
        <w:t>.</w:t>
      </w:r>
    </w:p>
  </w:footnote>
  <w:footnote w:id="4">
    <w:p w:rsidR="00580687" w:rsidRDefault="00580687" w:rsidP="00BE3450">
      <w:pPr>
        <w:pStyle w:val="FootnoteText"/>
      </w:pPr>
      <w:r>
        <w:rPr>
          <w:rStyle w:val="FootnoteReference"/>
        </w:rPr>
        <w:footnoteRef/>
      </w:r>
      <w:r>
        <w:tab/>
        <w:t>Passengers that may have been induced to travel because of the existence of the project activity and those trips are seasonal.</w:t>
      </w:r>
    </w:p>
  </w:footnote>
  <w:footnote w:id="5">
    <w:p w:rsidR="00580687" w:rsidRDefault="00580687" w:rsidP="00BE3450">
      <w:pPr>
        <w:pStyle w:val="FootnoteText"/>
      </w:pPr>
      <w:r>
        <w:rPr>
          <w:rStyle w:val="FootnoteReference"/>
        </w:rPr>
        <w:footnoteRef/>
      </w:r>
      <w:r>
        <w:tab/>
        <w:t>Introduction of technology improvement factor is due to the fact that under business as usual conditions emission factors per vehicle category per fuel type may change due to: a) Vehicles are replaced with more efficient ones; b) Vehicles in stock tend to increase emissions based on wear and tear.</w:t>
      </w:r>
    </w:p>
  </w:footnote>
  <w:footnote w:id="6">
    <w:p w:rsidR="00580687" w:rsidRDefault="00580687" w:rsidP="00BE3450">
      <w:pPr>
        <w:pStyle w:val="FootnoteText"/>
      </w:pPr>
      <w:r>
        <w:rPr>
          <w:rStyle w:val="FootnoteReference"/>
        </w:rPr>
        <w:footnoteRef/>
      </w:r>
      <w:r>
        <w:tab/>
        <w:t xml:space="preserve">Vehicle age and technology (related often to emission standards such as Euro standards) are factors, which influence to a significant extent the fuel consumption. This is recognized, e.g. by IPCC default factors which are characterized according to age and technology. </w:t>
      </w:r>
    </w:p>
  </w:footnote>
  <w:footnote w:id="7">
    <w:p w:rsidR="00580687" w:rsidRDefault="00580687" w:rsidP="00864EA2">
      <w:pPr>
        <w:pStyle w:val="FootnoteText"/>
      </w:pPr>
      <w:r>
        <w:rPr>
          <w:rStyle w:val="FootnoteReference"/>
        </w:rPr>
        <w:footnoteRef/>
      </w:r>
      <w:r>
        <w:tab/>
        <w:t>In the case of taxis the driver is not included.</w:t>
      </w:r>
    </w:p>
  </w:footnote>
  <w:footnote w:id="8">
    <w:p w:rsidR="00580687" w:rsidRDefault="00580687" w:rsidP="00BE3450">
      <w:pPr>
        <w:pStyle w:val="FootnoteText"/>
      </w:pPr>
      <w:r>
        <w:rPr>
          <w:rStyle w:val="FootnoteReference"/>
        </w:rPr>
        <w:footnoteRef/>
      </w:r>
      <w:r>
        <w:rPr>
          <w:iCs/>
          <w:szCs w:val="22"/>
          <w:lang w:val="en-US"/>
        </w:rPr>
        <w:tab/>
        <w:t>This means there is 95% probability that the actual average trip distance per mode is equal to or higher than the value used by the project.</w:t>
      </w:r>
    </w:p>
  </w:footnote>
  <w:footnote w:id="9">
    <w:p w:rsidR="00580687" w:rsidRDefault="00580687" w:rsidP="00600915">
      <w:pPr>
        <w:pStyle w:val="FootnoteText"/>
      </w:pPr>
      <w:r>
        <w:rPr>
          <w:rStyle w:val="FootnoteReference"/>
        </w:rPr>
        <w:footnoteRef/>
      </w:r>
      <w:r>
        <w:rPr>
          <w:iCs/>
          <w:szCs w:val="22"/>
          <w:lang w:val="en-US"/>
        </w:rPr>
        <w:tab/>
        <w:t>This ensures that there is 95% probability that the actual average indirect project trip distance per mode is lower than or equal to the value used by the project.</w:t>
      </w:r>
    </w:p>
  </w:footnote>
  <w:footnote w:id="10">
    <w:p w:rsidR="00580687" w:rsidRDefault="00580687" w:rsidP="00600915">
      <w:pPr>
        <w:pStyle w:val="FootnoteText"/>
      </w:pPr>
      <w:r>
        <w:rPr>
          <w:rStyle w:val="FootnoteReference"/>
        </w:rPr>
        <w:footnoteRef/>
      </w:r>
      <w:r>
        <w:tab/>
        <w:t xml:space="preserve">Vehicle age and technology (related often to emission standards such as Euro standards) are factors, which influence to a significant extent the fuel consumption. This is recognized, e.g. by IPCC default factors which are characterized according to age and technology.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687" w:rsidRPr="005307EB" w:rsidRDefault="00580687" w:rsidP="005307EB">
    <w:pPr>
      <w:pStyle w:val="SDMTiHead"/>
      <w:pBdr>
        <w:bottom w:val="single" w:sz="24" w:space="10" w:color="auto"/>
      </w:pBdr>
      <w:tabs>
        <w:tab w:val="clear" w:pos="4320"/>
        <w:tab w:val="clear" w:pos="8640"/>
      </w:tabs>
      <w:spacing w:after="240"/>
      <w:ind w:left="0" w:firstLine="0"/>
      <w:rPr>
        <w:lang w:val="de-DE"/>
      </w:rPr>
    </w:pPr>
    <w:r>
      <w:rPr>
        <w:lang w:val="de-DE"/>
      </w:rPr>
      <w:t>Clean Development Mechanism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687" w:rsidRDefault="0058068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687" w:rsidRPr="001A7997" w:rsidRDefault="00580687" w:rsidP="00D520EB">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400138965"/>
        <w:lock w:val="sdtLocked"/>
        <w:placeholder>
          <w:docPart w:val="517082BEEB114610B16EECC0E99443AC"/>
        </w:placeholder>
      </w:sdtPr>
      <w:sdtContent>
        <w:r w:rsidR="000E0060">
          <w:t>AMS-III.U.</w:t>
        </w:r>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2129736290"/>
        <w:lock w:val="sdtLocked"/>
        <w:placeholder>
          <w:docPart w:val="7980761D59B940168AE4E8BA4A312A5E"/>
        </w:placeholder>
        <w:dropDownList>
          <w:listItem w:displayText="Confidential" w:value="Confidential"/>
          <w:listItem w:displayText=" " w:value="  "/>
        </w:dropDownList>
      </w:sdtPr>
      <w:sdtContent>
        <w:r w:rsidR="000E0060">
          <w:t xml:space="preserve"> </w:t>
        </w:r>
      </w:sdtContent>
    </w:sdt>
    <w:r w:rsidRPr="00454CEC">
      <w:fldChar w:fldCharType="end"/>
    </w:r>
  </w:p>
  <w:p w:rsidR="00580687" w:rsidRPr="004639DA" w:rsidRDefault="00580687" w:rsidP="00AD7E94">
    <w:pPr>
      <w:pStyle w:val="SDMHeader"/>
      <w:jc w:val="left"/>
    </w:pPr>
    <w:r w:rsidRPr="004639DA">
      <w:fldChar w:fldCharType="begin"/>
    </w:r>
    <w:r w:rsidRPr="004639DA">
      <w:instrText xml:space="preserve"> REF  SDMTitle1 \h  \* MERGEFORMAT </w:instrText>
    </w:r>
    <w:r w:rsidRPr="004639DA">
      <w:fldChar w:fldCharType="separate"/>
    </w:r>
    <w:sdt>
      <w:sdtPr>
        <w:alias w:val="SDMTitle1"/>
        <w:tag w:val="SDMTitle1"/>
        <w:id w:val="1129595457"/>
        <w:lock w:val="sdtLocked"/>
        <w:placeholder>
          <w:docPart w:val="378B2987CF494008AB88484D9F33C6FC"/>
        </w:placeholder>
      </w:sdtPr>
      <w:sdtContent>
        <w:r w:rsidR="000E0060">
          <w:t>Small</w:t>
        </w:r>
        <w:r w:rsidR="000E0060" w:rsidRPr="0022484F">
          <w:t>-</w:t>
        </w:r>
        <w:r w:rsidR="000E0060">
          <w:t>scale</w:t>
        </w:r>
        <w:r w:rsidR="000E0060" w:rsidRPr="0022484F">
          <w:t xml:space="preserve"> </w:t>
        </w:r>
        <w:sdt>
          <w:sdtPr>
            <w:alias w:val="SDMDocType"/>
            <w:tag w:val="SDMDocType"/>
            <w:id w:val="423923796"/>
            <w:lock w:val="sdtContentLocked"/>
            <w:placeholder>
              <w:docPart w:val="63FF194F9AB647CFA300E343E832914D"/>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0E0060" w:rsidRPr="0022484F">
              <w:t>Methodology</w:t>
            </w:r>
          </w:sdtContent>
        </w:sdt>
      </w:sdtContent>
    </w:sdt>
    <w:r w:rsidRPr="004639DA">
      <w:fldChar w:fldCharType="end"/>
    </w:r>
    <w:r w:rsidRPr="004639DA">
      <w:t>:</w:t>
    </w:r>
    <w:r>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111218661"/>
        <w:lock w:val="sdtLocked"/>
        <w:placeholder>
          <w:docPart w:val="33401D08F22D444EB3EB73E48F6BCA0E"/>
        </w:placeholder>
      </w:sdtPr>
      <w:sdtContent>
        <w:r w:rsidR="000E0060" w:rsidRPr="00125882">
          <w:t xml:space="preserve">Cable </w:t>
        </w:r>
        <w:r w:rsidR="000E0060">
          <w:t>c</w:t>
        </w:r>
        <w:r w:rsidR="000E0060" w:rsidRPr="00125882">
          <w:t xml:space="preserve">ars for </w:t>
        </w:r>
        <w:r w:rsidR="000E0060">
          <w:t>m</w:t>
        </w:r>
        <w:r w:rsidR="000E0060" w:rsidRPr="00125882">
          <w:t xml:space="preserve">ass </w:t>
        </w:r>
        <w:r w:rsidR="000E0060">
          <w:t>r</w:t>
        </w:r>
        <w:r w:rsidR="000E0060" w:rsidRPr="00125882">
          <w:t xml:space="preserve">apid </w:t>
        </w:r>
        <w:r w:rsidR="000E0060">
          <w:t>t</w:t>
        </w:r>
        <w:r w:rsidR="000E0060" w:rsidRPr="00125882">
          <w:t xml:space="preserve">ransit </w:t>
        </w:r>
        <w:r w:rsidR="000E0060">
          <w:t>s</w:t>
        </w:r>
        <w:r w:rsidR="000E0060" w:rsidRPr="00125882">
          <w:t>ystem (MRTS)</w:t>
        </w:r>
      </w:sdtContent>
    </w:sdt>
    <w:r w:rsidRPr="004639DA">
      <w:fldChar w:fldCharType="end"/>
    </w:r>
  </w:p>
  <w:p w:rsidR="00580687" w:rsidRDefault="00580687" w:rsidP="00D520EB">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1763490802"/>
        <w:lock w:val="sdtLocked"/>
        <w:placeholder>
          <w:docPart w:val="FF915565C3F044FEB0802F84C1CE5C07"/>
        </w:placeholder>
      </w:sdtPr>
      <w:sdtContent>
        <w:r w:rsidR="000E0060" w:rsidRPr="00152FB5">
          <w:t>Version</w:t>
        </w:r>
        <w:r w:rsidR="000E0060">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1668859924"/>
        <w:lock w:val="sdtLocked"/>
        <w:placeholder>
          <w:docPart w:val="2AB7B1A72B564FE0A9A9122985D5657C"/>
        </w:placeholder>
      </w:sdtPr>
      <w:sdtContent>
        <w:r w:rsidR="000E0060">
          <w:t>02.0</w:t>
        </w:r>
      </w:sdtContent>
    </w:sdt>
    <w:r w:rsidRPr="00454CEC">
      <w:fldChar w:fldCharType="end"/>
    </w:r>
  </w:p>
  <w:p w:rsidR="00580687" w:rsidRPr="00454CEC" w:rsidRDefault="00580687" w:rsidP="00D520EB">
    <w:pPr>
      <w:pStyle w:val="SDMHeader"/>
    </w:pPr>
    <w:r>
      <w:fldChar w:fldCharType="begin"/>
    </w:r>
    <w:r>
      <w:instrText xml:space="preserve"> REF SDMSectoralScopeLab \h </w:instrText>
    </w:r>
    <w:r>
      <w:fldChar w:fldCharType="separate"/>
    </w:r>
    <w:sdt>
      <w:sdtPr>
        <w:alias w:val="SDMSectoralScopeLabel"/>
        <w:tag w:val="SDMSectoralScopeLabel"/>
        <w:id w:val="-355349484"/>
        <w:placeholder>
          <w:docPart w:val="2DEBBF4DDDB44CA4A6C6237E5D1B612F"/>
        </w:placeholder>
      </w:sdtPr>
      <w:sdtContent>
        <w:proofErr w:type="spellStart"/>
        <w:r w:rsidR="00D12F9E">
          <w:t>Sectoral</w:t>
        </w:r>
        <w:proofErr w:type="spellEnd"/>
        <w:r w:rsidR="00D12F9E">
          <w:t xml:space="preserve"> scope(s): </w:t>
        </w:r>
      </w:sdtContent>
    </w:sdt>
    <w:r>
      <w:fldChar w:fldCharType="end"/>
    </w:r>
    <w:r>
      <w:fldChar w:fldCharType="begin"/>
    </w:r>
    <w:r>
      <w:instrText xml:space="preserve"> REF SDMSectoralScope \h </w:instrText>
    </w:r>
    <w:r>
      <w:fldChar w:fldCharType="separate"/>
    </w:r>
    <w:sdt>
      <w:sdtPr>
        <w:alias w:val="SDMSectoralScope"/>
        <w:tag w:val="SDMSectoralScope"/>
        <w:id w:val="1159038124"/>
        <w:placeholder>
          <w:docPart w:val="A2A0E5737EB44B9DADADD6B5C4712665"/>
        </w:placeholder>
      </w:sdtPr>
      <w:sdtContent>
        <w:r w:rsidR="00D12F9E">
          <w:t>07</w:t>
        </w:r>
      </w:sdtContent>
    </w:sdt>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687" w:rsidRPr="00B5677C" w:rsidRDefault="00580687" w:rsidP="00B5677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687" w:rsidRPr="001A7997" w:rsidRDefault="00580687" w:rsidP="00AD7E94">
    <w:pPr>
      <w:pStyle w:val="SDMHeader"/>
      <w:jc w:val="left"/>
    </w:pPr>
    <w:r w:rsidRPr="00454CEC">
      <w:fldChar w:fldCharType="begin"/>
    </w:r>
    <w:r w:rsidRPr="001A7997">
      <w:instrText xml:space="preserve"> REF  SDMDocRef \* Upper \h  \* MERGEFORMAT </w:instrText>
    </w:r>
    <w:r w:rsidRPr="00454CEC">
      <w:fldChar w:fldCharType="separate"/>
    </w:r>
    <w:sdt>
      <w:sdtPr>
        <w:alias w:val="SDMDocRef"/>
        <w:tag w:val="SDMDocRef"/>
        <w:id w:val="-2133011909"/>
        <w:lock w:val="sdtLocked"/>
        <w:placeholder>
          <w:docPart w:val="8AF60BA3C55B4D5E84B4AB4E55DBD61A"/>
        </w:placeholder>
      </w:sdtPr>
      <w:sdtContent>
        <w:r w:rsidR="000E0060">
          <w:t>AMS-III.U.</w:t>
        </w:r>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910821069"/>
        <w:lock w:val="sdtLocked"/>
        <w:placeholder>
          <w:docPart w:val="7FCA09CC82594B959915B83F6D12D413"/>
        </w:placeholder>
        <w:dropDownList>
          <w:listItem w:displayText="Confidential" w:value="Confidential"/>
          <w:listItem w:displayText=" " w:value="  "/>
        </w:dropDownList>
      </w:sdtPr>
      <w:sdtContent>
        <w:r w:rsidR="000E0060">
          <w:t xml:space="preserve"> </w:t>
        </w:r>
      </w:sdtContent>
    </w:sdt>
    <w:r w:rsidRPr="00454CEC">
      <w:fldChar w:fldCharType="end"/>
    </w:r>
  </w:p>
  <w:p w:rsidR="00580687" w:rsidRPr="004639DA" w:rsidRDefault="00580687" w:rsidP="00AD7E94">
    <w:pPr>
      <w:pStyle w:val="SDMHeader"/>
      <w:jc w:val="left"/>
    </w:pPr>
    <w:r w:rsidRPr="004639DA">
      <w:fldChar w:fldCharType="begin"/>
    </w:r>
    <w:r w:rsidRPr="004639DA">
      <w:instrText xml:space="preserve"> REF  SDMTitle1 \h  \* MERGEFORMAT </w:instrText>
    </w:r>
    <w:r w:rsidRPr="004639DA">
      <w:fldChar w:fldCharType="separate"/>
    </w:r>
    <w:sdt>
      <w:sdtPr>
        <w:alias w:val="SDMTitle1"/>
        <w:tag w:val="SDMTitle1"/>
        <w:id w:val="-1791812283"/>
        <w:lock w:val="sdtLocked"/>
        <w:placeholder>
          <w:docPart w:val="826F0EE658C84BA290E453A99466D740"/>
        </w:placeholder>
      </w:sdtPr>
      <w:sdtContent>
        <w:r w:rsidR="000E0060">
          <w:t>Small</w:t>
        </w:r>
        <w:r w:rsidR="000E0060" w:rsidRPr="0022484F">
          <w:t>-</w:t>
        </w:r>
        <w:r w:rsidR="000E0060">
          <w:t>scale</w:t>
        </w:r>
        <w:r w:rsidR="000E0060" w:rsidRPr="0022484F">
          <w:t xml:space="preserve"> </w:t>
        </w:r>
        <w:sdt>
          <w:sdtPr>
            <w:alias w:val="SDMDocType"/>
            <w:tag w:val="SDMDocType"/>
            <w:id w:val="996772018"/>
            <w:lock w:val="sdtContentLocked"/>
            <w:placeholder>
              <w:docPart w:val="7AAA1B90F155474B82397175C6CA7956"/>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0E0060" w:rsidRPr="0022484F">
              <w:t>Methodology</w:t>
            </w:r>
          </w:sdtContent>
        </w:sdt>
      </w:sdtContent>
    </w:sdt>
    <w:r w:rsidRPr="004639DA">
      <w:fldChar w:fldCharType="end"/>
    </w:r>
    <w:r w:rsidRPr="004639DA">
      <w:t>:</w:t>
    </w:r>
    <w:r>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1783183035"/>
        <w:lock w:val="sdtLocked"/>
        <w:placeholder>
          <w:docPart w:val="AF1A6A72FA9A4F9FBF9BE6E37FA39E9E"/>
        </w:placeholder>
      </w:sdtPr>
      <w:sdtContent>
        <w:r w:rsidR="000E0060" w:rsidRPr="00125882">
          <w:t xml:space="preserve">Cable </w:t>
        </w:r>
        <w:r w:rsidR="000E0060">
          <w:t>c</w:t>
        </w:r>
        <w:r w:rsidR="000E0060" w:rsidRPr="00125882">
          <w:t xml:space="preserve">ars for </w:t>
        </w:r>
        <w:r w:rsidR="000E0060">
          <w:t>m</w:t>
        </w:r>
        <w:r w:rsidR="000E0060" w:rsidRPr="00125882">
          <w:t xml:space="preserve">ass </w:t>
        </w:r>
        <w:r w:rsidR="000E0060">
          <w:t>r</w:t>
        </w:r>
        <w:r w:rsidR="000E0060" w:rsidRPr="00125882">
          <w:t xml:space="preserve">apid </w:t>
        </w:r>
        <w:r w:rsidR="000E0060">
          <w:t>t</w:t>
        </w:r>
        <w:r w:rsidR="000E0060" w:rsidRPr="00125882">
          <w:t xml:space="preserve">ransit </w:t>
        </w:r>
        <w:r w:rsidR="000E0060">
          <w:t>s</w:t>
        </w:r>
        <w:r w:rsidR="000E0060" w:rsidRPr="00125882">
          <w:t>ystem (MRTS)</w:t>
        </w:r>
      </w:sdtContent>
    </w:sdt>
    <w:r w:rsidRPr="004639DA">
      <w:fldChar w:fldCharType="end"/>
    </w:r>
  </w:p>
  <w:p w:rsidR="00580687" w:rsidRDefault="00580687" w:rsidP="00AD7E94">
    <w:pPr>
      <w:pStyle w:val="SDMHeader"/>
      <w:jc w:val="left"/>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867602009"/>
        <w:lock w:val="sdtLocked"/>
        <w:placeholder>
          <w:docPart w:val="59E9F643AFAE42F28E390F9ADBC8D981"/>
        </w:placeholder>
      </w:sdtPr>
      <w:sdtContent>
        <w:r w:rsidR="000E0060" w:rsidRPr="00152FB5">
          <w:t>Version</w:t>
        </w:r>
        <w:r w:rsidR="000E0060">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1684629397"/>
        <w:lock w:val="sdtLocked"/>
        <w:placeholder>
          <w:docPart w:val="B7D7430C6B8A4C24B1DE1FA0ED29DF80"/>
        </w:placeholder>
      </w:sdtPr>
      <w:sdtContent>
        <w:r w:rsidR="000E0060">
          <w:t>02.0</w:t>
        </w:r>
      </w:sdtContent>
    </w:sdt>
    <w:r w:rsidRPr="00454CEC">
      <w:fldChar w:fldCharType="end"/>
    </w:r>
  </w:p>
  <w:p w:rsidR="00580687" w:rsidRPr="00454CEC" w:rsidRDefault="00580687" w:rsidP="00AD7E94">
    <w:pPr>
      <w:pStyle w:val="SDMHeader"/>
      <w:jc w:val="left"/>
    </w:pPr>
    <w:r>
      <w:fldChar w:fldCharType="begin"/>
    </w:r>
    <w:r>
      <w:instrText xml:space="preserve"> REF SDMSectoralScopeLab \h  \* MERGEFORMAT </w:instrText>
    </w:r>
    <w:r>
      <w:fldChar w:fldCharType="separate"/>
    </w:r>
    <w:sdt>
      <w:sdtPr>
        <w:alias w:val="SDMSectoralScopeLabel"/>
        <w:tag w:val="SDMSectoralScopeLabel"/>
        <w:id w:val="-1091001774"/>
        <w:placeholder>
          <w:docPart w:val="2CF6554728EA4147BB041DEE30BA0924"/>
        </w:placeholder>
      </w:sdtPr>
      <w:sdtContent>
        <w:proofErr w:type="spellStart"/>
        <w:r w:rsidR="00D12F9E">
          <w:t>Sectoral</w:t>
        </w:r>
        <w:proofErr w:type="spellEnd"/>
        <w:r w:rsidR="00D12F9E">
          <w:t xml:space="preserve"> scope(s): </w:t>
        </w:r>
      </w:sdtContent>
    </w:sdt>
    <w:r>
      <w:fldChar w:fldCharType="end"/>
    </w:r>
    <w:r>
      <w:fldChar w:fldCharType="begin"/>
    </w:r>
    <w:r>
      <w:instrText xml:space="preserve"> REF SDMSectoralScope \h  \* MERGEFORMAT </w:instrText>
    </w:r>
    <w:r>
      <w:fldChar w:fldCharType="separate"/>
    </w:r>
    <w:sdt>
      <w:sdtPr>
        <w:alias w:val="SDMSectoralScope"/>
        <w:tag w:val="SDMSectoralScope"/>
        <w:id w:val="1122272155"/>
        <w:placeholder>
          <w:docPart w:val="121195120031464D8182BBB1AB6958CB"/>
        </w:placeholder>
      </w:sdtPr>
      <w:sdtContent>
        <w:r w:rsidR="00D12F9E">
          <w:t>07</w:t>
        </w:r>
      </w:sdtContent>
    </w:sdt>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3">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nsid w:val="0AB21255"/>
    <w:multiLevelType w:val="multilevel"/>
    <w:tmpl w:val="A28EC812"/>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C96259"/>
    <w:multiLevelType w:val="hybridMultilevel"/>
    <w:tmpl w:val="7256C6BA"/>
    <w:lvl w:ilvl="0" w:tplc="6FAC9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21D4D"/>
    <w:multiLevelType w:val="multilevel"/>
    <w:tmpl w:val="81E46A44"/>
    <w:numStyleLink w:val="SDMHeadList"/>
  </w:abstractNum>
  <w:abstractNum w:abstractNumId="7">
    <w:nsid w:val="0FB12BA1"/>
    <w:multiLevelType w:val="multilevel"/>
    <w:tmpl w:val="45C27C68"/>
    <w:styleLink w:val="SDMFootnoteList"/>
    <w:lvl w:ilvl="0">
      <w:start w:val="1"/>
      <w:numFmt w:val="none"/>
      <w:pStyle w:val="FootnoteText"/>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nsid w:val="0FD52077"/>
    <w:multiLevelType w:val="multilevel"/>
    <w:tmpl w:val="A28EC812"/>
    <w:styleLink w:val="SDMMethEquationNr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05709FC"/>
    <w:multiLevelType w:val="hybridMultilevel"/>
    <w:tmpl w:val="775A41CE"/>
    <w:lvl w:ilvl="0" w:tplc="6FAC9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7769B7"/>
    <w:multiLevelType w:val="multilevel"/>
    <w:tmpl w:val="087CCD52"/>
    <w:styleLink w:val="SDMTableBoxPara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1">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2">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nsid w:val="155523F4"/>
    <w:multiLevelType w:val="multilevel"/>
    <w:tmpl w:val="A6C8D0E2"/>
    <w:name w:val="Reg30"/>
    <w:lvl w:ilvl="0">
      <w:start w:val="1"/>
      <w:numFmt w:val="upperRoman"/>
      <w:suff w:val="space"/>
      <w:lvlText w:val="%1. "/>
      <w:lvlJc w:val="center"/>
      <w:pPr>
        <w:ind w:left="0" w:firstLine="0"/>
      </w:pPr>
      <w:rPr>
        <w:rFonts w:ascii="Times New Roman" w:hAnsi="Times New Roman" w:hint="default"/>
        <w:b/>
        <w:i w:val="0"/>
        <w:sz w:val="22"/>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16">
    <w:nsid w:val="15B44D7C"/>
    <w:multiLevelType w:val="multilevel"/>
    <w:tmpl w:val="A28EC812"/>
    <w:styleLink w:val="SDMMethEquationNumberingList"/>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162C4AFF"/>
    <w:multiLevelType w:val="multilevel"/>
    <w:tmpl w:val="4F9ED6BC"/>
    <w:numStyleLink w:val="SDMCovNoteHeadList"/>
  </w:abstractNum>
  <w:abstractNum w:abstractNumId="19">
    <w:nsid w:val="16404ED9"/>
    <w:multiLevelType w:val="multilevel"/>
    <w:tmpl w:val="3CC81634"/>
    <w:numStyleLink w:val="SDMTableBoxFigureFootnoteFullPageList"/>
  </w:abstractNum>
  <w:abstractNum w:abstractNumId="20">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1">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851"/>
        </w:tabs>
        <w:ind w:left="1560"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2">
    <w:nsid w:val="1A416448"/>
    <w:multiLevelType w:val="multilevel"/>
    <w:tmpl w:val="A28EC812"/>
    <w:numStyleLink w:val="SDMMethEquationNrList"/>
  </w:abstractNum>
  <w:abstractNum w:abstractNumId="23">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4">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5">
    <w:nsid w:val="1BB5186F"/>
    <w:multiLevelType w:val="multilevel"/>
    <w:tmpl w:val="E9342706"/>
    <w:styleLink w:val="SDMAppHeadList"/>
    <w:lvl w:ilvl="0">
      <w:start w:val="1"/>
      <w:numFmt w:val="none"/>
      <w:pStyle w:val="SDMAppTitle"/>
      <w:lvlText w:val="Appendix."/>
      <w:lvlJc w:val="left"/>
      <w:pPr>
        <w:ind w:left="2126" w:hanging="2126"/>
      </w:pPr>
      <w:rPr>
        <w:rFonts w:hint="default"/>
      </w:rPr>
    </w:lvl>
    <w:lvl w:ilvl="1">
      <w:start w:val="1"/>
      <w:numFmt w:val="decimal"/>
      <w:pStyle w:val="SDMApp1"/>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7">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8">
    <w:nsid w:val="26566C45"/>
    <w:multiLevelType w:val="multilevel"/>
    <w:tmpl w:val="4858EB8E"/>
    <w:numStyleLink w:val="SDMTableBoxFigureFootnoteList"/>
  </w:abstractNum>
  <w:abstractNum w:abstractNumId="29">
    <w:nsid w:val="2B2037D9"/>
    <w:multiLevelType w:val="multilevel"/>
    <w:tmpl w:val="C182385A"/>
    <w:lvl w:ilvl="0">
      <w:start w:val="1"/>
      <w:numFmt w:val="decimal"/>
      <w:lvlText w:val="Appendix %1."/>
      <w:lvlJc w:val="left"/>
      <w:pPr>
        <w:ind w:left="2126" w:hanging="2126"/>
      </w:pPr>
      <w:rPr>
        <w:rFonts w:hint="default"/>
      </w:rPr>
    </w:lvl>
    <w:lvl w:ilvl="1">
      <w:start w:val="1"/>
      <w:numFmt w:val="decimal"/>
      <w:lvlText w:val="%2."/>
      <w:lvlJc w:val="left"/>
      <w:pPr>
        <w:tabs>
          <w:tab w:val="num" w:pos="709"/>
        </w:tabs>
        <w:ind w:left="680" w:hanging="680"/>
      </w:pPr>
      <w:rPr>
        <w:rFonts w:hint="default"/>
      </w:rPr>
    </w:lvl>
    <w:lvl w:ilvl="2">
      <w:start w:val="1"/>
      <w:numFmt w:val="decimal"/>
      <w:lvlText w:val="%2.%3."/>
      <w:lvlJc w:val="left"/>
      <w:pPr>
        <w:tabs>
          <w:tab w:val="num" w:pos="709"/>
        </w:tabs>
        <w:ind w:left="851" w:hanging="851"/>
      </w:pPr>
      <w:rPr>
        <w:rFonts w:hint="default"/>
      </w:rPr>
    </w:lvl>
    <w:lvl w:ilvl="3">
      <w:start w:val="1"/>
      <w:numFmt w:val="decimal"/>
      <w:lvlText w:val="%2.%3.%4."/>
      <w:lvlJc w:val="left"/>
      <w:pPr>
        <w:tabs>
          <w:tab w:val="num" w:pos="709"/>
        </w:tabs>
        <w:ind w:left="1191" w:hanging="1191"/>
      </w:pPr>
      <w:rPr>
        <w:rFonts w:hint="default"/>
      </w:rPr>
    </w:lvl>
    <w:lvl w:ilvl="4">
      <w:start w:val="1"/>
      <w:numFmt w:val="decimal"/>
      <w:lvlText w:val="%2.%3.%4.%5."/>
      <w:lvlJc w:val="left"/>
      <w:pPr>
        <w:tabs>
          <w:tab w:val="num" w:pos="1418"/>
        </w:tabs>
        <w:ind w:left="1588" w:hanging="1588"/>
      </w:pPr>
      <w:rPr>
        <w:rFonts w:hint="default"/>
      </w:rPr>
    </w:lvl>
    <w:lvl w:ilvl="5">
      <w:start w:val="1"/>
      <w:numFmt w:val="decimal"/>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31">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2">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3">
    <w:nsid w:val="318031D1"/>
    <w:multiLevelType w:val="multilevel"/>
    <w:tmpl w:val="E2A427E0"/>
    <w:name w:val="Toc13"/>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34">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5">
    <w:nsid w:val="36646773"/>
    <w:multiLevelType w:val="hybridMultilevel"/>
    <w:tmpl w:val="06E036EA"/>
    <w:lvl w:ilvl="0" w:tplc="6FAC9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36924865"/>
    <w:multiLevelType w:val="multilevel"/>
    <w:tmpl w:val="AE6881FE"/>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8">
    <w:nsid w:val="3C792321"/>
    <w:multiLevelType w:val="multilevel"/>
    <w:tmpl w:val="54D600C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9">
    <w:nsid w:val="3CFD042E"/>
    <w:multiLevelType w:val="multilevel"/>
    <w:tmpl w:val="C694A2DA"/>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0">
    <w:nsid w:val="3DA7676A"/>
    <w:multiLevelType w:val="hybridMultilevel"/>
    <w:tmpl w:val="5D6093C0"/>
    <w:lvl w:ilvl="0" w:tplc="6FAC9D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DC16119"/>
    <w:multiLevelType w:val="multilevel"/>
    <w:tmpl w:val="BCBAC81C"/>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2">
    <w:nsid w:val="3FDA42F1"/>
    <w:multiLevelType w:val="multilevel"/>
    <w:tmpl w:val="AE709A9A"/>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3">
    <w:nsid w:val="428120B6"/>
    <w:multiLevelType w:val="multilevel"/>
    <w:tmpl w:val="23DC3AAA"/>
    <w:name w:val="Reg32"/>
    <w:lvl w:ilvl="0">
      <w:start w:val="1"/>
      <w:numFmt w:val="upperRoman"/>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44">
    <w:nsid w:val="45E052B9"/>
    <w:multiLevelType w:val="multilevel"/>
    <w:tmpl w:val="BAB8CCD8"/>
    <w:name w:val="Dec"/>
    <w:lvl w:ilvl="0">
      <w:start w:val="1"/>
      <w:numFmt w:val="upperRoman"/>
      <w:suff w:val="space"/>
      <w:lvlText w:val="%1. "/>
      <w:lvlJc w:val="right"/>
      <w:pPr>
        <w:ind w:left="0" w:firstLine="0"/>
      </w:pPr>
      <w:rPr>
        <w:rFonts w:hint="default"/>
        <w:sz w:val="24"/>
        <w:szCs w:val="24"/>
      </w:rPr>
    </w:lvl>
    <w:lvl w:ilvl="1">
      <w:start w:val="1"/>
      <w:numFmt w:val="decimal"/>
      <w:suff w:val="space"/>
      <w:lvlText w:val="%2. "/>
      <w:lvlJc w:val="left"/>
      <w:pPr>
        <w:ind w:left="0" w:firstLine="0"/>
      </w:pPr>
      <w:rPr>
        <w:rFonts w:hint="default"/>
        <w:u w:val="none"/>
      </w:rPr>
    </w:lvl>
    <w:lvl w:ilvl="2">
      <w:start w:val="1"/>
      <w:numFmt w:val="lowerLetter"/>
      <w:lvlText w:val="(%3)"/>
      <w:lvlJc w:val="left"/>
      <w:pPr>
        <w:tabs>
          <w:tab w:val="num" w:pos="360"/>
        </w:tabs>
        <w:ind w:left="0" w:firstLine="0"/>
      </w:pPr>
      <w:rPr>
        <w:rFonts w:hint="default"/>
        <w:b w:val="0"/>
        <w:i w:val="0"/>
        <w:u w:val="none"/>
      </w:rPr>
    </w:lvl>
    <w:lvl w:ilvl="3">
      <w:start w:val="1"/>
      <w:numFmt w:val="lowerRoman"/>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45">
    <w:nsid w:val="476B292B"/>
    <w:multiLevelType w:val="multilevel"/>
    <w:tmpl w:val="4858EB8E"/>
    <w:styleLink w:val="SDMTableBoxFigureFootnoteList"/>
    <w:lvl w:ilvl="0">
      <w:start w:val="1"/>
      <w:numFmt w:val="lowerLetter"/>
      <w:pStyle w:val="SDMTableBoxFigureFootnote"/>
      <w:lvlText w:val="(%1)"/>
      <w:lvlJc w:val="left"/>
      <w:pPr>
        <w:ind w:left="964" w:hanging="255"/>
      </w:pPr>
      <w:rPr>
        <w:rFonts w:hint="default"/>
        <w:b w:val="0"/>
        <w:i w:val="0"/>
        <w:vertAlign w:val="superscript"/>
      </w:rPr>
    </w:lvl>
    <w:lvl w:ilvl="1">
      <w:start w:val="1"/>
      <w:numFmt w:val="decimal"/>
      <w:pStyle w:val="SDMTableBoxFigureFootnoteSL1"/>
      <w:lvlText w:val="%2."/>
      <w:lvlJc w:val="left"/>
      <w:pPr>
        <w:ind w:left="1276" w:hanging="312"/>
      </w:pPr>
      <w:rPr>
        <w:rFonts w:hint="default"/>
      </w:rPr>
    </w:lvl>
    <w:lvl w:ilvl="2">
      <w:start w:val="1"/>
      <w:numFmt w:val="lowerLetter"/>
      <w:pStyle w:val="SDMTableBoxFigureFootnoteSL2"/>
      <w:lvlText w:val="(%3)"/>
      <w:lvlJc w:val="left"/>
      <w:pPr>
        <w:ind w:left="1673" w:hanging="397"/>
      </w:pPr>
      <w:rPr>
        <w:rFonts w:hint="default"/>
      </w:rPr>
    </w:lvl>
    <w:lvl w:ilvl="3">
      <w:start w:val="1"/>
      <w:numFmt w:val="lowerRoman"/>
      <w:pStyle w:val="SDMTableBoxFigureFootnoteSL3"/>
      <w:lvlText w:val="(%4)"/>
      <w:lvlJc w:val="left"/>
      <w:pPr>
        <w:ind w:left="2070" w:hanging="397"/>
      </w:pPr>
      <w:rPr>
        <w:rFonts w:hint="default"/>
      </w:rPr>
    </w:lvl>
    <w:lvl w:ilvl="4">
      <w:start w:val="1"/>
      <w:numFmt w:val="lowerLetter"/>
      <w:pStyle w:val="SDMTableBoxFigureFootnoteSL4"/>
      <w:lvlText w:val="%5."/>
      <w:lvlJc w:val="left"/>
      <w:pPr>
        <w:ind w:left="2410" w:hanging="340"/>
      </w:pPr>
      <w:rPr>
        <w:rFonts w:hint="default"/>
      </w:rPr>
    </w:lvl>
    <w:lvl w:ilvl="5">
      <w:start w:val="1"/>
      <w:numFmt w:val="lowerRoman"/>
      <w:pStyle w:val="SDMTableBoxFigureFootnoteSL5"/>
      <w:lvlText w:val="%6."/>
      <w:lvlJc w:val="left"/>
      <w:pPr>
        <w:ind w:left="2750" w:hanging="34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6">
    <w:nsid w:val="496F7BDD"/>
    <w:multiLevelType w:val="multilevel"/>
    <w:tmpl w:val="E9342706"/>
    <w:numStyleLink w:val="SDMAppHeadList"/>
  </w:abstractNum>
  <w:abstractNum w:abstractNumId="47">
    <w:nsid w:val="4AC52DB2"/>
    <w:multiLevelType w:val="multilevel"/>
    <w:tmpl w:val="C694A2DA"/>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8">
    <w:nsid w:val="4B55483B"/>
    <w:multiLevelType w:val="multilevel"/>
    <w:tmpl w:val="BBA2A6C6"/>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9">
    <w:nsid w:val="4DF0353F"/>
    <w:multiLevelType w:val="multilevel"/>
    <w:tmpl w:val="7C72A55E"/>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0">
    <w:nsid w:val="504A618B"/>
    <w:multiLevelType w:val="hybridMultilevel"/>
    <w:tmpl w:val="B4968B8A"/>
    <w:lvl w:ilvl="0" w:tplc="215C3B4E">
      <w:start w:val="1"/>
      <w:numFmt w:val="lowerLetter"/>
      <w:lvlText w:val="%1."/>
      <w:lvlJc w:val="left"/>
      <w:pPr>
        <w:tabs>
          <w:tab w:val="num" w:pos="1134"/>
        </w:tabs>
        <w:ind w:left="1134" w:hanging="414"/>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4561C4"/>
    <w:multiLevelType w:val="multilevel"/>
    <w:tmpl w:val="A26A24A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2">
    <w:nsid w:val="59961255"/>
    <w:multiLevelType w:val="hybridMultilevel"/>
    <w:tmpl w:val="0ADABEF0"/>
    <w:lvl w:ilvl="0" w:tplc="6FAC9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D566B97"/>
    <w:multiLevelType w:val="hybridMultilevel"/>
    <w:tmpl w:val="A058E754"/>
    <w:lvl w:ilvl="0" w:tplc="3B5484F2">
      <w:start w:val="1"/>
      <w:numFmt w:val="decimal"/>
      <w:lvlText w:val="%1."/>
      <w:lvlJc w:val="left"/>
      <w:pPr>
        <w:tabs>
          <w:tab w:val="num" w:pos="1134"/>
        </w:tabs>
        <w:ind w:left="113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5E65057A"/>
    <w:multiLevelType w:val="multilevel"/>
    <w:tmpl w:val="50041812"/>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5">
    <w:nsid w:val="5EEA7098"/>
    <w:multiLevelType w:val="hybridMultilevel"/>
    <w:tmpl w:val="A8AAF418"/>
    <w:lvl w:ilvl="0" w:tplc="3B5484F2">
      <w:start w:val="1"/>
      <w:numFmt w:val="decimal"/>
      <w:lvlText w:val="%1."/>
      <w:lvlJc w:val="left"/>
      <w:pPr>
        <w:tabs>
          <w:tab w:val="num" w:pos="1134"/>
        </w:tabs>
        <w:ind w:left="1134" w:hanging="41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39E5E02"/>
    <w:multiLevelType w:val="multilevel"/>
    <w:tmpl w:val="E9BEC3F6"/>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7">
    <w:nsid w:val="64961A11"/>
    <w:multiLevelType w:val="hybridMultilevel"/>
    <w:tmpl w:val="67D0F114"/>
    <w:lvl w:ilvl="0" w:tplc="906CE83C">
      <w:start w:val="1"/>
      <w:numFmt w:val="bullet"/>
      <w:lvlText w:val=""/>
      <w:lvlJc w:val="left"/>
      <w:pPr>
        <w:tabs>
          <w:tab w:val="num" w:pos="1134"/>
        </w:tabs>
        <w:ind w:left="1134" w:hanging="414"/>
      </w:pPr>
      <w:rPr>
        <w:rFonts w:ascii="Symbol" w:hAnsi="Symbol" w:hint="default"/>
      </w:rPr>
    </w:lvl>
    <w:lvl w:ilvl="1" w:tplc="E0DC086C">
      <w:start w:val="1"/>
      <w:numFmt w:val="bullet"/>
      <w:lvlText w:val=""/>
      <w:lvlJc w:val="left"/>
      <w:pPr>
        <w:tabs>
          <w:tab w:val="num" w:pos="1494"/>
        </w:tabs>
        <w:ind w:left="1494" w:hanging="414"/>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nsid w:val="64D345AC"/>
    <w:multiLevelType w:val="multilevel"/>
    <w:tmpl w:val="12C0BDFA"/>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9">
    <w:nsid w:val="675E57DC"/>
    <w:multiLevelType w:val="hybridMultilevel"/>
    <w:tmpl w:val="C060C0B4"/>
    <w:lvl w:ilvl="0" w:tplc="6FAC9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392DA7"/>
    <w:multiLevelType w:val="multilevel"/>
    <w:tmpl w:val="5EDE06C6"/>
    <w:numStyleLink w:val="SDMParaList"/>
  </w:abstractNum>
  <w:abstractNum w:abstractNumId="61">
    <w:nsid w:val="6BAA183E"/>
    <w:multiLevelType w:val="multilevel"/>
    <w:tmpl w:val="AE40536C"/>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2">
    <w:nsid w:val="6C331F90"/>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3">
    <w:nsid w:val="6E1606BE"/>
    <w:multiLevelType w:val="multilevel"/>
    <w:tmpl w:val="CC264296"/>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4">
    <w:nsid w:val="6F060572"/>
    <w:multiLevelType w:val="multilevel"/>
    <w:tmpl w:val="5B66B3F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5">
    <w:nsid w:val="6FF560E4"/>
    <w:multiLevelType w:val="multilevel"/>
    <w:tmpl w:val="0E4A9DFC"/>
    <w:name w:val="Reg27"/>
    <w:lvl w:ilvl="0">
      <w:start w:val="1"/>
      <w:numFmt w:val="upperRoman"/>
      <w:suff w:val="space"/>
      <w:lvlText w:val="%1."/>
      <w:lvlJc w:val="left"/>
      <w:pPr>
        <w:ind w:left="720" w:hanging="720"/>
      </w:pPr>
      <w:rPr>
        <w:rFonts w:hint="default"/>
        <w:b/>
        <w:i w:val="0"/>
        <w:sz w:val="20"/>
      </w:rPr>
    </w:lvl>
    <w:lvl w:ilvl="1">
      <w:start w:val="1"/>
      <w:numFmt w:val="upperLetter"/>
      <w:suff w:val="space"/>
      <w:lvlText w:val="%2. "/>
      <w:lvlJc w:val="left"/>
      <w:pPr>
        <w:ind w:left="0" w:firstLine="0"/>
      </w:pPr>
      <w:rPr>
        <w:rFonts w:hint="default"/>
        <w:b w:val="0"/>
        <w:i w:val="0"/>
        <w:sz w:val="22"/>
        <w:u w:val="none"/>
      </w:rPr>
    </w:lvl>
    <w:lvl w:ilvl="2">
      <w:start w:val="1"/>
      <w:numFmt w:val="decimal"/>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nsid w:val="75906882"/>
    <w:multiLevelType w:val="hybridMultilevel"/>
    <w:tmpl w:val="028C0C32"/>
    <w:name w:val="Reg28"/>
    <w:lvl w:ilvl="0" w:tplc="03DEC4E8">
      <w:start w:val="1"/>
      <w:numFmt w:val="bullet"/>
      <w:lvlText w:val=""/>
      <w:lvlJc w:val="left"/>
      <w:pPr>
        <w:tabs>
          <w:tab w:val="num" w:pos="720"/>
        </w:tabs>
        <w:ind w:left="720" w:hanging="360"/>
      </w:pPr>
      <w:rPr>
        <w:rFonts w:ascii="Symbol" w:hAnsi="Symbol" w:hint="default"/>
      </w:rPr>
    </w:lvl>
    <w:lvl w:ilvl="1" w:tplc="8AA43FB0" w:tentative="1">
      <w:start w:val="1"/>
      <w:numFmt w:val="bullet"/>
      <w:lvlText w:val="o"/>
      <w:lvlJc w:val="left"/>
      <w:pPr>
        <w:tabs>
          <w:tab w:val="num" w:pos="1440"/>
        </w:tabs>
        <w:ind w:left="1440" w:hanging="360"/>
      </w:pPr>
      <w:rPr>
        <w:rFonts w:ascii="Courier New" w:hAnsi="Courier New" w:hint="default"/>
      </w:rPr>
    </w:lvl>
    <w:lvl w:ilvl="2" w:tplc="C86089E4" w:tentative="1">
      <w:start w:val="1"/>
      <w:numFmt w:val="bullet"/>
      <w:lvlText w:val=""/>
      <w:lvlJc w:val="left"/>
      <w:pPr>
        <w:tabs>
          <w:tab w:val="num" w:pos="2160"/>
        </w:tabs>
        <w:ind w:left="2160" w:hanging="360"/>
      </w:pPr>
      <w:rPr>
        <w:rFonts w:ascii="Wingdings" w:hAnsi="Wingdings" w:hint="default"/>
      </w:rPr>
    </w:lvl>
    <w:lvl w:ilvl="3" w:tplc="684CA72E" w:tentative="1">
      <w:start w:val="1"/>
      <w:numFmt w:val="bullet"/>
      <w:lvlText w:val=""/>
      <w:lvlJc w:val="left"/>
      <w:pPr>
        <w:tabs>
          <w:tab w:val="num" w:pos="2880"/>
        </w:tabs>
        <w:ind w:left="2880" w:hanging="360"/>
      </w:pPr>
      <w:rPr>
        <w:rFonts w:ascii="Symbol" w:hAnsi="Symbol" w:hint="default"/>
      </w:rPr>
    </w:lvl>
    <w:lvl w:ilvl="4" w:tplc="06A09FC6">
      <w:start w:val="1"/>
      <w:numFmt w:val="bullet"/>
      <w:lvlText w:val="o"/>
      <w:lvlJc w:val="left"/>
      <w:pPr>
        <w:tabs>
          <w:tab w:val="num" w:pos="3600"/>
        </w:tabs>
        <w:ind w:left="3600" w:hanging="360"/>
      </w:pPr>
      <w:rPr>
        <w:rFonts w:ascii="Courier New" w:hAnsi="Courier New" w:hint="default"/>
      </w:rPr>
    </w:lvl>
    <w:lvl w:ilvl="5" w:tplc="FDB82654" w:tentative="1">
      <w:start w:val="1"/>
      <w:numFmt w:val="bullet"/>
      <w:lvlText w:val=""/>
      <w:lvlJc w:val="left"/>
      <w:pPr>
        <w:tabs>
          <w:tab w:val="num" w:pos="4320"/>
        </w:tabs>
        <w:ind w:left="4320" w:hanging="360"/>
      </w:pPr>
      <w:rPr>
        <w:rFonts w:ascii="Wingdings" w:hAnsi="Wingdings" w:hint="default"/>
      </w:rPr>
    </w:lvl>
    <w:lvl w:ilvl="6" w:tplc="AAC861AE" w:tentative="1">
      <w:start w:val="1"/>
      <w:numFmt w:val="bullet"/>
      <w:lvlText w:val=""/>
      <w:lvlJc w:val="left"/>
      <w:pPr>
        <w:tabs>
          <w:tab w:val="num" w:pos="5040"/>
        </w:tabs>
        <w:ind w:left="5040" w:hanging="360"/>
      </w:pPr>
      <w:rPr>
        <w:rFonts w:ascii="Symbol" w:hAnsi="Symbol" w:hint="default"/>
      </w:rPr>
    </w:lvl>
    <w:lvl w:ilvl="7" w:tplc="ABC41C8E" w:tentative="1">
      <w:start w:val="1"/>
      <w:numFmt w:val="bullet"/>
      <w:lvlText w:val="o"/>
      <w:lvlJc w:val="left"/>
      <w:pPr>
        <w:tabs>
          <w:tab w:val="num" w:pos="5760"/>
        </w:tabs>
        <w:ind w:left="5760" w:hanging="360"/>
      </w:pPr>
      <w:rPr>
        <w:rFonts w:ascii="Courier New" w:hAnsi="Courier New" w:hint="default"/>
      </w:rPr>
    </w:lvl>
    <w:lvl w:ilvl="8" w:tplc="FDC41136" w:tentative="1">
      <w:start w:val="1"/>
      <w:numFmt w:val="bullet"/>
      <w:lvlText w:val=""/>
      <w:lvlJc w:val="left"/>
      <w:pPr>
        <w:tabs>
          <w:tab w:val="num" w:pos="6480"/>
        </w:tabs>
        <w:ind w:left="6480" w:hanging="360"/>
      </w:pPr>
      <w:rPr>
        <w:rFonts w:ascii="Wingdings" w:hAnsi="Wingdings" w:hint="default"/>
      </w:rPr>
    </w:lvl>
  </w:abstractNum>
  <w:abstractNum w:abstractNumId="67">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68">
    <w:nsid w:val="7CBA47F7"/>
    <w:multiLevelType w:val="hybridMultilevel"/>
    <w:tmpl w:val="0A4A371A"/>
    <w:name w:val="Reg36"/>
    <w:lvl w:ilvl="0" w:tplc="FFFFFFFF">
      <w:start w:val="1"/>
      <w:numFmt w:val="lowerRoman"/>
      <w:lvlText w:val="(%1)"/>
      <w:lvlJc w:val="left"/>
      <w:pPr>
        <w:tabs>
          <w:tab w:val="num" w:pos="1440"/>
        </w:tabs>
        <w:ind w:left="887" w:hanging="167"/>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
  </w:num>
  <w:num w:numId="3">
    <w:abstractNumId w:val="25"/>
  </w:num>
  <w:num w:numId="4">
    <w:abstractNumId w:val="67"/>
  </w:num>
  <w:num w:numId="5">
    <w:abstractNumId w:val="17"/>
  </w:num>
  <w:num w:numId="6">
    <w:abstractNumId w:val="45"/>
  </w:num>
  <w:num w:numId="7">
    <w:abstractNumId w:val="18"/>
  </w:num>
  <w:num w:numId="8">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7"/>
  </w:num>
  <w:num w:numId="14">
    <w:abstractNumId w:val="62"/>
  </w:num>
  <w:num w:numId="15">
    <w:abstractNumId w:val="36"/>
  </w:num>
  <w:num w:numId="1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8"/>
  </w:num>
  <w:num w:numId="19">
    <w:abstractNumId w:val="19"/>
  </w:num>
  <w:num w:numId="20">
    <w:abstractNumId w:val="22"/>
  </w:num>
  <w:num w:numId="21">
    <w:abstractNumId w:val="57"/>
  </w:num>
  <w:num w:numId="22">
    <w:abstractNumId w:val="53"/>
  </w:num>
  <w:num w:numId="23">
    <w:abstractNumId w:val="50"/>
  </w:num>
  <w:num w:numId="24">
    <w:abstractNumId w:val="55"/>
  </w:num>
  <w:num w:numId="2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5"/>
  </w:num>
  <w:num w:numId="28">
    <w:abstractNumId w:val="46"/>
  </w:num>
  <w:num w:numId="29">
    <w:abstractNumId w:val="35"/>
  </w:num>
  <w:num w:numId="30">
    <w:abstractNumId w:val="59"/>
  </w:num>
  <w:num w:numId="31">
    <w:abstractNumId w:val="52"/>
  </w:num>
  <w:num w:numId="32">
    <w:abstractNumId w:val="40"/>
  </w:num>
  <w:num w:numId="33">
    <w:abstractNumId w:val="9"/>
  </w:num>
  <w:num w:numId="34">
    <w:abstractNumId w:val="60"/>
  </w:num>
  <w:num w:numId="35">
    <w:abstractNumId w:val="60"/>
  </w:num>
  <w:num w:numId="36">
    <w:abstractNumId w:val="60"/>
  </w:num>
  <w:num w:numId="37">
    <w:abstractNumId w:val="60"/>
  </w:num>
  <w:num w:numId="38">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 w:numId="39">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 w:numId="40">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 w:numId="41">
    <w:abstractNumId w:val="29"/>
  </w:num>
  <w:num w:numId="42">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 w:numId="43">
    <w:abstractNumId w:val="16"/>
  </w:num>
  <w:num w:numId="44">
    <w:abstractNumId w:val="4"/>
    <w:lvlOverride w:ilvl="0">
      <w:lvl w:ilvl="0">
        <w:start w:val="1"/>
        <w:numFmt w:val="decimal"/>
        <w:suff w:val="nothing"/>
        <w:lvlText w:val="Equation (%1)"/>
        <w:lvlJc w:val="left"/>
        <w:pPr>
          <w:ind w:left="0" w:firstLine="0"/>
        </w:pPr>
        <w:rPr>
          <w:rFonts w:hint="default"/>
        </w:rPr>
      </w:lvl>
    </w:lvlOverride>
  </w:num>
  <w:num w:numId="45">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 w:numId="46">
    <w:abstractNumId w:val="60"/>
    <w:lvlOverride w:ilvl="0">
      <w:lvl w:ilvl="0">
        <w:start w:val="1"/>
        <w:numFmt w:val="decimal"/>
        <w:pStyle w:val="SDMPara"/>
        <w:lvlText w:val="%1."/>
        <w:lvlJc w:val="left"/>
        <w:pPr>
          <w:tabs>
            <w:tab w:val="num" w:pos="709"/>
          </w:tabs>
          <w:ind w:left="709" w:hanging="709"/>
        </w:pPr>
        <w:rPr>
          <w:rFonts w:hint="default"/>
          <w:b w:val="0"/>
          <w:bCs w:val="0"/>
        </w:rPr>
      </w:lvl>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removeDateAndTim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edit="forms" w:enforcement="0"/>
  <w:defaultTabStop w:val="709"/>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32769" style="mso-position-horizontal:center;mso-position-horizontal-relative:margin;mso-position-vertical:center;mso-position-vertical-relative:margin" fill="f" fillcolor="#a6a6a6" stroke="f">
      <v:fill color="#a6a6a6" on="f"/>
      <v:stroke on="f"/>
      <v:shadow color="#868686"/>
      <o:colormru v:ext="edit" colors="#ffc"/>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2B"/>
    <w:rsid w:val="0000013B"/>
    <w:rsid w:val="0000045C"/>
    <w:rsid w:val="000004B7"/>
    <w:rsid w:val="0000088E"/>
    <w:rsid w:val="000009BC"/>
    <w:rsid w:val="00000ADB"/>
    <w:rsid w:val="00000B5E"/>
    <w:rsid w:val="000012E9"/>
    <w:rsid w:val="000017C8"/>
    <w:rsid w:val="00001AC8"/>
    <w:rsid w:val="000027C4"/>
    <w:rsid w:val="00002823"/>
    <w:rsid w:val="00002A1E"/>
    <w:rsid w:val="00002FBE"/>
    <w:rsid w:val="000031D5"/>
    <w:rsid w:val="00003473"/>
    <w:rsid w:val="00003582"/>
    <w:rsid w:val="000036C6"/>
    <w:rsid w:val="000039C2"/>
    <w:rsid w:val="00003DBE"/>
    <w:rsid w:val="00003F80"/>
    <w:rsid w:val="0000404D"/>
    <w:rsid w:val="000043F7"/>
    <w:rsid w:val="00004B7A"/>
    <w:rsid w:val="00004C06"/>
    <w:rsid w:val="000051F4"/>
    <w:rsid w:val="0000544C"/>
    <w:rsid w:val="00005504"/>
    <w:rsid w:val="00005B98"/>
    <w:rsid w:val="00005C4D"/>
    <w:rsid w:val="00006979"/>
    <w:rsid w:val="00006A75"/>
    <w:rsid w:val="00006AC5"/>
    <w:rsid w:val="00006F4F"/>
    <w:rsid w:val="00006FC4"/>
    <w:rsid w:val="000072AE"/>
    <w:rsid w:val="00007AE8"/>
    <w:rsid w:val="00007C0A"/>
    <w:rsid w:val="00007E9B"/>
    <w:rsid w:val="00010125"/>
    <w:rsid w:val="00010300"/>
    <w:rsid w:val="0001049C"/>
    <w:rsid w:val="0001073B"/>
    <w:rsid w:val="00010910"/>
    <w:rsid w:val="00010CE4"/>
    <w:rsid w:val="00010D38"/>
    <w:rsid w:val="0001110F"/>
    <w:rsid w:val="0001140D"/>
    <w:rsid w:val="00011573"/>
    <w:rsid w:val="0001165C"/>
    <w:rsid w:val="00011B5E"/>
    <w:rsid w:val="00011BC7"/>
    <w:rsid w:val="00011E6C"/>
    <w:rsid w:val="00011F5D"/>
    <w:rsid w:val="0001251E"/>
    <w:rsid w:val="00012556"/>
    <w:rsid w:val="00012790"/>
    <w:rsid w:val="00012A91"/>
    <w:rsid w:val="00012ACF"/>
    <w:rsid w:val="00012DDB"/>
    <w:rsid w:val="00012EFA"/>
    <w:rsid w:val="00013330"/>
    <w:rsid w:val="00013B88"/>
    <w:rsid w:val="00013E90"/>
    <w:rsid w:val="00014189"/>
    <w:rsid w:val="000144CE"/>
    <w:rsid w:val="000146C3"/>
    <w:rsid w:val="000147F0"/>
    <w:rsid w:val="00014814"/>
    <w:rsid w:val="0001516D"/>
    <w:rsid w:val="000159BC"/>
    <w:rsid w:val="00016131"/>
    <w:rsid w:val="000165AF"/>
    <w:rsid w:val="000174BC"/>
    <w:rsid w:val="000176CE"/>
    <w:rsid w:val="000179CF"/>
    <w:rsid w:val="00017A2F"/>
    <w:rsid w:val="00017D33"/>
    <w:rsid w:val="00020041"/>
    <w:rsid w:val="00020754"/>
    <w:rsid w:val="00020FBF"/>
    <w:rsid w:val="00021280"/>
    <w:rsid w:val="000215F5"/>
    <w:rsid w:val="00021AD8"/>
    <w:rsid w:val="00021B33"/>
    <w:rsid w:val="00022A60"/>
    <w:rsid w:val="00022A86"/>
    <w:rsid w:val="00022CC8"/>
    <w:rsid w:val="000230A2"/>
    <w:rsid w:val="000236E7"/>
    <w:rsid w:val="000238DE"/>
    <w:rsid w:val="000239DB"/>
    <w:rsid w:val="00023AF4"/>
    <w:rsid w:val="00023F5C"/>
    <w:rsid w:val="000241A5"/>
    <w:rsid w:val="000244A0"/>
    <w:rsid w:val="000244AB"/>
    <w:rsid w:val="000246DA"/>
    <w:rsid w:val="00024755"/>
    <w:rsid w:val="0002487B"/>
    <w:rsid w:val="00024974"/>
    <w:rsid w:val="00024B45"/>
    <w:rsid w:val="00024BA3"/>
    <w:rsid w:val="00024C03"/>
    <w:rsid w:val="00024C9D"/>
    <w:rsid w:val="000252C5"/>
    <w:rsid w:val="00025465"/>
    <w:rsid w:val="0002562E"/>
    <w:rsid w:val="000258F7"/>
    <w:rsid w:val="00025937"/>
    <w:rsid w:val="00025B94"/>
    <w:rsid w:val="00025FDB"/>
    <w:rsid w:val="00026099"/>
    <w:rsid w:val="0002663E"/>
    <w:rsid w:val="0002677D"/>
    <w:rsid w:val="0002690A"/>
    <w:rsid w:val="00026A0B"/>
    <w:rsid w:val="00026B93"/>
    <w:rsid w:val="00026C11"/>
    <w:rsid w:val="0002743F"/>
    <w:rsid w:val="000274ED"/>
    <w:rsid w:val="000279BF"/>
    <w:rsid w:val="00027F65"/>
    <w:rsid w:val="000306E5"/>
    <w:rsid w:val="000306ED"/>
    <w:rsid w:val="00030991"/>
    <w:rsid w:val="00030C08"/>
    <w:rsid w:val="00030D59"/>
    <w:rsid w:val="00030E69"/>
    <w:rsid w:val="00030F34"/>
    <w:rsid w:val="00031003"/>
    <w:rsid w:val="000310A1"/>
    <w:rsid w:val="0003133D"/>
    <w:rsid w:val="0003138B"/>
    <w:rsid w:val="000315CA"/>
    <w:rsid w:val="00031EFF"/>
    <w:rsid w:val="00032021"/>
    <w:rsid w:val="00032207"/>
    <w:rsid w:val="00032453"/>
    <w:rsid w:val="00032951"/>
    <w:rsid w:val="00032A52"/>
    <w:rsid w:val="00032B9D"/>
    <w:rsid w:val="00032DED"/>
    <w:rsid w:val="00032E10"/>
    <w:rsid w:val="00033640"/>
    <w:rsid w:val="0003376B"/>
    <w:rsid w:val="000339B5"/>
    <w:rsid w:val="00033A36"/>
    <w:rsid w:val="00033F7B"/>
    <w:rsid w:val="000340C5"/>
    <w:rsid w:val="000343F5"/>
    <w:rsid w:val="0003494A"/>
    <w:rsid w:val="00034A56"/>
    <w:rsid w:val="00034B0D"/>
    <w:rsid w:val="00034BDF"/>
    <w:rsid w:val="000357EC"/>
    <w:rsid w:val="000358DF"/>
    <w:rsid w:val="00035AA9"/>
    <w:rsid w:val="00035F3E"/>
    <w:rsid w:val="000361DB"/>
    <w:rsid w:val="0003624C"/>
    <w:rsid w:val="00036406"/>
    <w:rsid w:val="0003674D"/>
    <w:rsid w:val="00036793"/>
    <w:rsid w:val="00036818"/>
    <w:rsid w:val="00036857"/>
    <w:rsid w:val="00036902"/>
    <w:rsid w:val="00036AED"/>
    <w:rsid w:val="00036DF9"/>
    <w:rsid w:val="00037036"/>
    <w:rsid w:val="00037ECD"/>
    <w:rsid w:val="0004019F"/>
    <w:rsid w:val="0004059F"/>
    <w:rsid w:val="000408DA"/>
    <w:rsid w:val="00040F3E"/>
    <w:rsid w:val="0004112F"/>
    <w:rsid w:val="000412E2"/>
    <w:rsid w:val="00041360"/>
    <w:rsid w:val="00041737"/>
    <w:rsid w:val="00041D85"/>
    <w:rsid w:val="00041E3F"/>
    <w:rsid w:val="0004222E"/>
    <w:rsid w:val="0004239B"/>
    <w:rsid w:val="0004270B"/>
    <w:rsid w:val="00042A49"/>
    <w:rsid w:val="00042BF3"/>
    <w:rsid w:val="00042EE5"/>
    <w:rsid w:val="0004311A"/>
    <w:rsid w:val="000431FA"/>
    <w:rsid w:val="00043B18"/>
    <w:rsid w:val="00044BFB"/>
    <w:rsid w:val="00044F86"/>
    <w:rsid w:val="00045030"/>
    <w:rsid w:val="00045794"/>
    <w:rsid w:val="000457EA"/>
    <w:rsid w:val="0004586D"/>
    <w:rsid w:val="00045C2B"/>
    <w:rsid w:val="0004606A"/>
    <w:rsid w:val="00046120"/>
    <w:rsid w:val="00046F53"/>
    <w:rsid w:val="00047247"/>
    <w:rsid w:val="00047658"/>
    <w:rsid w:val="000478BE"/>
    <w:rsid w:val="00047916"/>
    <w:rsid w:val="00047EEB"/>
    <w:rsid w:val="00047F0B"/>
    <w:rsid w:val="00047FD4"/>
    <w:rsid w:val="000501E2"/>
    <w:rsid w:val="00050204"/>
    <w:rsid w:val="000502D5"/>
    <w:rsid w:val="0005039D"/>
    <w:rsid w:val="00050967"/>
    <w:rsid w:val="00050B5D"/>
    <w:rsid w:val="00050C99"/>
    <w:rsid w:val="00050EDA"/>
    <w:rsid w:val="000513DA"/>
    <w:rsid w:val="00051A49"/>
    <w:rsid w:val="000522FD"/>
    <w:rsid w:val="00052717"/>
    <w:rsid w:val="0005271E"/>
    <w:rsid w:val="000529A2"/>
    <w:rsid w:val="00052A2C"/>
    <w:rsid w:val="000530C3"/>
    <w:rsid w:val="0005341D"/>
    <w:rsid w:val="00053B06"/>
    <w:rsid w:val="00053D88"/>
    <w:rsid w:val="00054151"/>
    <w:rsid w:val="000543C6"/>
    <w:rsid w:val="000545B1"/>
    <w:rsid w:val="0005485D"/>
    <w:rsid w:val="00054879"/>
    <w:rsid w:val="00054C8A"/>
    <w:rsid w:val="00054CE4"/>
    <w:rsid w:val="00054D31"/>
    <w:rsid w:val="000550AB"/>
    <w:rsid w:val="00055154"/>
    <w:rsid w:val="000552A1"/>
    <w:rsid w:val="00055563"/>
    <w:rsid w:val="00055565"/>
    <w:rsid w:val="00056364"/>
    <w:rsid w:val="00056569"/>
    <w:rsid w:val="00056680"/>
    <w:rsid w:val="00056763"/>
    <w:rsid w:val="00056845"/>
    <w:rsid w:val="000574DA"/>
    <w:rsid w:val="00057792"/>
    <w:rsid w:val="0006037D"/>
    <w:rsid w:val="00060389"/>
    <w:rsid w:val="00060BA0"/>
    <w:rsid w:val="00060C52"/>
    <w:rsid w:val="00060E35"/>
    <w:rsid w:val="00060F41"/>
    <w:rsid w:val="00061799"/>
    <w:rsid w:val="00061F17"/>
    <w:rsid w:val="00062146"/>
    <w:rsid w:val="00062180"/>
    <w:rsid w:val="00062322"/>
    <w:rsid w:val="000625F9"/>
    <w:rsid w:val="00062CC9"/>
    <w:rsid w:val="00062CF0"/>
    <w:rsid w:val="000630C6"/>
    <w:rsid w:val="00063344"/>
    <w:rsid w:val="0006338C"/>
    <w:rsid w:val="000633F9"/>
    <w:rsid w:val="000637F7"/>
    <w:rsid w:val="00063807"/>
    <w:rsid w:val="00063AB5"/>
    <w:rsid w:val="00063E08"/>
    <w:rsid w:val="00064651"/>
    <w:rsid w:val="00064735"/>
    <w:rsid w:val="00064FB6"/>
    <w:rsid w:val="0006526A"/>
    <w:rsid w:val="000653B7"/>
    <w:rsid w:val="00065C85"/>
    <w:rsid w:val="00065E31"/>
    <w:rsid w:val="00066304"/>
    <w:rsid w:val="00066393"/>
    <w:rsid w:val="000666DF"/>
    <w:rsid w:val="000666E9"/>
    <w:rsid w:val="00066B4B"/>
    <w:rsid w:val="00066D37"/>
    <w:rsid w:val="00066FC2"/>
    <w:rsid w:val="00067083"/>
    <w:rsid w:val="000671D5"/>
    <w:rsid w:val="00067713"/>
    <w:rsid w:val="00067730"/>
    <w:rsid w:val="00067826"/>
    <w:rsid w:val="00067B7E"/>
    <w:rsid w:val="000700D8"/>
    <w:rsid w:val="00070225"/>
    <w:rsid w:val="0007034A"/>
    <w:rsid w:val="000711FC"/>
    <w:rsid w:val="0007146C"/>
    <w:rsid w:val="00071B34"/>
    <w:rsid w:val="00071E89"/>
    <w:rsid w:val="00071FCC"/>
    <w:rsid w:val="00072050"/>
    <w:rsid w:val="000722FD"/>
    <w:rsid w:val="000724BA"/>
    <w:rsid w:val="000725B5"/>
    <w:rsid w:val="00072A05"/>
    <w:rsid w:val="00073333"/>
    <w:rsid w:val="000736DB"/>
    <w:rsid w:val="000738ED"/>
    <w:rsid w:val="00073927"/>
    <w:rsid w:val="00073D26"/>
    <w:rsid w:val="00074071"/>
    <w:rsid w:val="000747BE"/>
    <w:rsid w:val="00074F92"/>
    <w:rsid w:val="00074FA9"/>
    <w:rsid w:val="0007521F"/>
    <w:rsid w:val="0007525F"/>
    <w:rsid w:val="0007546C"/>
    <w:rsid w:val="00075504"/>
    <w:rsid w:val="000756F5"/>
    <w:rsid w:val="00075E7D"/>
    <w:rsid w:val="00076437"/>
    <w:rsid w:val="000768F8"/>
    <w:rsid w:val="000769E0"/>
    <w:rsid w:val="00076ECB"/>
    <w:rsid w:val="00077241"/>
    <w:rsid w:val="000776E5"/>
    <w:rsid w:val="000778FC"/>
    <w:rsid w:val="000779A5"/>
    <w:rsid w:val="00077CF7"/>
    <w:rsid w:val="00080741"/>
    <w:rsid w:val="000809A8"/>
    <w:rsid w:val="000816FC"/>
    <w:rsid w:val="00081E2E"/>
    <w:rsid w:val="00081E91"/>
    <w:rsid w:val="00081F76"/>
    <w:rsid w:val="00082228"/>
    <w:rsid w:val="000823C6"/>
    <w:rsid w:val="00082986"/>
    <w:rsid w:val="00082C21"/>
    <w:rsid w:val="00082C71"/>
    <w:rsid w:val="00082F50"/>
    <w:rsid w:val="000838BF"/>
    <w:rsid w:val="0008406E"/>
    <w:rsid w:val="000846E2"/>
    <w:rsid w:val="00084D1F"/>
    <w:rsid w:val="00085049"/>
    <w:rsid w:val="0008541D"/>
    <w:rsid w:val="000855A5"/>
    <w:rsid w:val="00085604"/>
    <w:rsid w:val="0008667B"/>
    <w:rsid w:val="000866AF"/>
    <w:rsid w:val="0008699B"/>
    <w:rsid w:val="00086AE0"/>
    <w:rsid w:val="00086D83"/>
    <w:rsid w:val="00087198"/>
    <w:rsid w:val="0008783C"/>
    <w:rsid w:val="000878E7"/>
    <w:rsid w:val="00087EDF"/>
    <w:rsid w:val="00090067"/>
    <w:rsid w:val="000900DD"/>
    <w:rsid w:val="00090481"/>
    <w:rsid w:val="000904A8"/>
    <w:rsid w:val="000905DC"/>
    <w:rsid w:val="00090954"/>
    <w:rsid w:val="000913CF"/>
    <w:rsid w:val="000914D2"/>
    <w:rsid w:val="000915E2"/>
    <w:rsid w:val="0009194E"/>
    <w:rsid w:val="00091BC3"/>
    <w:rsid w:val="00091C7B"/>
    <w:rsid w:val="000920C6"/>
    <w:rsid w:val="000924D0"/>
    <w:rsid w:val="00092BA8"/>
    <w:rsid w:val="00093030"/>
    <w:rsid w:val="00093093"/>
    <w:rsid w:val="00093BB6"/>
    <w:rsid w:val="00093C1C"/>
    <w:rsid w:val="00093DB6"/>
    <w:rsid w:val="00093E2D"/>
    <w:rsid w:val="00093E8F"/>
    <w:rsid w:val="00094043"/>
    <w:rsid w:val="000940E6"/>
    <w:rsid w:val="00094104"/>
    <w:rsid w:val="000946BB"/>
    <w:rsid w:val="000946DB"/>
    <w:rsid w:val="000948DD"/>
    <w:rsid w:val="00094E92"/>
    <w:rsid w:val="00094F24"/>
    <w:rsid w:val="000950E4"/>
    <w:rsid w:val="00095297"/>
    <w:rsid w:val="0009541E"/>
    <w:rsid w:val="000956D1"/>
    <w:rsid w:val="000958B1"/>
    <w:rsid w:val="00095EC6"/>
    <w:rsid w:val="000962AE"/>
    <w:rsid w:val="000967E5"/>
    <w:rsid w:val="00096DDA"/>
    <w:rsid w:val="00096E48"/>
    <w:rsid w:val="000972D4"/>
    <w:rsid w:val="0009730B"/>
    <w:rsid w:val="000975EA"/>
    <w:rsid w:val="00097C44"/>
    <w:rsid w:val="00097DB3"/>
    <w:rsid w:val="00097FB3"/>
    <w:rsid w:val="000A07CF"/>
    <w:rsid w:val="000A0BF3"/>
    <w:rsid w:val="000A0E1E"/>
    <w:rsid w:val="000A0E3A"/>
    <w:rsid w:val="000A11E4"/>
    <w:rsid w:val="000A1429"/>
    <w:rsid w:val="000A2684"/>
    <w:rsid w:val="000A2914"/>
    <w:rsid w:val="000A2A21"/>
    <w:rsid w:val="000A2F32"/>
    <w:rsid w:val="000A3021"/>
    <w:rsid w:val="000A32C1"/>
    <w:rsid w:val="000A35EE"/>
    <w:rsid w:val="000A3942"/>
    <w:rsid w:val="000A3CDF"/>
    <w:rsid w:val="000A3D11"/>
    <w:rsid w:val="000A3FFC"/>
    <w:rsid w:val="000A420F"/>
    <w:rsid w:val="000A464D"/>
    <w:rsid w:val="000A474F"/>
    <w:rsid w:val="000A4C2A"/>
    <w:rsid w:val="000A4D8F"/>
    <w:rsid w:val="000A4EB6"/>
    <w:rsid w:val="000A571A"/>
    <w:rsid w:val="000A590F"/>
    <w:rsid w:val="000A5DBB"/>
    <w:rsid w:val="000A618A"/>
    <w:rsid w:val="000A62D4"/>
    <w:rsid w:val="000A668C"/>
    <w:rsid w:val="000A6938"/>
    <w:rsid w:val="000A699E"/>
    <w:rsid w:val="000A6A23"/>
    <w:rsid w:val="000A6E5A"/>
    <w:rsid w:val="000A6FE4"/>
    <w:rsid w:val="000A7170"/>
    <w:rsid w:val="000A7B9A"/>
    <w:rsid w:val="000A7CFD"/>
    <w:rsid w:val="000B0087"/>
    <w:rsid w:val="000B0193"/>
    <w:rsid w:val="000B058B"/>
    <w:rsid w:val="000B069B"/>
    <w:rsid w:val="000B086D"/>
    <w:rsid w:val="000B0883"/>
    <w:rsid w:val="000B0E11"/>
    <w:rsid w:val="000B1FA0"/>
    <w:rsid w:val="000B25AE"/>
    <w:rsid w:val="000B2703"/>
    <w:rsid w:val="000B2846"/>
    <w:rsid w:val="000B2A70"/>
    <w:rsid w:val="000B2C3E"/>
    <w:rsid w:val="000B2E8C"/>
    <w:rsid w:val="000B32B6"/>
    <w:rsid w:val="000B3606"/>
    <w:rsid w:val="000B3884"/>
    <w:rsid w:val="000B39DA"/>
    <w:rsid w:val="000B3C1A"/>
    <w:rsid w:val="000B3FAF"/>
    <w:rsid w:val="000B429D"/>
    <w:rsid w:val="000B4312"/>
    <w:rsid w:val="000B4738"/>
    <w:rsid w:val="000B4A77"/>
    <w:rsid w:val="000B4CBF"/>
    <w:rsid w:val="000B50BD"/>
    <w:rsid w:val="000B5BC6"/>
    <w:rsid w:val="000B6574"/>
    <w:rsid w:val="000B66D8"/>
    <w:rsid w:val="000B6A28"/>
    <w:rsid w:val="000B6B97"/>
    <w:rsid w:val="000B7027"/>
    <w:rsid w:val="000B712F"/>
    <w:rsid w:val="000B7458"/>
    <w:rsid w:val="000B74DF"/>
    <w:rsid w:val="000B770A"/>
    <w:rsid w:val="000B7E5E"/>
    <w:rsid w:val="000B7ED9"/>
    <w:rsid w:val="000B7FDD"/>
    <w:rsid w:val="000C0172"/>
    <w:rsid w:val="000C01E8"/>
    <w:rsid w:val="000C01EC"/>
    <w:rsid w:val="000C04A1"/>
    <w:rsid w:val="000C0BD0"/>
    <w:rsid w:val="000C0FBF"/>
    <w:rsid w:val="000C178D"/>
    <w:rsid w:val="000C1805"/>
    <w:rsid w:val="000C188C"/>
    <w:rsid w:val="000C190A"/>
    <w:rsid w:val="000C19A7"/>
    <w:rsid w:val="000C1B5C"/>
    <w:rsid w:val="000C1CCB"/>
    <w:rsid w:val="000C2202"/>
    <w:rsid w:val="000C254B"/>
    <w:rsid w:val="000C3329"/>
    <w:rsid w:val="000C3597"/>
    <w:rsid w:val="000C3823"/>
    <w:rsid w:val="000C3888"/>
    <w:rsid w:val="000C3981"/>
    <w:rsid w:val="000C3BF3"/>
    <w:rsid w:val="000C4064"/>
    <w:rsid w:val="000C47EB"/>
    <w:rsid w:val="000C486C"/>
    <w:rsid w:val="000C49E3"/>
    <w:rsid w:val="000C4B7F"/>
    <w:rsid w:val="000C57A1"/>
    <w:rsid w:val="000C5829"/>
    <w:rsid w:val="000C589B"/>
    <w:rsid w:val="000C5B60"/>
    <w:rsid w:val="000C5B97"/>
    <w:rsid w:val="000C5CC7"/>
    <w:rsid w:val="000C5F59"/>
    <w:rsid w:val="000C6655"/>
    <w:rsid w:val="000C6708"/>
    <w:rsid w:val="000C692E"/>
    <w:rsid w:val="000C6C90"/>
    <w:rsid w:val="000C7090"/>
    <w:rsid w:val="000C75BC"/>
    <w:rsid w:val="000C7652"/>
    <w:rsid w:val="000C792C"/>
    <w:rsid w:val="000C7BBC"/>
    <w:rsid w:val="000C7C18"/>
    <w:rsid w:val="000D023B"/>
    <w:rsid w:val="000D03E1"/>
    <w:rsid w:val="000D0530"/>
    <w:rsid w:val="000D1283"/>
    <w:rsid w:val="000D1B23"/>
    <w:rsid w:val="000D1BEF"/>
    <w:rsid w:val="000D22A8"/>
    <w:rsid w:val="000D26B4"/>
    <w:rsid w:val="000D2D2D"/>
    <w:rsid w:val="000D30C8"/>
    <w:rsid w:val="000D30DB"/>
    <w:rsid w:val="000D325F"/>
    <w:rsid w:val="000D369E"/>
    <w:rsid w:val="000D3954"/>
    <w:rsid w:val="000D3D61"/>
    <w:rsid w:val="000D4113"/>
    <w:rsid w:val="000D411B"/>
    <w:rsid w:val="000D4538"/>
    <w:rsid w:val="000D45C7"/>
    <w:rsid w:val="000D5AA7"/>
    <w:rsid w:val="000D5C6C"/>
    <w:rsid w:val="000D6349"/>
    <w:rsid w:val="000D6B0E"/>
    <w:rsid w:val="000D6D11"/>
    <w:rsid w:val="000D71F4"/>
    <w:rsid w:val="000D750E"/>
    <w:rsid w:val="000D7615"/>
    <w:rsid w:val="000D773D"/>
    <w:rsid w:val="000D77D9"/>
    <w:rsid w:val="000D7938"/>
    <w:rsid w:val="000D7BC5"/>
    <w:rsid w:val="000E0060"/>
    <w:rsid w:val="000E063D"/>
    <w:rsid w:val="000E08CB"/>
    <w:rsid w:val="000E0CE5"/>
    <w:rsid w:val="000E0D9D"/>
    <w:rsid w:val="000E0F37"/>
    <w:rsid w:val="000E0F97"/>
    <w:rsid w:val="000E1471"/>
    <w:rsid w:val="000E16DE"/>
    <w:rsid w:val="000E1739"/>
    <w:rsid w:val="000E2159"/>
    <w:rsid w:val="000E24D8"/>
    <w:rsid w:val="000E26D6"/>
    <w:rsid w:val="000E29C8"/>
    <w:rsid w:val="000E2BA7"/>
    <w:rsid w:val="000E338E"/>
    <w:rsid w:val="000E3DB3"/>
    <w:rsid w:val="000E42CF"/>
    <w:rsid w:val="000E435A"/>
    <w:rsid w:val="000E453C"/>
    <w:rsid w:val="000E4751"/>
    <w:rsid w:val="000E47D2"/>
    <w:rsid w:val="000E486B"/>
    <w:rsid w:val="000E48F0"/>
    <w:rsid w:val="000E4D71"/>
    <w:rsid w:val="000E5183"/>
    <w:rsid w:val="000E528A"/>
    <w:rsid w:val="000E5D3D"/>
    <w:rsid w:val="000E6146"/>
    <w:rsid w:val="000E6241"/>
    <w:rsid w:val="000E63FD"/>
    <w:rsid w:val="000E64BF"/>
    <w:rsid w:val="000E6BA7"/>
    <w:rsid w:val="000E70A9"/>
    <w:rsid w:val="000E7585"/>
    <w:rsid w:val="000E75AF"/>
    <w:rsid w:val="000E7794"/>
    <w:rsid w:val="000E7AE4"/>
    <w:rsid w:val="000E7F12"/>
    <w:rsid w:val="000E7FDE"/>
    <w:rsid w:val="000F01E2"/>
    <w:rsid w:val="000F04ED"/>
    <w:rsid w:val="000F0584"/>
    <w:rsid w:val="000F093D"/>
    <w:rsid w:val="000F0CED"/>
    <w:rsid w:val="000F0D17"/>
    <w:rsid w:val="000F0E9A"/>
    <w:rsid w:val="000F10CC"/>
    <w:rsid w:val="000F1316"/>
    <w:rsid w:val="000F1D46"/>
    <w:rsid w:val="000F2401"/>
    <w:rsid w:val="000F253D"/>
    <w:rsid w:val="000F2CC4"/>
    <w:rsid w:val="000F2E77"/>
    <w:rsid w:val="000F31EA"/>
    <w:rsid w:val="000F3DA4"/>
    <w:rsid w:val="000F3E3B"/>
    <w:rsid w:val="000F3F2A"/>
    <w:rsid w:val="000F4236"/>
    <w:rsid w:val="000F4409"/>
    <w:rsid w:val="000F441C"/>
    <w:rsid w:val="000F4539"/>
    <w:rsid w:val="000F459D"/>
    <w:rsid w:val="000F4A9D"/>
    <w:rsid w:val="000F5939"/>
    <w:rsid w:val="000F5A26"/>
    <w:rsid w:val="000F5C2F"/>
    <w:rsid w:val="000F5D33"/>
    <w:rsid w:val="000F5E83"/>
    <w:rsid w:val="000F6737"/>
    <w:rsid w:val="000F699F"/>
    <w:rsid w:val="000F6E87"/>
    <w:rsid w:val="000F6F9B"/>
    <w:rsid w:val="000F795D"/>
    <w:rsid w:val="000F7C68"/>
    <w:rsid w:val="000F7EAA"/>
    <w:rsid w:val="00100311"/>
    <w:rsid w:val="0010063B"/>
    <w:rsid w:val="00100C1F"/>
    <w:rsid w:val="0010149F"/>
    <w:rsid w:val="001014DD"/>
    <w:rsid w:val="00101633"/>
    <w:rsid w:val="00101790"/>
    <w:rsid w:val="00101798"/>
    <w:rsid w:val="00101BAA"/>
    <w:rsid w:val="0010246C"/>
    <w:rsid w:val="001024AA"/>
    <w:rsid w:val="00102603"/>
    <w:rsid w:val="00102680"/>
    <w:rsid w:val="001029BB"/>
    <w:rsid w:val="00102A62"/>
    <w:rsid w:val="00102CE5"/>
    <w:rsid w:val="00102E23"/>
    <w:rsid w:val="00103545"/>
    <w:rsid w:val="0010378B"/>
    <w:rsid w:val="001037A8"/>
    <w:rsid w:val="00103B1A"/>
    <w:rsid w:val="00103D34"/>
    <w:rsid w:val="001040B8"/>
    <w:rsid w:val="00104982"/>
    <w:rsid w:val="00104D01"/>
    <w:rsid w:val="00104F38"/>
    <w:rsid w:val="001050BD"/>
    <w:rsid w:val="0010516B"/>
    <w:rsid w:val="001053C8"/>
    <w:rsid w:val="00105E9D"/>
    <w:rsid w:val="00105F10"/>
    <w:rsid w:val="0010610B"/>
    <w:rsid w:val="00106308"/>
    <w:rsid w:val="00106691"/>
    <w:rsid w:val="00106B06"/>
    <w:rsid w:val="00106C08"/>
    <w:rsid w:val="00106EAA"/>
    <w:rsid w:val="001071A4"/>
    <w:rsid w:val="00107354"/>
    <w:rsid w:val="001073FF"/>
    <w:rsid w:val="0010767D"/>
    <w:rsid w:val="00107747"/>
    <w:rsid w:val="001077C0"/>
    <w:rsid w:val="00110138"/>
    <w:rsid w:val="00110202"/>
    <w:rsid w:val="00110607"/>
    <w:rsid w:val="0011063E"/>
    <w:rsid w:val="00110845"/>
    <w:rsid w:val="00110A86"/>
    <w:rsid w:val="00110BBF"/>
    <w:rsid w:val="0011106B"/>
    <w:rsid w:val="00111269"/>
    <w:rsid w:val="0011133C"/>
    <w:rsid w:val="00111503"/>
    <w:rsid w:val="00111535"/>
    <w:rsid w:val="00111986"/>
    <w:rsid w:val="00111BD7"/>
    <w:rsid w:val="0011240C"/>
    <w:rsid w:val="00112AE3"/>
    <w:rsid w:val="00112FB3"/>
    <w:rsid w:val="001133FD"/>
    <w:rsid w:val="0011363B"/>
    <w:rsid w:val="00113779"/>
    <w:rsid w:val="00113A19"/>
    <w:rsid w:val="00113A5E"/>
    <w:rsid w:val="00113A96"/>
    <w:rsid w:val="00113E3A"/>
    <w:rsid w:val="00114461"/>
    <w:rsid w:val="0011466E"/>
    <w:rsid w:val="001146DB"/>
    <w:rsid w:val="00114A0D"/>
    <w:rsid w:val="00114BD8"/>
    <w:rsid w:val="00114DC8"/>
    <w:rsid w:val="0011503B"/>
    <w:rsid w:val="00115070"/>
    <w:rsid w:val="001151A2"/>
    <w:rsid w:val="00115434"/>
    <w:rsid w:val="001155AC"/>
    <w:rsid w:val="001157E4"/>
    <w:rsid w:val="00115AA0"/>
    <w:rsid w:val="00115C0C"/>
    <w:rsid w:val="00115DD0"/>
    <w:rsid w:val="001163B7"/>
    <w:rsid w:val="00116946"/>
    <w:rsid w:val="0011715E"/>
    <w:rsid w:val="00117D4D"/>
    <w:rsid w:val="00117E4C"/>
    <w:rsid w:val="00117E7E"/>
    <w:rsid w:val="00117F12"/>
    <w:rsid w:val="001200C0"/>
    <w:rsid w:val="0012057C"/>
    <w:rsid w:val="001210CF"/>
    <w:rsid w:val="00121478"/>
    <w:rsid w:val="00121698"/>
    <w:rsid w:val="001218DF"/>
    <w:rsid w:val="00121B8D"/>
    <w:rsid w:val="00121E2A"/>
    <w:rsid w:val="0012209F"/>
    <w:rsid w:val="0012246B"/>
    <w:rsid w:val="0012253D"/>
    <w:rsid w:val="001225AF"/>
    <w:rsid w:val="00122770"/>
    <w:rsid w:val="00122884"/>
    <w:rsid w:val="001228EB"/>
    <w:rsid w:val="00122BDA"/>
    <w:rsid w:val="00122D61"/>
    <w:rsid w:val="00123161"/>
    <w:rsid w:val="00123196"/>
    <w:rsid w:val="001232BE"/>
    <w:rsid w:val="001232EA"/>
    <w:rsid w:val="00124C6D"/>
    <w:rsid w:val="00125074"/>
    <w:rsid w:val="00125347"/>
    <w:rsid w:val="00125503"/>
    <w:rsid w:val="0012582E"/>
    <w:rsid w:val="00125882"/>
    <w:rsid w:val="00125A0E"/>
    <w:rsid w:val="00125C81"/>
    <w:rsid w:val="00125D01"/>
    <w:rsid w:val="00125DC3"/>
    <w:rsid w:val="00126101"/>
    <w:rsid w:val="00126123"/>
    <w:rsid w:val="001262D1"/>
    <w:rsid w:val="00126344"/>
    <w:rsid w:val="0012671F"/>
    <w:rsid w:val="001268FC"/>
    <w:rsid w:val="00126900"/>
    <w:rsid w:val="00126DE0"/>
    <w:rsid w:val="00127399"/>
    <w:rsid w:val="001273B6"/>
    <w:rsid w:val="001274D9"/>
    <w:rsid w:val="001275BF"/>
    <w:rsid w:val="00127639"/>
    <w:rsid w:val="00130392"/>
    <w:rsid w:val="00130710"/>
    <w:rsid w:val="001307E9"/>
    <w:rsid w:val="001309BC"/>
    <w:rsid w:val="00130BCF"/>
    <w:rsid w:val="00130DA0"/>
    <w:rsid w:val="001311BF"/>
    <w:rsid w:val="00131696"/>
    <w:rsid w:val="00131CD7"/>
    <w:rsid w:val="00131DC5"/>
    <w:rsid w:val="00131E72"/>
    <w:rsid w:val="001320AE"/>
    <w:rsid w:val="001325CB"/>
    <w:rsid w:val="001329D0"/>
    <w:rsid w:val="00132BF1"/>
    <w:rsid w:val="00132C7D"/>
    <w:rsid w:val="00132D84"/>
    <w:rsid w:val="001339FD"/>
    <w:rsid w:val="0013428D"/>
    <w:rsid w:val="001342C0"/>
    <w:rsid w:val="001347C7"/>
    <w:rsid w:val="00135291"/>
    <w:rsid w:val="0013588E"/>
    <w:rsid w:val="0013590C"/>
    <w:rsid w:val="00135B2D"/>
    <w:rsid w:val="00135CC0"/>
    <w:rsid w:val="00135F59"/>
    <w:rsid w:val="001365BA"/>
    <w:rsid w:val="00136776"/>
    <w:rsid w:val="00136B3C"/>
    <w:rsid w:val="00136B44"/>
    <w:rsid w:val="00136C18"/>
    <w:rsid w:val="001370DA"/>
    <w:rsid w:val="00137165"/>
    <w:rsid w:val="0013716C"/>
    <w:rsid w:val="001376E2"/>
    <w:rsid w:val="00137989"/>
    <w:rsid w:val="001404CC"/>
    <w:rsid w:val="0014067D"/>
    <w:rsid w:val="00140EE7"/>
    <w:rsid w:val="00141053"/>
    <w:rsid w:val="00141A33"/>
    <w:rsid w:val="00141CDB"/>
    <w:rsid w:val="00141D6E"/>
    <w:rsid w:val="00141F07"/>
    <w:rsid w:val="0014207D"/>
    <w:rsid w:val="00142277"/>
    <w:rsid w:val="0014237B"/>
    <w:rsid w:val="001427BD"/>
    <w:rsid w:val="001429D1"/>
    <w:rsid w:val="00142A9B"/>
    <w:rsid w:val="001430E1"/>
    <w:rsid w:val="00143404"/>
    <w:rsid w:val="001438A5"/>
    <w:rsid w:val="00143B11"/>
    <w:rsid w:val="001447C1"/>
    <w:rsid w:val="00144AA8"/>
    <w:rsid w:val="00144BEB"/>
    <w:rsid w:val="00145430"/>
    <w:rsid w:val="0014544B"/>
    <w:rsid w:val="00145464"/>
    <w:rsid w:val="001458D2"/>
    <w:rsid w:val="00145A29"/>
    <w:rsid w:val="00145A49"/>
    <w:rsid w:val="00145D82"/>
    <w:rsid w:val="00145F42"/>
    <w:rsid w:val="00145FFF"/>
    <w:rsid w:val="0014651D"/>
    <w:rsid w:val="00146C1E"/>
    <w:rsid w:val="00146F1E"/>
    <w:rsid w:val="00147ACD"/>
    <w:rsid w:val="00147B6F"/>
    <w:rsid w:val="00147D8E"/>
    <w:rsid w:val="00147E95"/>
    <w:rsid w:val="00150103"/>
    <w:rsid w:val="00150387"/>
    <w:rsid w:val="00150574"/>
    <w:rsid w:val="001505A9"/>
    <w:rsid w:val="00150E2F"/>
    <w:rsid w:val="0015111E"/>
    <w:rsid w:val="001513EF"/>
    <w:rsid w:val="0015175E"/>
    <w:rsid w:val="001520B8"/>
    <w:rsid w:val="001524B2"/>
    <w:rsid w:val="0015272A"/>
    <w:rsid w:val="0015280C"/>
    <w:rsid w:val="00152EB5"/>
    <w:rsid w:val="00152F2E"/>
    <w:rsid w:val="00152FB5"/>
    <w:rsid w:val="0015333E"/>
    <w:rsid w:val="001537C4"/>
    <w:rsid w:val="00153C73"/>
    <w:rsid w:val="00153E67"/>
    <w:rsid w:val="001543C9"/>
    <w:rsid w:val="001544A0"/>
    <w:rsid w:val="0015459E"/>
    <w:rsid w:val="00154649"/>
    <w:rsid w:val="00154B0E"/>
    <w:rsid w:val="00154BFB"/>
    <w:rsid w:val="00154D4B"/>
    <w:rsid w:val="00154DB5"/>
    <w:rsid w:val="00154E66"/>
    <w:rsid w:val="00155236"/>
    <w:rsid w:val="001552BF"/>
    <w:rsid w:val="00155583"/>
    <w:rsid w:val="00155A1C"/>
    <w:rsid w:val="0015601B"/>
    <w:rsid w:val="0015624B"/>
    <w:rsid w:val="00156974"/>
    <w:rsid w:val="00156A32"/>
    <w:rsid w:val="00156D39"/>
    <w:rsid w:val="00156D75"/>
    <w:rsid w:val="00156E49"/>
    <w:rsid w:val="0015742D"/>
    <w:rsid w:val="001576E7"/>
    <w:rsid w:val="00157C10"/>
    <w:rsid w:val="001602E9"/>
    <w:rsid w:val="00160E25"/>
    <w:rsid w:val="001612CB"/>
    <w:rsid w:val="0016150E"/>
    <w:rsid w:val="00161B05"/>
    <w:rsid w:val="00161C87"/>
    <w:rsid w:val="00162469"/>
    <w:rsid w:val="001625D1"/>
    <w:rsid w:val="00162B88"/>
    <w:rsid w:val="00162C95"/>
    <w:rsid w:val="00162E7B"/>
    <w:rsid w:val="00163176"/>
    <w:rsid w:val="00163491"/>
    <w:rsid w:val="001635B1"/>
    <w:rsid w:val="001636A5"/>
    <w:rsid w:val="0016392A"/>
    <w:rsid w:val="00163E8F"/>
    <w:rsid w:val="00164198"/>
    <w:rsid w:val="00164665"/>
    <w:rsid w:val="00164830"/>
    <w:rsid w:val="00164A98"/>
    <w:rsid w:val="00164F54"/>
    <w:rsid w:val="0016535E"/>
    <w:rsid w:val="00165584"/>
    <w:rsid w:val="00165729"/>
    <w:rsid w:val="001659C5"/>
    <w:rsid w:val="001660AB"/>
    <w:rsid w:val="00166BB1"/>
    <w:rsid w:val="00166CCD"/>
    <w:rsid w:val="001673AB"/>
    <w:rsid w:val="001677D3"/>
    <w:rsid w:val="00167A87"/>
    <w:rsid w:val="00170190"/>
    <w:rsid w:val="001703AB"/>
    <w:rsid w:val="00170668"/>
    <w:rsid w:val="00170843"/>
    <w:rsid w:val="00170A2C"/>
    <w:rsid w:val="00170EA8"/>
    <w:rsid w:val="00170F2B"/>
    <w:rsid w:val="00170FF3"/>
    <w:rsid w:val="00170FF4"/>
    <w:rsid w:val="0017111A"/>
    <w:rsid w:val="0017125D"/>
    <w:rsid w:val="00171345"/>
    <w:rsid w:val="00171BA3"/>
    <w:rsid w:val="00171C0A"/>
    <w:rsid w:val="00171DCE"/>
    <w:rsid w:val="00171F7D"/>
    <w:rsid w:val="001726F5"/>
    <w:rsid w:val="00172D2F"/>
    <w:rsid w:val="00173271"/>
    <w:rsid w:val="0017360D"/>
    <w:rsid w:val="00173A75"/>
    <w:rsid w:val="00173BD6"/>
    <w:rsid w:val="001740C6"/>
    <w:rsid w:val="001740C7"/>
    <w:rsid w:val="00174100"/>
    <w:rsid w:val="001745C8"/>
    <w:rsid w:val="00174A94"/>
    <w:rsid w:val="00174CC8"/>
    <w:rsid w:val="001757B5"/>
    <w:rsid w:val="00175981"/>
    <w:rsid w:val="00175A9D"/>
    <w:rsid w:val="0017620F"/>
    <w:rsid w:val="00176281"/>
    <w:rsid w:val="001762E4"/>
    <w:rsid w:val="0017697F"/>
    <w:rsid w:val="00176B49"/>
    <w:rsid w:val="00176E45"/>
    <w:rsid w:val="0017706D"/>
    <w:rsid w:val="0017709F"/>
    <w:rsid w:val="001774CC"/>
    <w:rsid w:val="001779C9"/>
    <w:rsid w:val="00177E00"/>
    <w:rsid w:val="00177F21"/>
    <w:rsid w:val="001801C6"/>
    <w:rsid w:val="00180857"/>
    <w:rsid w:val="00180B28"/>
    <w:rsid w:val="001811FE"/>
    <w:rsid w:val="0018123A"/>
    <w:rsid w:val="0018127F"/>
    <w:rsid w:val="0018140E"/>
    <w:rsid w:val="001814D5"/>
    <w:rsid w:val="00181609"/>
    <w:rsid w:val="00181635"/>
    <w:rsid w:val="0018172C"/>
    <w:rsid w:val="00181789"/>
    <w:rsid w:val="0018187B"/>
    <w:rsid w:val="00181B5B"/>
    <w:rsid w:val="00181B5D"/>
    <w:rsid w:val="00181D75"/>
    <w:rsid w:val="00181FD8"/>
    <w:rsid w:val="00182308"/>
    <w:rsid w:val="00182336"/>
    <w:rsid w:val="001826D8"/>
    <w:rsid w:val="00182909"/>
    <w:rsid w:val="00182BD2"/>
    <w:rsid w:val="00182EB8"/>
    <w:rsid w:val="001830EA"/>
    <w:rsid w:val="00183174"/>
    <w:rsid w:val="001832BE"/>
    <w:rsid w:val="001835AA"/>
    <w:rsid w:val="00183804"/>
    <w:rsid w:val="0018398F"/>
    <w:rsid w:val="00183A4C"/>
    <w:rsid w:val="00183B85"/>
    <w:rsid w:val="00183BCF"/>
    <w:rsid w:val="00183D61"/>
    <w:rsid w:val="00183EF8"/>
    <w:rsid w:val="00184078"/>
    <w:rsid w:val="001840EE"/>
    <w:rsid w:val="00184175"/>
    <w:rsid w:val="001841BF"/>
    <w:rsid w:val="00184504"/>
    <w:rsid w:val="00184632"/>
    <w:rsid w:val="00184E7F"/>
    <w:rsid w:val="00185565"/>
    <w:rsid w:val="001857B1"/>
    <w:rsid w:val="001857FE"/>
    <w:rsid w:val="00185F98"/>
    <w:rsid w:val="00186342"/>
    <w:rsid w:val="0018634D"/>
    <w:rsid w:val="0018663F"/>
    <w:rsid w:val="00186954"/>
    <w:rsid w:val="0018740A"/>
    <w:rsid w:val="00187B7A"/>
    <w:rsid w:val="00190573"/>
    <w:rsid w:val="00190877"/>
    <w:rsid w:val="00190ED4"/>
    <w:rsid w:val="00191140"/>
    <w:rsid w:val="001914BF"/>
    <w:rsid w:val="0019160B"/>
    <w:rsid w:val="00191E08"/>
    <w:rsid w:val="00192258"/>
    <w:rsid w:val="00192465"/>
    <w:rsid w:val="001925C6"/>
    <w:rsid w:val="00192BCC"/>
    <w:rsid w:val="00192F58"/>
    <w:rsid w:val="001930B4"/>
    <w:rsid w:val="0019331A"/>
    <w:rsid w:val="001934C3"/>
    <w:rsid w:val="001939EE"/>
    <w:rsid w:val="00193AD5"/>
    <w:rsid w:val="00193D37"/>
    <w:rsid w:val="00193E47"/>
    <w:rsid w:val="00193F48"/>
    <w:rsid w:val="0019463F"/>
    <w:rsid w:val="00194799"/>
    <w:rsid w:val="0019479E"/>
    <w:rsid w:val="00194B37"/>
    <w:rsid w:val="001951BB"/>
    <w:rsid w:val="00195202"/>
    <w:rsid w:val="00195984"/>
    <w:rsid w:val="00195C34"/>
    <w:rsid w:val="00195D01"/>
    <w:rsid w:val="00195D06"/>
    <w:rsid w:val="00196298"/>
    <w:rsid w:val="001962CF"/>
    <w:rsid w:val="0019662B"/>
    <w:rsid w:val="001967A4"/>
    <w:rsid w:val="00196C0E"/>
    <w:rsid w:val="00196EF8"/>
    <w:rsid w:val="00196FCD"/>
    <w:rsid w:val="001970EF"/>
    <w:rsid w:val="001977E2"/>
    <w:rsid w:val="001979E5"/>
    <w:rsid w:val="00197BD1"/>
    <w:rsid w:val="00197D5A"/>
    <w:rsid w:val="00197E55"/>
    <w:rsid w:val="00197ED9"/>
    <w:rsid w:val="001A02D0"/>
    <w:rsid w:val="001A0357"/>
    <w:rsid w:val="001A0480"/>
    <w:rsid w:val="001A0A28"/>
    <w:rsid w:val="001A0AA9"/>
    <w:rsid w:val="001A0B0A"/>
    <w:rsid w:val="001A0C16"/>
    <w:rsid w:val="001A119C"/>
    <w:rsid w:val="001A1340"/>
    <w:rsid w:val="001A15C6"/>
    <w:rsid w:val="001A1637"/>
    <w:rsid w:val="001A16D0"/>
    <w:rsid w:val="001A1BDD"/>
    <w:rsid w:val="001A206A"/>
    <w:rsid w:val="001A20D5"/>
    <w:rsid w:val="001A2655"/>
    <w:rsid w:val="001A26D7"/>
    <w:rsid w:val="001A2FED"/>
    <w:rsid w:val="001A3551"/>
    <w:rsid w:val="001A3BCB"/>
    <w:rsid w:val="001A3C40"/>
    <w:rsid w:val="001A449B"/>
    <w:rsid w:val="001A455E"/>
    <w:rsid w:val="001A4DC9"/>
    <w:rsid w:val="001A51BB"/>
    <w:rsid w:val="001A527D"/>
    <w:rsid w:val="001A5A24"/>
    <w:rsid w:val="001A5EBE"/>
    <w:rsid w:val="001A600D"/>
    <w:rsid w:val="001A6050"/>
    <w:rsid w:val="001A60DA"/>
    <w:rsid w:val="001A6279"/>
    <w:rsid w:val="001A683A"/>
    <w:rsid w:val="001A686B"/>
    <w:rsid w:val="001A6FEB"/>
    <w:rsid w:val="001A776D"/>
    <w:rsid w:val="001A7997"/>
    <w:rsid w:val="001A7A3F"/>
    <w:rsid w:val="001A7B43"/>
    <w:rsid w:val="001A7DBA"/>
    <w:rsid w:val="001B0E46"/>
    <w:rsid w:val="001B0EA9"/>
    <w:rsid w:val="001B0EE5"/>
    <w:rsid w:val="001B0F14"/>
    <w:rsid w:val="001B14E8"/>
    <w:rsid w:val="001B1783"/>
    <w:rsid w:val="001B1D59"/>
    <w:rsid w:val="001B20E0"/>
    <w:rsid w:val="001B22B1"/>
    <w:rsid w:val="001B22B2"/>
    <w:rsid w:val="001B2422"/>
    <w:rsid w:val="001B2692"/>
    <w:rsid w:val="001B2B29"/>
    <w:rsid w:val="001B2F15"/>
    <w:rsid w:val="001B3091"/>
    <w:rsid w:val="001B35F2"/>
    <w:rsid w:val="001B3F22"/>
    <w:rsid w:val="001B3F4F"/>
    <w:rsid w:val="001B4E9E"/>
    <w:rsid w:val="001B4F32"/>
    <w:rsid w:val="001B4FBF"/>
    <w:rsid w:val="001B53C6"/>
    <w:rsid w:val="001B5503"/>
    <w:rsid w:val="001B6384"/>
    <w:rsid w:val="001B63AF"/>
    <w:rsid w:val="001B64A6"/>
    <w:rsid w:val="001B67A8"/>
    <w:rsid w:val="001B6CD3"/>
    <w:rsid w:val="001B6EAC"/>
    <w:rsid w:val="001B7406"/>
    <w:rsid w:val="001B767C"/>
    <w:rsid w:val="001B7831"/>
    <w:rsid w:val="001B7BF0"/>
    <w:rsid w:val="001B7DB1"/>
    <w:rsid w:val="001B7F30"/>
    <w:rsid w:val="001B7FE6"/>
    <w:rsid w:val="001C0047"/>
    <w:rsid w:val="001C032F"/>
    <w:rsid w:val="001C060A"/>
    <w:rsid w:val="001C07BD"/>
    <w:rsid w:val="001C0F0E"/>
    <w:rsid w:val="001C11E2"/>
    <w:rsid w:val="001C13E2"/>
    <w:rsid w:val="001C14C6"/>
    <w:rsid w:val="001C18AA"/>
    <w:rsid w:val="001C1E52"/>
    <w:rsid w:val="001C2056"/>
    <w:rsid w:val="001C2416"/>
    <w:rsid w:val="001C2AC1"/>
    <w:rsid w:val="001C3307"/>
    <w:rsid w:val="001C3388"/>
    <w:rsid w:val="001C3BC7"/>
    <w:rsid w:val="001C4222"/>
    <w:rsid w:val="001C45E8"/>
    <w:rsid w:val="001C46C6"/>
    <w:rsid w:val="001C4CC4"/>
    <w:rsid w:val="001C52E2"/>
    <w:rsid w:val="001C5377"/>
    <w:rsid w:val="001C54EB"/>
    <w:rsid w:val="001C5580"/>
    <w:rsid w:val="001C5814"/>
    <w:rsid w:val="001C5B71"/>
    <w:rsid w:val="001C62DA"/>
    <w:rsid w:val="001C6370"/>
    <w:rsid w:val="001C658F"/>
    <w:rsid w:val="001C65DB"/>
    <w:rsid w:val="001C6769"/>
    <w:rsid w:val="001C6814"/>
    <w:rsid w:val="001C68DC"/>
    <w:rsid w:val="001C68ED"/>
    <w:rsid w:val="001C6E9D"/>
    <w:rsid w:val="001C7318"/>
    <w:rsid w:val="001C7753"/>
    <w:rsid w:val="001C7953"/>
    <w:rsid w:val="001C7A3D"/>
    <w:rsid w:val="001D03F6"/>
    <w:rsid w:val="001D0516"/>
    <w:rsid w:val="001D0762"/>
    <w:rsid w:val="001D07AD"/>
    <w:rsid w:val="001D0A3D"/>
    <w:rsid w:val="001D1053"/>
    <w:rsid w:val="001D12E9"/>
    <w:rsid w:val="001D15B4"/>
    <w:rsid w:val="001D1620"/>
    <w:rsid w:val="001D1672"/>
    <w:rsid w:val="001D182A"/>
    <w:rsid w:val="001D1D13"/>
    <w:rsid w:val="001D22EB"/>
    <w:rsid w:val="001D2739"/>
    <w:rsid w:val="001D2864"/>
    <w:rsid w:val="001D2CCC"/>
    <w:rsid w:val="001D311E"/>
    <w:rsid w:val="001D3165"/>
    <w:rsid w:val="001D3C5B"/>
    <w:rsid w:val="001D3F27"/>
    <w:rsid w:val="001D4146"/>
    <w:rsid w:val="001D4319"/>
    <w:rsid w:val="001D4327"/>
    <w:rsid w:val="001D4406"/>
    <w:rsid w:val="001D485C"/>
    <w:rsid w:val="001D4D37"/>
    <w:rsid w:val="001D4E21"/>
    <w:rsid w:val="001D51F7"/>
    <w:rsid w:val="001D5E97"/>
    <w:rsid w:val="001D5F77"/>
    <w:rsid w:val="001D61B2"/>
    <w:rsid w:val="001D620F"/>
    <w:rsid w:val="001D62C5"/>
    <w:rsid w:val="001D6677"/>
    <w:rsid w:val="001D6C71"/>
    <w:rsid w:val="001D6DF6"/>
    <w:rsid w:val="001D70B3"/>
    <w:rsid w:val="001D7390"/>
    <w:rsid w:val="001D76DD"/>
    <w:rsid w:val="001D76EF"/>
    <w:rsid w:val="001D788A"/>
    <w:rsid w:val="001D7967"/>
    <w:rsid w:val="001D79C6"/>
    <w:rsid w:val="001D7FB3"/>
    <w:rsid w:val="001E061C"/>
    <w:rsid w:val="001E06BF"/>
    <w:rsid w:val="001E0899"/>
    <w:rsid w:val="001E0D02"/>
    <w:rsid w:val="001E0D04"/>
    <w:rsid w:val="001E14EA"/>
    <w:rsid w:val="001E1C5D"/>
    <w:rsid w:val="001E1F34"/>
    <w:rsid w:val="001E266E"/>
    <w:rsid w:val="001E269F"/>
    <w:rsid w:val="001E2A1D"/>
    <w:rsid w:val="001E2E81"/>
    <w:rsid w:val="001E358C"/>
    <w:rsid w:val="001E378E"/>
    <w:rsid w:val="001E38B0"/>
    <w:rsid w:val="001E3A69"/>
    <w:rsid w:val="001E3A89"/>
    <w:rsid w:val="001E3A9F"/>
    <w:rsid w:val="001E3B4F"/>
    <w:rsid w:val="001E3D61"/>
    <w:rsid w:val="001E44EF"/>
    <w:rsid w:val="001E46C6"/>
    <w:rsid w:val="001E473B"/>
    <w:rsid w:val="001E4A39"/>
    <w:rsid w:val="001E4C1A"/>
    <w:rsid w:val="001E4C2F"/>
    <w:rsid w:val="001E4F44"/>
    <w:rsid w:val="001E4FCC"/>
    <w:rsid w:val="001E4FDA"/>
    <w:rsid w:val="001E515F"/>
    <w:rsid w:val="001E532E"/>
    <w:rsid w:val="001E539A"/>
    <w:rsid w:val="001E53AA"/>
    <w:rsid w:val="001E589D"/>
    <w:rsid w:val="001E5928"/>
    <w:rsid w:val="001E5A27"/>
    <w:rsid w:val="001E5F6B"/>
    <w:rsid w:val="001E5FA5"/>
    <w:rsid w:val="001E5FA6"/>
    <w:rsid w:val="001E6009"/>
    <w:rsid w:val="001E6174"/>
    <w:rsid w:val="001E63A5"/>
    <w:rsid w:val="001E647F"/>
    <w:rsid w:val="001E65AC"/>
    <w:rsid w:val="001E66A2"/>
    <w:rsid w:val="001E66F5"/>
    <w:rsid w:val="001E685E"/>
    <w:rsid w:val="001E6B55"/>
    <w:rsid w:val="001E6F87"/>
    <w:rsid w:val="001E6F9D"/>
    <w:rsid w:val="001E7136"/>
    <w:rsid w:val="001E718B"/>
    <w:rsid w:val="001E747B"/>
    <w:rsid w:val="001E7C1B"/>
    <w:rsid w:val="001F0016"/>
    <w:rsid w:val="001F04C2"/>
    <w:rsid w:val="001F075E"/>
    <w:rsid w:val="001F0958"/>
    <w:rsid w:val="001F0B79"/>
    <w:rsid w:val="001F0B7A"/>
    <w:rsid w:val="001F0DF5"/>
    <w:rsid w:val="001F13AC"/>
    <w:rsid w:val="001F1B4D"/>
    <w:rsid w:val="001F1D42"/>
    <w:rsid w:val="001F1E4F"/>
    <w:rsid w:val="001F1F2E"/>
    <w:rsid w:val="001F213C"/>
    <w:rsid w:val="001F2AF9"/>
    <w:rsid w:val="001F2C52"/>
    <w:rsid w:val="001F2EA0"/>
    <w:rsid w:val="001F2F39"/>
    <w:rsid w:val="001F2FCB"/>
    <w:rsid w:val="001F35BC"/>
    <w:rsid w:val="001F3B3A"/>
    <w:rsid w:val="001F3CCE"/>
    <w:rsid w:val="001F3DD3"/>
    <w:rsid w:val="001F4087"/>
    <w:rsid w:val="001F4230"/>
    <w:rsid w:val="001F44AB"/>
    <w:rsid w:val="001F4949"/>
    <w:rsid w:val="001F49D6"/>
    <w:rsid w:val="001F4AED"/>
    <w:rsid w:val="001F4D32"/>
    <w:rsid w:val="001F5187"/>
    <w:rsid w:val="001F5476"/>
    <w:rsid w:val="001F5AEB"/>
    <w:rsid w:val="001F5F63"/>
    <w:rsid w:val="001F5F9C"/>
    <w:rsid w:val="001F6004"/>
    <w:rsid w:val="001F61E1"/>
    <w:rsid w:val="001F64F0"/>
    <w:rsid w:val="001F6567"/>
    <w:rsid w:val="001F6CAB"/>
    <w:rsid w:val="001F6D9A"/>
    <w:rsid w:val="001F722D"/>
    <w:rsid w:val="001F72CF"/>
    <w:rsid w:val="001F733F"/>
    <w:rsid w:val="001F76B9"/>
    <w:rsid w:val="001F7AF4"/>
    <w:rsid w:val="001F7BE4"/>
    <w:rsid w:val="001F7F37"/>
    <w:rsid w:val="001F7F90"/>
    <w:rsid w:val="0020000B"/>
    <w:rsid w:val="002004D3"/>
    <w:rsid w:val="0020070E"/>
    <w:rsid w:val="00200789"/>
    <w:rsid w:val="002007A5"/>
    <w:rsid w:val="00200C4D"/>
    <w:rsid w:val="00200F48"/>
    <w:rsid w:val="0020142B"/>
    <w:rsid w:val="00201792"/>
    <w:rsid w:val="00201BBB"/>
    <w:rsid w:val="00201D5C"/>
    <w:rsid w:val="00201DF2"/>
    <w:rsid w:val="0020249F"/>
    <w:rsid w:val="00202A67"/>
    <w:rsid w:val="00202A89"/>
    <w:rsid w:val="00202DBC"/>
    <w:rsid w:val="00202EB7"/>
    <w:rsid w:val="002030EF"/>
    <w:rsid w:val="002031B2"/>
    <w:rsid w:val="002032FE"/>
    <w:rsid w:val="002037CF"/>
    <w:rsid w:val="002037E6"/>
    <w:rsid w:val="00203A7F"/>
    <w:rsid w:val="0020439D"/>
    <w:rsid w:val="00204D79"/>
    <w:rsid w:val="00205815"/>
    <w:rsid w:val="00205C9E"/>
    <w:rsid w:val="00205FA1"/>
    <w:rsid w:val="00206186"/>
    <w:rsid w:val="002063A3"/>
    <w:rsid w:val="00206666"/>
    <w:rsid w:val="00206C58"/>
    <w:rsid w:val="00206FDC"/>
    <w:rsid w:val="00207740"/>
    <w:rsid w:val="0020789D"/>
    <w:rsid w:val="0021047D"/>
    <w:rsid w:val="00210648"/>
    <w:rsid w:val="002109AB"/>
    <w:rsid w:val="0021135A"/>
    <w:rsid w:val="00211830"/>
    <w:rsid w:val="002119D2"/>
    <w:rsid w:val="002119F3"/>
    <w:rsid w:val="00211A39"/>
    <w:rsid w:val="00211A64"/>
    <w:rsid w:val="00211BCE"/>
    <w:rsid w:val="00211C21"/>
    <w:rsid w:val="0021223B"/>
    <w:rsid w:val="002137ED"/>
    <w:rsid w:val="0021389E"/>
    <w:rsid w:val="00213A83"/>
    <w:rsid w:val="00213BD7"/>
    <w:rsid w:val="00213CCF"/>
    <w:rsid w:val="00213FEC"/>
    <w:rsid w:val="002142C7"/>
    <w:rsid w:val="00214492"/>
    <w:rsid w:val="00214CB6"/>
    <w:rsid w:val="00214D36"/>
    <w:rsid w:val="00214F11"/>
    <w:rsid w:val="002158D4"/>
    <w:rsid w:val="002158DE"/>
    <w:rsid w:val="00215B71"/>
    <w:rsid w:val="00215C59"/>
    <w:rsid w:val="00215E76"/>
    <w:rsid w:val="00215EE9"/>
    <w:rsid w:val="00215FF2"/>
    <w:rsid w:val="00216146"/>
    <w:rsid w:val="002161F7"/>
    <w:rsid w:val="00216C2A"/>
    <w:rsid w:val="00216DB5"/>
    <w:rsid w:val="00216E5B"/>
    <w:rsid w:val="00217154"/>
    <w:rsid w:val="002172CC"/>
    <w:rsid w:val="00217680"/>
    <w:rsid w:val="0021771C"/>
    <w:rsid w:val="00217C72"/>
    <w:rsid w:val="00220400"/>
    <w:rsid w:val="00220A70"/>
    <w:rsid w:val="00221CF5"/>
    <w:rsid w:val="00222508"/>
    <w:rsid w:val="00222806"/>
    <w:rsid w:val="002228DC"/>
    <w:rsid w:val="002229FC"/>
    <w:rsid w:val="0022328A"/>
    <w:rsid w:val="002232A5"/>
    <w:rsid w:val="0022333C"/>
    <w:rsid w:val="002236AD"/>
    <w:rsid w:val="0022370D"/>
    <w:rsid w:val="002239E2"/>
    <w:rsid w:val="00223F67"/>
    <w:rsid w:val="00223FFD"/>
    <w:rsid w:val="00224498"/>
    <w:rsid w:val="00224603"/>
    <w:rsid w:val="0022484F"/>
    <w:rsid w:val="00224E01"/>
    <w:rsid w:val="00224FF4"/>
    <w:rsid w:val="00225105"/>
    <w:rsid w:val="002253F5"/>
    <w:rsid w:val="00225623"/>
    <w:rsid w:val="00225AB7"/>
    <w:rsid w:val="00226024"/>
    <w:rsid w:val="002260D9"/>
    <w:rsid w:val="0022626F"/>
    <w:rsid w:val="00226391"/>
    <w:rsid w:val="002267AF"/>
    <w:rsid w:val="0022764E"/>
    <w:rsid w:val="00227A49"/>
    <w:rsid w:val="00227B34"/>
    <w:rsid w:val="002306EE"/>
    <w:rsid w:val="00230AF0"/>
    <w:rsid w:val="00230C0D"/>
    <w:rsid w:val="00230E1D"/>
    <w:rsid w:val="002314D3"/>
    <w:rsid w:val="0023176D"/>
    <w:rsid w:val="00231CD6"/>
    <w:rsid w:val="00231CE9"/>
    <w:rsid w:val="00231F00"/>
    <w:rsid w:val="002320AD"/>
    <w:rsid w:val="002321CF"/>
    <w:rsid w:val="00232317"/>
    <w:rsid w:val="00232334"/>
    <w:rsid w:val="0023244A"/>
    <w:rsid w:val="002325CB"/>
    <w:rsid w:val="0023263E"/>
    <w:rsid w:val="00232934"/>
    <w:rsid w:val="00232C3A"/>
    <w:rsid w:val="00232FF0"/>
    <w:rsid w:val="00233076"/>
    <w:rsid w:val="002339D2"/>
    <w:rsid w:val="00233BCC"/>
    <w:rsid w:val="00233EA6"/>
    <w:rsid w:val="0023421F"/>
    <w:rsid w:val="00234308"/>
    <w:rsid w:val="00234461"/>
    <w:rsid w:val="002346C1"/>
    <w:rsid w:val="002347FE"/>
    <w:rsid w:val="00234A91"/>
    <w:rsid w:val="00234E8D"/>
    <w:rsid w:val="002352CE"/>
    <w:rsid w:val="00235C45"/>
    <w:rsid w:val="00235C75"/>
    <w:rsid w:val="00235C85"/>
    <w:rsid w:val="00235FD4"/>
    <w:rsid w:val="002360AC"/>
    <w:rsid w:val="0023636E"/>
    <w:rsid w:val="0023680D"/>
    <w:rsid w:val="00236A23"/>
    <w:rsid w:val="00236B56"/>
    <w:rsid w:val="00237487"/>
    <w:rsid w:val="00237A06"/>
    <w:rsid w:val="00237BEA"/>
    <w:rsid w:val="00237F1C"/>
    <w:rsid w:val="00240362"/>
    <w:rsid w:val="0024039A"/>
    <w:rsid w:val="00240D05"/>
    <w:rsid w:val="00240E42"/>
    <w:rsid w:val="0024109B"/>
    <w:rsid w:val="0024160B"/>
    <w:rsid w:val="0024193C"/>
    <w:rsid w:val="00241982"/>
    <w:rsid w:val="00241AC9"/>
    <w:rsid w:val="00241BB2"/>
    <w:rsid w:val="00241E45"/>
    <w:rsid w:val="00241E55"/>
    <w:rsid w:val="00241FC5"/>
    <w:rsid w:val="002420F1"/>
    <w:rsid w:val="00242330"/>
    <w:rsid w:val="0024356B"/>
    <w:rsid w:val="0024393A"/>
    <w:rsid w:val="00243E34"/>
    <w:rsid w:val="00244083"/>
    <w:rsid w:val="002441BA"/>
    <w:rsid w:val="00244560"/>
    <w:rsid w:val="00244B80"/>
    <w:rsid w:val="00245316"/>
    <w:rsid w:val="00245409"/>
    <w:rsid w:val="00245474"/>
    <w:rsid w:val="002454C9"/>
    <w:rsid w:val="00245592"/>
    <w:rsid w:val="002456E2"/>
    <w:rsid w:val="00245871"/>
    <w:rsid w:val="00245919"/>
    <w:rsid w:val="00245A68"/>
    <w:rsid w:val="00245B31"/>
    <w:rsid w:val="00245BF4"/>
    <w:rsid w:val="00245CC6"/>
    <w:rsid w:val="00245E37"/>
    <w:rsid w:val="0024605D"/>
    <w:rsid w:val="002466B0"/>
    <w:rsid w:val="002466F3"/>
    <w:rsid w:val="002467B4"/>
    <w:rsid w:val="00246AA3"/>
    <w:rsid w:val="00247A0F"/>
    <w:rsid w:val="00247C12"/>
    <w:rsid w:val="00247D0A"/>
    <w:rsid w:val="0025019F"/>
    <w:rsid w:val="00250836"/>
    <w:rsid w:val="00250F62"/>
    <w:rsid w:val="00251288"/>
    <w:rsid w:val="0025141F"/>
    <w:rsid w:val="0025172F"/>
    <w:rsid w:val="002520FB"/>
    <w:rsid w:val="002529A7"/>
    <w:rsid w:val="00252AA4"/>
    <w:rsid w:val="00252D83"/>
    <w:rsid w:val="00252DAF"/>
    <w:rsid w:val="00252ED3"/>
    <w:rsid w:val="00253277"/>
    <w:rsid w:val="00253290"/>
    <w:rsid w:val="0025352E"/>
    <w:rsid w:val="00253695"/>
    <w:rsid w:val="00253705"/>
    <w:rsid w:val="00253874"/>
    <w:rsid w:val="0025584D"/>
    <w:rsid w:val="0025593C"/>
    <w:rsid w:val="00255CCA"/>
    <w:rsid w:val="00255E29"/>
    <w:rsid w:val="002566DE"/>
    <w:rsid w:val="00256766"/>
    <w:rsid w:val="00256AEE"/>
    <w:rsid w:val="0025741E"/>
    <w:rsid w:val="00257716"/>
    <w:rsid w:val="002577F4"/>
    <w:rsid w:val="002601CC"/>
    <w:rsid w:val="002605B0"/>
    <w:rsid w:val="00260651"/>
    <w:rsid w:val="0026082C"/>
    <w:rsid w:val="00260A50"/>
    <w:rsid w:val="00260C24"/>
    <w:rsid w:val="00260D40"/>
    <w:rsid w:val="00260F43"/>
    <w:rsid w:val="0026109E"/>
    <w:rsid w:val="00261389"/>
    <w:rsid w:val="002614B1"/>
    <w:rsid w:val="002616D8"/>
    <w:rsid w:val="002619CE"/>
    <w:rsid w:val="002622BE"/>
    <w:rsid w:val="002622CF"/>
    <w:rsid w:val="002625DB"/>
    <w:rsid w:val="00262775"/>
    <w:rsid w:val="00263220"/>
    <w:rsid w:val="0026366C"/>
    <w:rsid w:val="00263991"/>
    <w:rsid w:val="00263EF4"/>
    <w:rsid w:val="00263FAB"/>
    <w:rsid w:val="00264274"/>
    <w:rsid w:val="0026467E"/>
    <w:rsid w:val="00264CD3"/>
    <w:rsid w:val="00264FCD"/>
    <w:rsid w:val="002650B7"/>
    <w:rsid w:val="00265CAF"/>
    <w:rsid w:val="00265F5D"/>
    <w:rsid w:val="0026640C"/>
    <w:rsid w:val="00266BE2"/>
    <w:rsid w:val="00267041"/>
    <w:rsid w:val="00267260"/>
    <w:rsid w:val="00267402"/>
    <w:rsid w:val="00267BCA"/>
    <w:rsid w:val="00267D46"/>
    <w:rsid w:val="002703EA"/>
    <w:rsid w:val="00270C18"/>
    <w:rsid w:val="00270C23"/>
    <w:rsid w:val="00270C4E"/>
    <w:rsid w:val="00270E50"/>
    <w:rsid w:val="00270F89"/>
    <w:rsid w:val="00270FD0"/>
    <w:rsid w:val="00271B7A"/>
    <w:rsid w:val="00271CD4"/>
    <w:rsid w:val="002722EA"/>
    <w:rsid w:val="00272313"/>
    <w:rsid w:val="00272853"/>
    <w:rsid w:val="00272F27"/>
    <w:rsid w:val="00273109"/>
    <w:rsid w:val="00273BC0"/>
    <w:rsid w:val="00273C5A"/>
    <w:rsid w:val="00273F15"/>
    <w:rsid w:val="002743A4"/>
    <w:rsid w:val="002745B5"/>
    <w:rsid w:val="00274748"/>
    <w:rsid w:val="00274CA6"/>
    <w:rsid w:val="00274EAD"/>
    <w:rsid w:val="002751C4"/>
    <w:rsid w:val="00275763"/>
    <w:rsid w:val="00275BA5"/>
    <w:rsid w:val="00275E2D"/>
    <w:rsid w:val="00276177"/>
    <w:rsid w:val="00276293"/>
    <w:rsid w:val="00276300"/>
    <w:rsid w:val="00276CD0"/>
    <w:rsid w:val="00276EAB"/>
    <w:rsid w:val="002773BB"/>
    <w:rsid w:val="002773C3"/>
    <w:rsid w:val="002774E1"/>
    <w:rsid w:val="0027767F"/>
    <w:rsid w:val="00277C3D"/>
    <w:rsid w:val="00277DD9"/>
    <w:rsid w:val="00280198"/>
    <w:rsid w:val="002808AB"/>
    <w:rsid w:val="00280E28"/>
    <w:rsid w:val="00280EA2"/>
    <w:rsid w:val="002814BD"/>
    <w:rsid w:val="002818C1"/>
    <w:rsid w:val="00281C74"/>
    <w:rsid w:val="00281DF9"/>
    <w:rsid w:val="00282167"/>
    <w:rsid w:val="00282811"/>
    <w:rsid w:val="00282927"/>
    <w:rsid w:val="00282AB4"/>
    <w:rsid w:val="00282BB3"/>
    <w:rsid w:val="00283E82"/>
    <w:rsid w:val="00283F5D"/>
    <w:rsid w:val="00284164"/>
    <w:rsid w:val="00284EC8"/>
    <w:rsid w:val="0028559A"/>
    <w:rsid w:val="00285651"/>
    <w:rsid w:val="00285DDE"/>
    <w:rsid w:val="0028603D"/>
    <w:rsid w:val="0028617D"/>
    <w:rsid w:val="0028622C"/>
    <w:rsid w:val="0028633C"/>
    <w:rsid w:val="0028646E"/>
    <w:rsid w:val="00286599"/>
    <w:rsid w:val="00286A67"/>
    <w:rsid w:val="00286BC4"/>
    <w:rsid w:val="00286DD5"/>
    <w:rsid w:val="00286E94"/>
    <w:rsid w:val="00286F9A"/>
    <w:rsid w:val="00287B65"/>
    <w:rsid w:val="00287C11"/>
    <w:rsid w:val="00287F8C"/>
    <w:rsid w:val="00290095"/>
    <w:rsid w:val="00290276"/>
    <w:rsid w:val="0029038D"/>
    <w:rsid w:val="002903E8"/>
    <w:rsid w:val="00290479"/>
    <w:rsid w:val="002904CE"/>
    <w:rsid w:val="0029093A"/>
    <w:rsid w:val="00290955"/>
    <w:rsid w:val="00290DE2"/>
    <w:rsid w:val="0029112F"/>
    <w:rsid w:val="00291168"/>
    <w:rsid w:val="002912FE"/>
    <w:rsid w:val="00291322"/>
    <w:rsid w:val="002915B4"/>
    <w:rsid w:val="00291B05"/>
    <w:rsid w:val="00291C5B"/>
    <w:rsid w:val="00291D74"/>
    <w:rsid w:val="00292057"/>
    <w:rsid w:val="002923A7"/>
    <w:rsid w:val="0029270C"/>
    <w:rsid w:val="00292E6F"/>
    <w:rsid w:val="00293073"/>
    <w:rsid w:val="00293300"/>
    <w:rsid w:val="00293840"/>
    <w:rsid w:val="0029386B"/>
    <w:rsid w:val="00293AA9"/>
    <w:rsid w:val="00293B39"/>
    <w:rsid w:val="00293B78"/>
    <w:rsid w:val="00293CE4"/>
    <w:rsid w:val="00293E9C"/>
    <w:rsid w:val="00293EEF"/>
    <w:rsid w:val="002942A2"/>
    <w:rsid w:val="0029435C"/>
    <w:rsid w:val="002944BB"/>
    <w:rsid w:val="00294C02"/>
    <w:rsid w:val="00294C86"/>
    <w:rsid w:val="00294FD0"/>
    <w:rsid w:val="002952BA"/>
    <w:rsid w:val="00295384"/>
    <w:rsid w:val="002953FF"/>
    <w:rsid w:val="00295962"/>
    <w:rsid w:val="00295AEA"/>
    <w:rsid w:val="00295D86"/>
    <w:rsid w:val="00295E9A"/>
    <w:rsid w:val="002964FE"/>
    <w:rsid w:val="00296794"/>
    <w:rsid w:val="00296FB7"/>
    <w:rsid w:val="00297333"/>
    <w:rsid w:val="00297BF4"/>
    <w:rsid w:val="00297D41"/>
    <w:rsid w:val="00297E9B"/>
    <w:rsid w:val="002A0014"/>
    <w:rsid w:val="002A05AE"/>
    <w:rsid w:val="002A05B7"/>
    <w:rsid w:val="002A060B"/>
    <w:rsid w:val="002A0C8B"/>
    <w:rsid w:val="002A0D56"/>
    <w:rsid w:val="002A1002"/>
    <w:rsid w:val="002A141B"/>
    <w:rsid w:val="002A1574"/>
    <w:rsid w:val="002A1656"/>
    <w:rsid w:val="002A178E"/>
    <w:rsid w:val="002A1965"/>
    <w:rsid w:val="002A2225"/>
    <w:rsid w:val="002A2597"/>
    <w:rsid w:val="002A2F02"/>
    <w:rsid w:val="002A3054"/>
    <w:rsid w:val="002A30B6"/>
    <w:rsid w:val="002A30D0"/>
    <w:rsid w:val="002A3102"/>
    <w:rsid w:val="002A3775"/>
    <w:rsid w:val="002A3C8F"/>
    <w:rsid w:val="002A3DB7"/>
    <w:rsid w:val="002A41C4"/>
    <w:rsid w:val="002A42E9"/>
    <w:rsid w:val="002A4341"/>
    <w:rsid w:val="002A504E"/>
    <w:rsid w:val="002A596B"/>
    <w:rsid w:val="002A5E27"/>
    <w:rsid w:val="002A5F22"/>
    <w:rsid w:val="002A5F30"/>
    <w:rsid w:val="002A5FD7"/>
    <w:rsid w:val="002A61EB"/>
    <w:rsid w:val="002A64CD"/>
    <w:rsid w:val="002A679C"/>
    <w:rsid w:val="002A67A3"/>
    <w:rsid w:val="002A6B10"/>
    <w:rsid w:val="002A6C7E"/>
    <w:rsid w:val="002A6F53"/>
    <w:rsid w:val="002A6FE1"/>
    <w:rsid w:val="002A7423"/>
    <w:rsid w:val="002A7603"/>
    <w:rsid w:val="002A789C"/>
    <w:rsid w:val="002A794B"/>
    <w:rsid w:val="002A7B50"/>
    <w:rsid w:val="002A7C28"/>
    <w:rsid w:val="002A7C38"/>
    <w:rsid w:val="002A7F73"/>
    <w:rsid w:val="002A7FE3"/>
    <w:rsid w:val="002B0607"/>
    <w:rsid w:val="002B0985"/>
    <w:rsid w:val="002B11C7"/>
    <w:rsid w:val="002B137F"/>
    <w:rsid w:val="002B1492"/>
    <w:rsid w:val="002B15D3"/>
    <w:rsid w:val="002B16EF"/>
    <w:rsid w:val="002B1DAC"/>
    <w:rsid w:val="002B2252"/>
    <w:rsid w:val="002B2A8C"/>
    <w:rsid w:val="002B2B87"/>
    <w:rsid w:val="002B2C09"/>
    <w:rsid w:val="002B2DE1"/>
    <w:rsid w:val="002B2FB0"/>
    <w:rsid w:val="002B33AF"/>
    <w:rsid w:val="002B3D36"/>
    <w:rsid w:val="002B3E83"/>
    <w:rsid w:val="002B40AA"/>
    <w:rsid w:val="002B42D8"/>
    <w:rsid w:val="002B4407"/>
    <w:rsid w:val="002B45F1"/>
    <w:rsid w:val="002B4BED"/>
    <w:rsid w:val="002B502D"/>
    <w:rsid w:val="002B53A7"/>
    <w:rsid w:val="002B54C6"/>
    <w:rsid w:val="002B552A"/>
    <w:rsid w:val="002B570D"/>
    <w:rsid w:val="002B5892"/>
    <w:rsid w:val="002B5A03"/>
    <w:rsid w:val="002B5BED"/>
    <w:rsid w:val="002B5D9F"/>
    <w:rsid w:val="002B5FBB"/>
    <w:rsid w:val="002B61B3"/>
    <w:rsid w:val="002B61F6"/>
    <w:rsid w:val="002B6851"/>
    <w:rsid w:val="002B6960"/>
    <w:rsid w:val="002B70A5"/>
    <w:rsid w:val="002B71A5"/>
    <w:rsid w:val="002B7423"/>
    <w:rsid w:val="002B79BF"/>
    <w:rsid w:val="002B7CAA"/>
    <w:rsid w:val="002B7CDE"/>
    <w:rsid w:val="002C0318"/>
    <w:rsid w:val="002C0592"/>
    <w:rsid w:val="002C090E"/>
    <w:rsid w:val="002C0DFF"/>
    <w:rsid w:val="002C0E20"/>
    <w:rsid w:val="002C1140"/>
    <w:rsid w:val="002C1276"/>
    <w:rsid w:val="002C1322"/>
    <w:rsid w:val="002C151E"/>
    <w:rsid w:val="002C163C"/>
    <w:rsid w:val="002C1778"/>
    <w:rsid w:val="002C1C8C"/>
    <w:rsid w:val="002C1CDB"/>
    <w:rsid w:val="002C2604"/>
    <w:rsid w:val="002C2898"/>
    <w:rsid w:val="002C2CB6"/>
    <w:rsid w:val="002C2F73"/>
    <w:rsid w:val="002C303A"/>
    <w:rsid w:val="002C335F"/>
    <w:rsid w:val="002C36B1"/>
    <w:rsid w:val="002C445C"/>
    <w:rsid w:val="002C4666"/>
    <w:rsid w:val="002C4729"/>
    <w:rsid w:val="002C4A73"/>
    <w:rsid w:val="002C4B0E"/>
    <w:rsid w:val="002C4BA2"/>
    <w:rsid w:val="002C5166"/>
    <w:rsid w:val="002C5188"/>
    <w:rsid w:val="002C5192"/>
    <w:rsid w:val="002C51D6"/>
    <w:rsid w:val="002C538D"/>
    <w:rsid w:val="002C5F51"/>
    <w:rsid w:val="002C6A7B"/>
    <w:rsid w:val="002C6BA5"/>
    <w:rsid w:val="002C6F8E"/>
    <w:rsid w:val="002C73A7"/>
    <w:rsid w:val="002C73B2"/>
    <w:rsid w:val="002C757A"/>
    <w:rsid w:val="002C77C8"/>
    <w:rsid w:val="002C7827"/>
    <w:rsid w:val="002C7ABF"/>
    <w:rsid w:val="002C7AD1"/>
    <w:rsid w:val="002D0528"/>
    <w:rsid w:val="002D08BD"/>
    <w:rsid w:val="002D09B1"/>
    <w:rsid w:val="002D0DDA"/>
    <w:rsid w:val="002D1357"/>
    <w:rsid w:val="002D1616"/>
    <w:rsid w:val="002D1670"/>
    <w:rsid w:val="002D1994"/>
    <w:rsid w:val="002D1A66"/>
    <w:rsid w:val="002D2031"/>
    <w:rsid w:val="002D22A4"/>
    <w:rsid w:val="002D2445"/>
    <w:rsid w:val="002D24C6"/>
    <w:rsid w:val="002D26D5"/>
    <w:rsid w:val="002D2B29"/>
    <w:rsid w:val="002D2B3A"/>
    <w:rsid w:val="002D3045"/>
    <w:rsid w:val="002D30CF"/>
    <w:rsid w:val="002D314B"/>
    <w:rsid w:val="002D34DF"/>
    <w:rsid w:val="002D382C"/>
    <w:rsid w:val="002D38A2"/>
    <w:rsid w:val="002D3F3B"/>
    <w:rsid w:val="002D463E"/>
    <w:rsid w:val="002D49F8"/>
    <w:rsid w:val="002D4A62"/>
    <w:rsid w:val="002D4BD1"/>
    <w:rsid w:val="002D4E17"/>
    <w:rsid w:val="002D53F4"/>
    <w:rsid w:val="002D5CEB"/>
    <w:rsid w:val="002D5E94"/>
    <w:rsid w:val="002D5FFB"/>
    <w:rsid w:val="002D62B6"/>
    <w:rsid w:val="002D6526"/>
    <w:rsid w:val="002D750E"/>
    <w:rsid w:val="002D78E8"/>
    <w:rsid w:val="002D7B6E"/>
    <w:rsid w:val="002D7F32"/>
    <w:rsid w:val="002D7F88"/>
    <w:rsid w:val="002E00A7"/>
    <w:rsid w:val="002E017D"/>
    <w:rsid w:val="002E023D"/>
    <w:rsid w:val="002E0404"/>
    <w:rsid w:val="002E0979"/>
    <w:rsid w:val="002E0BCA"/>
    <w:rsid w:val="002E0E63"/>
    <w:rsid w:val="002E0F75"/>
    <w:rsid w:val="002E14E2"/>
    <w:rsid w:val="002E15E5"/>
    <w:rsid w:val="002E1AE5"/>
    <w:rsid w:val="002E1CC0"/>
    <w:rsid w:val="002E1F27"/>
    <w:rsid w:val="002E22AA"/>
    <w:rsid w:val="002E23EE"/>
    <w:rsid w:val="002E26B9"/>
    <w:rsid w:val="002E270E"/>
    <w:rsid w:val="002E29F1"/>
    <w:rsid w:val="002E2AD5"/>
    <w:rsid w:val="002E2B6A"/>
    <w:rsid w:val="002E2D73"/>
    <w:rsid w:val="002E3112"/>
    <w:rsid w:val="002E3144"/>
    <w:rsid w:val="002E3E14"/>
    <w:rsid w:val="002E4BC8"/>
    <w:rsid w:val="002E4DC3"/>
    <w:rsid w:val="002E4E43"/>
    <w:rsid w:val="002E4EA3"/>
    <w:rsid w:val="002E55FE"/>
    <w:rsid w:val="002E563A"/>
    <w:rsid w:val="002E59A9"/>
    <w:rsid w:val="002E5C5F"/>
    <w:rsid w:val="002E5F37"/>
    <w:rsid w:val="002E6091"/>
    <w:rsid w:val="002E62E7"/>
    <w:rsid w:val="002E6352"/>
    <w:rsid w:val="002E6655"/>
    <w:rsid w:val="002E685B"/>
    <w:rsid w:val="002E68C7"/>
    <w:rsid w:val="002E698D"/>
    <w:rsid w:val="002E6A5E"/>
    <w:rsid w:val="002E6CC1"/>
    <w:rsid w:val="002E6EF6"/>
    <w:rsid w:val="002E781E"/>
    <w:rsid w:val="002E7D14"/>
    <w:rsid w:val="002E7F6C"/>
    <w:rsid w:val="002E7FD9"/>
    <w:rsid w:val="002F059E"/>
    <w:rsid w:val="002F060C"/>
    <w:rsid w:val="002F069F"/>
    <w:rsid w:val="002F07B9"/>
    <w:rsid w:val="002F14DF"/>
    <w:rsid w:val="002F17CA"/>
    <w:rsid w:val="002F1970"/>
    <w:rsid w:val="002F1DC6"/>
    <w:rsid w:val="002F214F"/>
    <w:rsid w:val="002F231E"/>
    <w:rsid w:val="002F249E"/>
    <w:rsid w:val="002F2631"/>
    <w:rsid w:val="002F2BFA"/>
    <w:rsid w:val="002F2EB2"/>
    <w:rsid w:val="002F2FBA"/>
    <w:rsid w:val="002F3264"/>
    <w:rsid w:val="002F38BF"/>
    <w:rsid w:val="002F4048"/>
    <w:rsid w:val="002F41F4"/>
    <w:rsid w:val="002F4972"/>
    <w:rsid w:val="002F502F"/>
    <w:rsid w:val="002F50D6"/>
    <w:rsid w:val="002F53FC"/>
    <w:rsid w:val="002F5460"/>
    <w:rsid w:val="002F54CC"/>
    <w:rsid w:val="002F59C7"/>
    <w:rsid w:val="002F5BBA"/>
    <w:rsid w:val="002F5DD0"/>
    <w:rsid w:val="002F5EB0"/>
    <w:rsid w:val="002F633B"/>
    <w:rsid w:val="002F6771"/>
    <w:rsid w:val="002F6A21"/>
    <w:rsid w:val="002F6DCB"/>
    <w:rsid w:val="002F72F3"/>
    <w:rsid w:val="002F78EA"/>
    <w:rsid w:val="002F79E8"/>
    <w:rsid w:val="002F7EEF"/>
    <w:rsid w:val="003006F2"/>
    <w:rsid w:val="00300744"/>
    <w:rsid w:val="00300773"/>
    <w:rsid w:val="00300959"/>
    <w:rsid w:val="00300C78"/>
    <w:rsid w:val="00300FFA"/>
    <w:rsid w:val="003010C3"/>
    <w:rsid w:val="003011B9"/>
    <w:rsid w:val="00301211"/>
    <w:rsid w:val="0030153B"/>
    <w:rsid w:val="0030169D"/>
    <w:rsid w:val="00301756"/>
    <w:rsid w:val="003022B3"/>
    <w:rsid w:val="003023CC"/>
    <w:rsid w:val="00302582"/>
    <w:rsid w:val="003028AD"/>
    <w:rsid w:val="00302966"/>
    <w:rsid w:val="00302FD9"/>
    <w:rsid w:val="003032E1"/>
    <w:rsid w:val="003036FB"/>
    <w:rsid w:val="00303703"/>
    <w:rsid w:val="003039CA"/>
    <w:rsid w:val="00303CCB"/>
    <w:rsid w:val="00303D98"/>
    <w:rsid w:val="00303EE2"/>
    <w:rsid w:val="0030424B"/>
    <w:rsid w:val="00304CD3"/>
    <w:rsid w:val="00304E45"/>
    <w:rsid w:val="0030502E"/>
    <w:rsid w:val="00305107"/>
    <w:rsid w:val="00305230"/>
    <w:rsid w:val="0030524E"/>
    <w:rsid w:val="00305256"/>
    <w:rsid w:val="003052C5"/>
    <w:rsid w:val="003054A5"/>
    <w:rsid w:val="00305EA6"/>
    <w:rsid w:val="00305EA9"/>
    <w:rsid w:val="003060EB"/>
    <w:rsid w:val="0030616A"/>
    <w:rsid w:val="00306196"/>
    <w:rsid w:val="0030625B"/>
    <w:rsid w:val="00306296"/>
    <w:rsid w:val="003062A2"/>
    <w:rsid w:val="003067D2"/>
    <w:rsid w:val="003067D3"/>
    <w:rsid w:val="003069EF"/>
    <w:rsid w:val="00306A32"/>
    <w:rsid w:val="00306D22"/>
    <w:rsid w:val="003072F5"/>
    <w:rsid w:val="003079E1"/>
    <w:rsid w:val="003079E8"/>
    <w:rsid w:val="00307B99"/>
    <w:rsid w:val="00307BB9"/>
    <w:rsid w:val="00310137"/>
    <w:rsid w:val="00310209"/>
    <w:rsid w:val="0031020E"/>
    <w:rsid w:val="00310379"/>
    <w:rsid w:val="003103B2"/>
    <w:rsid w:val="003107FC"/>
    <w:rsid w:val="003108C1"/>
    <w:rsid w:val="00310ADE"/>
    <w:rsid w:val="00310D10"/>
    <w:rsid w:val="00310D58"/>
    <w:rsid w:val="00310FB8"/>
    <w:rsid w:val="003115C1"/>
    <w:rsid w:val="0031172F"/>
    <w:rsid w:val="00311F6C"/>
    <w:rsid w:val="003120A5"/>
    <w:rsid w:val="003126F2"/>
    <w:rsid w:val="00312965"/>
    <w:rsid w:val="00312BE3"/>
    <w:rsid w:val="00312CAA"/>
    <w:rsid w:val="00313253"/>
    <w:rsid w:val="00313FB3"/>
    <w:rsid w:val="003141C0"/>
    <w:rsid w:val="003142F4"/>
    <w:rsid w:val="003143CA"/>
    <w:rsid w:val="003144C4"/>
    <w:rsid w:val="00314787"/>
    <w:rsid w:val="00314E6C"/>
    <w:rsid w:val="00315225"/>
    <w:rsid w:val="003153A2"/>
    <w:rsid w:val="00315620"/>
    <w:rsid w:val="003159D9"/>
    <w:rsid w:val="00315A1E"/>
    <w:rsid w:val="00315D81"/>
    <w:rsid w:val="00315FBB"/>
    <w:rsid w:val="003161F0"/>
    <w:rsid w:val="0031625C"/>
    <w:rsid w:val="00316487"/>
    <w:rsid w:val="003169B2"/>
    <w:rsid w:val="00316B9F"/>
    <w:rsid w:val="00317047"/>
    <w:rsid w:val="0031754D"/>
    <w:rsid w:val="00317A32"/>
    <w:rsid w:val="00317C23"/>
    <w:rsid w:val="00317DA7"/>
    <w:rsid w:val="003200D5"/>
    <w:rsid w:val="003209C7"/>
    <w:rsid w:val="00320A06"/>
    <w:rsid w:val="00320A3B"/>
    <w:rsid w:val="00320C07"/>
    <w:rsid w:val="003217E7"/>
    <w:rsid w:val="00321ED1"/>
    <w:rsid w:val="0032200A"/>
    <w:rsid w:val="0032222E"/>
    <w:rsid w:val="00322237"/>
    <w:rsid w:val="0032237A"/>
    <w:rsid w:val="00322421"/>
    <w:rsid w:val="00322687"/>
    <w:rsid w:val="003228B3"/>
    <w:rsid w:val="003229A7"/>
    <w:rsid w:val="00322EFA"/>
    <w:rsid w:val="00322F5A"/>
    <w:rsid w:val="00322F88"/>
    <w:rsid w:val="00322FCD"/>
    <w:rsid w:val="003231EF"/>
    <w:rsid w:val="00323423"/>
    <w:rsid w:val="00323555"/>
    <w:rsid w:val="003235DE"/>
    <w:rsid w:val="00323612"/>
    <w:rsid w:val="003236A8"/>
    <w:rsid w:val="00323705"/>
    <w:rsid w:val="00323BCC"/>
    <w:rsid w:val="00323C8B"/>
    <w:rsid w:val="00323D3C"/>
    <w:rsid w:val="00323FC9"/>
    <w:rsid w:val="00324423"/>
    <w:rsid w:val="00324765"/>
    <w:rsid w:val="003249C2"/>
    <w:rsid w:val="00324A58"/>
    <w:rsid w:val="00324AA9"/>
    <w:rsid w:val="00324D16"/>
    <w:rsid w:val="00324DC6"/>
    <w:rsid w:val="00324F42"/>
    <w:rsid w:val="00325147"/>
    <w:rsid w:val="003253C5"/>
    <w:rsid w:val="003255BF"/>
    <w:rsid w:val="003261F5"/>
    <w:rsid w:val="00326263"/>
    <w:rsid w:val="00326369"/>
    <w:rsid w:val="003264A8"/>
    <w:rsid w:val="00326669"/>
    <w:rsid w:val="0032684E"/>
    <w:rsid w:val="00326A17"/>
    <w:rsid w:val="003271E1"/>
    <w:rsid w:val="003275E5"/>
    <w:rsid w:val="003278C3"/>
    <w:rsid w:val="00327B0C"/>
    <w:rsid w:val="00327B1C"/>
    <w:rsid w:val="00327C42"/>
    <w:rsid w:val="00327C73"/>
    <w:rsid w:val="00327D82"/>
    <w:rsid w:val="00327E58"/>
    <w:rsid w:val="00327F40"/>
    <w:rsid w:val="00330268"/>
    <w:rsid w:val="003303F0"/>
    <w:rsid w:val="003308A5"/>
    <w:rsid w:val="00330B01"/>
    <w:rsid w:val="00330D43"/>
    <w:rsid w:val="00330DDC"/>
    <w:rsid w:val="003314F9"/>
    <w:rsid w:val="003319A6"/>
    <w:rsid w:val="00331BC1"/>
    <w:rsid w:val="00331EB4"/>
    <w:rsid w:val="00331FD3"/>
    <w:rsid w:val="003324D2"/>
    <w:rsid w:val="003327E5"/>
    <w:rsid w:val="003327F4"/>
    <w:rsid w:val="003329DD"/>
    <w:rsid w:val="0033313C"/>
    <w:rsid w:val="00333140"/>
    <w:rsid w:val="003338D8"/>
    <w:rsid w:val="00334C94"/>
    <w:rsid w:val="0033503E"/>
    <w:rsid w:val="00335A21"/>
    <w:rsid w:val="00335E18"/>
    <w:rsid w:val="00335E54"/>
    <w:rsid w:val="00335F63"/>
    <w:rsid w:val="003360E1"/>
    <w:rsid w:val="00336971"/>
    <w:rsid w:val="00336BFA"/>
    <w:rsid w:val="0033716F"/>
    <w:rsid w:val="00337685"/>
    <w:rsid w:val="003402F4"/>
    <w:rsid w:val="0034055C"/>
    <w:rsid w:val="00340653"/>
    <w:rsid w:val="00340A07"/>
    <w:rsid w:val="00340DC8"/>
    <w:rsid w:val="00340DFC"/>
    <w:rsid w:val="00341241"/>
    <w:rsid w:val="00341259"/>
    <w:rsid w:val="003416A1"/>
    <w:rsid w:val="00341E8D"/>
    <w:rsid w:val="0034221F"/>
    <w:rsid w:val="0034288B"/>
    <w:rsid w:val="00342BBE"/>
    <w:rsid w:val="00342D97"/>
    <w:rsid w:val="0034307E"/>
    <w:rsid w:val="003430C8"/>
    <w:rsid w:val="003436D5"/>
    <w:rsid w:val="003439BF"/>
    <w:rsid w:val="00343AC7"/>
    <w:rsid w:val="00343BA3"/>
    <w:rsid w:val="00343C1E"/>
    <w:rsid w:val="00343E3A"/>
    <w:rsid w:val="00343EC4"/>
    <w:rsid w:val="0034404E"/>
    <w:rsid w:val="003441E2"/>
    <w:rsid w:val="00344259"/>
    <w:rsid w:val="003445B7"/>
    <w:rsid w:val="00344745"/>
    <w:rsid w:val="00344B05"/>
    <w:rsid w:val="00344EBF"/>
    <w:rsid w:val="00344FFE"/>
    <w:rsid w:val="00345193"/>
    <w:rsid w:val="003456FF"/>
    <w:rsid w:val="003459F4"/>
    <w:rsid w:val="00345E07"/>
    <w:rsid w:val="00345E68"/>
    <w:rsid w:val="003462FE"/>
    <w:rsid w:val="003466E6"/>
    <w:rsid w:val="00346D17"/>
    <w:rsid w:val="00346E5F"/>
    <w:rsid w:val="00347191"/>
    <w:rsid w:val="0034728D"/>
    <w:rsid w:val="00347674"/>
    <w:rsid w:val="00347813"/>
    <w:rsid w:val="00350B32"/>
    <w:rsid w:val="00350F72"/>
    <w:rsid w:val="00351223"/>
    <w:rsid w:val="00351268"/>
    <w:rsid w:val="0035131A"/>
    <w:rsid w:val="00351AD9"/>
    <w:rsid w:val="00352098"/>
    <w:rsid w:val="003520B3"/>
    <w:rsid w:val="003524C2"/>
    <w:rsid w:val="00352712"/>
    <w:rsid w:val="003528B7"/>
    <w:rsid w:val="00352A01"/>
    <w:rsid w:val="00352A28"/>
    <w:rsid w:val="00352DC1"/>
    <w:rsid w:val="00352DC4"/>
    <w:rsid w:val="00352E28"/>
    <w:rsid w:val="00353277"/>
    <w:rsid w:val="003532F2"/>
    <w:rsid w:val="003533E2"/>
    <w:rsid w:val="003534C8"/>
    <w:rsid w:val="003537AB"/>
    <w:rsid w:val="00353EA4"/>
    <w:rsid w:val="0035404B"/>
    <w:rsid w:val="003540D8"/>
    <w:rsid w:val="003543E1"/>
    <w:rsid w:val="00354701"/>
    <w:rsid w:val="003548E6"/>
    <w:rsid w:val="003555D3"/>
    <w:rsid w:val="00355708"/>
    <w:rsid w:val="00355A6F"/>
    <w:rsid w:val="00355D53"/>
    <w:rsid w:val="00355E54"/>
    <w:rsid w:val="00356701"/>
    <w:rsid w:val="00356A24"/>
    <w:rsid w:val="00356C62"/>
    <w:rsid w:val="00357157"/>
    <w:rsid w:val="003572C0"/>
    <w:rsid w:val="00357A1C"/>
    <w:rsid w:val="00357D21"/>
    <w:rsid w:val="00360BEE"/>
    <w:rsid w:val="00360D20"/>
    <w:rsid w:val="003619FC"/>
    <w:rsid w:val="00361A51"/>
    <w:rsid w:val="00361A69"/>
    <w:rsid w:val="00361A86"/>
    <w:rsid w:val="00361B90"/>
    <w:rsid w:val="00361D44"/>
    <w:rsid w:val="00361EA7"/>
    <w:rsid w:val="003624C3"/>
    <w:rsid w:val="0036287B"/>
    <w:rsid w:val="00362EE7"/>
    <w:rsid w:val="00362F98"/>
    <w:rsid w:val="00363316"/>
    <w:rsid w:val="00363657"/>
    <w:rsid w:val="003636F7"/>
    <w:rsid w:val="003639D7"/>
    <w:rsid w:val="00363D83"/>
    <w:rsid w:val="0036414A"/>
    <w:rsid w:val="00364319"/>
    <w:rsid w:val="0036480B"/>
    <w:rsid w:val="003648C3"/>
    <w:rsid w:val="00364B38"/>
    <w:rsid w:val="00365343"/>
    <w:rsid w:val="00365972"/>
    <w:rsid w:val="00365984"/>
    <w:rsid w:val="003659B5"/>
    <w:rsid w:val="00365D4D"/>
    <w:rsid w:val="003661CC"/>
    <w:rsid w:val="0036627C"/>
    <w:rsid w:val="00366361"/>
    <w:rsid w:val="003664EE"/>
    <w:rsid w:val="00366514"/>
    <w:rsid w:val="00366911"/>
    <w:rsid w:val="00366C8C"/>
    <w:rsid w:val="00367439"/>
    <w:rsid w:val="00367855"/>
    <w:rsid w:val="00367C0A"/>
    <w:rsid w:val="00367EB3"/>
    <w:rsid w:val="00367FF8"/>
    <w:rsid w:val="00370542"/>
    <w:rsid w:val="00370AED"/>
    <w:rsid w:val="00370E00"/>
    <w:rsid w:val="003711A0"/>
    <w:rsid w:val="0037136E"/>
    <w:rsid w:val="003716E0"/>
    <w:rsid w:val="00371E42"/>
    <w:rsid w:val="0037239D"/>
    <w:rsid w:val="003724DE"/>
    <w:rsid w:val="00372901"/>
    <w:rsid w:val="003729E5"/>
    <w:rsid w:val="00372B02"/>
    <w:rsid w:val="00372F01"/>
    <w:rsid w:val="003731E3"/>
    <w:rsid w:val="0037376B"/>
    <w:rsid w:val="003737F5"/>
    <w:rsid w:val="00373D9F"/>
    <w:rsid w:val="003742E2"/>
    <w:rsid w:val="003742E6"/>
    <w:rsid w:val="00374381"/>
    <w:rsid w:val="003743D6"/>
    <w:rsid w:val="003749E4"/>
    <w:rsid w:val="003752EF"/>
    <w:rsid w:val="003754CC"/>
    <w:rsid w:val="003756A5"/>
    <w:rsid w:val="00375723"/>
    <w:rsid w:val="00375932"/>
    <w:rsid w:val="00375C07"/>
    <w:rsid w:val="00375E08"/>
    <w:rsid w:val="00375E2F"/>
    <w:rsid w:val="00376181"/>
    <w:rsid w:val="00376542"/>
    <w:rsid w:val="00376613"/>
    <w:rsid w:val="00376648"/>
    <w:rsid w:val="00376E61"/>
    <w:rsid w:val="00376F6A"/>
    <w:rsid w:val="00376FEA"/>
    <w:rsid w:val="003770B1"/>
    <w:rsid w:val="003770F6"/>
    <w:rsid w:val="003773DB"/>
    <w:rsid w:val="00377768"/>
    <w:rsid w:val="00377908"/>
    <w:rsid w:val="00377AEC"/>
    <w:rsid w:val="00380577"/>
    <w:rsid w:val="003805C7"/>
    <w:rsid w:val="003805D1"/>
    <w:rsid w:val="00380638"/>
    <w:rsid w:val="003806B9"/>
    <w:rsid w:val="0038086A"/>
    <w:rsid w:val="00380983"/>
    <w:rsid w:val="00380B71"/>
    <w:rsid w:val="00380FB1"/>
    <w:rsid w:val="003812E8"/>
    <w:rsid w:val="003816EE"/>
    <w:rsid w:val="00381749"/>
    <w:rsid w:val="0038208E"/>
    <w:rsid w:val="0038214E"/>
    <w:rsid w:val="00382421"/>
    <w:rsid w:val="00382AE4"/>
    <w:rsid w:val="00382DF7"/>
    <w:rsid w:val="00383092"/>
    <w:rsid w:val="0038310C"/>
    <w:rsid w:val="003836ED"/>
    <w:rsid w:val="00383778"/>
    <w:rsid w:val="00383A4D"/>
    <w:rsid w:val="00383C3A"/>
    <w:rsid w:val="00383F6E"/>
    <w:rsid w:val="00383F96"/>
    <w:rsid w:val="00383FC9"/>
    <w:rsid w:val="003841B4"/>
    <w:rsid w:val="0038465C"/>
    <w:rsid w:val="003849DD"/>
    <w:rsid w:val="00384BF6"/>
    <w:rsid w:val="003850C6"/>
    <w:rsid w:val="00385211"/>
    <w:rsid w:val="003853EF"/>
    <w:rsid w:val="00385B1B"/>
    <w:rsid w:val="00385C09"/>
    <w:rsid w:val="0038603A"/>
    <w:rsid w:val="003861C6"/>
    <w:rsid w:val="00386319"/>
    <w:rsid w:val="00386B07"/>
    <w:rsid w:val="00387428"/>
    <w:rsid w:val="00387472"/>
    <w:rsid w:val="00387858"/>
    <w:rsid w:val="003879B8"/>
    <w:rsid w:val="00387A1E"/>
    <w:rsid w:val="00387B6E"/>
    <w:rsid w:val="00387C5D"/>
    <w:rsid w:val="00387CC9"/>
    <w:rsid w:val="003904E5"/>
    <w:rsid w:val="0039063D"/>
    <w:rsid w:val="00390AAE"/>
    <w:rsid w:val="00391547"/>
    <w:rsid w:val="00391625"/>
    <w:rsid w:val="00391C36"/>
    <w:rsid w:val="00392658"/>
    <w:rsid w:val="003926DC"/>
    <w:rsid w:val="003926FA"/>
    <w:rsid w:val="00392A70"/>
    <w:rsid w:val="00392D10"/>
    <w:rsid w:val="003937C4"/>
    <w:rsid w:val="003938E9"/>
    <w:rsid w:val="00393BAC"/>
    <w:rsid w:val="00393FB9"/>
    <w:rsid w:val="00393FEF"/>
    <w:rsid w:val="003941CE"/>
    <w:rsid w:val="00394201"/>
    <w:rsid w:val="0039444E"/>
    <w:rsid w:val="0039445E"/>
    <w:rsid w:val="003944B6"/>
    <w:rsid w:val="003948E6"/>
    <w:rsid w:val="00394A8E"/>
    <w:rsid w:val="00394C0C"/>
    <w:rsid w:val="00394E51"/>
    <w:rsid w:val="003950C0"/>
    <w:rsid w:val="003951FC"/>
    <w:rsid w:val="003953D1"/>
    <w:rsid w:val="0039540B"/>
    <w:rsid w:val="003955A7"/>
    <w:rsid w:val="00395926"/>
    <w:rsid w:val="00396229"/>
    <w:rsid w:val="0039686C"/>
    <w:rsid w:val="003968A9"/>
    <w:rsid w:val="00396E3A"/>
    <w:rsid w:val="00396F0C"/>
    <w:rsid w:val="003970A1"/>
    <w:rsid w:val="003972E6"/>
    <w:rsid w:val="0039742C"/>
    <w:rsid w:val="003978CE"/>
    <w:rsid w:val="003979A5"/>
    <w:rsid w:val="00397CC9"/>
    <w:rsid w:val="003A0279"/>
    <w:rsid w:val="003A079F"/>
    <w:rsid w:val="003A0A06"/>
    <w:rsid w:val="003A0A14"/>
    <w:rsid w:val="003A0AD7"/>
    <w:rsid w:val="003A0D28"/>
    <w:rsid w:val="003A106E"/>
    <w:rsid w:val="003A1249"/>
    <w:rsid w:val="003A12D2"/>
    <w:rsid w:val="003A1400"/>
    <w:rsid w:val="003A146F"/>
    <w:rsid w:val="003A19ED"/>
    <w:rsid w:val="003A1B35"/>
    <w:rsid w:val="003A1F23"/>
    <w:rsid w:val="003A1FD1"/>
    <w:rsid w:val="003A20A6"/>
    <w:rsid w:val="003A2CDD"/>
    <w:rsid w:val="003A2D40"/>
    <w:rsid w:val="003A2ECA"/>
    <w:rsid w:val="003A30AC"/>
    <w:rsid w:val="003A323E"/>
    <w:rsid w:val="003A33C5"/>
    <w:rsid w:val="003A366C"/>
    <w:rsid w:val="003A3860"/>
    <w:rsid w:val="003A39A2"/>
    <w:rsid w:val="003A4214"/>
    <w:rsid w:val="003A42A8"/>
    <w:rsid w:val="003A4307"/>
    <w:rsid w:val="003A450A"/>
    <w:rsid w:val="003A458E"/>
    <w:rsid w:val="003A46F9"/>
    <w:rsid w:val="003A472A"/>
    <w:rsid w:val="003A49C5"/>
    <w:rsid w:val="003A4E95"/>
    <w:rsid w:val="003A4F9C"/>
    <w:rsid w:val="003A53ED"/>
    <w:rsid w:val="003A549E"/>
    <w:rsid w:val="003A5615"/>
    <w:rsid w:val="003A575F"/>
    <w:rsid w:val="003A58DB"/>
    <w:rsid w:val="003A5CBC"/>
    <w:rsid w:val="003A61E3"/>
    <w:rsid w:val="003A6492"/>
    <w:rsid w:val="003A65B5"/>
    <w:rsid w:val="003A6C35"/>
    <w:rsid w:val="003A6C81"/>
    <w:rsid w:val="003A6E25"/>
    <w:rsid w:val="003A72A0"/>
    <w:rsid w:val="003A748F"/>
    <w:rsid w:val="003B03BB"/>
    <w:rsid w:val="003B076C"/>
    <w:rsid w:val="003B087B"/>
    <w:rsid w:val="003B0C87"/>
    <w:rsid w:val="003B1082"/>
    <w:rsid w:val="003B12F5"/>
    <w:rsid w:val="003B1AB2"/>
    <w:rsid w:val="003B1E4C"/>
    <w:rsid w:val="003B2005"/>
    <w:rsid w:val="003B2301"/>
    <w:rsid w:val="003B2340"/>
    <w:rsid w:val="003B24B8"/>
    <w:rsid w:val="003B2BF6"/>
    <w:rsid w:val="003B2C1E"/>
    <w:rsid w:val="003B2E4C"/>
    <w:rsid w:val="003B3684"/>
    <w:rsid w:val="003B3767"/>
    <w:rsid w:val="003B3917"/>
    <w:rsid w:val="003B3BCD"/>
    <w:rsid w:val="003B3CE7"/>
    <w:rsid w:val="003B3D06"/>
    <w:rsid w:val="003B3F8E"/>
    <w:rsid w:val="003B3FE4"/>
    <w:rsid w:val="003B411F"/>
    <w:rsid w:val="003B435B"/>
    <w:rsid w:val="003B43A2"/>
    <w:rsid w:val="003B49E2"/>
    <w:rsid w:val="003B49F6"/>
    <w:rsid w:val="003B4E4E"/>
    <w:rsid w:val="003B5D4A"/>
    <w:rsid w:val="003B5D62"/>
    <w:rsid w:val="003B6583"/>
    <w:rsid w:val="003B6B71"/>
    <w:rsid w:val="003B6B8E"/>
    <w:rsid w:val="003B7037"/>
    <w:rsid w:val="003B72F3"/>
    <w:rsid w:val="003B778C"/>
    <w:rsid w:val="003B79B5"/>
    <w:rsid w:val="003B7A54"/>
    <w:rsid w:val="003B7B45"/>
    <w:rsid w:val="003B7BC2"/>
    <w:rsid w:val="003B7C24"/>
    <w:rsid w:val="003B7E76"/>
    <w:rsid w:val="003C049C"/>
    <w:rsid w:val="003C0B86"/>
    <w:rsid w:val="003C10B0"/>
    <w:rsid w:val="003C18F1"/>
    <w:rsid w:val="003C1B7C"/>
    <w:rsid w:val="003C1E7D"/>
    <w:rsid w:val="003C1FB8"/>
    <w:rsid w:val="003C21B3"/>
    <w:rsid w:val="003C2359"/>
    <w:rsid w:val="003C2A4D"/>
    <w:rsid w:val="003C2AEC"/>
    <w:rsid w:val="003C31E1"/>
    <w:rsid w:val="003C32B0"/>
    <w:rsid w:val="003C3474"/>
    <w:rsid w:val="003C3AC8"/>
    <w:rsid w:val="003C466A"/>
    <w:rsid w:val="003C4AF7"/>
    <w:rsid w:val="003C51E6"/>
    <w:rsid w:val="003C58E8"/>
    <w:rsid w:val="003C5AE7"/>
    <w:rsid w:val="003C608F"/>
    <w:rsid w:val="003C6D5F"/>
    <w:rsid w:val="003C70DE"/>
    <w:rsid w:val="003C713C"/>
    <w:rsid w:val="003C7184"/>
    <w:rsid w:val="003C7329"/>
    <w:rsid w:val="003C73C2"/>
    <w:rsid w:val="003C7483"/>
    <w:rsid w:val="003C7579"/>
    <w:rsid w:val="003C7598"/>
    <w:rsid w:val="003C78AE"/>
    <w:rsid w:val="003C7ABA"/>
    <w:rsid w:val="003C7AF2"/>
    <w:rsid w:val="003C7F2D"/>
    <w:rsid w:val="003D0010"/>
    <w:rsid w:val="003D0158"/>
    <w:rsid w:val="003D02B5"/>
    <w:rsid w:val="003D0543"/>
    <w:rsid w:val="003D0DB2"/>
    <w:rsid w:val="003D0DCC"/>
    <w:rsid w:val="003D12E2"/>
    <w:rsid w:val="003D148D"/>
    <w:rsid w:val="003D1B99"/>
    <w:rsid w:val="003D21E1"/>
    <w:rsid w:val="003D244E"/>
    <w:rsid w:val="003D2584"/>
    <w:rsid w:val="003D2645"/>
    <w:rsid w:val="003D2712"/>
    <w:rsid w:val="003D2B92"/>
    <w:rsid w:val="003D2EB0"/>
    <w:rsid w:val="003D3568"/>
    <w:rsid w:val="003D3844"/>
    <w:rsid w:val="003D3864"/>
    <w:rsid w:val="003D3BCD"/>
    <w:rsid w:val="003D438A"/>
    <w:rsid w:val="003D43AA"/>
    <w:rsid w:val="003D4683"/>
    <w:rsid w:val="003D468D"/>
    <w:rsid w:val="003D4AE9"/>
    <w:rsid w:val="003D4EBB"/>
    <w:rsid w:val="003D53FD"/>
    <w:rsid w:val="003D57E8"/>
    <w:rsid w:val="003D58FD"/>
    <w:rsid w:val="003D5AF8"/>
    <w:rsid w:val="003D5B7F"/>
    <w:rsid w:val="003D5DCB"/>
    <w:rsid w:val="003D6223"/>
    <w:rsid w:val="003D649F"/>
    <w:rsid w:val="003D6734"/>
    <w:rsid w:val="003D691F"/>
    <w:rsid w:val="003D7006"/>
    <w:rsid w:val="003D7011"/>
    <w:rsid w:val="003D7086"/>
    <w:rsid w:val="003D77EB"/>
    <w:rsid w:val="003D7C0A"/>
    <w:rsid w:val="003D7E14"/>
    <w:rsid w:val="003E0320"/>
    <w:rsid w:val="003E0895"/>
    <w:rsid w:val="003E0A4A"/>
    <w:rsid w:val="003E0B49"/>
    <w:rsid w:val="003E1088"/>
    <w:rsid w:val="003E165F"/>
    <w:rsid w:val="003E1BED"/>
    <w:rsid w:val="003E1C9A"/>
    <w:rsid w:val="003E201D"/>
    <w:rsid w:val="003E24CB"/>
    <w:rsid w:val="003E24EF"/>
    <w:rsid w:val="003E2BBB"/>
    <w:rsid w:val="003E30BF"/>
    <w:rsid w:val="003E3411"/>
    <w:rsid w:val="003E34D1"/>
    <w:rsid w:val="003E361A"/>
    <w:rsid w:val="003E3A16"/>
    <w:rsid w:val="003E3A56"/>
    <w:rsid w:val="003E3E5E"/>
    <w:rsid w:val="003E3EBC"/>
    <w:rsid w:val="003E4869"/>
    <w:rsid w:val="003E50AF"/>
    <w:rsid w:val="003E5E74"/>
    <w:rsid w:val="003E5EF8"/>
    <w:rsid w:val="003E5F44"/>
    <w:rsid w:val="003E5FB1"/>
    <w:rsid w:val="003E647C"/>
    <w:rsid w:val="003E6803"/>
    <w:rsid w:val="003E72C6"/>
    <w:rsid w:val="003E75E0"/>
    <w:rsid w:val="003E7703"/>
    <w:rsid w:val="003E79B5"/>
    <w:rsid w:val="003E7E63"/>
    <w:rsid w:val="003E7ED1"/>
    <w:rsid w:val="003F009F"/>
    <w:rsid w:val="003F07EB"/>
    <w:rsid w:val="003F0E03"/>
    <w:rsid w:val="003F12F5"/>
    <w:rsid w:val="003F1336"/>
    <w:rsid w:val="003F14CD"/>
    <w:rsid w:val="003F1550"/>
    <w:rsid w:val="003F175D"/>
    <w:rsid w:val="003F18CF"/>
    <w:rsid w:val="003F1BB2"/>
    <w:rsid w:val="003F200A"/>
    <w:rsid w:val="003F209C"/>
    <w:rsid w:val="003F2284"/>
    <w:rsid w:val="003F22A5"/>
    <w:rsid w:val="003F248F"/>
    <w:rsid w:val="003F2801"/>
    <w:rsid w:val="003F2B3D"/>
    <w:rsid w:val="003F2E23"/>
    <w:rsid w:val="003F2E91"/>
    <w:rsid w:val="003F3056"/>
    <w:rsid w:val="003F33AA"/>
    <w:rsid w:val="003F343E"/>
    <w:rsid w:val="003F37E8"/>
    <w:rsid w:val="003F398F"/>
    <w:rsid w:val="003F3FAC"/>
    <w:rsid w:val="003F40BF"/>
    <w:rsid w:val="003F418B"/>
    <w:rsid w:val="003F4195"/>
    <w:rsid w:val="003F4F3B"/>
    <w:rsid w:val="003F5335"/>
    <w:rsid w:val="003F59C4"/>
    <w:rsid w:val="003F5BFF"/>
    <w:rsid w:val="003F5CFC"/>
    <w:rsid w:val="003F5E84"/>
    <w:rsid w:val="003F5EFC"/>
    <w:rsid w:val="003F5F41"/>
    <w:rsid w:val="003F60CE"/>
    <w:rsid w:val="003F60DF"/>
    <w:rsid w:val="003F6745"/>
    <w:rsid w:val="003F6B51"/>
    <w:rsid w:val="003F6E91"/>
    <w:rsid w:val="003F701E"/>
    <w:rsid w:val="003F707C"/>
    <w:rsid w:val="003F721A"/>
    <w:rsid w:val="003F752D"/>
    <w:rsid w:val="003F7560"/>
    <w:rsid w:val="003F7577"/>
    <w:rsid w:val="003F7784"/>
    <w:rsid w:val="004002A5"/>
    <w:rsid w:val="00400637"/>
    <w:rsid w:val="00400B4B"/>
    <w:rsid w:val="00400BA3"/>
    <w:rsid w:val="00400D21"/>
    <w:rsid w:val="004012D9"/>
    <w:rsid w:val="00401525"/>
    <w:rsid w:val="00401782"/>
    <w:rsid w:val="00401849"/>
    <w:rsid w:val="00401FF2"/>
    <w:rsid w:val="00402025"/>
    <w:rsid w:val="004023EC"/>
    <w:rsid w:val="00402791"/>
    <w:rsid w:val="0040297C"/>
    <w:rsid w:val="00402B2B"/>
    <w:rsid w:val="00403194"/>
    <w:rsid w:val="00403802"/>
    <w:rsid w:val="00404E16"/>
    <w:rsid w:val="00405082"/>
    <w:rsid w:val="004058C7"/>
    <w:rsid w:val="00405AF7"/>
    <w:rsid w:val="00405D1A"/>
    <w:rsid w:val="00405EB3"/>
    <w:rsid w:val="00406053"/>
    <w:rsid w:val="00406058"/>
    <w:rsid w:val="0040623A"/>
    <w:rsid w:val="00406617"/>
    <w:rsid w:val="0040684D"/>
    <w:rsid w:val="00406AA6"/>
    <w:rsid w:val="00406BF7"/>
    <w:rsid w:val="00406C11"/>
    <w:rsid w:val="00406C7B"/>
    <w:rsid w:val="004071F2"/>
    <w:rsid w:val="004074E8"/>
    <w:rsid w:val="00407802"/>
    <w:rsid w:val="004103B0"/>
    <w:rsid w:val="004103CE"/>
    <w:rsid w:val="00410810"/>
    <w:rsid w:val="00410B59"/>
    <w:rsid w:val="00410C70"/>
    <w:rsid w:val="004115E3"/>
    <w:rsid w:val="004117EB"/>
    <w:rsid w:val="004119D1"/>
    <w:rsid w:val="00411BDD"/>
    <w:rsid w:val="00412110"/>
    <w:rsid w:val="004122F7"/>
    <w:rsid w:val="00412412"/>
    <w:rsid w:val="00412D4B"/>
    <w:rsid w:val="00412E82"/>
    <w:rsid w:val="004131EC"/>
    <w:rsid w:val="0041365C"/>
    <w:rsid w:val="00413721"/>
    <w:rsid w:val="00413A10"/>
    <w:rsid w:val="00413C75"/>
    <w:rsid w:val="00413C8B"/>
    <w:rsid w:val="00413DBE"/>
    <w:rsid w:val="00414078"/>
    <w:rsid w:val="004142FA"/>
    <w:rsid w:val="00414C33"/>
    <w:rsid w:val="00414DDC"/>
    <w:rsid w:val="0041506D"/>
    <w:rsid w:val="00415150"/>
    <w:rsid w:val="004152B4"/>
    <w:rsid w:val="00415AB9"/>
    <w:rsid w:val="00416259"/>
    <w:rsid w:val="00416887"/>
    <w:rsid w:val="00416E12"/>
    <w:rsid w:val="0041707D"/>
    <w:rsid w:val="004171DF"/>
    <w:rsid w:val="004174D6"/>
    <w:rsid w:val="0041751F"/>
    <w:rsid w:val="004176AF"/>
    <w:rsid w:val="00417A5C"/>
    <w:rsid w:val="00420220"/>
    <w:rsid w:val="00420561"/>
    <w:rsid w:val="00420CB0"/>
    <w:rsid w:val="00420CF0"/>
    <w:rsid w:val="00420E5B"/>
    <w:rsid w:val="00420F85"/>
    <w:rsid w:val="00421580"/>
    <w:rsid w:val="00421619"/>
    <w:rsid w:val="00422462"/>
    <w:rsid w:val="004225AE"/>
    <w:rsid w:val="00422661"/>
    <w:rsid w:val="00422B97"/>
    <w:rsid w:val="00422BC4"/>
    <w:rsid w:val="00423616"/>
    <w:rsid w:val="004236D9"/>
    <w:rsid w:val="004239CB"/>
    <w:rsid w:val="00423BC7"/>
    <w:rsid w:val="00424232"/>
    <w:rsid w:val="00424258"/>
    <w:rsid w:val="004242D7"/>
    <w:rsid w:val="00424667"/>
    <w:rsid w:val="00424700"/>
    <w:rsid w:val="004249D2"/>
    <w:rsid w:val="00424A45"/>
    <w:rsid w:val="00424A9E"/>
    <w:rsid w:val="00424E87"/>
    <w:rsid w:val="00424FC0"/>
    <w:rsid w:val="00425061"/>
    <w:rsid w:val="00425183"/>
    <w:rsid w:val="004251B4"/>
    <w:rsid w:val="00425293"/>
    <w:rsid w:val="004253B3"/>
    <w:rsid w:val="0042548D"/>
    <w:rsid w:val="004257F0"/>
    <w:rsid w:val="00425863"/>
    <w:rsid w:val="004258E9"/>
    <w:rsid w:val="00425DAF"/>
    <w:rsid w:val="0042622C"/>
    <w:rsid w:val="00426242"/>
    <w:rsid w:val="00426342"/>
    <w:rsid w:val="004263D3"/>
    <w:rsid w:val="00426A8A"/>
    <w:rsid w:val="00426ABB"/>
    <w:rsid w:val="00426BCB"/>
    <w:rsid w:val="00426CA3"/>
    <w:rsid w:val="00426FB6"/>
    <w:rsid w:val="00426FF4"/>
    <w:rsid w:val="00427051"/>
    <w:rsid w:val="004272DD"/>
    <w:rsid w:val="00427506"/>
    <w:rsid w:val="0042769A"/>
    <w:rsid w:val="00427739"/>
    <w:rsid w:val="00427881"/>
    <w:rsid w:val="004279A6"/>
    <w:rsid w:val="00427BBD"/>
    <w:rsid w:val="0043017E"/>
    <w:rsid w:val="004302A3"/>
    <w:rsid w:val="00430584"/>
    <w:rsid w:val="00430AF0"/>
    <w:rsid w:val="00430DA0"/>
    <w:rsid w:val="00430F6B"/>
    <w:rsid w:val="004312C9"/>
    <w:rsid w:val="004316A6"/>
    <w:rsid w:val="004316B1"/>
    <w:rsid w:val="00431731"/>
    <w:rsid w:val="00431911"/>
    <w:rsid w:val="00431A31"/>
    <w:rsid w:val="00431C2A"/>
    <w:rsid w:val="00431F54"/>
    <w:rsid w:val="00432391"/>
    <w:rsid w:val="00432B1A"/>
    <w:rsid w:val="00432F90"/>
    <w:rsid w:val="00433BBC"/>
    <w:rsid w:val="00433E35"/>
    <w:rsid w:val="0043440C"/>
    <w:rsid w:val="004345C6"/>
    <w:rsid w:val="004347F7"/>
    <w:rsid w:val="00434927"/>
    <w:rsid w:val="00434D11"/>
    <w:rsid w:val="0043529B"/>
    <w:rsid w:val="00435320"/>
    <w:rsid w:val="0043532F"/>
    <w:rsid w:val="00435A08"/>
    <w:rsid w:val="00435A09"/>
    <w:rsid w:val="00435CCF"/>
    <w:rsid w:val="00435F4E"/>
    <w:rsid w:val="00436418"/>
    <w:rsid w:val="00436D92"/>
    <w:rsid w:val="00436FBB"/>
    <w:rsid w:val="004375EF"/>
    <w:rsid w:val="00437E49"/>
    <w:rsid w:val="004403F2"/>
    <w:rsid w:val="00440472"/>
    <w:rsid w:val="00440FEB"/>
    <w:rsid w:val="004411AB"/>
    <w:rsid w:val="00441218"/>
    <w:rsid w:val="004412C4"/>
    <w:rsid w:val="004419DF"/>
    <w:rsid w:val="00441C78"/>
    <w:rsid w:val="00441E3D"/>
    <w:rsid w:val="004422E4"/>
    <w:rsid w:val="00442617"/>
    <w:rsid w:val="0044296D"/>
    <w:rsid w:val="00442CD9"/>
    <w:rsid w:val="00442EDD"/>
    <w:rsid w:val="00443160"/>
    <w:rsid w:val="00443DB0"/>
    <w:rsid w:val="00443E17"/>
    <w:rsid w:val="00444071"/>
    <w:rsid w:val="004444B2"/>
    <w:rsid w:val="00444E2D"/>
    <w:rsid w:val="00445883"/>
    <w:rsid w:val="00445ED0"/>
    <w:rsid w:val="00445F10"/>
    <w:rsid w:val="00446370"/>
    <w:rsid w:val="00446571"/>
    <w:rsid w:val="00446E93"/>
    <w:rsid w:val="00447276"/>
    <w:rsid w:val="004472D2"/>
    <w:rsid w:val="00447525"/>
    <w:rsid w:val="004477AB"/>
    <w:rsid w:val="00447947"/>
    <w:rsid w:val="00447A89"/>
    <w:rsid w:val="00447B7C"/>
    <w:rsid w:val="00450148"/>
    <w:rsid w:val="004501A4"/>
    <w:rsid w:val="004505FF"/>
    <w:rsid w:val="004506C8"/>
    <w:rsid w:val="00451400"/>
    <w:rsid w:val="00451C39"/>
    <w:rsid w:val="00451CFD"/>
    <w:rsid w:val="00451D72"/>
    <w:rsid w:val="00451D9B"/>
    <w:rsid w:val="0045232D"/>
    <w:rsid w:val="00452404"/>
    <w:rsid w:val="004526EB"/>
    <w:rsid w:val="004530FD"/>
    <w:rsid w:val="00453326"/>
    <w:rsid w:val="00453A0F"/>
    <w:rsid w:val="00453A81"/>
    <w:rsid w:val="00453D61"/>
    <w:rsid w:val="00453E44"/>
    <w:rsid w:val="00454092"/>
    <w:rsid w:val="004546D2"/>
    <w:rsid w:val="004548CD"/>
    <w:rsid w:val="004548F3"/>
    <w:rsid w:val="00454B61"/>
    <w:rsid w:val="00454CEC"/>
    <w:rsid w:val="00454D58"/>
    <w:rsid w:val="00454E1E"/>
    <w:rsid w:val="004559D8"/>
    <w:rsid w:val="00455D6D"/>
    <w:rsid w:val="00456115"/>
    <w:rsid w:val="00456156"/>
    <w:rsid w:val="004562B6"/>
    <w:rsid w:val="00456918"/>
    <w:rsid w:val="0045694A"/>
    <w:rsid w:val="00456A45"/>
    <w:rsid w:val="00456A62"/>
    <w:rsid w:val="00456BCB"/>
    <w:rsid w:val="00457264"/>
    <w:rsid w:val="00457294"/>
    <w:rsid w:val="00457587"/>
    <w:rsid w:val="00457BBF"/>
    <w:rsid w:val="004603ED"/>
    <w:rsid w:val="004603F0"/>
    <w:rsid w:val="0046075B"/>
    <w:rsid w:val="004613F2"/>
    <w:rsid w:val="004616D2"/>
    <w:rsid w:val="00461BEC"/>
    <w:rsid w:val="004620A3"/>
    <w:rsid w:val="004620A5"/>
    <w:rsid w:val="004622A6"/>
    <w:rsid w:val="00462372"/>
    <w:rsid w:val="004629CA"/>
    <w:rsid w:val="00463032"/>
    <w:rsid w:val="0046364C"/>
    <w:rsid w:val="004636C9"/>
    <w:rsid w:val="004639DA"/>
    <w:rsid w:val="00463A4D"/>
    <w:rsid w:val="00463AD9"/>
    <w:rsid w:val="004643F4"/>
    <w:rsid w:val="00464999"/>
    <w:rsid w:val="00464E14"/>
    <w:rsid w:val="00464F58"/>
    <w:rsid w:val="004652BE"/>
    <w:rsid w:val="0046552C"/>
    <w:rsid w:val="004655D4"/>
    <w:rsid w:val="00465B1E"/>
    <w:rsid w:val="00466251"/>
    <w:rsid w:val="004665A1"/>
    <w:rsid w:val="0046663D"/>
    <w:rsid w:val="00466654"/>
    <w:rsid w:val="00466765"/>
    <w:rsid w:val="0046694F"/>
    <w:rsid w:val="00466956"/>
    <w:rsid w:val="00466DDF"/>
    <w:rsid w:val="00466E0A"/>
    <w:rsid w:val="004675E9"/>
    <w:rsid w:val="004678FF"/>
    <w:rsid w:val="00467D49"/>
    <w:rsid w:val="00470225"/>
    <w:rsid w:val="00470600"/>
    <w:rsid w:val="00470626"/>
    <w:rsid w:val="00470EF6"/>
    <w:rsid w:val="0047117D"/>
    <w:rsid w:val="00471208"/>
    <w:rsid w:val="004712D0"/>
    <w:rsid w:val="0047145D"/>
    <w:rsid w:val="004716A8"/>
    <w:rsid w:val="00471C2B"/>
    <w:rsid w:val="00471DFE"/>
    <w:rsid w:val="004720DA"/>
    <w:rsid w:val="0047241D"/>
    <w:rsid w:val="00472D06"/>
    <w:rsid w:val="00473427"/>
    <w:rsid w:val="00473489"/>
    <w:rsid w:val="00473738"/>
    <w:rsid w:val="00473A04"/>
    <w:rsid w:val="00473BFF"/>
    <w:rsid w:val="00473C1B"/>
    <w:rsid w:val="00473FE0"/>
    <w:rsid w:val="004742F1"/>
    <w:rsid w:val="0047458B"/>
    <w:rsid w:val="0047459D"/>
    <w:rsid w:val="00474778"/>
    <w:rsid w:val="00474793"/>
    <w:rsid w:val="00474CB5"/>
    <w:rsid w:val="004751DC"/>
    <w:rsid w:val="00475403"/>
    <w:rsid w:val="0047564E"/>
    <w:rsid w:val="00475A09"/>
    <w:rsid w:val="00475ABD"/>
    <w:rsid w:val="00475D8C"/>
    <w:rsid w:val="00475FE0"/>
    <w:rsid w:val="0047640B"/>
    <w:rsid w:val="004768AC"/>
    <w:rsid w:val="00476CFF"/>
    <w:rsid w:val="00477081"/>
    <w:rsid w:val="00477505"/>
    <w:rsid w:val="004775DE"/>
    <w:rsid w:val="00477731"/>
    <w:rsid w:val="00477A6E"/>
    <w:rsid w:val="004802DF"/>
    <w:rsid w:val="004802FC"/>
    <w:rsid w:val="0048043B"/>
    <w:rsid w:val="00480572"/>
    <w:rsid w:val="004806A0"/>
    <w:rsid w:val="00480B6E"/>
    <w:rsid w:val="00480C72"/>
    <w:rsid w:val="00480DEF"/>
    <w:rsid w:val="00481725"/>
    <w:rsid w:val="00481744"/>
    <w:rsid w:val="004817C9"/>
    <w:rsid w:val="00481B77"/>
    <w:rsid w:val="00481E35"/>
    <w:rsid w:val="0048220D"/>
    <w:rsid w:val="00482D56"/>
    <w:rsid w:val="00482F7D"/>
    <w:rsid w:val="00483005"/>
    <w:rsid w:val="004833F7"/>
    <w:rsid w:val="0048361E"/>
    <w:rsid w:val="00483721"/>
    <w:rsid w:val="004839AE"/>
    <w:rsid w:val="00483D87"/>
    <w:rsid w:val="00484026"/>
    <w:rsid w:val="004840B0"/>
    <w:rsid w:val="00484ADF"/>
    <w:rsid w:val="0048500D"/>
    <w:rsid w:val="004850BE"/>
    <w:rsid w:val="0048521B"/>
    <w:rsid w:val="00485CD9"/>
    <w:rsid w:val="00485CF1"/>
    <w:rsid w:val="00485F82"/>
    <w:rsid w:val="004863A0"/>
    <w:rsid w:val="0048655D"/>
    <w:rsid w:val="004867F0"/>
    <w:rsid w:val="004868A5"/>
    <w:rsid w:val="00487092"/>
    <w:rsid w:val="0048711A"/>
    <w:rsid w:val="00487480"/>
    <w:rsid w:val="00487AA2"/>
    <w:rsid w:val="00487D14"/>
    <w:rsid w:val="00490136"/>
    <w:rsid w:val="00490380"/>
    <w:rsid w:val="00490591"/>
    <w:rsid w:val="00490D32"/>
    <w:rsid w:val="0049108C"/>
    <w:rsid w:val="004911DF"/>
    <w:rsid w:val="004919C8"/>
    <w:rsid w:val="00491B10"/>
    <w:rsid w:val="00492257"/>
    <w:rsid w:val="004925DD"/>
    <w:rsid w:val="004926E1"/>
    <w:rsid w:val="00492B2D"/>
    <w:rsid w:val="00492EFA"/>
    <w:rsid w:val="00493220"/>
    <w:rsid w:val="00493629"/>
    <w:rsid w:val="00493884"/>
    <w:rsid w:val="0049393B"/>
    <w:rsid w:val="00493D3C"/>
    <w:rsid w:val="00493E0E"/>
    <w:rsid w:val="00494A84"/>
    <w:rsid w:val="00494BAC"/>
    <w:rsid w:val="00494BFE"/>
    <w:rsid w:val="0049500B"/>
    <w:rsid w:val="004954B6"/>
    <w:rsid w:val="00495619"/>
    <w:rsid w:val="00495676"/>
    <w:rsid w:val="00495687"/>
    <w:rsid w:val="004956B9"/>
    <w:rsid w:val="004956D2"/>
    <w:rsid w:val="00495B27"/>
    <w:rsid w:val="00495B44"/>
    <w:rsid w:val="00495F72"/>
    <w:rsid w:val="00496070"/>
    <w:rsid w:val="004960A6"/>
    <w:rsid w:val="004962C5"/>
    <w:rsid w:val="004962F2"/>
    <w:rsid w:val="00496546"/>
    <w:rsid w:val="00496594"/>
    <w:rsid w:val="00496943"/>
    <w:rsid w:val="004969D4"/>
    <w:rsid w:val="00496B7D"/>
    <w:rsid w:val="00497075"/>
    <w:rsid w:val="00497239"/>
    <w:rsid w:val="00497448"/>
    <w:rsid w:val="00497967"/>
    <w:rsid w:val="0049797A"/>
    <w:rsid w:val="00497AA2"/>
    <w:rsid w:val="004A00FB"/>
    <w:rsid w:val="004A01DF"/>
    <w:rsid w:val="004A055B"/>
    <w:rsid w:val="004A06F2"/>
    <w:rsid w:val="004A0B23"/>
    <w:rsid w:val="004A0CD2"/>
    <w:rsid w:val="004A160F"/>
    <w:rsid w:val="004A17AE"/>
    <w:rsid w:val="004A1826"/>
    <w:rsid w:val="004A1835"/>
    <w:rsid w:val="004A1AA0"/>
    <w:rsid w:val="004A24D9"/>
    <w:rsid w:val="004A2729"/>
    <w:rsid w:val="004A2A32"/>
    <w:rsid w:val="004A2BD5"/>
    <w:rsid w:val="004A2E32"/>
    <w:rsid w:val="004A34EC"/>
    <w:rsid w:val="004A3658"/>
    <w:rsid w:val="004A3A8A"/>
    <w:rsid w:val="004A3B44"/>
    <w:rsid w:val="004A3C24"/>
    <w:rsid w:val="004A3EA5"/>
    <w:rsid w:val="004A3F8A"/>
    <w:rsid w:val="004A4131"/>
    <w:rsid w:val="004A49E8"/>
    <w:rsid w:val="004A4D99"/>
    <w:rsid w:val="004A5ACC"/>
    <w:rsid w:val="004A6836"/>
    <w:rsid w:val="004A6E0C"/>
    <w:rsid w:val="004A7244"/>
    <w:rsid w:val="004A724C"/>
    <w:rsid w:val="004A757F"/>
    <w:rsid w:val="004A75FE"/>
    <w:rsid w:val="004A7759"/>
    <w:rsid w:val="004A7D75"/>
    <w:rsid w:val="004A7E99"/>
    <w:rsid w:val="004B01A4"/>
    <w:rsid w:val="004B087C"/>
    <w:rsid w:val="004B091F"/>
    <w:rsid w:val="004B0A3E"/>
    <w:rsid w:val="004B0A70"/>
    <w:rsid w:val="004B0DF0"/>
    <w:rsid w:val="004B13DC"/>
    <w:rsid w:val="004B15B6"/>
    <w:rsid w:val="004B21A5"/>
    <w:rsid w:val="004B2373"/>
    <w:rsid w:val="004B2991"/>
    <w:rsid w:val="004B2E0E"/>
    <w:rsid w:val="004B3099"/>
    <w:rsid w:val="004B3AF6"/>
    <w:rsid w:val="004B40E7"/>
    <w:rsid w:val="004B42FF"/>
    <w:rsid w:val="004B436E"/>
    <w:rsid w:val="004B4671"/>
    <w:rsid w:val="004B471D"/>
    <w:rsid w:val="004B56C6"/>
    <w:rsid w:val="004B5976"/>
    <w:rsid w:val="004B5A41"/>
    <w:rsid w:val="004B5A69"/>
    <w:rsid w:val="004B5B03"/>
    <w:rsid w:val="004B5C60"/>
    <w:rsid w:val="004B5E5B"/>
    <w:rsid w:val="004B6096"/>
    <w:rsid w:val="004B611A"/>
    <w:rsid w:val="004B638C"/>
    <w:rsid w:val="004B6B48"/>
    <w:rsid w:val="004B6D07"/>
    <w:rsid w:val="004B7074"/>
    <w:rsid w:val="004C0260"/>
    <w:rsid w:val="004C035F"/>
    <w:rsid w:val="004C06E6"/>
    <w:rsid w:val="004C096F"/>
    <w:rsid w:val="004C0A2D"/>
    <w:rsid w:val="004C0C76"/>
    <w:rsid w:val="004C0EC9"/>
    <w:rsid w:val="004C0F80"/>
    <w:rsid w:val="004C0F98"/>
    <w:rsid w:val="004C1244"/>
    <w:rsid w:val="004C1682"/>
    <w:rsid w:val="004C1BB3"/>
    <w:rsid w:val="004C1F6F"/>
    <w:rsid w:val="004C23F1"/>
    <w:rsid w:val="004C2406"/>
    <w:rsid w:val="004C2800"/>
    <w:rsid w:val="004C30C6"/>
    <w:rsid w:val="004C3991"/>
    <w:rsid w:val="004C39DB"/>
    <w:rsid w:val="004C3A7B"/>
    <w:rsid w:val="004C3EF3"/>
    <w:rsid w:val="004C4529"/>
    <w:rsid w:val="004C4CC0"/>
    <w:rsid w:val="004C4CC6"/>
    <w:rsid w:val="004C4EE5"/>
    <w:rsid w:val="004C5053"/>
    <w:rsid w:val="004C583E"/>
    <w:rsid w:val="004C5966"/>
    <w:rsid w:val="004C5CC8"/>
    <w:rsid w:val="004C60E7"/>
    <w:rsid w:val="004C60FB"/>
    <w:rsid w:val="004C6775"/>
    <w:rsid w:val="004C6C0B"/>
    <w:rsid w:val="004C7671"/>
    <w:rsid w:val="004D02FB"/>
    <w:rsid w:val="004D0434"/>
    <w:rsid w:val="004D075F"/>
    <w:rsid w:val="004D081E"/>
    <w:rsid w:val="004D0A82"/>
    <w:rsid w:val="004D13C0"/>
    <w:rsid w:val="004D175C"/>
    <w:rsid w:val="004D186E"/>
    <w:rsid w:val="004D19EE"/>
    <w:rsid w:val="004D1CB0"/>
    <w:rsid w:val="004D1D7B"/>
    <w:rsid w:val="004D1F7D"/>
    <w:rsid w:val="004D2131"/>
    <w:rsid w:val="004D26EE"/>
    <w:rsid w:val="004D279F"/>
    <w:rsid w:val="004D2897"/>
    <w:rsid w:val="004D28DA"/>
    <w:rsid w:val="004D2BED"/>
    <w:rsid w:val="004D2CEE"/>
    <w:rsid w:val="004D2D2A"/>
    <w:rsid w:val="004D3344"/>
    <w:rsid w:val="004D359C"/>
    <w:rsid w:val="004D35DA"/>
    <w:rsid w:val="004D364B"/>
    <w:rsid w:val="004D37CD"/>
    <w:rsid w:val="004D3EC3"/>
    <w:rsid w:val="004D44E4"/>
    <w:rsid w:val="004D45FC"/>
    <w:rsid w:val="004D497A"/>
    <w:rsid w:val="004D4F42"/>
    <w:rsid w:val="004D4F51"/>
    <w:rsid w:val="004D574F"/>
    <w:rsid w:val="004D61B0"/>
    <w:rsid w:val="004D6731"/>
    <w:rsid w:val="004D6858"/>
    <w:rsid w:val="004D68B2"/>
    <w:rsid w:val="004D7041"/>
    <w:rsid w:val="004D7369"/>
    <w:rsid w:val="004D73E0"/>
    <w:rsid w:val="004D778C"/>
    <w:rsid w:val="004D78D4"/>
    <w:rsid w:val="004D7AFF"/>
    <w:rsid w:val="004D7CE8"/>
    <w:rsid w:val="004D7FE3"/>
    <w:rsid w:val="004E01B6"/>
    <w:rsid w:val="004E0217"/>
    <w:rsid w:val="004E025A"/>
    <w:rsid w:val="004E0A8F"/>
    <w:rsid w:val="004E0F62"/>
    <w:rsid w:val="004E0FAA"/>
    <w:rsid w:val="004E0FF8"/>
    <w:rsid w:val="004E11AF"/>
    <w:rsid w:val="004E1323"/>
    <w:rsid w:val="004E1B40"/>
    <w:rsid w:val="004E1C64"/>
    <w:rsid w:val="004E1CCF"/>
    <w:rsid w:val="004E20BE"/>
    <w:rsid w:val="004E21D5"/>
    <w:rsid w:val="004E22E4"/>
    <w:rsid w:val="004E33FD"/>
    <w:rsid w:val="004E3C8E"/>
    <w:rsid w:val="004E4016"/>
    <w:rsid w:val="004E457C"/>
    <w:rsid w:val="004E4784"/>
    <w:rsid w:val="004E4DC8"/>
    <w:rsid w:val="004E4FFD"/>
    <w:rsid w:val="004E5613"/>
    <w:rsid w:val="004E568C"/>
    <w:rsid w:val="004E5762"/>
    <w:rsid w:val="004E5CC5"/>
    <w:rsid w:val="004E5F38"/>
    <w:rsid w:val="004E6172"/>
    <w:rsid w:val="004E677D"/>
    <w:rsid w:val="004E6875"/>
    <w:rsid w:val="004E6D8C"/>
    <w:rsid w:val="004E6DA6"/>
    <w:rsid w:val="004E6E25"/>
    <w:rsid w:val="004E6E94"/>
    <w:rsid w:val="004E7478"/>
    <w:rsid w:val="004E7643"/>
    <w:rsid w:val="004E777A"/>
    <w:rsid w:val="004E7AF0"/>
    <w:rsid w:val="004E7D72"/>
    <w:rsid w:val="004F0464"/>
    <w:rsid w:val="004F05EF"/>
    <w:rsid w:val="004F083C"/>
    <w:rsid w:val="004F0D94"/>
    <w:rsid w:val="004F0E13"/>
    <w:rsid w:val="004F0EAB"/>
    <w:rsid w:val="004F0F8A"/>
    <w:rsid w:val="004F1269"/>
    <w:rsid w:val="004F13CE"/>
    <w:rsid w:val="004F14B6"/>
    <w:rsid w:val="004F2248"/>
    <w:rsid w:val="004F23C4"/>
    <w:rsid w:val="004F2FEB"/>
    <w:rsid w:val="004F3BC1"/>
    <w:rsid w:val="004F41FE"/>
    <w:rsid w:val="004F44C3"/>
    <w:rsid w:val="004F46AA"/>
    <w:rsid w:val="004F4897"/>
    <w:rsid w:val="004F514B"/>
    <w:rsid w:val="004F515E"/>
    <w:rsid w:val="004F55FB"/>
    <w:rsid w:val="004F571C"/>
    <w:rsid w:val="004F5B4B"/>
    <w:rsid w:val="004F5D5B"/>
    <w:rsid w:val="004F5F69"/>
    <w:rsid w:val="004F5FDA"/>
    <w:rsid w:val="004F6358"/>
    <w:rsid w:val="004F68D5"/>
    <w:rsid w:val="004F72EC"/>
    <w:rsid w:val="004F7A8E"/>
    <w:rsid w:val="00500565"/>
    <w:rsid w:val="005006C2"/>
    <w:rsid w:val="00500A53"/>
    <w:rsid w:val="00500A7A"/>
    <w:rsid w:val="00500D2C"/>
    <w:rsid w:val="00501625"/>
    <w:rsid w:val="00501626"/>
    <w:rsid w:val="005018A3"/>
    <w:rsid w:val="00501A6D"/>
    <w:rsid w:val="00501C13"/>
    <w:rsid w:val="00502070"/>
    <w:rsid w:val="0050267F"/>
    <w:rsid w:val="00502E1B"/>
    <w:rsid w:val="00503404"/>
    <w:rsid w:val="0050340B"/>
    <w:rsid w:val="005034BC"/>
    <w:rsid w:val="00503677"/>
    <w:rsid w:val="005037C6"/>
    <w:rsid w:val="0050391D"/>
    <w:rsid w:val="00503AE4"/>
    <w:rsid w:val="00503D4D"/>
    <w:rsid w:val="00503E81"/>
    <w:rsid w:val="005042C2"/>
    <w:rsid w:val="00504D50"/>
    <w:rsid w:val="00504DAF"/>
    <w:rsid w:val="00504EF1"/>
    <w:rsid w:val="00504F38"/>
    <w:rsid w:val="00505144"/>
    <w:rsid w:val="00505745"/>
    <w:rsid w:val="00505B4E"/>
    <w:rsid w:val="00505C5B"/>
    <w:rsid w:val="005063C0"/>
    <w:rsid w:val="00506494"/>
    <w:rsid w:val="00506555"/>
    <w:rsid w:val="00507AE0"/>
    <w:rsid w:val="00507D26"/>
    <w:rsid w:val="00507DAF"/>
    <w:rsid w:val="005102A1"/>
    <w:rsid w:val="005106E3"/>
    <w:rsid w:val="005109B4"/>
    <w:rsid w:val="00510B83"/>
    <w:rsid w:val="00510BC6"/>
    <w:rsid w:val="00510CEB"/>
    <w:rsid w:val="00510DB5"/>
    <w:rsid w:val="00511F77"/>
    <w:rsid w:val="00511F9E"/>
    <w:rsid w:val="005123ED"/>
    <w:rsid w:val="00512530"/>
    <w:rsid w:val="0051253E"/>
    <w:rsid w:val="00512612"/>
    <w:rsid w:val="00513847"/>
    <w:rsid w:val="00513A28"/>
    <w:rsid w:val="00513C39"/>
    <w:rsid w:val="0051416C"/>
    <w:rsid w:val="00514255"/>
    <w:rsid w:val="005143CB"/>
    <w:rsid w:val="005153EB"/>
    <w:rsid w:val="0051556D"/>
    <w:rsid w:val="00515586"/>
    <w:rsid w:val="005156A2"/>
    <w:rsid w:val="00515747"/>
    <w:rsid w:val="00515985"/>
    <w:rsid w:val="00515C7D"/>
    <w:rsid w:val="00515E90"/>
    <w:rsid w:val="00515EDB"/>
    <w:rsid w:val="00515EFA"/>
    <w:rsid w:val="005167F1"/>
    <w:rsid w:val="0051694F"/>
    <w:rsid w:val="00516A4D"/>
    <w:rsid w:val="00516AF9"/>
    <w:rsid w:val="00516E2F"/>
    <w:rsid w:val="005178BA"/>
    <w:rsid w:val="00517A51"/>
    <w:rsid w:val="00517FA8"/>
    <w:rsid w:val="0052035A"/>
    <w:rsid w:val="005204FA"/>
    <w:rsid w:val="00520819"/>
    <w:rsid w:val="005209FD"/>
    <w:rsid w:val="00520A29"/>
    <w:rsid w:val="00520BAC"/>
    <w:rsid w:val="00521567"/>
    <w:rsid w:val="00521A64"/>
    <w:rsid w:val="00521EC0"/>
    <w:rsid w:val="00521ED9"/>
    <w:rsid w:val="005220C0"/>
    <w:rsid w:val="005220D0"/>
    <w:rsid w:val="00522898"/>
    <w:rsid w:val="00522AB4"/>
    <w:rsid w:val="00522DAC"/>
    <w:rsid w:val="00523215"/>
    <w:rsid w:val="0052374D"/>
    <w:rsid w:val="0052396F"/>
    <w:rsid w:val="0052468A"/>
    <w:rsid w:val="00524796"/>
    <w:rsid w:val="005247A4"/>
    <w:rsid w:val="0052490D"/>
    <w:rsid w:val="005250D4"/>
    <w:rsid w:val="005252B5"/>
    <w:rsid w:val="00525FFC"/>
    <w:rsid w:val="005260FE"/>
    <w:rsid w:val="005261D7"/>
    <w:rsid w:val="005262C1"/>
    <w:rsid w:val="005264D1"/>
    <w:rsid w:val="005269A1"/>
    <w:rsid w:val="00526A2F"/>
    <w:rsid w:val="00526AE7"/>
    <w:rsid w:val="00526B9D"/>
    <w:rsid w:val="00526BC3"/>
    <w:rsid w:val="00526DEA"/>
    <w:rsid w:val="00526E4F"/>
    <w:rsid w:val="00527077"/>
    <w:rsid w:val="0052713F"/>
    <w:rsid w:val="005271C5"/>
    <w:rsid w:val="0052749E"/>
    <w:rsid w:val="00527549"/>
    <w:rsid w:val="0052763F"/>
    <w:rsid w:val="005278D2"/>
    <w:rsid w:val="00527A76"/>
    <w:rsid w:val="00527C0C"/>
    <w:rsid w:val="00527DE1"/>
    <w:rsid w:val="0053006F"/>
    <w:rsid w:val="005306D6"/>
    <w:rsid w:val="005306F8"/>
    <w:rsid w:val="005307EB"/>
    <w:rsid w:val="00530A14"/>
    <w:rsid w:val="00530AB7"/>
    <w:rsid w:val="00531137"/>
    <w:rsid w:val="0053117A"/>
    <w:rsid w:val="005318F7"/>
    <w:rsid w:val="00531B17"/>
    <w:rsid w:val="00531B5D"/>
    <w:rsid w:val="00531F4F"/>
    <w:rsid w:val="00532716"/>
    <w:rsid w:val="005332F5"/>
    <w:rsid w:val="0053333B"/>
    <w:rsid w:val="005334FB"/>
    <w:rsid w:val="0053358A"/>
    <w:rsid w:val="00533BF7"/>
    <w:rsid w:val="00533DCA"/>
    <w:rsid w:val="00534087"/>
    <w:rsid w:val="005345A7"/>
    <w:rsid w:val="0053469C"/>
    <w:rsid w:val="00534B30"/>
    <w:rsid w:val="00535016"/>
    <w:rsid w:val="005351F4"/>
    <w:rsid w:val="005352DB"/>
    <w:rsid w:val="005356B9"/>
    <w:rsid w:val="0053583D"/>
    <w:rsid w:val="00535B5D"/>
    <w:rsid w:val="00535B86"/>
    <w:rsid w:val="00535D48"/>
    <w:rsid w:val="00535F36"/>
    <w:rsid w:val="005360FF"/>
    <w:rsid w:val="005361B0"/>
    <w:rsid w:val="00536564"/>
    <w:rsid w:val="00536A64"/>
    <w:rsid w:val="00536D76"/>
    <w:rsid w:val="00536DD5"/>
    <w:rsid w:val="00536EC4"/>
    <w:rsid w:val="00537193"/>
    <w:rsid w:val="00537474"/>
    <w:rsid w:val="00537539"/>
    <w:rsid w:val="0053767A"/>
    <w:rsid w:val="0053767C"/>
    <w:rsid w:val="005376F6"/>
    <w:rsid w:val="00537882"/>
    <w:rsid w:val="00537BA1"/>
    <w:rsid w:val="00537C8B"/>
    <w:rsid w:val="00537CC0"/>
    <w:rsid w:val="005406E4"/>
    <w:rsid w:val="0054076C"/>
    <w:rsid w:val="00540A02"/>
    <w:rsid w:val="00540A7E"/>
    <w:rsid w:val="00540B0F"/>
    <w:rsid w:val="00540F78"/>
    <w:rsid w:val="005412CF"/>
    <w:rsid w:val="00541607"/>
    <w:rsid w:val="00541971"/>
    <w:rsid w:val="00541F3B"/>
    <w:rsid w:val="00542404"/>
    <w:rsid w:val="00542CF2"/>
    <w:rsid w:val="00542E7D"/>
    <w:rsid w:val="00542EDA"/>
    <w:rsid w:val="00543472"/>
    <w:rsid w:val="00543581"/>
    <w:rsid w:val="00543821"/>
    <w:rsid w:val="00543FEF"/>
    <w:rsid w:val="005441CD"/>
    <w:rsid w:val="0054432C"/>
    <w:rsid w:val="00544448"/>
    <w:rsid w:val="00544469"/>
    <w:rsid w:val="005444E1"/>
    <w:rsid w:val="00544848"/>
    <w:rsid w:val="005448E5"/>
    <w:rsid w:val="00544966"/>
    <w:rsid w:val="00544AFB"/>
    <w:rsid w:val="00544BF9"/>
    <w:rsid w:val="00544CC3"/>
    <w:rsid w:val="00544F00"/>
    <w:rsid w:val="00544FBF"/>
    <w:rsid w:val="00545904"/>
    <w:rsid w:val="00546163"/>
    <w:rsid w:val="00546246"/>
    <w:rsid w:val="00546267"/>
    <w:rsid w:val="005462CE"/>
    <w:rsid w:val="005463E8"/>
    <w:rsid w:val="005463F0"/>
    <w:rsid w:val="005466D8"/>
    <w:rsid w:val="00546BBB"/>
    <w:rsid w:val="00546C7A"/>
    <w:rsid w:val="00546ED9"/>
    <w:rsid w:val="0054711C"/>
    <w:rsid w:val="00547614"/>
    <w:rsid w:val="00547A4B"/>
    <w:rsid w:val="00550134"/>
    <w:rsid w:val="0055070B"/>
    <w:rsid w:val="0055097F"/>
    <w:rsid w:val="00550D41"/>
    <w:rsid w:val="00550FA2"/>
    <w:rsid w:val="00551B46"/>
    <w:rsid w:val="00551B4F"/>
    <w:rsid w:val="00551C73"/>
    <w:rsid w:val="00551D6D"/>
    <w:rsid w:val="00551F34"/>
    <w:rsid w:val="00551FE5"/>
    <w:rsid w:val="0055201D"/>
    <w:rsid w:val="005522C4"/>
    <w:rsid w:val="005524C8"/>
    <w:rsid w:val="005526AA"/>
    <w:rsid w:val="0055271D"/>
    <w:rsid w:val="00552A7F"/>
    <w:rsid w:val="00552E6A"/>
    <w:rsid w:val="00552FDF"/>
    <w:rsid w:val="0055307F"/>
    <w:rsid w:val="005533D5"/>
    <w:rsid w:val="005537D3"/>
    <w:rsid w:val="0055389A"/>
    <w:rsid w:val="005538AF"/>
    <w:rsid w:val="00553DD8"/>
    <w:rsid w:val="0055408F"/>
    <w:rsid w:val="00554147"/>
    <w:rsid w:val="00554178"/>
    <w:rsid w:val="0055422A"/>
    <w:rsid w:val="005546F4"/>
    <w:rsid w:val="005549C6"/>
    <w:rsid w:val="00554D9D"/>
    <w:rsid w:val="00555299"/>
    <w:rsid w:val="005559BD"/>
    <w:rsid w:val="00555E41"/>
    <w:rsid w:val="005560ED"/>
    <w:rsid w:val="0055621F"/>
    <w:rsid w:val="00556255"/>
    <w:rsid w:val="00556517"/>
    <w:rsid w:val="005567E0"/>
    <w:rsid w:val="00556AFF"/>
    <w:rsid w:val="00556D41"/>
    <w:rsid w:val="0055752C"/>
    <w:rsid w:val="005575C9"/>
    <w:rsid w:val="0055794A"/>
    <w:rsid w:val="00557E1E"/>
    <w:rsid w:val="005603D5"/>
    <w:rsid w:val="005605CE"/>
    <w:rsid w:val="005605FD"/>
    <w:rsid w:val="00560641"/>
    <w:rsid w:val="00560E48"/>
    <w:rsid w:val="00560ED1"/>
    <w:rsid w:val="00560FD6"/>
    <w:rsid w:val="005617F0"/>
    <w:rsid w:val="00561A2C"/>
    <w:rsid w:val="00561AAD"/>
    <w:rsid w:val="00561D35"/>
    <w:rsid w:val="0056263B"/>
    <w:rsid w:val="0056278C"/>
    <w:rsid w:val="00562F1B"/>
    <w:rsid w:val="00563219"/>
    <w:rsid w:val="00563255"/>
    <w:rsid w:val="005632B4"/>
    <w:rsid w:val="005634B1"/>
    <w:rsid w:val="005635BF"/>
    <w:rsid w:val="0056362F"/>
    <w:rsid w:val="00563AFF"/>
    <w:rsid w:val="00563B18"/>
    <w:rsid w:val="00563F77"/>
    <w:rsid w:val="005641D8"/>
    <w:rsid w:val="00564343"/>
    <w:rsid w:val="0056435B"/>
    <w:rsid w:val="00564473"/>
    <w:rsid w:val="005645A0"/>
    <w:rsid w:val="005648A8"/>
    <w:rsid w:val="005648D0"/>
    <w:rsid w:val="00564CCB"/>
    <w:rsid w:val="00564F43"/>
    <w:rsid w:val="0056518A"/>
    <w:rsid w:val="0056562B"/>
    <w:rsid w:val="00565770"/>
    <w:rsid w:val="00565942"/>
    <w:rsid w:val="00565C1A"/>
    <w:rsid w:val="00565FFD"/>
    <w:rsid w:val="00566580"/>
    <w:rsid w:val="005665A2"/>
    <w:rsid w:val="005666BF"/>
    <w:rsid w:val="0056676E"/>
    <w:rsid w:val="00566879"/>
    <w:rsid w:val="00566E50"/>
    <w:rsid w:val="00567504"/>
    <w:rsid w:val="005675CF"/>
    <w:rsid w:val="00567987"/>
    <w:rsid w:val="00567E70"/>
    <w:rsid w:val="005700B7"/>
    <w:rsid w:val="005704B5"/>
    <w:rsid w:val="00570550"/>
    <w:rsid w:val="00570648"/>
    <w:rsid w:val="005708A4"/>
    <w:rsid w:val="0057124A"/>
    <w:rsid w:val="00571AB3"/>
    <w:rsid w:val="00571AD7"/>
    <w:rsid w:val="00571B46"/>
    <w:rsid w:val="00571E1A"/>
    <w:rsid w:val="00571ED9"/>
    <w:rsid w:val="0057220F"/>
    <w:rsid w:val="00572322"/>
    <w:rsid w:val="00572544"/>
    <w:rsid w:val="005729E7"/>
    <w:rsid w:val="00572F56"/>
    <w:rsid w:val="00572F81"/>
    <w:rsid w:val="0057324C"/>
    <w:rsid w:val="005733D4"/>
    <w:rsid w:val="00573E73"/>
    <w:rsid w:val="00573F6D"/>
    <w:rsid w:val="005740AC"/>
    <w:rsid w:val="0057436D"/>
    <w:rsid w:val="00574606"/>
    <w:rsid w:val="0057474F"/>
    <w:rsid w:val="005751E8"/>
    <w:rsid w:val="00575992"/>
    <w:rsid w:val="00575B06"/>
    <w:rsid w:val="00575D9B"/>
    <w:rsid w:val="00575FF6"/>
    <w:rsid w:val="0057611E"/>
    <w:rsid w:val="005762D7"/>
    <w:rsid w:val="005767B8"/>
    <w:rsid w:val="00576CA2"/>
    <w:rsid w:val="00576CEA"/>
    <w:rsid w:val="00576DF7"/>
    <w:rsid w:val="0057727F"/>
    <w:rsid w:val="0057730C"/>
    <w:rsid w:val="00577390"/>
    <w:rsid w:val="0057745D"/>
    <w:rsid w:val="005775F3"/>
    <w:rsid w:val="00577C3A"/>
    <w:rsid w:val="00577FDE"/>
    <w:rsid w:val="00577FF8"/>
    <w:rsid w:val="00580408"/>
    <w:rsid w:val="00580451"/>
    <w:rsid w:val="00580687"/>
    <w:rsid w:val="00580707"/>
    <w:rsid w:val="00580A13"/>
    <w:rsid w:val="00580CDD"/>
    <w:rsid w:val="00580DB7"/>
    <w:rsid w:val="005811D1"/>
    <w:rsid w:val="00581233"/>
    <w:rsid w:val="005814DB"/>
    <w:rsid w:val="00581603"/>
    <w:rsid w:val="005817F0"/>
    <w:rsid w:val="00581854"/>
    <w:rsid w:val="00581A8A"/>
    <w:rsid w:val="00581B8D"/>
    <w:rsid w:val="00581C29"/>
    <w:rsid w:val="00581CFD"/>
    <w:rsid w:val="00581ECF"/>
    <w:rsid w:val="00581EEB"/>
    <w:rsid w:val="005820CF"/>
    <w:rsid w:val="00582317"/>
    <w:rsid w:val="00582723"/>
    <w:rsid w:val="005827E4"/>
    <w:rsid w:val="00582885"/>
    <w:rsid w:val="005828EF"/>
    <w:rsid w:val="00583055"/>
    <w:rsid w:val="0058345F"/>
    <w:rsid w:val="00583605"/>
    <w:rsid w:val="0058394A"/>
    <w:rsid w:val="00583AFE"/>
    <w:rsid w:val="0058409F"/>
    <w:rsid w:val="00584492"/>
    <w:rsid w:val="005844FB"/>
    <w:rsid w:val="005846B8"/>
    <w:rsid w:val="0058475F"/>
    <w:rsid w:val="00584795"/>
    <w:rsid w:val="005848EA"/>
    <w:rsid w:val="00584D02"/>
    <w:rsid w:val="00585305"/>
    <w:rsid w:val="005853A6"/>
    <w:rsid w:val="00585580"/>
    <w:rsid w:val="00585791"/>
    <w:rsid w:val="00585CAC"/>
    <w:rsid w:val="00585ED9"/>
    <w:rsid w:val="00586B96"/>
    <w:rsid w:val="00586D71"/>
    <w:rsid w:val="0058739D"/>
    <w:rsid w:val="00587A42"/>
    <w:rsid w:val="00587C35"/>
    <w:rsid w:val="00587E07"/>
    <w:rsid w:val="00587F12"/>
    <w:rsid w:val="00587FF6"/>
    <w:rsid w:val="00590506"/>
    <w:rsid w:val="0059062C"/>
    <w:rsid w:val="005906AD"/>
    <w:rsid w:val="00590852"/>
    <w:rsid w:val="00590894"/>
    <w:rsid w:val="00590989"/>
    <w:rsid w:val="00590DE1"/>
    <w:rsid w:val="005913E3"/>
    <w:rsid w:val="00591CC8"/>
    <w:rsid w:val="00591F91"/>
    <w:rsid w:val="00592839"/>
    <w:rsid w:val="00592877"/>
    <w:rsid w:val="005929D8"/>
    <w:rsid w:val="00592A0A"/>
    <w:rsid w:val="00592B41"/>
    <w:rsid w:val="00592B7D"/>
    <w:rsid w:val="00593487"/>
    <w:rsid w:val="005937CC"/>
    <w:rsid w:val="00594209"/>
    <w:rsid w:val="005942EE"/>
    <w:rsid w:val="00594627"/>
    <w:rsid w:val="00594714"/>
    <w:rsid w:val="0059482C"/>
    <w:rsid w:val="005948DF"/>
    <w:rsid w:val="0059492C"/>
    <w:rsid w:val="00594D7E"/>
    <w:rsid w:val="00594DA0"/>
    <w:rsid w:val="00594EBC"/>
    <w:rsid w:val="00595109"/>
    <w:rsid w:val="005951F9"/>
    <w:rsid w:val="0059530B"/>
    <w:rsid w:val="005954E0"/>
    <w:rsid w:val="005955B2"/>
    <w:rsid w:val="00595E07"/>
    <w:rsid w:val="0059656A"/>
    <w:rsid w:val="0059686F"/>
    <w:rsid w:val="00596A83"/>
    <w:rsid w:val="005972C3"/>
    <w:rsid w:val="00597671"/>
    <w:rsid w:val="005977E9"/>
    <w:rsid w:val="00597CE7"/>
    <w:rsid w:val="00597CF3"/>
    <w:rsid w:val="00597DB5"/>
    <w:rsid w:val="00597DEE"/>
    <w:rsid w:val="005A04FA"/>
    <w:rsid w:val="005A05DB"/>
    <w:rsid w:val="005A0834"/>
    <w:rsid w:val="005A092B"/>
    <w:rsid w:val="005A11F0"/>
    <w:rsid w:val="005A166F"/>
    <w:rsid w:val="005A1753"/>
    <w:rsid w:val="005A18DE"/>
    <w:rsid w:val="005A2259"/>
    <w:rsid w:val="005A262E"/>
    <w:rsid w:val="005A2B8C"/>
    <w:rsid w:val="005A2E77"/>
    <w:rsid w:val="005A304C"/>
    <w:rsid w:val="005A326A"/>
    <w:rsid w:val="005A3778"/>
    <w:rsid w:val="005A4A81"/>
    <w:rsid w:val="005A4D49"/>
    <w:rsid w:val="005A4EE3"/>
    <w:rsid w:val="005A521F"/>
    <w:rsid w:val="005A5486"/>
    <w:rsid w:val="005A5613"/>
    <w:rsid w:val="005A5D4C"/>
    <w:rsid w:val="005A5E04"/>
    <w:rsid w:val="005A5EB2"/>
    <w:rsid w:val="005A68D6"/>
    <w:rsid w:val="005A6A0C"/>
    <w:rsid w:val="005A6CA2"/>
    <w:rsid w:val="005A6E67"/>
    <w:rsid w:val="005A6F7E"/>
    <w:rsid w:val="005A71FB"/>
    <w:rsid w:val="005A73C8"/>
    <w:rsid w:val="005A759B"/>
    <w:rsid w:val="005A7A0B"/>
    <w:rsid w:val="005A7BF0"/>
    <w:rsid w:val="005B03B4"/>
    <w:rsid w:val="005B0457"/>
    <w:rsid w:val="005B04B6"/>
    <w:rsid w:val="005B0623"/>
    <w:rsid w:val="005B06BB"/>
    <w:rsid w:val="005B0A82"/>
    <w:rsid w:val="005B0EBA"/>
    <w:rsid w:val="005B0F45"/>
    <w:rsid w:val="005B1011"/>
    <w:rsid w:val="005B1542"/>
    <w:rsid w:val="005B15A1"/>
    <w:rsid w:val="005B174E"/>
    <w:rsid w:val="005B1E09"/>
    <w:rsid w:val="005B1F05"/>
    <w:rsid w:val="005B1F56"/>
    <w:rsid w:val="005B2376"/>
    <w:rsid w:val="005B275C"/>
    <w:rsid w:val="005B2864"/>
    <w:rsid w:val="005B292B"/>
    <w:rsid w:val="005B29B9"/>
    <w:rsid w:val="005B3103"/>
    <w:rsid w:val="005B38DD"/>
    <w:rsid w:val="005B3B68"/>
    <w:rsid w:val="005B3CA7"/>
    <w:rsid w:val="005B42D7"/>
    <w:rsid w:val="005B44F3"/>
    <w:rsid w:val="005B48B9"/>
    <w:rsid w:val="005B4C84"/>
    <w:rsid w:val="005B4D58"/>
    <w:rsid w:val="005B540B"/>
    <w:rsid w:val="005B54D5"/>
    <w:rsid w:val="005B5EE3"/>
    <w:rsid w:val="005B6972"/>
    <w:rsid w:val="005B6F99"/>
    <w:rsid w:val="005B7586"/>
    <w:rsid w:val="005B76E8"/>
    <w:rsid w:val="005B7891"/>
    <w:rsid w:val="005C063B"/>
    <w:rsid w:val="005C06E1"/>
    <w:rsid w:val="005C0875"/>
    <w:rsid w:val="005C09F2"/>
    <w:rsid w:val="005C0ACD"/>
    <w:rsid w:val="005C0C7A"/>
    <w:rsid w:val="005C0EA8"/>
    <w:rsid w:val="005C143F"/>
    <w:rsid w:val="005C1503"/>
    <w:rsid w:val="005C1839"/>
    <w:rsid w:val="005C25D3"/>
    <w:rsid w:val="005C260D"/>
    <w:rsid w:val="005C276D"/>
    <w:rsid w:val="005C28A2"/>
    <w:rsid w:val="005C2AF5"/>
    <w:rsid w:val="005C3C64"/>
    <w:rsid w:val="005C3C7F"/>
    <w:rsid w:val="005C3CDA"/>
    <w:rsid w:val="005C3CDF"/>
    <w:rsid w:val="005C5342"/>
    <w:rsid w:val="005C58B3"/>
    <w:rsid w:val="005C5A76"/>
    <w:rsid w:val="005C5B48"/>
    <w:rsid w:val="005C5D96"/>
    <w:rsid w:val="005C60DA"/>
    <w:rsid w:val="005C6B14"/>
    <w:rsid w:val="005C6FA5"/>
    <w:rsid w:val="005C7063"/>
    <w:rsid w:val="005C74E1"/>
    <w:rsid w:val="005C7D47"/>
    <w:rsid w:val="005C7F48"/>
    <w:rsid w:val="005C7FF5"/>
    <w:rsid w:val="005D0547"/>
    <w:rsid w:val="005D054B"/>
    <w:rsid w:val="005D07C5"/>
    <w:rsid w:val="005D0CBF"/>
    <w:rsid w:val="005D1259"/>
    <w:rsid w:val="005D1780"/>
    <w:rsid w:val="005D17ED"/>
    <w:rsid w:val="005D1B0C"/>
    <w:rsid w:val="005D1B7E"/>
    <w:rsid w:val="005D1C03"/>
    <w:rsid w:val="005D1C8F"/>
    <w:rsid w:val="005D1D09"/>
    <w:rsid w:val="005D1F7C"/>
    <w:rsid w:val="005D25A1"/>
    <w:rsid w:val="005D2BEF"/>
    <w:rsid w:val="005D3361"/>
    <w:rsid w:val="005D3398"/>
    <w:rsid w:val="005D386E"/>
    <w:rsid w:val="005D3E6E"/>
    <w:rsid w:val="005D4212"/>
    <w:rsid w:val="005D4393"/>
    <w:rsid w:val="005D45E4"/>
    <w:rsid w:val="005D48AD"/>
    <w:rsid w:val="005D48B4"/>
    <w:rsid w:val="005D4D02"/>
    <w:rsid w:val="005D50D9"/>
    <w:rsid w:val="005D5345"/>
    <w:rsid w:val="005D5672"/>
    <w:rsid w:val="005D5F10"/>
    <w:rsid w:val="005D5FE9"/>
    <w:rsid w:val="005D6400"/>
    <w:rsid w:val="005D6416"/>
    <w:rsid w:val="005D6450"/>
    <w:rsid w:val="005D6DE3"/>
    <w:rsid w:val="005D6FC6"/>
    <w:rsid w:val="005D7572"/>
    <w:rsid w:val="005E0182"/>
    <w:rsid w:val="005E0184"/>
    <w:rsid w:val="005E0437"/>
    <w:rsid w:val="005E07F9"/>
    <w:rsid w:val="005E097A"/>
    <w:rsid w:val="005E09D1"/>
    <w:rsid w:val="005E0A31"/>
    <w:rsid w:val="005E0C60"/>
    <w:rsid w:val="005E0D3D"/>
    <w:rsid w:val="005E11A4"/>
    <w:rsid w:val="005E1243"/>
    <w:rsid w:val="005E12D7"/>
    <w:rsid w:val="005E15FA"/>
    <w:rsid w:val="005E1780"/>
    <w:rsid w:val="005E1A21"/>
    <w:rsid w:val="005E1ABA"/>
    <w:rsid w:val="005E1EC0"/>
    <w:rsid w:val="005E27A6"/>
    <w:rsid w:val="005E2A98"/>
    <w:rsid w:val="005E3011"/>
    <w:rsid w:val="005E3E71"/>
    <w:rsid w:val="005E3FD4"/>
    <w:rsid w:val="005E4434"/>
    <w:rsid w:val="005E47CA"/>
    <w:rsid w:val="005E4CB4"/>
    <w:rsid w:val="005E4E46"/>
    <w:rsid w:val="005E50FF"/>
    <w:rsid w:val="005E5704"/>
    <w:rsid w:val="005E5B35"/>
    <w:rsid w:val="005E5DEF"/>
    <w:rsid w:val="005E5F3D"/>
    <w:rsid w:val="005E61CC"/>
    <w:rsid w:val="005E65A1"/>
    <w:rsid w:val="005E660E"/>
    <w:rsid w:val="005E6D65"/>
    <w:rsid w:val="005E6E75"/>
    <w:rsid w:val="005E7000"/>
    <w:rsid w:val="005E7590"/>
    <w:rsid w:val="005E76AA"/>
    <w:rsid w:val="005E79D2"/>
    <w:rsid w:val="005E7C31"/>
    <w:rsid w:val="005E7C4A"/>
    <w:rsid w:val="005E7D72"/>
    <w:rsid w:val="005F0909"/>
    <w:rsid w:val="005F0C5A"/>
    <w:rsid w:val="005F10FF"/>
    <w:rsid w:val="005F1491"/>
    <w:rsid w:val="005F14AB"/>
    <w:rsid w:val="005F1736"/>
    <w:rsid w:val="005F18DD"/>
    <w:rsid w:val="005F192C"/>
    <w:rsid w:val="005F1B64"/>
    <w:rsid w:val="005F21B8"/>
    <w:rsid w:val="005F22FB"/>
    <w:rsid w:val="005F2826"/>
    <w:rsid w:val="005F2E35"/>
    <w:rsid w:val="005F39FB"/>
    <w:rsid w:val="005F433F"/>
    <w:rsid w:val="005F45BC"/>
    <w:rsid w:val="005F4633"/>
    <w:rsid w:val="005F4ADF"/>
    <w:rsid w:val="005F4EEE"/>
    <w:rsid w:val="005F500B"/>
    <w:rsid w:val="005F51D8"/>
    <w:rsid w:val="005F5404"/>
    <w:rsid w:val="005F556E"/>
    <w:rsid w:val="005F5965"/>
    <w:rsid w:val="005F5C9B"/>
    <w:rsid w:val="005F5D6A"/>
    <w:rsid w:val="005F61A9"/>
    <w:rsid w:val="005F6221"/>
    <w:rsid w:val="005F70EC"/>
    <w:rsid w:val="005F784D"/>
    <w:rsid w:val="005F7F69"/>
    <w:rsid w:val="00600555"/>
    <w:rsid w:val="00600767"/>
    <w:rsid w:val="00600915"/>
    <w:rsid w:val="00600964"/>
    <w:rsid w:val="00600CC6"/>
    <w:rsid w:val="00600DC9"/>
    <w:rsid w:val="00600F4C"/>
    <w:rsid w:val="0060125E"/>
    <w:rsid w:val="006014AA"/>
    <w:rsid w:val="00601521"/>
    <w:rsid w:val="0060180B"/>
    <w:rsid w:val="0060188C"/>
    <w:rsid w:val="00601FE8"/>
    <w:rsid w:val="006020AE"/>
    <w:rsid w:val="006022BA"/>
    <w:rsid w:val="006024EF"/>
    <w:rsid w:val="006027EE"/>
    <w:rsid w:val="0060314E"/>
    <w:rsid w:val="0060327C"/>
    <w:rsid w:val="00603319"/>
    <w:rsid w:val="00603431"/>
    <w:rsid w:val="00603506"/>
    <w:rsid w:val="006038B4"/>
    <w:rsid w:val="00603F8A"/>
    <w:rsid w:val="00604140"/>
    <w:rsid w:val="0060417A"/>
    <w:rsid w:val="00604785"/>
    <w:rsid w:val="00604AA2"/>
    <w:rsid w:val="00604E7D"/>
    <w:rsid w:val="00604F0A"/>
    <w:rsid w:val="00604F34"/>
    <w:rsid w:val="00605091"/>
    <w:rsid w:val="00605822"/>
    <w:rsid w:val="006058E9"/>
    <w:rsid w:val="00605C50"/>
    <w:rsid w:val="00605F0B"/>
    <w:rsid w:val="0060610F"/>
    <w:rsid w:val="00606407"/>
    <w:rsid w:val="006066C8"/>
    <w:rsid w:val="00606884"/>
    <w:rsid w:val="00606DB0"/>
    <w:rsid w:val="00606E92"/>
    <w:rsid w:val="00607011"/>
    <w:rsid w:val="0060726B"/>
    <w:rsid w:val="00607310"/>
    <w:rsid w:val="00607402"/>
    <w:rsid w:val="00607425"/>
    <w:rsid w:val="00607DF2"/>
    <w:rsid w:val="00607F29"/>
    <w:rsid w:val="00610169"/>
    <w:rsid w:val="006101BD"/>
    <w:rsid w:val="006108D1"/>
    <w:rsid w:val="00610CD3"/>
    <w:rsid w:val="00610CE2"/>
    <w:rsid w:val="00610FC4"/>
    <w:rsid w:val="00611037"/>
    <w:rsid w:val="006110AD"/>
    <w:rsid w:val="006111B8"/>
    <w:rsid w:val="006114BF"/>
    <w:rsid w:val="006114C2"/>
    <w:rsid w:val="00611C98"/>
    <w:rsid w:val="006120FA"/>
    <w:rsid w:val="00612109"/>
    <w:rsid w:val="00612135"/>
    <w:rsid w:val="00612413"/>
    <w:rsid w:val="00612483"/>
    <w:rsid w:val="0061274A"/>
    <w:rsid w:val="00612BEE"/>
    <w:rsid w:val="00612C40"/>
    <w:rsid w:val="00612E46"/>
    <w:rsid w:val="00613061"/>
    <w:rsid w:val="00613221"/>
    <w:rsid w:val="0061384B"/>
    <w:rsid w:val="00613A05"/>
    <w:rsid w:val="00613B23"/>
    <w:rsid w:val="00613DBC"/>
    <w:rsid w:val="0061401C"/>
    <w:rsid w:val="00614297"/>
    <w:rsid w:val="006143E5"/>
    <w:rsid w:val="006147B1"/>
    <w:rsid w:val="00614938"/>
    <w:rsid w:val="00616014"/>
    <w:rsid w:val="0061657E"/>
    <w:rsid w:val="0061754D"/>
    <w:rsid w:val="00617CEF"/>
    <w:rsid w:val="00620097"/>
    <w:rsid w:val="006206DC"/>
    <w:rsid w:val="006208D5"/>
    <w:rsid w:val="00620C13"/>
    <w:rsid w:val="00621308"/>
    <w:rsid w:val="00621585"/>
    <w:rsid w:val="00621B0C"/>
    <w:rsid w:val="00621CA7"/>
    <w:rsid w:val="00621CCD"/>
    <w:rsid w:val="00621FC1"/>
    <w:rsid w:val="00622576"/>
    <w:rsid w:val="006226B8"/>
    <w:rsid w:val="00622E96"/>
    <w:rsid w:val="00622FA8"/>
    <w:rsid w:val="00623386"/>
    <w:rsid w:val="006234AA"/>
    <w:rsid w:val="00623A00"/>
    <w:rsid w:val="00623D29"/>
    <w:rsid w:val="00623ED7"/>
    <w:rsid w:val="0062449C"/>
    <w:rsid w:val="0062481C"/>
    <w:rsid w:val="00624A53"/>
    <w:rsid w:val="00624ECA"/>
    <w:rsid w:val="00625533"/>
    <w:rsid w:val="00625787"/>
    <w:rsid w:val="00625EC9"/>
    <w:rsid w:val="00625F94"/>
    <w:rsid w:val="006261AF"/>
    <w:rsid w:val="006265DD"/>
    <w:rsid w:val="006265FE"/>
    <w:rsid w:val="00626C29"/>
    <w:rsid w:val="00626CC2"/>
    <w:rsid w:val="00626CE2"/>
    <w:rsid w:val="00626D64"/>
    <w:rsid w:val="00626E73"/>
    <w:rsid w:val="0062717C"/>
    <w:rsid w:val="006276E0"/>
    <w:rsid w:val="00627793"/>
    <w:rsid w:val="00627ACD"/>
    <w:rsid w:val="00627CE2"/>
    <w:rsid w:val="00627CEA"/>
    <w:rsid w:val="00627D66"/>
    <w:rsid w:val="00627D74"/>
    <w:rsid w:val="00627DE2"/>
    <w:rsid w:val="00627E22"/>
    <w:rsid w:val="00630466"/>
    <w:rsid w:val="006309D5"/>
    <w:rsid w:val="00631103"/>
    <w:rsid w:val="0063111A"/>
    <w:rsid w:val="00631178"/>
    <w:rsid w:val="0063134D"/>
    <w:rsid w:val="006313C0"/>
    <w:rsid w:val="00631E11"/>
    <w:rsid w:val="00632135"/>
    <w:rsid w:val="00632253"/>
    <w:rsid w:val="006322C2"/>
    <w:rsid w:val="0063293A"/>
    <w:rsid w:val="00632B37"/>
    <w:rsid w:val="006333CA"/>
    <w:rsid w:val="00633419"/>
    <w:rsid w:val="006338FA"/>
    <w:rsid w:val="00633992"/>
    <w:rsid w:val="00633AAE"/>
    <w:rsid w:val="00633D2C"/>
    <w:rsid w:val="00634125"/>
    <w:rsid w:val="0063427B"/>
    <w:rsid w:val="00634873"/>
    <w:rsid w:val="00634AF8"/>
    <w:rsid w:val="00634F92"/>
    <w:rsid w:val="0063502B"/>
    <w:rsid w:val="0063517F"/>
    <w:rsid w:val="006352D9"/>
    <w:rsid w:val="0063534D"/>
    <w:rsid w:val="00635555"/>
    <w:rsid w:val="006355F4"/>
    <w:rsid w:val="0063568C"/>
    <w:rsid w:val="00635D41"/>
    <w:rsid w:val="006365C1"/>
    <w:rsid w:val="00636771"/>
    <w:rsid w:val="00636ABB"/>
    <w:rsid w:val="00636F53"/>
    <w:rsid w:val="00637A92"/>
    <w:rsid w:val="00637B10"/>
    <w:rsid w:val="006406B7"/>
    <w:rsid w:val="006406EF"/>
    <w:rsid w:val="006409F6"/>
    <w:rsid w:val="00640D15"/>
    <w:rsid w:val="00640DAA"/>
    <w:rsid w:val="00640EE2"/>
    <w:rsid w:val="006415D5"/>
    <w:rsid w:val="00641CF6"/>
    <w:rsid w:val="0064230A"/>
    <w:rsid w:val="00642992"/>
    <w:rsid w:val="00642E27"/>
    <w:rsid w:val="00643170"/>
    <w:rsid w:val="00643440"/>
    <w:rsid w:val="006435F2"/>
    <w:rsid w:val="006439ED"/>
    <w:rsid w:val="00643ACE"/>
    <w:rsid w:val="00643CAB"/>
    <w:rsid w:val="0064455A"/>
    <w:rsid w:val="00644880"/>
    <w:rsid w:val="00644979"/>
    <w:rsid w:val="00644B4C"/>
    <w:rsid w:val="00644F98"/>
    <w:rsid w:val="0064517D"/>
    <w:rsid w:val="006452A8"/>
    <w:rsid w:val="0064575E"/>
    <w:rsid w:val="00645BBE"/>
    <w:rsid w:val="00645C41"/>
    <w:rsid w:val="00645C82"/>
    <w:rsid w:val="00645E73"/>
    <w:rsid w:val="00646129"/>
    <w:rsid w:val="006461D1"/>
    <w:rsid w:val="006463E2"/>
    <w:rsid w:val="00646503"/>
    <w:rsid w:val="00646E42"/>
    <w:rsid w:val="0064798C"/>
    <w:rsid w:val="00647D1E"/>
    <w:rsid w:val="00647FEB"/>
    <w:rsid w:val="006502E4"/>
    <w:rsid w:val="00650315"/>
    <w:rsid w:val="00650428"/>
    <w:rsid w:val="00650869"/>
    <w:rsid w:val="00650F33"/>
    <w:rsid w:val="006511B5"/>
    <w:rsid w:val="006514FD"/>
    <w:rsid w:val="00651703"/>
    <w:rsid w:val="00651754"/>
    <w:rsid w:val="006518EF"/>
    <w:rsid w:val="006519F7"/>
    <w:rsid w:val="00651A4D"/>
    <w:rsid w:val="00651B65"/>
    <w:rsid w:val="00651FF7"/>
    <w:rsid w:val="006522BF"/>
    <w:rsid w:val="00652342"/>
    <w:rsid w:val="00652882"/>
    <w:rsid w:val="006528BC"/>
    <w:rsid w:val="00652B65"/>
    <w:rsid w:val="00652C1C"/>
    <w:rsid w:val="00653037"/>
    <w:rsid w:val="006532EE"/>
    <w:rsid w:val="0065334C"/>
    <w:rsid w:val="00653A2F"/>
    <w:rsid w:val="00653AA6"/>
    <w:rsid w:val="006545B1"/>
    <w:rsid w:val="00654DE5"/>
    <w:rsid w:val="006553B6"/>
    <w:rsid w:val="006555FA"/>
    <w:rsid w:val="006556AE"/>
    <w:rsid w:val="006558C1"/>
    <w:rsid w:val="00655F00"/>
    <w:rsid w:val="00655F07"/>
    <w:rsid w:val="00655FF8"/>
    <w:rsid w:val="0065608C"/>
    <w:rsid w:val="0065611F"/>
    <w:rsid w:val="0065617A"/>
    <w:rsid w:val="00656603"/>
    <w:rsid w:val="0065677E"/>
    <w:rsid w:val="00656B60"/>
    <w:rsid w:val="00656BA0"/>
    <w:rsid w:val="00657481"/>
    <w:rsid w:val="006574AC"/>
    <w:rsid w:val="00657650"/>
    <w:rsid w:val="006576C3"/>
    <w:rsid w:val="006577BE"/>
    <w:rsid w:val="00657A0E"/>
    <w:rsid w:val="00657CD8"/>
    <w:rsid w:val="00660004"/>
    <w:rsid w:val="00660057"/>
    <w:rsid w:val="00660206"/>
    <w:rsid w:val="0066058C"/>
    <w:rsid w:val="00660A42"/>
    <w:rsid w:val="00660E33"/>
    <w:rsid w:val="00660FDB"/>
    <w:rsid w:val="006612A6"/>
    <w:rsid w:val="006614ED"/>
    <w:rsid w:val="00661557"/>
    <w:rsid w:val="006618F6"/>
    <w:rsid w:val="00661CC9"/>
    <w:rsid w:val="00661F6C"/>
    <w:rsid w:val="0066224C"/>
    <w:rsid w:val="006627FB"/>
    <w:rsid w:val="00662A05"/>
    <w:rsid w:val="00662D3E"/>
    <w:rsid w:val="00663357"/>
    <w:rsid w:val="00663447"/>
    <w:rsid w:val="00663648"/>
    <w:rsid w:val="00663AB1"/>
    <w:rsid w:val="00663F2C"/>
    <w:rsid w:val="00663F8C"/>
    <w:rsid w:val="006640C1"/>
    <w:rsid w:val="0066425C"/>
    <w:rsid w:val="0066431C"/>
    <w:rsid w:val="006643ED"/>
    <w:rsid w:val="0066441D"/>
    <w:rsid w:val="006644EB"/>
    <w:rsid w:val="00664958"/>
    <w:rsid w:val="006649BD"/>
    <w:rsid w:val="00664E14"/>
    <w:rsid w:val="00664F58"/>
    <w:rsid w:val="00665225"/>
    <w:rsid w:val="006656AD"/>
    <w:rsid w:val="0066572F"/>
    <w:rsid w:val="00665808"/>
    <w:rsid w:val="0066588C"/>
    <w:rsid w:val="00665E14"/>
    <w:rsid w:val="00666985"/>
    <w:rsid w:val="00666FDE"/>
    <w:rsid w:val="00670750"/>
    <w:rsid w:val="00670D59"/>
    <w:rsid w:val="00671AB8"/>
    <w:rsid w:val="00671C58"/>
    <w:rsid w:val="00671E94"/>
    <w:rsid w:val="00671F1A"/>
    <w:rsid w:val="00671F7F"/>
    <w:rsid w:val="006721EF"/>
    <w:rsid w:val="0067252B"/>
    <w:rsid w:val="00672760"/>
    <w:rsid w:val="006727F2"/>
    <w:rsid w:val="00672860"/>
    <w:rsid w:val="00672AA9"/>
    <w:rsid w:val="00672AC6"/>
    <w:rsid w:val="00672BF8"/>
    <w:rsid w:val="00672CAE"/>
    <w:rsid w:val="00672CB6"/>
    <w:rsid w:val="00672DB8"/>
    <w:rsid w:val="0067308F"/>
    <w:rsid w:val="00673366"/>
    <w:rsid w:val="0067344F"/>
    <w:rsid w:val="00673468"/>
    <w:rsid w:val="00673C34"/>
    <w:rsid w:val="00673EB8"/>
    <w:rsid w:val="006740D7"/>
    <w:rsid w:val="0067415B"/>
    <w:rsid w:val="006741DC"/>
    <w:rsid w:val="00674771"/>
    <w:rsid w:val="00674BAD"/>
    <w:rsid w:val="00674BB9"/>
    <w:rsid w:val="00674E3A"/>
    <w:rsid w:val="00674F56"/>
    <w:rsid w:val="0067502A"/>
    <w:rsid w:val="00675298"/>
    <w:rsid w:val="0067581E"/>
    <w:rsid w:val="00675D43"/>
    <w:rsid w:val="00675E10"/>
    <w:rsid w:val="00676560"/>
    <w:rsid w:val="00676914"/>
    <w:rsid w:val="00676C0B"/>
    <w:rsid w:val="00676D4B"/>
    <w:rsid w:val="00676E50"/>
    <w:rsid w:val="00676E5C"/>
    <w:rsid w:val="00677320"/>
    <w:rsid w:val="0067748D"/>
    <w:rsid w:val="00677493"/>
    <w:rsid w:val="0067761A"/>
    <w:rsid w:val="00677A0C"/>
    <w:rsid w:val="00677D90"/>
    <w:rsid w:val="00677DB8"/>
    <w:rsid w:val="00680010"/>
    <w:rsid w:val="00680050"/>
    <w:rsid w:val="00680362"/>
    <w:rsid w:val="006804F7"/>
    <w:rsid w:val="00680625"/>
    <w:rsid w:val="00680B54"/>
    <w:rsid w:val="00680C53"/>
    <w:rsid w:val="00680C5C"/>
    <w:rsid w:val="00680CA0"/>
    <w:rsid w:val="00680F88"/>
    <w:rsid w:val="00681164"/>
    <w:rsid w:val="0068116C"/>
    <w:rsid w:val="00681202"/>
    <w:rsid w:val="00681751"/>
    <w:rsid w:val="006818AE"/>
    <w:rsid w:val="00681B00"/>
    <w:rsid w:val="00681CBE"/>
    <w:rsid w:val="00681EC8"/>
    <w:rsid w:val="00681F31"/>
    <w:rsid w:val="00682518"/>
    <w:rsid w:val="00682885"/>
    <w:rsid w:val="00682947"/>
    <w:rsid w:val="00682B0A"/>
    <w:rsid w:val="0068308D"/>
    <w:rsid w:val="00683331"/>
    <w:rsid w:val="006833B7"/>
    <w:rsid w:val="00683592"/>
    <w:rsid w:val="0068366E"/>
    <w:rsid w:val="006838B1"/>
    <w:rsid w:val="0068395B"/>
    <w:rsid w:val="00683BCC"/>
    <w:rsid w:val="00684113"/>
    <w:rsid w:val="00684184"/>
    <w:rsid w:val="006841C0"/>
    <w:rsid w:val="00684437"/>
    <w:rsid w:val="006844F2"/>
    <w:rsid w:val="006848D4"/>
    <w:rsid w:val="00684BAE"/>
    <w:rsid w:val="00685312"/>
    <w:rsid w:val="00685487"/>
    <w:rsid w:val="00685BD6"/>
    <w:rsid w:val="00685D6B"/>
    <w:rsid w:val="00685ECD"/>
    <w:rsid w:val="00686679"/>
    <w:rsid w:val="006868C3"/>
    <w:rsid w:val="006868EC"/>
    <w:rsid w:val="00686AA9"/>
    <w:rsid w:val="00686ED6"/>
    <w:rsid w:val="006874E6"/>
    <w:rsid w:val="0068751A"/>
    <w:rsid w:val="00687655"/>
    <w:rsid w:val="006906B9"/>
    <w:rsid w:val="00690BC8"/>
    <w:rsid w:val="00690CBE"/>
    <w:rsid w:val="00690E93"/>
    <w:rsid w:val="00691426"/>
    <w:rsid w:val="006917B8"/>
    <w:rsid w:val="0069201C"/>
    <w:rsid w:val="006920A4"/>
    <w:rsid w:val="0069272A"/>
    <w:rsid w:val="00692ACB"/>
    <w:rsid w:val="00692D93"/>
    <w:rsid w:val="0069366E"/>
    <w:rsid w:val="00693768"/>
    <w:rsid w:val="00693913"/>
    <w:rsid w:val="00693B9B"/>
    <w:rsid w:val="00693E81"/>
    <w:rsid w:val="00694095"/>
    <w:rsid w:val="006940CE"/>
    <w:rsid w:val="006943D5"/>
    <w:rsid w:val="00694659"/>
    <w:rsid w:val="0069471F"/>
    <w:rsid w:val="00694768"/>
    <w:rsid w:val="00694BEA"/>
    <w:rsid w:val="0069510E"/>
    <w:rsid w:val="006951DD"/>
    <w:rsid w:val="00695E9A"/>
    <w:rsid w:val="00696026"/>
    <w:rsid w:val="00696BEF"/>
    <w:rsid w:val="00696D25"/>
    <w:rsid w:val="0069752C"/>
    <w:rsid w:val="006978A7"/>
    <w:rsid w:val="006A0312"/>
    <w:rsid w:val="006A039C"/>
    <w:rsid w:val="006A0706"/>
    <w:rsid w:val="006A073B"/>
    <w:rsid w:val="006A080D"/>
    <w:rsid w:val="006A082C"/>
    <w:rsid w:val="006A0858"/>
    <w:rsid w:val="006A0859"/>
    <w:rsid w:val="006A0D8A"/>
    <w:rsid w:val="006A0EC0"/>
    <w:rsid w:val="006A1001"/>
    <w:rsid w:val="006A1104"/>
    <w:rsid w:val="006A1193"/>
    <w:rsid w:val="006A14B7"/>
    <w:rsid w:val="006A1CA2"/>
    <w:rsid w:val="006A1D17"/>
    <w:rsid w:val="006A1EC0"/>
    <w:rsid w:val="006A212A"/>
    <w:rsid w:val="006A2715"/>
    <w:rsid w:val="006A2A19"/>
    <w:rsid w:val="006A316B"/>
    <w:rsid w:val="006A3A42"/>
    <w:rsid w:val="006A3F2E"/>
    <w:rsid w:val="006A42FC"/>
    <w:rsid w:val="006A46DF"/>
    <w:rsid w:val="006A4FE0"/>
    <w:rsid w:val="006A5156"/>
    <w:rsid w:val="006A53F5"/>
    <w:rsid w:val="006A546D"/>
    <w:rsid w:val="006A54AA"/>
    <w:rsid w:val="006A5CC7"/>
    <w:rsid w:val="006A6018"/>
    <w:rsid w:val="006A6064"/>
    <w:rsid w:val="006A6679"/>
    <w:rsid w:val="006A695D"/>
    <w:rsid w:val="006A6D20"/>
    <w:rsid w:val="006A6F8B"/>
    <w:rsid w:val="006A7020"/>
    <w:rsid w:val="006A72DC"/>
    <w:rsid w:val="006A773B"/>
    <w:rsid w:val="006A7841"/>
    <w:rsid w:val="006A7925"/>
    <w:rsid w:val="006A7962"/>
    <w:rsid w:val="006B0033"/>
    <w:rsid w:val="006B0199"/>
    <w:rsid w:val="006B0398"/>
    <w:rsid w:val="006B0669"/>
    <w:rsid w:val="006B06F2"/>
    <w:rsid w:val="006B077A"/>
    <w:rsid w:val="006B089C"/>
    <w:rsid w:val="006B0B3F"/>
    <w:rsid w:val="006B138B"/>
    <w:rsid w:val="006B1396"/>
    <w:rsid w:val="006B13E9"/>
    <w:rsid w:val="006B157C"/>
    <w:rsid w:val="006B1603"/>
    <w:rsid w:val="006B1917"/>
    <w:rsid w:val="006B1CEA"/>
    <w:rsid w:val="006B20EF"/>
    <w:rsid w:val="006B254E"/>
    <w:rsid w:val="006B2763"/>
    <w:rsid w:val="006B2991"/>
    <w:rsid w:val="006B2CDA"/>
    <w:rsid w:val="006B2D07"/>
    <w:rsid w:val="006B3371"/>
    <w:rsid w:val="006B33A2"/>
    <w:rsid w:val="006B3C73"/>
    <w:rsid w:val="006B41C6"/>
    <w:rsid w:val="006B41D5"/>
    <w:rsid w:val="006B41F1"/>
    <w:rsid w:val="006B41F5"/>
    <w:rsid w:val="006B4791"/>
    <w:rsid w:val="006B4A5E"/>
    <w:rsid w:val="006B4C1B"/>
    <w:rsid w:val="006B5222"/>
    <w:rsid w:val="006B5408"/>
    <w:rsid w:val="006B5942"/>
    <w:rsid w:val="006B605C"/>
    <w:rsid w:val="006B629C"/>
    <w:rsid w:val="006B688D"/>
    <w:rsid w:val="006B69EF"/>
    <w:rsid w:val="006B6DB1"/>
    <w:rsid w:val="006B78AC"/>
    <w:rsid w:val="006B7B54"/>
    <w:rsid w:val="006B7CBF"/>
    <w:rsid w:val="006B7E91"/>
    <w:rsid w:val="006B7F8F"/>
    <w:rsid w:val="006C011E"/>
    <w:rsid w:val="006C02BF"/>
    <w:rsid w:val="006C11C7"/>
    <w:rsid w:val="006C1B27"/>
    <w:rsid w:val="006C1DF8"/>
    <w:rsid w:val="006C1E4F"/>
    <w:rsid w:val="006C1F21"/>
    <w:rsid w:val="006C1F72"/>
    <w:rsid w:val="006C2784"/>
    <w:rsid w:val="006C2DCB"/>
    <w:rsid w:val="006C309C"/>
    <w:rsid w:val="006C3706"/>
    <w:rsid w:val="006C37A7"/>
    <w:rsid w:val="006C3C5F"/>
    <w:rsid w:val="006C3E07"/>
    <w:rsid w:val="006C42F5"/>
    <w:rsid w:val="006C4389"/>
    <w:rsid w:val="006C49F5"/>
    <w:rsid w:val="006C4DC5"/>
    <w:rsid w:val="006C54EC"/>
    <w:rsid w:val="006C59E7"/>
    <w:rsid w:val="006C6559"/>
    <w:rsid w:val="006C6849"/>
    <w:rsid w:val="006C6C72"/>
    <w:rsid w:val="006C6DED"/>
    <w:rsid w:val="006C6E0F"/>
    <w:rsid w:val="006C70D0"/>
    <w:rsid w:val="006C78A7"/>
    <w:rsid w:val="006C791E"/>
    <w:rsid w:val="006C7F06"/>
    <w:rsid w:val="006D0207"/>
    <w:rsid w:val="006D056E"/>
    <w:rsid w:val="006D0893"/>
    <w:rsid w:val="006D0A26"/>
    <w:rsid w:val="006D0AB2"/>
    <w:rsid w:val="006D0CAB"/>
    <w:rsid w:val="006D0F26"/>
    <w:rsid w:val="006D0F42"/>
    <w:rsid w:val="006D0FDF"/>
    <w:rsid w:val="006D1047"/>
    <w:rsid w:val="006D1199"/>
    <w:rsid w:val="006D193F"/>
    <w:rsid w:val="006D1BC8"/>
    <w:rsid w:val="006D23C0"/>
    <w:rsid w:val="006D2755"/>
    <w:rsid w:val="006D28B3"/>
    <w:rsid w:val="006D2C02"/>
    <w:rsid w:val="006D2FA5"/>
    <w:rsid w:val="006D3010"/>
    <w:rsid w:val="006D31FC"/>
    <w:rsid w:val="006D373C"/>
    <w:rsid w:val="006D3F44"/>
    <w:rsid w:val="006D43A6"/>
    <w:rsid w:val="006D4B13"/>
    <w:rsid w:val="006D4CFC"/>
    <w:rsid w:val="006D5014"/>
    <w:rsid w:val="006D5214"/>
    <w:rsid w:val="006D52E8"/>
    <w:rsid w:val="006D5629"/>
    <w:rsid w:val="006D57E6"/>
    <w:rsid w:val="006D5918"/>
    <w:rsid w:val="006D5C1B"/>
    <w:rsid w:val="006D5DD1"/>
    <w:rsid w:val="006D5E2E"/>
    <w:rsid w:val="006D6569"/>
    <w:rsid w:val="006D662F"/>
    <w:rsid w:val="006D6750"/>
    <w:rsid w:val="006D7362"/>
    <w:rsid w:val="006D740A"/>
    <w:rsid w:val="006D7527"/>
    <w:rsid w:val="006D7CB7"/>
    <w:rsid w:val="006D7FC4"/>
    <w:rsid w:val="006E004C"/>
    <w:rsid w:val="006E02D5"/>
    <w:rsid w:val="006E030C"/>
    <w:rsid w:val="006E0555"/>
    <w:rsid w:val="006E0B34"/>
    <w:rsid w:val="006E0FD6"/>
    <w:rsid w:val="006E1667"/>
    <w:rsid w:val="006E18F3"/>
    <w:rsid w:val="006E1A9A"/>
    <w:rsid w:val="006E2313"/>
    <w:rsid w:val="006E259D"/>
    <w:rsid w:val="006E264F"/>
    <w:rsid w:val="006E2D33"/>
    <w:rsid w:val="006E30DC"/>
    <w:rsid w:val="006E387C"/>
    <w:rsid w:val="006E398F"/>
    <w:rsid w:val="006E39CF"/>
    <w:rsid w:val="006E3AEF"/>
    <w:rsid w:val="006E3B3D"/>
    <w:rsid w:val="006E3D68"/>
    <w:rsid w:val="006E3DBF"/>
    <w:rsid w:val="006E3E0C"/>
    <w:rsid w:val="006E3F9D"/>
    <w:rsid w:val="006E428F"/>
    <w:rsid w:val="006E491D"/>
    <w:rsid w:val="006E4C1D"/>
    <w:rsid w:val="006E4D6D"/>
    <w:rsid w:val="006E4EA2"/>
    <w:rsid w:val="006E55F3"/>
    <w:rsid w:val="006E5800"/>
    <w:rsid w:val="006E5B91"/>
    <w:rsid w:val="006E5D79"/>
    <w:rsid w:val="006E6119"/>
    <w:rsid w:val="006E61CB"/>
    <w:rsid w:val="006E63D8"/>
    <w:rsid w:val="006E65E0"/>
    <w:rsid w:val="006E6F67"/>
    <w:rsid w:val="006E75C3"/>
    <w:rsid w:val="006F006D"/>
    <w:rsid w:val="006F0091"/>
    <w:rsid w:val="006F0B31"/>
    <w:rsid w:val="006F0B5B"/>
    <w:rsid w:val="006F0BFF"/>
    <w:rsid w:val="006F0C52"/>
    <w:rsid w:val="006F12E2"/>
    <w:rsid w:val="006F15B9"/>
    <w:rsid w:val="006F1626"/>
    <w:rsid w:val="006F1A05"/>
    <w:rsid w:val="006F1A2F"/>
    <w:rsid w:val="006F1C65"/>
    <w:rsid w:val="006F23F8"/>
    <w:rsid w:val="006F2445"/>
    <w:rsid w:val="006F2448"/>
    <w:rsid w:val="006F2491"/>
    <w:rsid w:val="006F270C"/>
    <w:rsid w:val="006F27E2"/>
    <w:rsid w:val="006F299D"/>
    <w:rsid w:val="006F2A67"/>
    <w:rsid w:val="006F2B7B"/>
    <w:rsid w:val="006F2D3F"/>
    <w:rsid w:val="006F2F6C"/>
    <w:rsid w:val="006F303B"/>
    <w:rsid w:val="006F3382"/>
    <w:rsid w:val="006F33EE"/>
    <w:rsid w:val="006F34EB"/>
    <w:rsid w:val="006F3766"/>
    <w:rsid w:val="006F3DD7"/>
    <w:rsid w:val="006F450D"/>
    <w:rsid w:val="006F452F"/>
    <w:rsid w:val="006F4582"/>
    <w:rsid w:val="006F49B8"/>
    <w:rsid w:val="006F4C9C"/>
    <w:rsid w:val="006F4F34"/>
    <w:rsid w:val="006F5296"/>
    <w:rsid w:val="006F546B"/>
    <w:rsid w:val="006F5649"/>
    <w:rsid w:val="006F5B88"/>
    <w:rsid w:val="006F5D5F"/>
    <w:rsid w:val="006F5F97"/>
    <w:rsid w:val="006F62CD"/>
    <w:rsid w:val="006F640B"/>
    <w:rsid w:val="006F6708"/>
    <w:rsid w:val="006F68F1"/>
    <w:rsid w:val="006F6E06"/>
    <w:rsid w:val="006F73E8"/>
    <w:rsid w:val="00700732"/>
    <w:rsid w:val="00700A50"/>
    <w:rsid w:val="00700A63"/>
    <w:rsid w:val="00700E64"/>
    <w:rsid w:val="0070110F"/>
    <w:rsid w:val="007014C1"/>
    <w:rsid w:val="00701554"/>
    <w:rsid w:val="00701574"/>
    <w:rsid w:val="007018AD"/>
    <w:rsid w:val="00701C08"/>
    <w:rsid w:val="00701D68"/>
    <w:rsid w:val="00701F24"/>
    <w:rsid w:val="00702114"/>
    <w:rsid w:val="007024E5"/>
    <w:rsid w:val="0070267B"/>
    <w:rsid w:val="00702707"/>
    <w:rsid w:val="00702875"/>
    <w:rsid w:val="00702F58"/>
    <w:rsid w:val="00702FCD"/>
    <w:rsid w:val="00703044"/>
    <w:rsid w:val="0070329C"/>
    <w:rsid w:val="007032D2"/>
    <w:rsid w:val="007034CB"/>
    <w:rsid w:val="00703AB2"/>
    <w:rsid w:val="00703AD6"/>
    <w:rsid w:val="00703E20"/>
    <w:rsid w:val="00703EFE"/>
    <w:rsid w:val="00704196"/>
    <w:rsid w:val="007041B3"/>
    <w:rsid w:val="007042CB"/>
    <w:rsid w:val="00704672"/>
    <w:rsid w:val="00704C1C"/>
    <w:rsid w:val="00704C6A"/>
    <w:rsid w:val="00704EC9"/>
    <w:rsid w:val="00705127"/>
    <w:rsid w:val="00705216"/>
    <w:rsid w:val="007052EE"/>
    <w:rsid w:val="007053E1"/>
    <w:rsid w:val="00705415"/>
    <w:rsid w:val="007055D5"/>
    <w:rsid w:val="00705603"/>
    <w:rsid w:val="00705B5A"/>
    <w:rsid w:val="00705D83"/>
    <w:rsid w:val="00705E27"/>
    <w:rsid w:val="00705EF6"/>
    <w:rsid w:val="007061FC"/>
    <w:rsid w:val="00706288"/>
    <w:rsid w:val="0070658D"/>
    <w:rsid w:val="00706A53"/>
    <w:rsid w:val="00706DD2"/>
    <w:rsid w:val="0070739B"/>
    <w:rsid w:val="007073CF"/>
    <w:rsid w:val="0070794A"/>
    <w:rsid w:val="00707E1B"/>
    <w:rsid w:val="0071009D"/>
    <w:rsid w:val="007100CD"/>
    <w:rsid w:val="00710303"/>
    <w:rsid w:val="007108AD"/>
    <w:rsid w:val="00710A6C"/>
    <w:rsid w:val="00710B9C"/>
    <w:rsid w:val="00711009"/>
    <w:rsid w:val="00711923"/>
    <w:rsid w:val="00711AD0"/>
    <w:rsid w:val="00711CC1"/>
    <w:rsid w:val="00712140"/>
    <w:rsid w:val="00712145"/>
    <w:rsid w:val="00712330"/>
    <w:rsid w:val="007126DB"/>
    <w:rsid w:val="0071291C"/>
    <w:rsid w:val="0071291D"/>
    <w:rsid w:val="00712AF2"/>
    <w:rsid w:val="00713607"/>
    <w:rsid w:val="00713616"/>
    <w:rsid w:val="007137BD"/>
    <w:rsid w:val="00713BDE"/>
    <w:rsid w:val="00713CEF"/>
    <w:rsid w:val="00713E7B"/>
    <w:rsid w:val="00713F26"/>
    <w:rsid w:val="00713FFB"/>
    <w:rsid w:val="0071404E"/>
    <w:rsid w:val="007141D1"/>
    <w:rsid w:val="0071466E"/>
    <w:rsid w:val="0071490C"/>
    <w:rsid w:val="00714CA4"/>
    <w:rsid w:val="00714D46"/>
    <w:rsid w:val="00714E61"/>
    <w:rsid w:val="0071508B"/>
    <w:rsid w:val="007150EA"/>
    <w:rsid w:val="00715877"/>
    <w:rsid w:val="00715CC7"/>
    <w:rsid w:val="00716281"/>
    <w:rsid w:val="00716F98"/>
    <w:rsid w:val="00716FD4"/>
    <w:rsid w:val="007173F7"/>
    <w:rsid w:val="00717A3B"/>
    <w:rsid w:val="00717FC7"/>
    <w:rsid w:val="00717FD2"/>
    <w:rsid w:val="0072018F"/>
    <w:rsid w:val="00720516"/>
    <w:rsid w:val="0072071C"/>
    <w:rsid w:val="00720C79"/>
    <w:rsid w:val="00720DD2"/>
    <w:rsid w:val="00720DEE"/>
    <w:rsid w:val="00720E1F"/>
    <w:rsid w:val="00721722"/>
    <w:rsid w:val="00721AD8"/>
    <w:rsid w:val="00721D62"/>
    <w:rsid w:val="00721EBE"/>
    <w:rsid w:val="00721FDB"/>
    <w:rsid w:val="0072220E"/>
    <w:rsid w:val="007222B3"/>
    <w:rsid w:val="00722431"/>
    <w:rsid w:val="0072291C"/>
    <w:rsid w:val="00722B51"/>
    <w:rsid w:val="00722C69"/>
    <w:rsid w:val="00722E2D"/>
    <w:rsid w:val="00723494"/>
    <w:rsid w:val="00723E7D"/>
    <w:rsid w:val="00724971"/>
    <w:rsid w:val="00724EAA"/>
    <w:rsid w:val="0072520A"/>
    <w:rsid w:val="0072554F"/>
    <w:rsid w:val="00725BB6"/>
    <w:rsid w:val="00725BC6"/>
    <w:rsid w:val="00725F6E"/>
    <w:rsid w:val="007263E4"/>
    <w:rsid w:val="0072661F"/>
    <w:rsid w:val="0072697A"/>
    <w:rsid w:val="00726B63"/>
    <w:rsid w:val="00726BD8"/>
    <w:rsid w:val="00726D56"/>
    <w:rsid w:val="00727037"/>
    <w:rsid w:val="007272AA"/>
    <w:rsid w:val="00727404"/>
    <w:rsid w:val="00727549"/>
    <w:rsid w:val="0072770C"/>
    <w:rsid w:val="00727AC4"/>
    <w:rsid w:val="00727B62"/>
    <w:rsid w:val="00727ED8"/>
    <w:rsid w:val="00730109"/>
    <w:rsid w:val="007302B8"/>
    <w:rsid w:val="0073075A"/>
    <w:rsid w:val="00730ABD"/>
    <w:rsid w:val="00730C63"/>
    <w:rsid w:val="00730CBF"/>
    <w:rsid w:val="00730E1D"/>
    <w:rsid w:val="00731460"/>
    <w:rsid w:val="00731705"/>
    <w:rsid w:val="007319F0"/>
    <w:rsid w:val="00731C02"/>
    <w:rsid w:val="00731CE9"/>
    <w:rsid w:val="00732BF5"/>
    <w:rsid w:val="00732ED0"/>
    <w:rsid w:val="00733161"/>
    <w:rsid w:val="007332FE"/>
    <w:rsid w:val="0073336D"/>
    <w:rsid w:val="0073391E"/>
    <w:rsid w:val="00733CF8"/>
    <w:rsid w:val="00733FD8"/>
    <w:rsid w:val="00733FF4"/>
    <w:rsid w:val="007343F2"/>
    <w:rsid w:val="007344BA"/>
    <w:rsid w:val="0073451C"/>
    <w:rsid w:val="00734678"/>
    <w:rsid w:val="00734754"/>
    <w:rsid w:val="00734773"/>
    <w:rsid w:val="00734A0F"/>
    <w:rsid w:val="00735262"/>
    <w:rsid w:val="007353C7"/>
    <w:rsid w:val="007355FD"/>
    <w:rsid w:val="0073570F"/>
    <w:rsid w:val="00735AB7"/>
    <w:rsid w:val="00735C20"/>
    <w:rsid w:val="00735CE0"/>
    <w:rsid w:val="00735FE9"/>
    <w:rsid w:val="0073615E"/>
    <w:rsid w:val="0073616A"/>
    <w:rsid w:val="0073624B"/>
    <w:rsid w:val="007362D4"/>
    <w:rsid w:val="007363BD"/>
    <w:rsid w:val="00736512"/>
    <w:rsid w:val="007365FE"/>
    <w:rsid w:val="00736644"/>
    <w:rsid w:val="00736CDB"/>
    <w:rsid w:val="007370B1"/>
    <w:rsid w:val="00737474"/>
    <w:rsid w:val="007376BE"/>
    <w:rsid w:val="00737715"/>
    <w:rsid w:val="00737ED2"/>
    <w:rsid w:val="0074009B"/>
    <w:rsid w:val="007404D5"/>
    <w:rsid w:val="0074062A"/>
    <w:rsid w:val="007406E6"/>
    <w:rsid w:val="00740A17"/>
    <w:rsid w:val="00740B40"/>
    <w:rsid w:val="00740BDD"/>
    <w:rsid w:val="00741498"/>
    <w:rsid w:val="00741C54"/>
    <w:rsid w:val="00742529"/>
    <w:rsid w:val="00742765"/>
    <w:rsid w:val="007427B8"/>
    <w:rsid w:val="00742B57"/>
    <w:rsid w:val="00743282"/>
    <w:rsid w:val="007433BB"/>
    <w:rsid w:val="0074357E"/>
    <w:rsid w:val="00743588"/>
    <w:rsid w:val="00743628"/>
    <w:rsid w:val="00743C7A"/>
    <w:rsid w:val="007441FD"/>
    <w:rsid w:val="00744409"/>
    <w:rsid w:val="0074471B"/>
    <w:rsid w:val="0074478C"/>
    <w:rsid w:val="00744BBF"/>
    <w:rsid w:val="00744C1D"/>
    <w:rsid w:val="00744ED2"/>
    <w:rsid w:val="00744F82"/>
    <w:rsid w:val="00745DBE"/>
    <w:rsid w:val="007460EA"/>
    <w:rsid w:val="00746302"/>
    <w:rsid w:val="00746CB4"/>
    <w:rsid w:val="00746ED1"/>
    <w:rsid w:val="00747E94"/>
    <w:rsid w:val="00747EBD"/>
    <w:rsid w:val="00750498"/>
    <w:rsid w:val="00750816"/>
    <w:rsid w:val="00750B7D"/>
    <w:rsid w:val="00750FE9"/>
    <w:rsid w:val="007515FB"/>
    <w:rsid w:val="007516D9"/>
    <w:rsid w:val="00751A46"/>
    <w:rsid w:val="00751E96"/>
    <w:rsid w:val="00751EC5"/>
    <w:rsid w:val="007521D2"/>
    <w:rsid w:val="007523D4"/>
    <w:rsid w:val="0075252B"/>
    <w:rsid w:val="0075262B"/>
    <w:rsid w:val="00752941"/>
    <w:rsid w:val="00752CDC"/>
    <w:rsid w:val="007531B9"/>
    <w:rsid w:val="0075332D"/>
    <w:rsid w:val="0075376D"/>
    <w:rsid w:val="00754014"/>
    <w:rsid w:val="00754103"/>
    <w:rsid w:val="00754137"/>
    <w:rsid w:val="00754559"/>
    <w:rsid w:val="007545C5"/>
    <w:rsid w:val="007553AB"/>
    <w:rsid w:val="00755AFE"/>
    <w:rsid w:val="00755C3E"/>
    <w:rsid w:val="00755DE0"/>
    <w:rsid w:val="00756446"/>
    <w:rsid w:val="00756B9C"/>
    <w:rsid w:val="007600FB"/>
    <w:rsid w:val="007602EA"/>
    <w:rsid w:val="00760568"/>
    <w:rsid w:val="00760571"/>
    <w:rsid w:val="007607D5"/>
    <w:rsid w:val="00760C12"/>
    <w:rsid w:val="00760DAD"/>
    <w:rsid w:val="00761CE8"/>
    <w:rsid w:val="00761EE1"/>
    <w:rsid w:val="0076224C"/>
    <w:rsid w:val="00762306"/>
    <w:rsid w:val="007626D4"/>
    <w:rsid w:val="0076273B"/>
    <w:rsid w:val="00762E69"/>
    <w:rsid w:val="00762FF3"/>
    <w:rsid w:val="0076315D"/>
    <w:rsid w:val="00763B54"/>
    <w:rsid w:val="00763CC1"/>
    <w:rsid w:val="00764200"/>
    <w:rsid w:val="007645CC"/>
    <w:rsid w:val="007649A7"/>
    <w:rsid w:val="00764CDD"/>
    <w:rsid w:val="00764EA4"/>
    <w:rsid w:val="00765241"/>
    <w:rsid w:val="007656FF"/>
    <w:rsid w:val="0076594E"/>
    <w:rsid w:val="00765A7E"/>
    <w:rsid w:val="00765F83"/>
    <w:rsid w:val="007660A5"/>
    <w:rsid w:val="00766911"/>
    <w:rsid w:val="00766ABB"/>
    <w:rsid w:val="00766BB1"/>
    <w:rsid w:val="00766BBD"/>
    <w:rsid w:val="007671EB"/>
    <w:rsid w:val="0076721A"/>
    <w:rsid w:val="00767539"/>
    <w:rsid w:val="00767695"/>
    <w:rsid w:val="00767808"/>
    <w:rsid w:val="00767B05"/>
    <w:rsid w:val="00770421"/>
    <w:rsid w:val="00770469"/>
    <w:rsid w:val="00770579"/>
    <w:rsid w:val="00770762"/>
    <w:rsid w:val="00770833"/>
    <w:rsid w:val="007710A8"/>
    <w:rsid w:val="00771261"/>
    <w:rsid w:val="00771451"/>
    <w:rsid w:val="00771720"/>
    <w:rsid w:val="00771D74"/>
    <w:rsid w:val="00771FA2"/>
    <w:rsid w:val="0077215F"/>
    <w:rsid w:val="00772390"/>
    <w:rsid w:val="00772447"/>
    <w:rsid w:val="00772AD3"/>
    <w:rsid w:val="00773362"/>
    <w:rsid w:val="007733DE"/>
    <w:rsid w:val="00773BE0"/>
    <w:rsid w:val="00773F2C"/>
    <w:rsid w:val="00774037"/>
    <w:rsid w:val="00774562"/>
    <w:rsid w:val="00774614"/>
    <w:rsid w:val="00774DFD"/>
    <w:rsid w:val="00775014"/>
    <w:rsid w:val="00775139"/>
    <w:rsid w:val="00775760"/>
    <w:rsid w:val="0077576A"/>
    <w:rsid w:val="00775E77"/>
    <w:rsid w:val="007767B1"/>
    <w:rsid w:val="007768C0"/>
    <w:rsid w:val="007769E2"/>
    <w:rsid w:val="00776AD3"/>
    <w:rsid w:val="00776B04"/>
    <w:rsid w:val="00776D6E"/>
    <w:rsid w:val="00776DA9"/>
    <w:rsid w:val="00776EE7"/>
    <w:rsid w:val="007770DD"/>
    <w:rsid w:val="0077753B"/>
    <w:rsid w:val="00777A90"/>
    <w:rsid w:val="00777C3B"/>
    <w:rsid w:val="00780054"/>
    <w:rsid w:val="00780276"/>
    <w:rsid w:val="007802F1"/>
    <w:rsid w:val="00780584"/>
    <w:rsid w:val="007806EE"/>
    <w:rsid w:val="00780874"/>
    <w:rsid w:val="00781307"/>
    <w:rsid w:val="00781393"/>
    <w:rsid w:val="0078188D"/>
    <w:rsid w:val="00782458"/>
    <w:rsid w:val="007827EE"/>
    <w:rsid w:val="007829F6"/>
    <w:rsid w:val="00782A13"/>
    <w:rsid w:val="00782C85"/>
    <w:rsid w:val="00782E33"/>
    <w:rsid w:val="00782FDF"/>
    <w:rsid w:val="0078303E"/>
    <w:rsid w:val="00783117"/>
    <w:rsid w:val="00783142"/>
    <w:rsid w:val="00783290"/>
    <w:rsid w:val="007832E7"/>
    <w:rsid w:val="007837B9"/>
    <w:rsid w:val="00783F90"/>
    <w:rsid w:val="0078400F"/>
    <w:rsid w:val="007849BF"/>
    <w:rsid w:val="007852C4"/>
    <w:rsid w:val="0078565B"/>
    <w:rsid w:val="00785865"/>
    <w:rsid w:val="00785B9D"/>
    <w:rsid w:val="00786195"/>
    <w:rsid w:val="007862AB"/>
    <w:rsid w:val="007863FF"/>
    <w:rsid w:val="00786D1D"/>
    <w:rsid w:val="00786FA0"/>
    <w:rsid w:val="0078748C"/>
    <w:rsid w:val="007875B0"/>
    <w:rsid w:val="007876C2"/>
    <w:rsid w:val="00787702"/>
    <w:rsid w:val="00787939"/>
    <w:rsid w:val="0078795E"/>
    <w:rsid w:val="00787CC6"/>
    <w:rsid w:val="00790108"/>
    <w:rsid w:val="00790139"/>
    <w:rsid w:val="00791025"/>
    <w:rsid w:val="0079134C"/>
    <w:rsid w:val="00791399"/>
    <w:rsid w:val="00791B23"/>
    <w:rsid w:val="00791F32"/>
    <w:rsid w:val="00792434"/>
    <w:rsid w:val="00792537"/>
    <w:rsid w:val="00792657"/>
    <w:rsid w:val="00792795"/>
    <w:rsid w:val="00792FF3"/>
    <w:rsid w:val="0079305E"/>
    <w:rsid w:val="007934FF"/>
    <w:rsid w:val="00793928"/>
    <w:rsid w:val="00794403"/>
    <w:rsid w:val="0079492C"/>
    <w:rsid w:val="00794A6E"/>
    <w:rsid w:val="00794C78"/>
    <w:rsid w:val="00794DE9"/>
    <w:rsid w:val="00794FFB"/>
    <w:rsid w:val="007951F3"/>
    <w:rsid w:val="007954D3"/>
    <w:rsid w:val="00795AA6"/>
    <w:rsid w:val="00795E45"/>
    <w:rsid w:val="00796092"/>
    <w:rsid w:val="00796317"/>
    <w:rsid w:val="007964A0"/>
    <w:rsid w:val="00796808"/>
    <w:rsid w:val="00796BD8"/>
    <w:rsid w:val="00796C21"/>
    <w:rsid w:val="00796F5E"/>
    <w:rsid w:val="00796F61"/>
    <w:rsid w:val="00796F9B"/>
    <w:rsid w:val="00797666"/>
    <w:rsid w:val="007A02C9"/>
    <w:rsid w:val="007A08E4"/>
    <w:rsid w:val="007A0AA8"/>
    <w:rsid w:val="007A0CA2"/>
    <w:rsid w:val="007A0E68"/>
    <w:rsid w:val="007A1407"/>
    <w:rsid w:val="007A1D9F"/>
    <w:rsid w:val="007A1E56"/>
    <w:rsid w:val="007A20B3"/>
    <w:rsid w:val="007A265B"/>
    <w:rsid w:val="007A27C6"/>
    <w:rsid w:val="007A2CC6"/>
    <w:rsid w:val="007A3360"/>
    <w:rsid w:val="007A336F"/>
    <w:rsid w:val="007A3473"/>
    <w:rsid w:val="007A34A1"/>
    <w:rsid w:val="007A34CF"/>
    <w:rsid w:val="007A358C"/>
    <w:rsid w:val="007A35F3"/>
    <w:rsid w:val="007A3A8F"/>
    <w:rsid w:val="007A3BE1"/>
    <w:rsid w:val="007A3F8B"/>
    <w:rsid w:val="007A43F0"/>
    <w:rsid w:val="007A4BDC"/>
    <w:rsid w:val="007A4CBE"/>
    <w:rsid w:val="007A4FE8"/>
    <w:rsid w:val="007A5266"/>
    <w:rsid w:val="007A53B5"/>
    <w:rsid w:val="007A569F"/>
    <w:rsid w:val="007A5B22"/>
    <w:rsid w:val="007A5C0B"/>
    <w:rsid w:val="007A5DD2"/>
    <w:rsid w:val="007A5FEE"/>
    <w:rsid w:val="007A6134"/>
    <w:rsid w:val="007A614B"/>
    <w:rsid w:val="007A6A90"/>
    <w:rsid w:val="007A6D13"/>
    <w:rsid w:val="007A6FDC"/>
    <w:rsid w:val="007A7049"/>
    <w:rsid w:val="007A7148"/>
    <w:rsid w:val="007A7188"/>
    <w:rsid w:val="007A74E7"/>
    <w:rsid w:val="007A750B"/>
    <w:rsid w:val="007A778D"/>
    <w:rsid w:val="007A78D6"/>
    <w:rsid w:val="007A7EF3"/>
    <w:rsid w:val="007B0288"/>
    <w:rsid w:val="007B03AF"/>
    <w:rsid w:val="007B047C"/>
    <w:rsid w:val="007B0676"/>
    <w:rsid w:val="007B082A"/>
    <w:rsid w:val="007B0AB9"/>
    <w:rsid w:val="007B0BB0"/>
    <w:rsid w:val="007B0E9F"/>
    <w:rsid w:val="007B1134"/>
    <w:rsid w:val="007B1B02"/>
    <w:rsid w:val="007B257D"/>
    <w:rsid w:val="007B2FBC"/>
    <w:rsid w:val="007B3B7D"/>
    <w:rsid w:val="007B3BDE"/>
    <w:rsid w:val="007B3C19"/>
    <w:rsid w:val="007B3D1C"/>
    <w:rsid w:val="007B4352"/>
    <w:rsid w:val="007B45EC"/>
    <w:rsid w:val="007B4613"/>
    <w:rsid w:val="007B4B83"/>
    <w:rsid w:val="007B4EF0"/>
    <w:rsid w:val="007B50E6"/>
    <w:rsid w:val="007B59B3"/>
    <w:rsid w:val="007B5C93"/>
    <w:rsid w:val="007B5D65"/>
    <w:rsid w:val="007B60E1"/>
    <w:rsid w:val="007B621B"/>
    <w:rsid w:val="007B64C2"/>
    <w:rsid w:val="007B6974"/>
    <w:rsid w:val="007B6A2A"/>
    <w:rsid w:val="007B6CFD"/>
    <w:rsid w:val="007B7642"/>
    <w:rsid w:val="007B77C3"/>
    <w:rsid w:val="007B792D"/>
    <w:rsid w:val="007B7B51"/>
    <w:rsid w:val="007C031B"/>
    <w:rsid w:val="007C03D6"/>
    <w:rsid w:val="007C0818"/>
    <w:rsid w:val="007C097F"/>
    <w:rsid w:val="007C0E1D"/>
    <w:rsid w:val="007C0F5B"/>
    <w:rsid w:val="007C1052"/>
    <w:rsid w:val="007C1243"/>
    <w:rsid w:val="007C12CD"/>
    <w:rsid w:val="007C1D04"/>
    <w:rsid w:val="007C2004"/>
    <w:rsid w:val="007C21FA"/>
    <w:rsid w:val="007C2345"/>
    <w:rsid w:val="007C2890"/>
    <w:rsid w:val="007C2CEB"/>
    <w:rsid w:val="007C3023"/>
    <w:rsid w:val="007C34A3"/>
    <w:rsid w:val="007C3914"/>
    <w:rsid w:val="007C3B9E"/>
    <w:rsid w:val="007C3C44"/>
    <w:rsid w:val="007C3EAB"/>
    <w:rsid w:val="007C4332"/>
    <w:rsid w:val="007C445C"/>
    <w:rsid w:val="007C44E8"/>
    <w:rsid w:val="007C4D92"/>
    <w:rsid w:val="007C4F32"/>
    <w:rsid w:val="007C5382"/>
    <w:rsid w:val="007C57A8"/>
    <w:rsid w:val="007C58ED"/>
    <w:rsid w:val="007C5E5B"/>
    <w:rsid w:val="007C5F1B"/>
    <w:rsid w:val="007C66C9"/>
    <w:rsid w:val="007C68B4"/>
    <w:rsid w:val="007C6E10"/>
    <w:rsid w:val="007C71A7"/>
    <w:rsid w:val="007C72B5"/>
    <w:rsid w:val="007C7413"/>
    <w:rsid w:val="007C7592"/>
    <w:rsid w:val="007C7ABF"/>
    <w:rsid w:val="007C7BA4"/>
    <w:rsid w:val="007C7C14"/>
    <w:rsid w:val="007D018B"/>
    <w:rsid w:val="007D03D9"/>
    <w:rsid w:val="007D03F0"/>
    <w:rsid w:val="007D0489"/>
    <w:rsid w:val="007D0542"/>
    <w:rsid w:val="007D05EF"/>
    <w:rsid w:val="007D079C"/>
    <w:rsid w:val="007D09D2"/>
    <w:rsid w:val="007D0AAA"/>
    <w:rsid w:val="007D0CB8"/>
    <w:rsid w:val="007D0F33"/>
    <w:rsid w:val="007D11F6"/>
    <w:rsid w:val="007D1365"/>
    <w:rsid w:val="007D16BB"/>
    <w:rsid w:val="007D1815"/>
    <w:rsid w:val="007D18D2"/>
    <w:rsid w:val="007D1E06"/>
    <w:rsid w:val="007D2248"/>
    <w:rsid w:val="007D2742"/>
    <w:rsid w:val="007D2E73"/>
    <w:rsid w:val="007D304C"/>
    <w:rsid w:val="007D35BC"/>
    <w:rsid w:val="007D399E"/>
    <w:rsid w:val="007D3B67"/>
    <w:rsid w:val="007D4195"/>
    <w:rsid w:val="007D4F16"/>
    <w:rsid w:val="007D4FFA"/>
    <w:rsid w:val="007D575E"/>
    <w:rsid w:val="007D5994"/>
    <w:rsid w:val="007D61E3"/>
    <w:rsid w:val="007D69E3"/>
    <w:rsid w:val="007D6AC5"/>
    <w:rsid w:val="007D6D64"/>
    <w:rsid w:val="007D6FA7"/>
    <w:rsid w:val="007D78BC"/>
    <w:rsid w:val="007D7932"/>
    <w:rsid w:val="007D7AE4"/>
    <w:rsid w:val="007D7C14"/>
    <w:rsid w:val="007E0019"/>
    <w:rsid w:val="007E0683"/>
    <w:rsid w:val="007E0A5D"/>
    <w:rsid w:val="007E0DD2"/>
    <w:rsid w:val="007E0DE1"/>
    <w:rsid w:val="007E1249"/>
    <w:rsid w:val="007E134D"/>
    <w:rsid w:val="007E170A"/>
    <w:rsid w:val="007E1742"/>
    <w:rsid w:val="007E1AF0"/>
    <w:rsid w:val="007E1B57"/>
    <w:rsid w:val="007E1C55"/>
    <w:rsid w:val="007E1FA6"/>
    <w:rsid w:val="007E22C3"/>
    <w:rsid w:val="007E2A44"/>
    <w:rsid w:val="007E2A90"/>
    <w:rsid w:val="007E2D45"/>
    <w:rsid w:val="007E39DE"/>
    <w:rsid w:val="007E3B42"/>
    <w:rsid w:val="007E3CDB"/>
    <w:rsid w:val="007E43BE"/>
    <w:rsid w:val="007E460A"/>
    <w:rsid w:val="007E4A3D"/>
    <w:rsid w:val="007E4E90"/>
    <w:rsid w:val="007E4F4C"/>
    <w:rsid w:val="007E5171"/>
    <w:rsid w:val="007E51D2"/>
    <w:rsid w:val="007E5300"/>
    <w:rsid w:val="007E5717"/>
    <w:rsid w:val="007E5822"/>
    <w:rsid w:val="007E5A56"/>
    <w:rsid w:val="007E5B8E"/>
    <w:rsid w:val="007E5C39"/>
    <w:rsid w:val="007E61C2"/>
    <w:rsid w:val="007E61CD"/>
    <w:rsid w:val="007E62E2"/>
    <w:rsid w:val="007E67E6"/>
    <w:rsid w:val="007E6A17"/>
    <w:rsid w:val="007E6AE9"/>
    <w:rsid w:val="007E6BAE"/>
    <w:rsid w:val="007E6CBC"/>
    <w:rsid w:val="007E70ED"/>
    <w:rsid w:val="007E721F"/>
    <w:rsid w:val="007E73C0"/>
    <w:rsid w:val="007E77FC"/>
    <w:rsid w:val="007E7870"/>
    <w:rsid w:val="007E7915"/>
    <w:rsid w:val="007E7E50"/>
    <w:rsid w:val="007F00D8"/>
    <w:rsid w:val="007F06D5"/>
    <w:rsid w:val="007F070C"/>
    <w:rsid w:val="007F08A2"/>
    <w:rsid w:val="007F09AC"/>
    <w:rsid w:val="007F0A1D"/>
    <w:rsid w:val="007F0C51"/>
    <w:rsid w:val="007F0DD7"/>
    <w:rsid w:val="007F0DDD"/>
    <w:rsid w:val="007F1243"/>
    <w:rsid w:val="007F21A6"/>
    <w:rsid w:val="007F232D"/>
    <w:rsid w:val="007F2672"/>
    <w:rsid w:val="007F288A"/>
    <w:rsid w:val="007F2CD4"/>
    <w:rsid w:val="007F306D"/>
    <w:rsid w:val="007F30A5"/>
    <w:rsid w:val="007F3475"/>
    <w:rsid w:val="007F353D"/>
    <w:rsid w:val="007F35BE"/>
    <w:rsid w:val="007F374E"/>
    <w:rsid w:val="007F38A5"/>
    <w:rsid w:val="007F394B"/>
    <w:rsid w:val="007F3C10"/>
    <w:rsid w:val="007F4203"/>
    <w:rsid w:val="007F472E"/>
    <w:rsid w:val="007F49B0"/>
    <w:rsid w:val="007F4CA1"/>
    <w:rsid w:val="007F4DDE"/>
    <w:rsid w:val="007F5649"/>
    <w:rsid w:val="007F564A"/>
    <w:rsid w:val="007F611F"/>
    <w:rsid w:val="007F624B"/>
    <w:rsid w:val="007F656E"/>
    <w:rsid w:val="007F663A"/>
    <w:rsid w:val="007F66EE"/>
    <w:rsid w:val="007F671F"/>
    <w:rsid w:val="007F68F5"/>
    <w:rsid w:val="007F76FF"/>
    <w:rsid w:val="007F7836"/>
    <w:rsid w:val="007F79BE"/>
    <w:rsid w:val="008005BE"/>
    <w:rsid w:val="00800893"/>
    <w:rsid w:val="008009F0"/>
    <w:rsid w:val="00800B9C"/>
    <w:rsid w:val="00800F84"/>
    <w:rsid w:val="00801137"/>
    <w:rsid w:val="008011CA"/>
    <w:rsid w:val="008018C6"/>
    <w:rsid w:val="008018FA"/>
    <w:rsid w:val="00801D89"/>
    <w:rsid w:val="0080212D"/>
    <w:rsid w:val="0080258D"/>
    <w:rsid w:val="0080271F"/>
    <w:rsid w:val="008027DA"/>
    <w:rsid w:val="00802A79"/>
    <w:rsid w:val="00802A9B"/>
    <w:rsid w:val="00802CB9"/>
    <w:rsid w:val="00802D16"/>
    <w:rsid w:val="00802DC9"/>
    <w:rsid w:val="008030E4"/>
    <w:rsid w:val="008031EC"/>
    <w:rsid w:val="00803739"/>
    <w:rsid w:val="00803940"/>
    <w:rsid w:val="008039CA"/>
    <w:rsid w:val="008041CB"/>
    <w:rsid w:val="0080435C"/>
    <w:rsid w:val="00804522"/>
    <w:rsid w:val="008046B5"/>
    <w:rsid w:val="00804869"/>
    <w:rsid w:val="00804AD6"/>
    <w:rsid w:val="00804F2D"/>
    <w:rsid w:val="00805119"/>
    <w:rsid w:val="008056B5"/>
    <w:rsid w:val="008057E8"/>
    <w:rsid w:val="00805A3C"/>
    <w:rsid w:val="00805B9B"/>
    <w:rsid w:val="00805D28"/>
    <w:rsid w:val="00805FB0"/>
    <w:rsid w:val="00806161"/>
    <w:rsid w:val="00806348"/>
    <w:rsid w:val="00806558"/>
    <w:rsid w:val="0080692A"/>
    <w:rsid w:val="00806C92"/>
    <w:rsid w:val="00806D64"/>
    <w:rsid w:val="00806E8F"/>
    <w:rsid w:val="0080715D"/>
    <w:rsid w:val="008072D6"/>
    <w:rsid w:val="00807482"/>
    <w:rsid w:val="0080790F"/>
    <w:rsid w:val="0080794E"/>
    <w:rsid w:val="00807CDC"/>
    <w:rsid w:val="00807E25"/>
    <w:rsid w:val="008102F7"/>
    <w:rsid w:val="00810672"/>
    <w:rsid w:val="00810872"/>
    <w:rsid w:val="008109D4"/>
    <w:rsid w:val="00810AD1"/>
    <w:rsid w:val="00810B51"/>
    <w:rsid w:val="008110A4"/>
    <w:rsid w:val="00811A05"/>
    <w:rsid w:val="00811A64"/>
    <w:rsid w:val="00811ACC"/>
    <w:rsid w:val="00811C1C"/>
    <w:rsid w:val="00811E47"/>
    <w:rsid w:val="008121AC"/>
    <w:rsid w:val="0081254C"/>
    <w:rsid w:val="0081258E"/>
    <w:rsid w:val="00812E84"/>
    <w:rsid w:val="008134CB"/>
    <w:rsid w:val="00813677"/>
    <w:rsid w:val="008137B0"/>
    <w:rsid w:val="008137E2"/>
    <w:rsid w:val="008138BE"/>
    <w:rsid w:val="00813E33"/>
    <w:rsid w:val="00813F1D"/>
    <w:rsid w:val="008140F3"/>
    <w:rsid w:val="00814265"/>
    <w:rsid w:val="00814472"/>
    <w:rsid w:val="008148E6"/>
    <w:rsid w:val="00814A14"/>
    <w:rsid w:val="00814C51"/>
    <w:rsid w:val="00814D64"/>
    <w:rsid w:val="00814FAA"/>
    <w:rsid w:val="00815050"/>
    <w:rsid w:val="008154BD"/>
    <w:rsid w:val="008155A3"/>
    <w:rsid w:val="00815645"/>
    <w:rsid w:val="00815C08"/>
    <w:rsid w:val="00815C35"/>
    <w:rsid w:val="00815E91"/>
    <w:rsid w:val="008161E2"/>
    <w:rsid w:val="008162A3"/>
    <w:rsid w:val="0081694F"/>
    <w:rsid w:val="00816C34"/>
    <w:rsid w:val="00816DAD"/>
    <w:rsid w:val="00817606"/>
    <w:rsid w:val="008176D5"/>
    <w:rsid w:val="00817F19"/>
    <w:rsid w:val="008208AD"/>
    <w:rsid w:val="00820BFF"/>
    <w:rsid w:val="00820D7E"/>
    <w:rsid w:val="00820E53"/>
    <w:rsid w:val="00821182"/>
    <w:rsid w:val="00821EFE"/>
    <w:rsid w:val="00821FFC"/>
    <w:rsid w:val="00822020"/>
    <w:rsid w:val="00822415"/>
    <w:rsid w:val="0082288B"/>
    <w:rsid w:val="008229D7"/>
    <w:rsid w:val="00822CD5"/>
    <w:rsid w:val="00822E66"/>
    <w:rsid w:val="00822E80"/>
    <w:rsid w:val="00822EF9"/>
    <w:rsid w:val="00822F8D"/>
    <w:rsid w:val="00824610"/>
    <w:rsid w:val="00824864"/>
    <w:rsid w:val="00824885"/>
    <w:rsid w:val="00824CAB"/>
    <w:rsid w:val="00825180"/>
    <w:rsid w:val="0082527B"/>
    <w:rsid w:val="00825413"/>
    <w:rsid w:val="008254A7"/>
    <w:rsid w:val="00825AAC"/>
    <w:rsid w:val="00825D1C"/>
    <w:rsid w:val="00826D41"/>
    <w:rsid w:val="00826D7B"/>
    <w:rsid w:val="00826D9B"/>
    <w:rsid w:val="00826E4A"/>
    <w:rsid w:val="00826F9E"/>
    <w:rsid w:val="00826FDC"/>
    <w:rsid w:val="00827273"/>
    <w:rsid w:val="008276DE"/>
    <w:rsid w:val="00827750"/>
    <w:rsid w:val="00830203"/>
    <w:rsid w:val="00830320"/>
    <w:rsid w:val="00831247"/>
    <w:rsid w:val="00831A10"/>
    <w:rsid w:val="00831A47"/>
    <w:rsid w:val="00831C78"/>
    <w:rsid w:val="00831DC8"/>
    <w:rsid w:val="00831E69"/>
    <w:rsid w:val="0083203B"/>
    <w:rsid w:val="00832A3B"/>
    <w:rsid w:val="00832BE7"/>
    <w:rsid w:val="00832C3C"/>
    <w:rsid w:val="00832D64"/>
    <w:rsid w:val="00832D77"/>
    <w:rsid w:val="008332E0"/>
    <w:rsid w:val="00833365"/>
    <w:rsid w:val="00833554"/>
    <w:rsid w:val="008335E1"/>
    <w:rsid w:val="008336DD"/>
    <w:rsid w:val="00833994"/>
    <w:rsid w:val="00833DA8"/>
    <w:rsid w:val="00833F2B"/>
    <w:rsid w:val="008342E8"/>
    <w:rsid w:val="0083437D"/>
    <w:rsid w:val="0083443B"/>
    <w:rsid w:val="00834A73"/>
    <w:rsid w:val="00834BAA"/>
    <w:rsid w:val="00835110"/>
    <w:rsid w:val="0083540F"/>
    <w:rsid w:val="00836250"/>
    <w:rsid w:val="0083683B"/>
    <w:rsid w:val="00836A1F"/>
    <w:rsid w:val="00836B8B"/>
    <w:rsid w:val="00836BC5"/>
    <w:rsid w:val="00836D38"/>
    <w:rsid w:val="0083716A"/>
    <w:rsid w:val="00837225"/>
    <w:rsid w:val="008374DB"/>
    <w:rsid w:val="008374EA"/>
    <w:rsid w:val="0083781F"/>
    <w:rsid w:val="0083786A"/>
    <w:rsid w:val="00840205"/>
    <w:rsid w:val="008402CD"/>
    <w:rsid w:val="008403D3"/>
    <w:rsid w:val="008404B1"/>
    <w:rsid w:val="0084082B"/>
    <w:rsid w:val="00840995"/>
    <w:rsid w:val="00840AA8"/>
    <w:rsid w:val="00840B99"/>
    <w:rsid w:val="00840CAE"/>
    <w:rsid w:val="00840FE9"/>
    <w:rsid w:val="008417BF"/>
    <w:rsid w:val="0084197D"/>
    <w:rsid w:val="00841A03"/>
    <w:rsid w:val="00841C6A"/>
    <w:rsid w:val="00841F40"/>
    <w:rsid w:val="00842081"/>
    <w:rsid w:val="0084231A"/>
    <w:rsid w:val="008423CA"/>
    <w:rsid w:val="00842606"/>
    <w:rsid w:val="00842733"/>
    <w:rsid w:val="00842A37"/>
    <w:rsid w:val="00842B3E"/>
    <w:rsid w:val="00842BDE"/>
    <w:rsid w:val="00843173"/>
    <w:rsid w:val="00843441"/>
    <w:rsid w:val="00843667"/>
    <w:rsid w:val="00843819"/>
    <w:rsid w:val="00843AD1"/>
    <w:rsid w:val="00843C10"/>
    <w:rsid w:val="00843DD2"/>
    <w:rsid w:val="00843F56"/>
    <w:rsid w:val="00844C90"/>
    <w:rsid w:val="00844CA6"/>
    <w:rsid w:val="00844E06"/>
    <w:rsid w:val="00844FF7"/>
    <w:rsid w:val="00845535"/>
    <w:rsid w:val="008457AF"/>
    <w:rsid w:val="008459D5"/>
    <w:rsid w:val="008460AD"/>
    <w:rsid w:val="008464E1"/>
    <w:rsid w:val="00846A4A"/>
    <w:rsid w:val="00846C2F"/>
    <w:rsid w:val="00846E4F"/>
    <w:rsid w:val="00846F3A"/>
    <w:rsid w:val="008470BA"/>
    <w:rsid w:val="00850054"/>
    <w:rsid w:val="00850136"/>
    <w:rsid w:val="00850189"/>
    <w:rsid w:val="00850237"/>
    <w:rsid w:val="00850602"/>
    <w:rsid w:val="00850A64"/>
    <w:rsid w:val="00850D41"/>
    <w:rsid w:val="00850F79"/>
    <w:rsid w:val="00851278"/>
    <w:rsid w:val="008516B4"/>
    <w:rsid w:val="00851742"/>
    <w:rsid w:val="00851A83"/>
    <w:rsid w:val="008524BD"/>
    <w:rsid w:val="00852A0A"/>
    <w:rsid w:val="00852FCF"/>
    <w:rsid w:val="00853247"/>
    <w:rsid w:val="00853678"/>
    <w:rsid w:val="00853695"/>
    <w:rsid w:val="00853989"/>
    <w:rsid w:val="00853B87"/>
    <w:rsid w:val="00853C49"/>
    <w:rsid w:val="00853D9E"/>
    <w:rsid w:val="00853F04"/>
    <w:rsid w:val="008541E8"/>
    <w:rsid w:val="008542F4"/>
    <w:rsid w:val="00854DF2"/>
    <w:rsid w:val="00855287"/>
    <w:rsid w:val="008552AF"/>
    <w:rsid w:val="008552EE"/>
    <w:rsid w:val="00855E0C"/>
    <w:rsid w:val="00855FE4"/>
    <w:rsid w:val="0085602F"/>
    <w:rsid w:val="0085673F"/>
    <w:rsid w:val="00856B95"/>
    <w:rsid w:val="00856ED4"/>
    <w:rsid w:val="00856FD7"/>
    <w:rsid w:val="0085707E"/>
    <w:rsid w:val="0085748A"/>
    <w:rsid w:val="0085781A"/>
    <w:rsid w:val="00857945"/>
    <w:rsid w:val="00857B7E"/>
    <w:rsid w:val="00857DC1"/>
    <w:rsid w:val="00860207"/>
    <w:rsid w:val="00860208"/>
    <w:rsid w:val="00860B29"/>
    <w:rsid w:val="00860EFF"/>
    <w:rsid w:val="008611C8"/>
    <w:rsid w:val="008614FC"/>
    <w:rsid w:val="008618C7"/>
    <w:rsid w:val="0086196D"/>
    <w:rsid w:val="008619F1"/>
    <w:rsid w:val="00861A32"/>
    <w:rsid w:val="00861E69"/>
    <w:rsid w:val="00861EC7"/>
    <w:rsid w:val="008625BA"/>
    <w:rsid w:val="008626EA"/>
    <w:rsid w:val="00862799"/>
    <w:rsid w:val="0086288C"/>
    <w:rsid w:val="0086292A"/>
    <w:rsid w:val="00862A36"/>
    <w:rsid w:val="00862DA8"/>
    <w:rsid w:val="0086326D"/>
    <w:rsid w:val="008646A6"/>
    <w:rsid w:val="0086489F"/>
    <w:rsid w:val="00864968"/>
    <w:rsid w:val="008649D7"/>
    <w:rsid w:val="00864C64"/>
    <w:rsid w:val="00864EA2"/>
    <w:rsid w:val="00865108"/>
    <w:rsid w:val="0086549F"/>
    <w:rsid w:val="00865657"/>
    <w:rsid w:val="008656E1"/>
    <w:rsid w:val="008658A1"/>
    <w:rsid w:val="00866225"/>
    <w:rsid w:val="0086669D"/>
    <w:rsid w:val="008668E3"/>
    <w:rsid w:val="00866BFC"/>
    <w:rsid w:val="00866D5A"/>
    <w:rsid w:val="00866E94"/>
    <w:rsid w:val="0086712C"/>
    <w:rsid w:val="00867174"/>
    <w:rsid w:val="00867339"/>
    <w:rsid w:val="00867823"/>
    <w:rsid w:val="00867FDF"/>
    <w:rsid w:val="00870129"/>
    <w:rsid w:val="0087048B"/>
    <w:rsid w:val="00870544"/>
    <w:rsid w:val="00870B35"/>
    <w:rsid w:val="00870B55"/>
    <w:rsid w:val="00870E0A"/>
    <w:rsid w:val="0087148D"/>
    <w:rsid w:val="00871BE8"/>
    <w:rsid w:val="00871DCF"/>
    <w:rsid w:val="008721FC"/>
    <w:rsid w:val="00872228"/>
    <w:rsid w:val="008726E2"/>
    <w:rsid w:val="008728A5"/>
    <w:rsid w:val="00872AE1"/>
    <w:rsid w:val="00872BC0"/>
    <w:rsid w:val="00872E94"/>
    <w:rsid w:val="00872FD0"/>
    <w:rsid w:val="008730F9"/>
    <w:rsid w:val="0087383A"/>
    <w:rsid w:val="00873902"/>
    <w:rsid w:val="00873AB0"/>
    <w:rsid w:val="00873B51"/>
    <w:rsid w:val="00873C09"/>
    <w:rsid w:val="00874147"/>
    <w:rsid w:val="00874206"/>
    <w:rsid w:val="008746A6"/>
    <w:rsid w:val="008747C4"/>
    <w:rsid w:val="00874995"/>
    <w:rsid w:val="00874C2B"/>
    <w:rsid w:val="0087504E"/>
    <w:rsid w:val="00875183"/>
    <w:rsid w:val="008753EE"/>
    <w:rsid w:val="008754E2"/>
    <w:rsid w:val="0087573A"/>
    <w:rsid w:val="00875CBB"/>
    <w:rsid w:val="00875F21"/>
    <w:rsid w:val="00875F38"/>
    <w:rsid w:val="0087679D"/>
    <w:rsid w:val="00877070"/>
    <w:rsid w:val="00877161"/>
    <w:rsid w:val="00877275"/>
    <w:rsid w:val="0087731A"/>
    <w:rsid w:val="008773FA"/>
    <w:rsid w:val="008778FF"/>
    <w:rsid w:val="00877AA4"/>
    <w:rsid w:val="0088003D"/>
    <w:rsid w:val="008804D7"/>
    <w:rsid w:val="00880611"/>
    <w:rsid w:val="0088083C"/>
    <w:rsid w:val="00880905"/>
    <w:rsid w:val="0088131A"/>
    <w:rsid w:val="008813EB"/>
    <w:rsid w:val="00881736"/>
    <w:rsid w:val="0088176A"/>
    <w:rsid w:val="00881B01"/>
    <w:rsid w:val="008821DC"/>
    <w:rsid w:val="0088244F"/>
    <w:rsid w:val="008827FC"/>
    <w:rsid w:val="0088299B"/>
    <w:rsid w:val="00883128"/>
    <w:rsid w:val="0088325F"/>
    <w:rsid w:val="00883E7D"/>
    <w:rsid w:val="00883FC6"/>
    <w:rsid w:val="00884028"/>
    <w:rsid w:val="0088471A"/>
    <w:rsid w:val="00884FAA"/>
    <w:rsid w:val="00885212"/>
    <w:rsid w:val="008856BC"/>
    <w:rsid w:val="0088582D"/>
    <w:rsid w:val="00886142"/>
    <w:rsid w:val="008861DC"/>
    <w:rsid w:val="008863F5"/>
    <w:rsid w:val="00886408"/>
    <w:rsid w:val="008864CD"/>
    <w:rsid w:val="00886A8F"/>
    <w:rsid w:val="0088719A"/>
    <w:rsid w:val="008871B7"/>
    <w:rsid w:val="008878B7"/>
    <w:rsid w:val="0088796F"/>
    <w:rsid w:val="008879FF"/>
    <w:rsid w:val="00887B4D"/>
    <w:rsid w:val="00887D58"/>
    <w:rsid w:val="00887FED"/>
    <w:rsid w:val="008905AF"/>
    <w:rsid w:val="008906AF"/>
    <w:rsid w:val="00890CCC"/>
    <w:rsid w:val="00891046"/>
    <w:rsid w:val="008911B2"/>
    <w:rsid w:val="00891D87"/>
    <w:rsid w:val="00891E75"/>
    <w:rsid w:val="00891FB9"/>
    <w:rsid w:val="008921B2"/>
    <w:rsid w:val="008925C3"/>
    <w:rsid w:val="008927FD"/>
    <w:rsid w:val="0089282F"/>
    <w:rsid w:val="008928DD"/>
    <w:rsid w:val="00893084"/>
    <w:rsid w:val="008933AE"/>
    <w:rsid w:val="00893490"/>
    <w:rsid w:val="008934B6"/>
    <w:rsid w:val="008935EA"/>
    <w:rsid w:val="0089372B"/>
    <w:rsid w:val="00893AA4"/>
    <w:rsid w:val="00893D44"/>
    <w:rsid w:val="00893F73"/>
    <w:rsid w:val="00894945"/>
    <w:rsid w:val="00894C42"/>
    <w:rsid w:val="00894F2A"/>
    <w:rsid w:val="00895383"/>
    <w:rsid w:val="00895392"/>
    <w:rsid w:val="0089541B"/>
    <w:rsid w:val="008957AF"/>
    <w:rsid w:val="00896630"/>
    <w:rsid w:val="0089694E"/>
    <w:rsid w:val="008969AC"/>
    <w:rsid w:val="00897C98"/>
    <w:rsid w:val="00897DEB"/>
    <w:rsid w:val="008A0109"/>
    <w:rsid w:val="008A0131"/>
    <w:rsid w:val="008A091F"/>
    <w:rsid w:val="008A0CB0"/>
    <w:rsid w:val="008A150D"/>
    <w:rsid w:val="008A15E9"/>
    <w:rsid w:val="008A1A6D"/>
    <w:rsid w:val="008A1CF0"/>
    <w:rsid w:val="008A2001"/>
    <w:rsid w:val="008A2011"/>
    <w:rsid w:val="008A21C2"/>
    <w:rsid w:val="008A2967"/>
    <w:rsid w:val="008A2B3C"/>
    <w:rsid w:val="008A32AD"/>
    <w:rsid w:val="008A33E0"/>
    <w:rsid w:val="008A34B8"/>
    <w:rsid w:val="008A3BDB"/>
    <w:rsid w:val="008A3BE4"/>
    <w:rsid w:val="008A4326"/>
    <w:rsid w:val="008A4397"/>
    <w:rsid w:val="008A4F60"/>
    <w:rsid w:val="008A54DB"/>
    <w:rsid w:val="008A552C"/>
    <w:rsid w:val="008A5876"/>
    <w:rsid w:val="008A5B7B"/>
    <w:rsid w:val="008A5C00"/>
    <w:rsid w:val="008A5FA8"/>
    <w:rsid w:val="008A627D"/>
    <w:rsid w:val="008A6B38"/>
    <w:rsid w:val="008A72DF"/>
    <w:rsid w:val="008A7406"/>
    <w:rsid w:val="008A77E4"/>
    <w:rsid w:val="008A7D72"/>
    <w:rsid w:val="008B009D"/>
    <w:rsid w:val="008B0690"/>
    <w:rsid w:val="008B06CF"/>
    <w:rsid w:val="008B08BA"/>
    <w:rsid w:val="008B0A28"/>
    <w:rsid w:val="008B0C18"/>
    <w:rsid w:val="008B0C1E"/>
    <w:rsid w:val="008B1086"/>
    <w:rsid w:val="008B19B2"/>
    <w:rsid w:val="008B27A0"/>
    <w:rsid w:val="008B30C5"/>
    <w:rsid w:val="008B31C5"/>
    <w:rsid w:val="008B3329"/>
    <w:rsid w:val="008B3BC3"/>
    <w:rsid w:val="008B3D82"/>
    <w:rsid w:val="008B3E5A"/>
    <w:rsid w:val="008B401E"/>
    <w:rsid w:val="008B4251"/>
    <w:rsid w:val="008B4472"/>
    <w:rsid w:val="008B47CC"/>
    <w:rsid w:val="008B4816"/>
    <w:rsid w:val="008B4A5D"/>
    <w:rsid w:val="008B4AB1"/>
    <w:rsid w:val="008B4B19"/>
    <w:rsid w:val="008B52B1"/>
    <w:rsid w:val="008B5688"/>
    <w:rsid w:val="008B57AA"/>
    <w:rsid w:val="008B57E6"/>
    <w:rsid w:val="008B5AA1"/>
    <w:rsid w:val="008B5B8B"/>
    <w:rsid w:val="008B6163"/>
    <w:rsid w:val="008B6491"/>
    <w:rsid w:val="008B682C"/>
    <w:rsid w:val="008B69EB"/>
    <w:rsid w:val="008B6FF5"/>
    <w:rsid w:val="008B7552"/>
    <w:rsid w:val="008B7A13"/>
    <w:rsid w:val="008B7D0A"/>
    <w:rsid w:val="008C0527"/>
    <w:rsid w:val="008C061C"/>
    <w:rsid w:val="008C0A31"/>
    <w:rsid w:val="008C0B12"/>
    <w:rsid w:val="008C0CAA"/>
    <w:rsid w:val="008C0FD2"/>
    <w:rsid w:val="008C1397"/>
    <w:rsid w:val="008C17EA"/>
    <w:rsid w:val="008C1C0B"/>
    <w:rsid w:val="008C20AA"/>
    <w:rsid w:val="008C26FD"/>
    <w:rsid w:val="008C2B66"/>
    <w:rsid w:val="008C2ED5"/>
    <w:rsid w:val="008C308E"/>
    <w:rsid w:val="008C3CD4"/>
    <w:rsid w:val="008C4584"/>
    <w:rsid w:val="008C4696"/>
    <w:rsid w:val="008C4AE9"/>
    <w:rsid w:val="008C4D31"/>
    <w:rsid w:val="008C520E"/>
    <w:rsid w:val="008C5250"/>
    <w:rsid w:val="008C556C"/>
    <w:rsid w:val="008C5AF1"/>
    <w:rsid w:val="008C5C2A"/>
    <w:rsid w:val="008C5D11"/>
    <w:rsid w:val="008C6966"/>
    <w:rsid w:val="008C6A6C"/>
    <w:rsid w:val="008C6AA9"/>
    <w:rsid w:val="008C6E21"/>
    <w:rsid w:val="008C7498"/>
    <w:rsid w:val="008C74E3"/>
    <w:rsid w:val="008C779E"/>
    <w:rsid w:val="008C7A0B"/>
    <w:rsid w:val="008C7A55"/>
    <w:rsid w:val="008C7D92"/>
    <w:rsid w:val="008D023D"/>
    <w:rsid w:val="008D0494"/>
    <w:rsid w:val="008D0A90"/>
    <w:rsid w:val="008D0E54"/>
    <w:rsid w:val="008D1053"/>
    <w:rsid w:val="008D123D"/>
    <w:rsid w:val="008D1272"/>
    <w:rsid w:val="008D127D"/>
    <w:rsid w:val="008D196B"/>
    <w:rsid w:val="008D1A5B"/>
    <w:rsid w:val="008D1EF7"/>
    <w:rsid w:val="008D206F"/>
    <w:rsid w:val="008D23CC"/>
    <w:rsid w:val="008D25F3"/>
    <w:rsid w:val="008D283D"/>
    <w:rsid w:val="008D2DFB"/>
    <w:rsid w:val="008D31B3"/>
    <w:rsid w:val="008D327B"/>
    <w:rsid w:val="008D35FB"/>
    <w:rsid w:val="008D35FE"/>
    <w:rsid w:val="008D39A8"/>
    <w:rsid w:val="008D3C4F"/>
    <w:rsid w:val="008D3DAE"/>
    <w:rsid w:val="008D47E6"/>
    <w:rsid w:val="008D4848"/>
    <w:rsid w:val="008D4962"/>
    <w:rsid w:val="008D49E9"/>
    <w:rsid w:val="008D4E66"/>
    <w:rsid w:val="008D4F7A"/>
    <w:rsid w:val="008D50F7"/>
    <w:rsid w:val="008D53C5"/>
    <w:rsid w:val="008D57B3"/>
    <w:rsid w:val="008D58A4"/>
    <w:rsid w:val="008D5929"/>
    <w:rsid w:val="008D596D"/>
    <w:rsid w:val="008D5A0E"/>
    <w:rsid w:val="008D5EF1"/>
    <w:rsid w:val="008D61B9"/>
    <w:rsid w:val="008D61D0"/>
    <w:rsid w:val="008D641C"/>
    <w:rsid w:val="008D644E"/>
    <w:rsid w:val="008D6B66"/>
    <w:rsid w:val="008D73DC"/>
    <w:rsid w:val="008D7B3C"/>
    <w:rsid w:val="008E0009"/>
    <w:rsid w:val="008E0557"/>
    <w:rsid w:val="008E0BBB"/>
    <w:rsid w:val="008E0C41"/>
    <w:rsid w:val="008E0F4E"/>
    <w:rsid w:val="008E1019"/>
    <w:rsid w:val="008E1D24"/>
    <w:rsid w:val="008E2A26"/>
    <w:rsid w:val="008E2D3D"/>
    <w:rsid w:val="008E3202"/>
    <w:rsid w:val="008E3875"/>
    <w:rsid w:val="008E397D"/>
    <w:rsid w:val="008E39E6"/>
    <w:rsid w:val="008E5295"/>
    <w:rsid w:val="008E5735"/>
    <w:rsid w:val="008E5759"/>
    <w:rsid w:val="008E5C11"/>
    <w:rsid w:val="008E6435"/>
    <w:rsid w:val="008E6440"/>
    <w:rsid w:val="008E657B"/>
    <w:rsid w:val="008E6616"/>
    <w:rsid w:val="008E6617"/>
    <w:rsid w:val="008E6619"/>
    <w:rsid w:val="008E6731"/>
    <w:rsid w:val="008E6E53"/>
    <w:rsid w:val="008E6FEE"/>
    <w:rsid w:val="008E7368"/>
    <w:rsid w:val="008E743F"/>
    <w:rsid w:val="008E7572"/>
    <w:rsid w:val="008E7584"/>
    <w:rsid w:val="008E7927"/>
    <w:rsid w:val="008E7B19"/>
    <w:rsid w:val="008F026F"/>
    <w:rsid w:val="008F05B3"/>
    <w:rsid w:val="008F088E"/>
    <w:rsid w:val="008F09AB"/>
    <w:rsid w:val="008F10B6"/>
    <w:rsid w:val="008F17CA"/>
    <w:rsid w:val="008F1D42"/>
    <w:rsid w:val="008F238C"/>
    <w:rsid w:val="008F2C1C"/>
    <w:rsid w:val="008F2C81"/>
    <w:rsid w:val="008F3376"/>
    <w:rsid w:val="008F3C27"/>
    <w:rsid w:val="008F4C54"/>
    <w:rsid w:val="008F4D81"/>
    <w:rsid w:val="008F5490"/>
    <w:rsid w:val="008F5A7C"/>
    <w:rsid w:val="008F5CDF"/>
    <w:rsid w:val="008F5D73"/>
    <w:rsid w:val="008F60EA"/>
    <w:rsid w:val="008F60F9"/>
    <w:rsid w:val="008F65BC"/>
    <w:rsid w:val="008F6609"/>
    <w:rsid w:val="008F6655"/>
    <w:rsid w:val="008F6C53"/>
    <w:rsid w:val="008F6CA0"/>
    <w:rsid w:val="008F6FA8"/>
    <w:rsid w:val="008F727E"/>
    <w:rsid w:val="008F7ADA"/>
    <w:rsid w:val="008F7EB6"/>
    <w:rsid w:val="00900131"/>
    <w:rsid w:val="0090071C"/>
    <w:rsid w:val="00900721"/>
    <w:rsid w:val="009007CE"/>
    <w:rsid w:val="00900C40"/>
    <w:rsid w:val="00900C55"/>
    <w:rsid w:val="009010B1"/>
    <w:rsid w:val="00901166"/>
    <w:rsid w:val="009019CD"/>
    <w:rsid w:val="00901E89"/>
    <w:rsid w:val="0090229C"/>
    <w:rsid w:val="0090309D"/>
    <w:rsid w:val="00903226"/>
    <w:rsid w:val="00903258"/>
    <w:rsid w:val="0090422A"/>
    <w:rsid w:val="0090447D"/>
    <w:rsid w:val="009046A3"/>
    <w:rsid w:val="0090480D"/>
    <w:rsid w:val="009048B4"/>
    <w:rsid w:val="009048CA"/>
    <w:rsid w:val="00904A7C"/>
    <w:rsid w:val="00904DED"/>
    <w:rsid w:val="00904E16"/>
    <w:rsid w:val="00904F59"/>
    <w:rsid w:val="009050DF"/>
    <w:rsid w:val="0090565C"/>
    <w:rsid w:val="00905663"/>
    <w:rsid w:val="00906258"/>
    <w:rsid w:val="0090628E"/>
    <w:rsid w:val="00906491"/>
    <w:rsid w:val="00906FD9"/>
    <w:rsid w:val="00907133"/>
    <w:rsid w:val="009071A0"/>
    <w:rsid w:val="00907651"/>
    <w:rsid w:val="00907BE9"/>
    <w:rsid w:val="00907E83"/>
    <w:rsid w:val="00907FB7"/>
    <w:rsid w:val="00910052"/>
    <w:rsid w:val="009101DA"/>
    <w:rsid w:val="0091024C"/>
    <w:rsid w:val="00910602"/>
    <w:rsid w:val="0091060F"/>
    <w:rsid w:val="0091068F"/>
    <w:rsid w:val="0091091C"/>
    <w:rsid w:val="009109C9"/>
    <w:rsid w:val="00910AAC"/>
    <w:rsid w:val="00910B46"/>
    <w:rsid w:val="00910BA8"/>
    <w:rsid w:val="00910CEB"/>
    <w:rsid w:val="00910F83"/>
    <w:rsid w:val="00910FCF"/>
    <w:rsid w:val="00911258"/>
    <w:rsid w:val="009114E2"/>
    <w:rsid w:val="00911624"/>
    <w:rsid w:val="00911813"/>
    <w:rsid w:val="00911884"/>
    <w:rsid w:val="0091190C"/>
    <w:rsid w:val="00911D68"/>
    <w:rsid w:val="00911F51"/>
    <w:rsid w:val="009120B8"/>
    <w:rsid w:val="00912361"/>
    <w:rsid w:val="009123B1"/>
    <w:rsid w:val="00912D95"/>
    <w:rsid w:val="00912ECE"/>
    <w:rsid w:val="0091337C"/>
    <w:rsid w:val="00913466"/>
    <w:rsid w:val="009136ED"/>
    <w:rsid w:val="00913992"/>
    <w:rsid w:val="00913DC9"/>
    <w:rsid w:val="00913DE9"/>
    <w:rsid w:val="00913EDF"/>
    <w:rsid w:val="00914413"/>
    <w:rsid w:val="009144AA"/>
    <w:rsid w:val="00914821"/>
    <w:rsid w:val="00914B60"/>
    <w:rsid w:val="00914D6E"/>
    <w:rsid w:val="00914EEF"/>
    <w:rsid w:val="009153E7"/>
    <w:rsid w:val="00915C87"/>
    <w:rsid w:val="00915D35"/>
    <w:rsid w:val="00915EAD"/>
    <w:rsid w:val="009160BD"/>
    <w:rsid w:val="009161AF"/>
    <w:rsid w:val="00916AAB"/>
    <w:rsid w:val="00916F23"/>
    <w:rsid w:val="00916FC6"/>
    <w:rsid w:val="00917015"/>
    <w:rsid w:val="00917075"/>
    <w:rsid w:val="0091757D"/>
    <w:rsid w:val="00917788"/>
    <w:rsid w:val="00917847"/>
    <w:rsid w:val="00917D3F"/>
    <w:rsid w:val="009207A2"/>
    <w:rsid w:val="00920AB5"/>
    <w:rsid w:val="00920CC8"/>
    <w:rsid w:val="00920D89"/>
    <w:rsid w:val="0092111A"/>
    <w:rsid w:val="009213F5"/>
    <w:rsid w:val="0092148E"/>
    <w:rsid w:val="00922761"/>
    <w:rsid w:val="00922ADC"/>
    <w:rsid w:val="00923072"/>
    <w:rsid w:val="00923137"/>
    <w:rsid w:val="009231CE"/>
    <w:rsid w:val="009234B9"/>
    <w:rsid w:val="00923709"/>
    <w:rsid w:val="00924271"/>
    <w:rsid w:val="009242A6"/>
    <w:rsid w:val="0092446C"/>
    <w:rsid w:val="009247AF"/>
    <w:rsid w:val="009249DD"/>
    <w:rsid w:val="00925135"/>
    <w:rsid w:val="009251E9"/>
    <w:rsid w:val="00925474"/>
    <w:rsid w:val="009258E1"/>
    <w:rsid w:val="00925937"/>
    <w:rsid w:val="00925996"/>
    <w:rsid w:val="00925AA9"/>
    <w:rsid w:val="009262F8"/>
    <w:rsid w:val="009263AA"/>
    <w:rsid w:val="00926858"/>
    <w:rsid w:val="00926DB2"/>
    <w:rsid w:val="00926EAE"/>
    <w:rsid w:val="009273D9"/>
    <w:rsid w:val="00927448"/>
    <w:rsid w:val="00927460"/>
    <w:rsid w:val="009275CB"/>
    <w:rsid w:val="009279AD"/>
    <w:rsid w:val="009279C6"/>
    <w:rsid w:val="009279FE"/>
    <w:rsid w:val="00927AD4"/>
    <w:rsid w:val="009301CD"/>
    <w:rsid w:val="009309B3"/>
    <w:rsid w:val="00930BB8"/>
    <w:rsid w:val="00930C80"/>
    <w:rsid w:val="00930E97"/>
    <w:rsid w:val="00931119"/>
    <w:rsid w:val="0093145E"/>
    <w:rsid w:val="009333D0"/>
    <w:rsid w:val="009335EA"/>
    <w:rsid w:val="0093380C"/>
    <w:rsid w:val="00933B5D"/>
    <w:rsid w:val="00933F23"/>
    <w:rsid w:val="00934218"/>
    <w:rsid w:val="00934234"/>
    <w:rsid w:val="0093436F"/>
    <w:rsid w:val="00934AA7"/>
    <w:rsid w:val="00935198"/>
    <w:rsid w:val="00935606"/>
    <w:rsid w:val="009359F6"/>
    <w:rsid w:val="00935EDD"/>
    <w:rsid w:val="00936147"/>
    <w:rsid w:val="00936499"/>
    <w:rsid w:val="009367E5"/>
    <w:rsid w:val="009368E4"/>
    <w:rsid w:val="00936B21"/>
    <w:rsid w:val="00936D8F"/>
    <w:rsid w:val="00936ED8"/>
    <w:rsid w:val="00936FA0"/>
    <w:rsid w:val="009377FD"/>
    <w:rsid w:val="00937A19"/>
    <w:rsid w:val="00937ADA"/>
    <w:rsid w:val="00937CD3"/>
    <w:rsid w:val="00937D3B"/>
    <w:rsid w:val="0094056D"/>
    <w:rsid w:val="00940989"/>
    <w:rsid w:val="00940994"/>
    <w:rsid w:val="00940A44"/>
    <w:rsid w:val="00940A49"/>
    <w:rsid w:val="00940DD8"/>
    <w:rsid w:val="00940FA8"/>
    <w:rsid w:val="009413A3"/>
    <w:rsid w:val="00941407"/>
    <w:rsid w:val="0094203E"/>
    <w:rsid w:val="009423C9"/>
    <w:rsid w:val="009428AA"/>
    <w:rsid w:val="00942E17"/>
    <w:rsid w:val="009432D0"/>
    <w:rsid w:val="0094389F"/>
    <w:rsid w:val="009440CD"/>
    <w:rsid w:val="009443E0"/>
    <w:rsid w:val="009444CB"/>
    <w:rsid w:val="00944E9A"/>
    <w:rsid w:val="0094535B"/>
    <w:rsid w:val="009457EC"/>
    <w:rsid w:val="00945F18"/>
    <w:rsid w:val="00945F4B"/>
    <w:rsid w:val="009460D9"/>
    <w:rsid w:val="0094628F"/>
    <w:rsid w:val="0094645C"/>
    <w:rsid w:val="00946476"/>
    <w:rsid w:val="0094658A"/>
    <w:rsid w:val="00946844"/>
    <w:rsid w:val="00946AB3"/>
    <w:rsid w:val="00946C7C"/>
    <w:rsid w:val="00946CEA"/>
    <w:rsid w:val="00946D5B"/>
    <w:rsid w:val="00946E0C"/>
    <w:rsid w:val="00946F21"/>
    <w:rsid w:val="009478A6"/>
    <w:rsid w:val="00950013"/>
    <w:rsid w:val="00950485"/>
    <w:rsid w:val="00950740"/>
    <w:rsid w:val="00950878"/>
    <w:rsid w:val="00950AD2"/>
    <w:rsid w:val="00950C13"/>
    <w:rsid w:val="00951214"/>
    <w:rsid w:val="00951480"/>
    <w:rsid w:val="0095183B"/>
    <w:rsid w:val="00951840"/>
    <w:rsid w:val="00951877"/>
    <w:rsid w:val="00951E3B"/>
    <w:rsid w:val="0095201E"/>
    <w:rsid w:val="009523BE"/>
    <w:rsid w:val="0095293F"/>
    <w:rsid w:val="00952BC6"/>
    <w:rsid w:val="00952BDB"/>
    <w:rsid w:val="00952C58"/>
    <w:rsid w:val="00952EA2"/>
    <w:rsid w:val="00953471"/>
    <w:rsid w:val="0095376B"/>
    <w:rsid w:val="00953788"/>
    <w:rsid w:val="00953AD6"/>
    <w:rsid w:val="00953C31"/>
    <w:rsid w:val="009541B8"/>
    <w:rsid w:val="009543F1"/>
    <w:rsid w:val="009544C8"/>
    <w:rsid w:val="00954683"/>
    <w:rsid w:val="0095483A"/>
    <w:rsid w:val="00955081"/>
    <w:rsid w:val="009551B6"/>
    <w:rsid w:val="00955254"/>
    <w:rsid w:val="009552D1"/>
    <w:rsid w:val="0095551A"/>
    <w:rsid w:val="009555E4"/>
    <w:rsid w:val="00955713"/>
    <w:rsid w:val="00955778"/>
    <w:rsid w:val="00955A8A"/>
    <w:rsid w:val="00955CF8"/>
    <w:rsid w:val="00955F22"/>
    <w:rsid w:val="00955FAC"/>
    <w:rsid w:val="009560BA"/>
    <w:rsid w:val="00956407"/>
    <w:rsid w:val="00956704"/>
    <w:rsid w:val="00956E9A"/>
    <w:rsid w:val="00957227"/>
    <w:rsid w:val="009572E3"/>
    <w:rsid w:val="009574DC"/>
    <w:rsid w:val="00957C72"/>
    <w:rsid w:val="00957DA1"/>
    <w:rsid w:val="009602D0"/>
    <w:rsid w:val="0096033A"/>
    <w:rsid w:val="00960494"/>
    <w:rsid w:val="00960AF9"/>
    <w:rsid w:val="00960BB3"/>
    <w:rsid w:val="009610B9"/>
    <w:rsid w:val="009615B1"/>
    <w:rsid w:val="009615E7"/>
    <w:rsid w:val="00961A4B"/>
    <w:rsid w:val="009623B0"/>
    <w:rsid w:val="009623C9"/>
    <w:rsid w:val="009625CF"/>
    <w:rsid w:val="00962A9D"/>
    <w:rsid w:val="00962AC2"/>
    <w:rsid w:val="00962D08"/>
    <w:rsid w:val="0096300C"/>
    <w:rsid w:val="00963282"/>
    <w:rsid w:val="009632DE"/>
    <w:rsid w:val="00963755"/>
    <w:rsid w:val="00963CD1"/>
    <w:rsid w:val="00963D1B"/>
    <w:rsid w:val="009640EF"/>
    <w:rsid w:val="00964462"/>
    <w:rsid w:val="009648B3"/>
    <w:rsid w:val="00964970"/>
    <w:rsid w:val="009649F1"/>
    <w:rsid w:val="00964A72"/>
    <w:rsid w:val="00964AD9"/>
    <w:rsid w:val="00965014"/>
    <w:rsid w:val="009651C1"/>
    <w:rsid w:val="0096520A"/>
    <w:rsid w:val="00965957"/>
    <w:rsid w:val="009659F9"/>
    <w:rsid w:val="00965BF6"/>
    <w:rsid w:val="00965FFC"/>
    <w:rsid w:val="00966231"/>
    <w:rsid w:val="009665B8"/>
    <w:rsid w:val="009668ED"/>
    <w:rsid w:val="00966B8D"/>
    <w:rsid w:val="00967066"/>
    <w:rsid w:val="0096708F"/>
    <w:rsid w:val="009679E3"/>
    <w:rsid w:val="00967FEE"/>
    <w:rsid w:val="00970423"/>
    <w:rsid w:val="0097043B"/>
    <w:rsid w:val="0097062F"/>
    <w:rsid w:val="009707A7"/>
    <w:rsid w:val="00971110"/>
    <w:rsid w:val="0097114F"/>
    <w:rsid w:val="009712A8"/>
    <w:rsid w:val="00971AB9"/>
    <w:rsid w:val="00971C56"/>
    <w:rsid w:val="00971CE0"/>
    <w:rsid w:val="00971E74"/>
    <w:rsid w:val="009722B0"/>
    <w:rsid w:val="00972313"/>
    <w:rsid w:val="00972684"/>
    <w:rsid w:val="00972D9D"/>
    <w:rsid w:val="0097310A"/>
    <w:rsid w:val="00973780"/>
    <w:rsid w:val="00973851"/>
    <w:rsid w:val="00973854"/>
    <w:rsid w:val="009739CB"/>
    <w:rsid w:val="00973E1A"/>
    <w:rsid w:val="009744A6"/>
    <w:rsid w:val="009744B5"/>
    <w:rsid w:val="00974823"/>
    <w:rsid w:val="00974A47"/>
    <w:rsid w:val="00974A6A"/>
    <w:rsid w:val="00974B22"/>
    <w:rsid w:val="00974B5F"/>
    <w:rsid w:val="00974D21"/>
    <w:rsid w:val="00974EB9"/>
    <w:rsid w:val="00975048"/>
    <w:rsid w:val="009754E5"/>
    <w:rsid w:val="00975B1E"/>
    <w:rsid w:val="00976354"/>
    <w:rsid w:val="009768CA"/>
    <w:rsid w:val="00976963"/>
    <w:rsid w:val="00976DAF"/>
    <w:rsid w:val="00976DCD"/>
    <w:rsid w:val="009770E2"/>
    <w:rsid w:val="00977732"/>
    <w:rsid w:val="009777B8"/>
    <w:rsid w:val="009777EA"/>
    <w:rsid w:val="009778E3"/>
    <w:rsid w:val="0098034B"/>
    <w:rsid w:val="009803A9"/>
    <w:rsid w:val="009803AA"/>
    <w:rsid w:val="009805E9"/>
    <w:rsid w:val="00980994"/>
    <w:rsid w:val="00980A7F"/>
    <w:rsid w:val="00980CB9"/>
    <w:rsid w:val="00980D92"/>
    <w:rsid w:val="00980DA7"/>
    <w:rsid w:val="00980ECD"/>
    <w:rsid w:val="00981707"/>
    <w:rsid w:val="00981B09"/>
    <w:rsid w:val="00981CAC"/>
    <w:rsid w:val="00981D38"/>
    <w:rsid w:val="00981D7C"/>
    <w:rsid w:val="0098218F"/>
    <w:rsid w:val="009825B7"/>
    <w:rsid w:val="0098296C"/>
    <w:rsid w:val="009829A1"/>
    <w:rsid w:val="00982B33"/>
    <w:rsid w:val="00982EA7"/>
    <w:rsid w:val="009831BA"/>
    <w:rsid w:val="00983373"/>
    <w:rsid w:val="0098379D"/>
    <w:rsid w:val="009841CB"/>
    <w:rsid w:val="0098508F"/>
    <w:rsid w:val="00985092"/>
    <w:rsid w:val="0098513C"/>
    <w:rsid w:val="00985509"/>
    <w:rsid w:val="009855A0"/>
    <w:rsid w:val="00985696"/>
    <w:rsid w:val="00985964"/>
    <w:rsid w:val="00985B62"/>
    <w:rsid w:val="00985C49"/>
    <w:rsid w:val="00985C8A"/>
    <w:rsid w:val="0098619A"/>
    <w:rsid w:val="009866CA"/>
    <w:rsid w:val="009867EC"/>
    <w:rsid w:val="00986C68"/>
    <w:rsid w:val="00986CEE"/>
    <w:rsid w:val="0098707D"/>
    <w:rsid w:val="009871BD"/>
    <w:rsid w:val="00987258"/>
    <w:rsid w:val="00987263"/>
    <w:rsid w:val="00987A91"/>
    <w:rsid w:val="00987D77"/>
    <w:rsid w:val="00987DC7"/>
    <w:rsid w:val="0099012A"/>
    <w:rsid w:val="009901A6"/>
    <w:rsid w:val="009901F0"/>
    <w:rsid w:val="0099035F"/>
    <w:rsid w:val="0099081E"/>
    <w:rsid w:val="00990820"/>
    <w:rsid w:val="00991446"/>
    <w:rsid w:val="00991B57"/>
    <w:rsid w:val="0099200F"/>
    <w:rsid w:val="00992276"/>
    <w:rsid w:val="0099227A"/>
    <w:rsid w:val="0099285F"/>
    <w:rsid w:val="00992958"/>
    <w:rsid w:val="009929C8"/>
    <w:rsid w:val="00992C93"/>
    <w:rsid w:val="009934B6"/>
    <w:rsid w:val="0099451B"/>
    <w:rsid w:val="0099470B"/>
    <w:rsid w:val="00994C86"/>
    <w:rsid w:val="00994DFA"/>
    <w:rsid w:val="0099542F"/>
    <w:rsid w:val="00995624"/>
    <w:rsid w:val="009956C3"/>
    <w:rsid w:val="00995E2D"/>
    <w:rsid w:val="0099616A"/>
    <w:rsid w:val="009961FE"/>
    <w:rsid w:val="0099644F"/>
    <w:rsid w:val="00996632"/>
    <w:rsid w:val="009971AD"/>
    <w:rsid w:val="00997829"/>
    <w:rsid w:val="00997D1E"/>
    <w:rsid w:val="00997DDE"/>
    <w:rsid w:val="00997F32"/>
    <w:rsid w:val="00997F54"/>
    <w:rsid w:val="009A00B6"/>
    <w:rsid w:val="009A0278"/>
    <w:rsid w:val="009A02F0"/>
    <w:rsid w:val="009A040A"/>
    <w:rsid w:val="009A05A3"/>
    <w:rsid w:val="009A05D1"/>
    <w:rsid w:val="009A0920"/>
    <w:rsid w:val="009A0B2B"/>
    <w:rsid w:val="009A0B4F"/>
    <w:rsid w:val="009A0D8E"/>
    <w:rsid w:val="009A0DA8"/>
    <w:rsid w:val="009A0F13"/>
    <w:rsid w:val="009A18ED"/>
    <w:rsid w:val="009A2766"/>
    <w:rsid w:val="009A2837"/>
    <w:rsid w:val="009A28B5"/>
    <w:rsid w:val="009A297B"/>
    <w:rsid w:val="009A2D6E"/>
    <w:rsid w:val="009A326C"/>
    <w:rsid w:val="009A32A6"/>
    <w:rsid w:val="009A35C4"/>
    <w:rsid w:val="009A3609"/>
    <w:rsid w:val="009A377D"/>
    <w:rsid w:val="009A3B38"/>
    <w:rsid w:val="009A4209"/>
    <w:rsid w:val="009A4255"/>
    <w:rsid w:val="009A439A"/>
    <w:rsid w:val="009A44FA"/>
    <w:rsid w:val="009A4FE5"/>
    <w:rsid w:val="009A518D"/>
    <w:rsid w:val="009A5253"/>
    <w:rsid w:val="009A5ADB"/>
    <w:rsid w:val="009A5D7A"/>
    <w:rsid w:val="009A5FE7"/>
    <w:rsid w:val="009A603C"/>
    <w:rsid w:val="009A67C9"/>
    <w:rsid w:val="009A68A2"/>
    <w:rsid w:val="009A68CF"/>
    <w:rsid w:val="009A6C0C"/>
    <w:rsid w:val="009A6CD2"/>
    <w:rsid w:val="009A6D8C"/>
    <w:rsid w:val="009A6EF3"/>
    <w:rsid w:val="009A7AB3"/>
    <w:rsid w:val="009A7C8D"/>
    <w:rsid w:val="009B02CF"/>
    <w:rsid w:val="009B06AF"/>
    <w:rsid w:val="009B0A3C"/>
    <w:rsid w:val="009B1153"/>
    <w:rsid w:val="009B124E"/>
    <w:rsid w:val="009B1498"/>
    <w:rsid w:val="009B15CD"/>
    <w:rsid w:val="009B1640"/>
    <w:rsid w:val="009B1843"/>
    <w:rsid w:val="009B19F9"/>
    <w:rsid w:val="009B1A13"/>
    <w:rsid w:val="009B1AC1"/>
    <w:rsid w:val="009B1B04"/>
    <w:rsid w:val="009B1DD9"/>
    <w:rsid w:val="009B23B8"/>
    <w:rsid w:val="009B249C"/>
    <w:rsid w:val="009B26D2"/>
    <w:rsid w:val="009B27EC"/>
    <w:rsid w:val="009B27F8"/>
    <w:rsid w:val="009B2D50"/>
    <w:rsid w:val="009B3169"/>
    <w:rsid w:val="009B337F"/>
    <w:rsid w:val="009B33F7"/>
    <w:rsid w:val="009B3ACD"/>
    <w:rsid w:val="009B3E4B"/>
    <w:rsid w:val="009B40DA"/>
    <w:rsid w:val="009B44BB"/>
    <w:rsid w:val="009B479A"/>
    <w:rsid w:val="009B4827"/>
    <w:rsid w:val="009B488B"/>
    <w:rsid w:val="009B4C78"/>
    <w:rsid w:val="009B5562"/>
    <w:rsid w:val="009B55A4"/>
    <w:rsid w:val="009B5770"/>
    <w:rsid w:val="009B5CD9"/>
    <w:rsid w:val="009B5D37"/>
    <w:rsid w:val="009B5D5E"/>
    <w:rsid w:val="009B5DCB"/>
    <w:rsid w:val="009B5EBF"/>
    <w:rsid w:val="009B5EC8"/>
    <w:rsid w:val="009B629F"/>
    <w:rsid w:val="009B6465"/>
    <w:rsid w:val="009B67DD"/>
    <w:rsid w:val="009B70F6"/>
    <w:rsid w:val="009B7310"/>
    <w:rsid w:val="009B7672"/>
    <w:rsid w:val="009B7B88"/>
    <w:rsid w:val="009C006E"/>
    <w:rsid w:val="009C01DE"/>
    <w:rsid w:val="009C055B"/>
    <w:rsid w:val="009C07CC"/>
    <w:rsid w:val="009C0C50"/>
    <w:rsid w:val="009C1223"/>
    <w:rsid w:val="009C1A78"/>
    <w:rsid w:val="009C1E46"/>
    <w:rsid w:val="009C236D"/>
    <w:rsid w:val="009C2937"/>
    <w:rsid w:val="009C2CE8"/>
    <w:rsid w:val="009C2D88"/>
    <w:rsid w:val="009C2E3B"/>
    <w:rsid w:val="009C3003"/>
    <w:rsid w:val="009C32A6"/>
    <w:rsid w:val="009C3398"/>
    <w:rsid w:val="009C3623"/>
    <w:rsid w:val="009C3655"/>
    <w:rsid w:val="009C3A3B"/>
    <w:rsid w:val="009C40A3"/>
    <w:rsid w:val="009C428B"/>
    <w:rsid w:val="009C4352"/>
    <w:rsid w:val="009C47F8"/>
    <w:rsid w:val="009C4C6D"/>
    <w:rsid w:val="009C4DE9"/>
    <w:rsid w:val="009C4EC8"/>
    <w:rsid w:val="009C52D4"/>
    <w:rsid w:val="009C5436"/>
    <w:rsid w:val="009C587E"/>
    <w:rsid w:val="009C5942"/>
    <w:rsid w:val="009C6001"/>
    <w:rsid w:val="009C6152"/>
    <w:rsid w:val="009C6326"/>
    <w:rsid w:val="009C6DFF"/>
    <w:rsid w:val="009C75DB"/>
    <w:rsid w:val="009C7919"/>
    <w:rsid w:val="009C7ACB"/>
    <w:rsid w:val="009D00AC"/>
    <w:rsid w:val="009D06FA"/>
    <w:rsid w:val="009D0777"/>
    <w:rsid w:val="009D0827"/>
    <w:rsid w:val="009D0FA9"/>
    <w:rsid w:val="009D11DB"/>
    <w:rsid w:val="009D18A4"/>
    <w:rsid w:val="009D19AC"/>
    <w:rsid w:val="009D1B1D"/>
    <w:rsid w:val="009D1B38"/>
    <w:rsid w:val="009D1B8B"/>
    <w:rsid w:val="009D1C96"/>
    <w:rsid w:val="009D1DA8"/>
    <w:rsid w:val="009D1FA4"/>
    <w:rsid w:val="009D230E"/>
    <w:rsid w:val="009D2315"/>
    <w:rsid w:val="009D2503"/>
    <w:rsid w:val="009D252D"/>
    <w:rsid w:val="009D2B88"/>
    <w:rsid w:val="009D2DB0"/>
    <w:rsid w:val="009D35B1"/>
    <w:rsid w:val="009D3833"/>
    <w:rsid w:val="009D3D0B"/>
    <w:rsid w:val="009D3F0D"/>
    <w:rsid w:val="009D3F76"/>
    <w:rsid w:val="009D496D"/>
    <w:rsid w:val="009D4A07"/>
    <w:rsid w:val="009D4C61"/>
    <w:rsid w:val="009D596B"/>
    <w:rsid w:val="009D5CD2"/>
    <w:rsid w:val="009D5E16"/>
    <w:rsid w:val="009D64D6"/>
    <w:rsid w:val="009D67E6"/>
    <w:rsid w:val="009D6E01"/>
    <w:rsid w:val="009D7303"/>
    <w:rsid w:val="009D78AE"/>
    <w:rsid w:val="009D7EB4"/>
    <w:rsid w:val="009E045B"/>
    <w:rsid w:val="009E050E"/>
    <w:rsid w:val="009E077C"/>
    <w:rsid w:val="009E0A42"/>
    <w:rsid w:val="009E0BAD"/>
    <w:rsid w:val="009E0BD9"/>
    <w:rsid w:val="009E0F45"/>
    <w:rsid w:val="009E10ED"/>
    <w:rsid w:val="009E1501"/>
    <w:rsid w:val="009E1A4B"/>
    <w:rsid w:val="009E1C88"/>
    <w:rsid w:val="009E1F1D"/>
    <w:rsid w:val="009E1F2D"/>
    <w:rsid w:val="009E2085"/>
    <w:rsid w:val="009E23FD"/>
    <w:rsid w:val="009E24B3"/>
    <w:rsid w:val="009E2C56"/>
    <w:rsid w:val="009E2F88"/>
    <w:rsid w:val="009E3414"/>
    <w:rsid w:val="009E3649"/>
    <w:rsid w:val="009E3DF3"/>
    <w:rsid w:val="009E4226"/>
    <w:rsid w:val="009E44FB"/>
    <w:rsid w:val="009E4C77"/>
    <w:rsid w:val="009E4E46"/>
    <w:rsid w:val="009E4F01"/>
    <w:rsid w:val="009E54F6"/>
    <w:rsid w:val="009E5500"/>
    <w:rsid w:val="009E5697"/>
    <w:rsid w:val="009E5B6E"/>
    <w:rsid w:val="009E5D08"/>
    <w:rsid w:val="009E673D"/>
    <w:rsid w:val="009E6993"/>
    <w:rsid w:val="009E6A38"/>
    <w:rsid w:val="009E6C39"/>
    <w:rsid w:val="009E6CB0"/>
    <w:rsid w:val="009E6E9A"/>
    <w:rsid w:val="009E73DC"/>
    <w:rsid w:val="009E75B3"/>
    <w:rsid w:val="009E7614"/>
    <w:rsid w:val="009E7767"/>
    <w:rsid w:val="009E77D0"/>
    <w:rsid w:val="009E7975"/>
    <w:rsid w:val="009E7AEC"/>
    <w:rsid w:val="009E7B2C"/>
    <w:rsid w:val="009E7BF5"/>
    <w:rsid w:val="009E7C41"/>
    <w:rsid w:val="009E7DD6"/>
    <w:rsid w:val="009F0043"/>
    <w:rsid w:val="009F01F6"/>
    <w:rsid w:val="009F038C"/>
    <w:rsid w:val="009F111A"/>
    <w:rsid w:val="009F115F"/>
    <w:rsid w:val="009F1533"/>
    <w:rsid w:val="009F1623"/>
    <w:rsid w:val="009F1729"/>
    <w:rsid w:val="009F1A71"/>
    <w:rsid w:val="009F1BB9"/>
    <w:rsid w:val="009F1CFA"/>
    <w:rsid w:val="009F2289"/>
    <w:rsid w:val="009F22EF"/>
    <w:rsid w:val="009F299F"/>
    <w:rsid w:val="009F29E6"/>
    <w:rsid w:val="009F2A59"/>
    <w:rsid w:val="009F2DFE"/>
    <w:rsid w:val="009F2E12"/>
    <w:rsid w:val="009F2E79"/>
    <w:rsid w:val="009F2F4B"/>
    <w:rsid w:val="009F3017"/>
    <w:rsid w:val="009F3368"/>
    <w:rsid w:val="009F33E6"/>
    <w:rsid w:val="009F33F4"/>
    <w:rsid w:val="009F3423"/>
    <w:rsid w:val="009F3648"/>
    <w:rsid w:val="009F36A9"/>
    <w:rsid w:val="009F385B"/>
    <w:rsid w:val="009F393B"/>
    <w:rsid w:val="009F3C05"/>
    <w:rsid w:val="009F3E5E"/>
    <w:rsid w:val="009F4007"/>
    <w:rsid w:val="009F40F9"/>
    <w:rsid w:val="009F45D6"/>
    <w:rsid w:val="009F4A5A"/>
    <w:rsid w:val="009F4E60"/>
    <w:rsid w:val="009F51EA"/>
    <w:rsid w:val="009F547B"/>
    <w:rsid w:val="009F5967"/>
    <w:rsid w:val="009F5BBD"/>
    <w:rsid w:val="009F5DE8"/>
    <w:rsid w:val="009F622F"/>
    <w:rsid w:val="009F6803"/>
    <w:rsid w:val="009F6FE0"/>
    <w:rsid w:val="00A00812"/>
    <w:rsid w:val="00A00B7F"/>
    <w:rsid w:val="00A00C1F"/>
    <w:rsid w:val="00A00E71"/>
    <w:rsid w:val="00A0158D"/>
    <w:rsid w:val="00A01A40"/>
    <w:rsid w:val="00A02083"/>
    <w:rsid w:val="00A02242"/>
    <w:rsid w:val="00A026FA"/>
    <w:rsid w:val="00A02777"/>
    <w:rsid w:val="00A02A48"/>
    <w:rsid w:val="00A02B48"/>
    <w:rsid w:val="00A02EF5"/>
    <w:rsid w:val="00A02F86"/>
    <w:rsid w:val="00A0305F"/>
    <w:rsid w:val="00A03777"/>
    <w:rsid w:val="00A03B34"/>
    <w:rsid w:val="00A044B3"/>
    <w:rsid w:val="00A0450F"/>
    <w:rsid w:val="00A04B03"/>
    <w:rsid w:val="00A04FD5"/>
    <w:rsid w:val="00A054B7"/>
    <w:rsid w:val="00A05B05"/>
    <w:rsid w:val="00A05B54"/>
    <w:rsid w:val="00A05C0A"/>
    <w:rsid w:val="00A05EF4"/>
    <w:rsid w:val="00A05FD4"/>
    <w:rsid w:val="00A0609A"/>
    <w:rsid w:val="00A067DF"/>
    <w:rsid w:val="00A069E9"/>
    <w:rsid w:val="00A06C64"/>
    <w:rsid w:val="00A06EF9"/>
    <w:rsid w:val="00A07149"/>
    <w:rsid w:val="00A07448"/>
    <w:rsid w:val="00A07A8A"/>
    <w:rsid w:val="00A07BA0"/>
    <w:rsid w:val="00A1044B"/>
    <w:rsid w:val="00A10E24"/>
    <w:rsid w:val="00A11052"/>
    <w:rsid w:val="00A11189"/>
    <w:rsid w:val="00A11563"/>
    <w:rsid w:val="00A1194A"/>
    <w:rsid w:val="00A11BC9"/>
    <w:rsid w:val="00A126A7"/>
    <w:rsid w:val="00A12779"/>
    <w:rsid w:val="00A12A9D"/>
    <w:rsid w:val="00A12B24"/>
    <w:rsid w:val="00A12C27"/>
    <w:rsid w:val="00A12E1C"/>
    <w:rsid w:val="00A13131"/>
    <w:rsid w:val="00A13299"/>
    <w:rsid w:val="00A1347E"/>
    <w:rsid w:val="00A1350E"/>
    <w:rsid w:val="00A13601"/>
    <w:rsid w:val="00A136E5"/>
    <w:rsid w:val="00A139A7"/>
    <w:rsid w:val="00A13A35"/>
    <w:rsid w:val="00A13A8E"/>
    <w:rsid w:val="00A13F56"/>
    <w:rsid w:val="00A14049"/>
    <w:rsid w:val="00A14061"/>
    <w:rsid w:val="00A142D4"/>
    <w:rsid w:val="00A14360"/>
    <w:rsid w:val="00A1497E"/>
    <w:rsid w:val="00A14BC6"/>
    <w:rsid w:val="00A14E27"/>
    <w:rsid w:val="00A14FA5"/>
    <w:rsid w:val="00A1521F"/>
    <w:rsid w:val="00A15709"/>
    <w:rsid w:val="00A1592E"/>
    <w:rsid w:val="00A15D5F"/>
    <w:rsid w:val="00A160F8"/>
    <w:rsid w:val="00A170AC"/>
    <w:rsid w:val="00A172A0"/>
    <w:rsid w:val="00A1744D"/>
    <w:rsid w:val="00A174A1"/>
    <w:rsid w:val="00A179B7"/>
    <w:rsid w:val="00A17A8D"/>
    <w:rsid w:val="00A17BAD"/>
    <w:rsid w:val="00A200A0"/>
    <w:rsid w:val="00A20162"/>
    <w:rsid w:val="00A2066E"/>
    <w:rsid w:val="00A20CB3"/>
    <w:rsid w:val="00A21244"/>
    <w:rsid w:val="00A216C3"/>
    <w:rsid w:val="00A218F6"/>
    <w:rsid w:val="00A219B8"/>
    <w:rsid w:val="00A21B4D"/>
    <w:rsid w:val="00A21FFC"/>
    <w:rsid w:val="00A2289E"/>
    <w:rsid w:val="00A22962"/>
    <w:rsid w:val="00A22DE1"/>
    <w:rsid w:val="00A23348"/>
    <w:rsid w:val="00A2341B"/>
    <w:rsid w:val="00A23908"/>
    <w:rsid w:val="00A23A07"/>
    <w:rsid w:val="00A23C48"/>
    <w:rsid w:val="00A23F9B"/>
    <w:rsid w:val="00A241D5"/>
    <w:rsid w:val="00A24348"/>
    <w:rsid w:val="00A248A2"/>
    <w:rsid w:val="00A25105"/>
    <w:rsid w:val="00A2517A"/>
    <w:rsid w:val="00A2533D"/>
    <w:rsid w:val="00A25565"/>
    <w:rsid w:val="00A259C3"/>
    <w:rsid w:val="00A26404"/>
    <w:rsid w:val="00A26465"/>
    <w:rsid w:val="00A26BF1"/>
    <w:rsid w:val="00A2706E"/>
    <w:rsid w:val="00A2779B"/>
    <w:rsid w:val="00A278C6"/>
    <w:rsid w:val="00A27973"/>
    <w:rsid w:val="00A27C78"/>
    <w:rsid w:val="00A27D10"/>
    <w:rsid w:val="00A27F63"/>
    <w:rsid w:val="00A30022"/>
    <w:rsid w:val="00A302BA"/>
    <w:rsid w:val="00A3033B"/>
    <w:rsid w:val="00A308CE"/>
    <w:rsid w:val="00A30B5C"/>
    <w:rsid w:val="00A30E0E"/>
    <w:rsid w:val="00A30FD9"/>
    <w:rsid w:val="00A313F0"/>
    <w:rsid w:val="00A315F0"/>
    <w:rsid w:val="00A31A65"/>
    <w:rsid w:val="00A322A4"/>
    <w:rsid w:val="00A3249E"/>
    <w:rsid w:val="00A32704"/>
    <w:rsid w:val="00A32DE4"/>
    <w:rsid w:val="00A32DED"/>
    <w:rsid w:val="00A331DA"/>
    <w:rsid w:val="00A3375B"/>
    <w:rsid w:val="00A337D0"/>
    <w:rsid w:val="00A339AA"/>
    <w:rsid w:val="00A33A87"/>
    <w:rsid w:val="00A33C42"/>
    <w:rsid w:val="00A33FEA"/>
    <w:rsid w:val="00A343A9"/>
    <w:rsid w:val="00A34698"/>
    <w:rsid w:val="00A34E62"/>
    <w:rsid w:val="00A350E1"/>
    <w:rsid w:val="00A35109"/>
    <w:rsid w:val="00A35427"/>
    <w:rsid w:val="00A355E6"/>
    <w:rsid w:val="00A35ED4"/>
    <w:rsid w:val="00A36127"/>
    <w:rsid w:val="00A36128"/>
    <w:rsid w:val="00A362EF"/>
    <w:rsid w:val="00A3639A"/>
    <w:rsid w:val="00A36F16"/>
    <w:rsid w:val="00A37379"/>
    <w:rsid w:val="00A37651"/>
    <w:rsid w:val="00A376D1"/>
    <w:rsid w:val="00A37733"/>
    <w:rsid w:val="00A37852"/>
    <w:rsid w:val="00A3793D"/>
    <w:rsid w:val="00A37999"/>
    <w:rsid w:val="00A37ABA"/>
    <w:rsid w:val="00A37D30"/>
    <w:rsid w:val="00A37E70"/>
    <w:rsid w:val="00A40248"/>
    <w:rsid w:val="00A40538"/>
    <w:rsid w:val="00A407D3"/>
    <w:rsid w:val="00A40851"/>
    <w:rsid w:val="00A40967"/>
    <w:rsid w:val="00A40D36"/>
    <w:rsid w:val="00A411CF"/>
    <w:rsid w:val="00A41592"/>
    <w:rsid w:val="00A415D1"/>
    <w:rsid w:val="00A417CD"/>
    <w:rsid w:val="00A41828"/>
    <w:rsid w:val="00A41AB2"/>
    <w:rsid w:val="00A41C14"/>
    <w:rsid w:val="00A41D0B"/>
    <w:rsid w:val="00A41D82"/>
    <w:rsid w:val="00A41DB6"/>
    <w:rsid w:val="00A41FB1"/>
    <w:rsid w:val="00A42021"/>
    <w:rsid w:val="00A422A0"/>
    <w:rsid w:val="00A424A7"/>
    <w:rsid w:val="00A42998"/>
    <w:rsid w:val="00A42D6F"/>
    <w:rsid w:val="00A42EE5"/>
    <w:rsid w:val="00A4313C"/>
    <w:rsid w:val="00A433AF"/>
    <w:rsid w:val="00A43444"/>
    <w:rsid w:val="00A43918"/>
    <w:rsid w:val="00A43926"/>
    <w:rsid w:val="00A43E40"/>
    <w:rsid w:val="00A440B6"/>
    <w:rsid w:val="00A442C3"/>
    <w:rsid w:val="00A443A6"/>
    <w:rsid w:val="00A44650"/>
    <w:rsid w:val="00A4472E"/>
    <w:rsid w:val="00A44762"/>
    <w:rsid w:val="00A447AC"/>
    <w:rsid w:val="00A4488D"/>
    <w:rsid w:val="00A44A78"/>
    <w:rsid w:val="00A44B62"/>
    <w:rsid w:val="00A45133"/>
    <w:rsid w:val="00A45242"/>
    <w:rsid w:val="00A4535C"/>
    <w:rsid w:val="00A4541B"/>
    <w:rsid w:val="00A456BE"/>
    <w:rsid w:val="00A45780"/>
    <w:rsid w:val="00A458C7"/>
    <w:rsid w:val="00A4630A"/>
    <w:rsid w:val="00A46341"/>
    <w:rsid w:val="00A4665C"/>
    <w:rsid w:val="00A46D38"/>
    <w:rsid w:val="00A46F67"/>
    <w:rsid w:val="00A472C1"/>
    <w:rsid w:val="00A47914"/>
    <w:rsid w:val="00A5016B"/>
    <w:rsid w:val="00A501C4"/>
    <w:rsid w:val="00A501D1"/>
    <w:rsid w:val="00A504DC"/>
    <w:rsid w:val="00A505AC"/>
    <w:rsid w:val="00A51286"/>
    <w:rsid w:val="00A516B5"/>
    <w:rsid w:val="00A5171D"/>
    <w:rsid w:val="00A5183D"/>
    <w:rsid w:val="00A51CA7"/>
    <w:rsid w:val="00A51EF0"/>
    <w:rsid w:val="00A520F4"/>
    <w:rsid w:val="00A521E2"/>
    <w:rsid w:val="00A5223E"/>
    <w:rsid w:val="00A52355"/>
    <w:rsid w:val="00A52467"/>
    <w:rsid w:val="00A52935"/>
    <w:rsid w:val="00A52D0C"/>
    <w:rsid w:val="00A530EA"/>
    <w:rsid w:val="00A539B0"/>
    <w:rsid w:val="00A539F3"/>
    <w:rsid w:val="00A53EBD"/>
    <w:rsid w:val="00A5432E"/>
    <w:rsid w:val="00A54620"/>
    <w:rsid w:val="00A5472F"/>
    <w:rsid w:val="00A54752"/>
    <w:rsid w:val="00A54794"/>
    <w:rsid w:val="00A54971"/>
    <w:rsid w:val="00A54D1A"/>
    <w:rsid w:val="00A5502E"/>
    <w:rsid w:val="00A55241"/>
    <w:rsid w:val="00A55288"/>
    <w:rsid w:val="00A55848"/>
    <w:rsid w:val="00A55852"/>
    <w:rsid w:val="00A558EC"/>
    <w:rsid w:val="00A55A9E"/>
    <w:rsid w:val="00A55DFF"/>
    <w:rsid w:val="00A5601E"/>
    <w:rsid w:val="00A563BF"/>
    <w:rsid w:val="00A5644B"/>
    <w:rsid w:val="00A566A5"/>
    <w:rsid w:val="00A5686C"/>
    <w:rsid w:val="00A56976"/>
    <w:rsid w:val="00A56A31"/>
    <w:rsid w:val="00A56CA5"/>
    <w:rsid w:val="00A56FE0"/>
    <w:rsid w:val="00A574D8"/>
    <w:rsid w:val="00A57871"/>
    <w:rsid w:val="00A57951"/>
    <w:rsid w:val="00A57AA1"/>
    <w:rsid w:val="00A57E24"/>
    <w:rsid w:val="00A60021"/>
    <w:rsid w:val="00A60A31"/>
    <w:rsid w:val="00A60E57"/>
    <w:rsid w:val="00A60ECB"/>
    <w:rsid w:val="00A610DF"/>
    <w:rsid w:val="00A61183"/>
    <w:rsid w:val="00A61601"/>
    <w:rsid w:val="00A61628"/>
    <w:rsid w:val="00A619CC"/>
    <w:rsid w:val="00A61B95"/>
    <w:rsid w:val="00A61DC1"/>
    <w:rsid w:val="00A61EA8"/>
    <w:rsid w:val="00A62686"/>
    <w:rsid w:val="00A62EF7"/>
    <w:rsid w:val="00A62F41"/>
    <w:rsid w:val="00A63400"/>
    <w:rsid w:val="00A636E7"/>
    <w:rsid w:val="00A6391F"/>
    <w:rsid w:val="00A63C54"/>
    <w:rsid w:val="00A63DC9"/>
    <w:rsid w:val="00A63F60"/>
    <w:rsid w:val="00A6497F"/>
    <w:rsid w:val="00A64B5B"/>
    <w:rsid w:val="00A64DF6"/>
    <w:rsid w:val="00A65450"/>
    <w:rsid w:val="00A655A0"/>
    <w:rsid w:val="00A6663C"/>
    <w:rsid w:val="00A66C87"/>
    <w:rsid w:val="00A67113"/>
    <w:rsid w:val="00A6712E"/>
    <w:rsid w:val="00A673E7"/>
    <w:rsid w:val="00A67507"/>
    <w:rsid w:val="00A67A6F"/>
    <w:rsid w:val="00A67F15"/>
    <w:rsid w:val="00A67FB5"/>
    <w:rsid w:val="00A70085"/>
    <w:rsid w:val="00A70281"/>
    <w:rsid w:val="00A709C6"/>
    <w:rsid w:val="00A70B48"/>
    <w:rsid w:val="00A70CBF"/>
    <w:rsid w:val="00A70D4A"/>
    <w:rsid w:val="00A70E78"/>
    <w:rsid w:val="00A70F45"/>
    <w:rsid w:val="00A71135"/>
    <w:rsid w:val="00A712C0"/>
    <w:rsid w:val="00A71349"/>
    <w:rsid w:val="00A716BD"/>
    <w:rsid w:val="00A716ED"/>
    <w:rsid w:val="00A7190E"/>
    <w:rsid w:val="00A71A86"/>
    <w:rsid w:val="00A72268"/>
    <w:rsid w:val="00A72812"/>
    <w:rsid w:val="00A7283C"/>
    <w:rsid w:val="00A7294F"/>
    <w:rsid w:val="00A72DC6"/>
    <w:rsid w:val="00A73280"/>
    <w:rsid w:val="00A7383D"/>
    <w:rsid w:val="00A73889"/>
    <w:rsid w:val="00A73936"/>
    <w:rsid w:val="00A73A43"/>
    <w:rsid w:val="00A740A2"/>
    <w:rsid w:val="00A7516E"/>
    <w:rsid w:val="00A754D6"/>
    <w:rsid w:val="00A7588D"/>
    <w:rsid w:val="00A75980"/>
    <w:rsid w:val="00A75B9D"/>
    <w:rsid w:val="00A75C52"/>
    <w:rsid w:val="00A75E90"/>
    <w:rsid w:val="00A7638A"/>
    <w:rsid w:val="00A765A3"/>
    <w:rsid w:val="00A767EF"/>
    <w:rsid w:val="00A76A09"/>
    <w:rsid w:val="00A76AB2"/>
    <w:rsid w:val="00A76C65"/>
    <w:rsid w:val="00A76D0E"/>
    <w:rsid w:val="00A7721C"/>
    <w:rsid w:val="00A7750A"/>
    <w:rsid w:val="00A7771A"/>
    <w:rsid w:val="00A777F9"/>
    <w:rsid w:val="00A778F8"/>
    <w:rsid w:val="00A7799F"/>
    <w:rsid w:val="00A77A0F"/>
    <w:rsid w:val="00A77F43"/>
    <w:rsid w:val="00A80021"/>
    <w:rsid w:val="00A80331"/>
    <w:rsid w:val="00A8035C"/>
    <w:rsid w:val="00A80A0D"/>
    <w:rsid w:val="00A80F36"/>
    <w:rsid w:val="00A810BD"/>
    <w:rsid w:val="00A8125D"/>
    <w:rsid w:val="00A8155E"/>
    <w:rsid w:val="00A81729"/>
    <w:rsid w:val="00A817AE"/>
    <w:rsid w:val="00A81BC9"/>
    <w:rsid w:val="00A822C6"/>
    <w:rsid w:val="00A826B5"/>
    <w:rsid w:val="00A82811"/>
    <w:rsid w:val="00A83194"/>
    <w:rsid w:val="00A8320B"/>
    <w:rsid w:val="00A83782"/>
    <w:rsid w:val="00A837D2"/>
    <w:rsid w:val="00A83D8D"/>
    <w:rsid w:val="00A84328"/>
    <w:rsid w:val="00A84ADD"/>
    <w:rsid w:val="00A84C1A"/>
    <w:rsid w:val="00A84F3F"/>
    <w:rsid w:val="00A84FE7"/>
    <w:rsid w:val="00A8540F"/>
    <w:rsid w:val="00A85B10"/>
    <w:rsid w:val="00A85E1A"/>
    <w:rsid w:val="00A867BB"/>
    <w:rsid w:val="00A869DC"/>
    <w:rsid w:val="00A86ED5"/>
    <w:rsid w:val="00A86F7B"/>
    <w:rsid w:val="00A86FE6"/>
    <w:rsid w:val="00A87169"/>
    <w:rsid w:val="00A871BD"/>
    <w:rsid w:val="00A87221"/>
    <w:rsid w:val="00A8733B"/>
    <w:rsid w:val="00A87882"/>
    <w:rsid w:val="00A87CFA"/>
    <w:rsid w:val="00A87F22"/>
    <w:rsid w:val="00A90480"/>
    <w:rsid w:val="00A90561"/>
    <w:rsid w:val="00A9070D"/>
    <w:rsid w:val="00A90790"/>
    <w:rsid w:val="00A907D9"/>
    <w:rsid w:val="00A9095F"/>
    <w:rsid w:val="00A909A9"/>
    <w:rsid w:val="00A90AAB"/>
    <w:rsid w:val="00A90CB5"/>
    <w:rsid w:val="00A90CCD"/>
    <w:rsid w:val="00A90E66"/>
    <w:rsid w:val="00A90EC4"/>
    <w:rsid w:val="00A9102A"/>
    <w:rsid w:val="00A910BE"/>
    <w:rsid w:val="00A91381"/>
    <w:rsid w:val="00A91C5E"/>
    <w:rsid w:val="00A91D23"/>
    <w:rsid w:val="00A92174"/>
    <w:rsid w:val="00A92381"/>
    <w:rsid w:val="00A92440"/>
    <w:rsid w:val="00A92472"/>
    <w:rsid w:val="00A926B6"/>
    <w:rsid w:val="00A92BD5"/>
    <w:rsid w:val="00A92E46"/>
    <w:rsid w:val="00A92FA2"/>
    <w:rsid w:val="00A93251"/>
    <w:rsid w:val="00A9331A"/>
    <w:rsid w:val="00A934A1"/>
    <w:rsid w:val="00A9375F"/>
    <w:rsid w:val="00A937DF"/>
    <w:rsid w:val="00A938F7"/>
    <w:rsid w:val="00A93C54"/>
    <w:rsid w:val="00A940D5"/>
    <w:rsid w:val="00A947D3"/>
    <w:rsid w:val="00A949F1"/>
    <w:rsid w:val="00A94BB0"/>
    <w:rsid w:val="00A94EFA"/>
    <w:rsid w:val="00A95217"/>
    <w:rsid w:val="00A952CF"/>
    <w:rsid w:val="00A95577"/>
    <w:rsid w:val="00A9564E"/>
    <w:rsid w:val="00A9568B"/>
    <w:rsid w:val="00A95E75"/>
    <w:rsid w:val="00A9616D"/>
    <w:rsid w:val="00A96447"/>
    <w:rsid w:val="00A964C4"/>
    <w:rsid w:val="00A967CB"/>
    <w:rsid w:val="00A96839"/>
    <w:rsid w:val="00A96A69"/>
    <w:rsid w:val="00A96C37"/>
    <w:rsid w:val="00A97040"/>
    <w:rsid w:val="00A97166"/>
    <w:rsid w:val="00A97167"/>
    <w:rsid w:val="00A973E7"/>
    <w:rsid w:val="00A978D9"/>
    <w:rsid w:val="00A979C5"/>
    <w:rsid w:val="00A97B0F"/>
    <w:rsid w:val="00A97DA5"/>
    <w:rsid w:val="00A97FDB"/>
    <w:rsid w:val="00A97FFA"/>
    <w:rsid w:val="00AA06C4"/>
    <w:rsid w:val="00AA0906"/>
    <w:rsid w:val="00AA0B2B"/>
    <w:rsid w:val="00AA0E2B"/>
    <w:rsid w:val="00AA107F"/>
    <w:rsid w:val="00AA122E"/>
    <w:rsid w:val="00AA1420"/>
    <w:rsid w:val="00AA15C8"/>
    <w:rsid w:val="00AA168E"/>
    <w:rsid w:val="00AA174E"/>
    <w:rsid w:val="00AA1BE8"/>
    <w:rsid w:val="00AA1C43"/>
    <w:rsid w:val="00AA20C0"/>
    <w:rsid w:val="00AA20C1"/>
    <w:rsid w:val="00AA20F7"/>
    <w:rsid w:val="00AA23D5"/>
    <w:rsid w:val="00AA2E34"/>
    <w:rsid w:val="00AA2F66"/>
    <w:rsid w:val="00AA30D0"/>
    <w:rsid w:val="00AA370D"/>
    <w:rsid w:val="00AA396E"/>
    <w:rsid w:val="00AA3A3A"/>
    <w:rsid w:val="00AA3C24"/>
    <w:rsid w:val="00AA3F19"/>
    <w:rsid w:val="00AA42F4"/>
    <w:rsid w:val="00AA4EA3"/>
    <w:rsid w:val="00AA520F"/>
    <w:rsid w:val="00AA52DA"/>
    <w:rsid w:val="00AA5602"/>
    <w:rsid w:val="00AA5606"/>
    <w:rsid w:val="00AA5B60"/>
    <w:rsid w:val="00AA6052"/>
    <w:rsid w:val="00AA63D9"/>
    <w:rsid w:val="00AA653A"/>
    <w:rsid w:val="00AA68F5"/>
    <w:rsid w:val="00AA6ABC"/>
    <w:rsid w:val="00AA6CC7"/>
    <w:rsid w:val="00AA7269"/>
    <w:rsid w:val="00AA72AE"/>
    <w:rsid w:val="00AA7301"/>
    <w:rsid w:val="00AA75D4"/>
    <w:rsid w:val="00AA788D"/>
    <w:rsid w:val="00AA791B"/>
    <w:rsid w:val="00AA79B3"/>
    <w:rsid w:val="00AB0168"/>
    <w:rsid w:val="00AB041E"/>
    <w:rsid w:val="00AB0423"/>
    <w:rsid w:val="00AB05B0"/>
    <w:rsid w:val="00AB06EB"/>
    <w:rsid w:val="00AB0FB3"/>
    <w:rsid w:val="00AB1411"/>
    <w:rsid w:val="00AB15AC"/>
    <w:rsid w:val="00AB1A58"/>
    <w:rsid w:val="00AB203B"/>
    <w:rsid w:val="00AB2242"/>
    <w:rsid w:val="00AB253E"/>
    <w:rsid w:val="00AB2574"/>
    <w:rsid w:val="00AB28A1"/>
    <w:rsid w:val="00AB2A7D"/>
    <w:rsid w:val="00AB2BC5"/>
    <w:rsid w:val="00AB2D3F"/>
    <w:rsid w:val="00AB2E5B"/>
    <w:rsid w:val="00AB2EC3"/>
    <w:rsid w:val="00AB321D"/>
    <w:rsid w:val="00AB334F"/>
    <w:rsid w:val="00AB3615"/>
    <w:rsid w:val="00AB3633"/>
    <w:rsid w:val="00AB365B"/>
    <w:rsid w:val="00AB37DB"/>
    <w:rsid w:val="00AB3B74"/>
    <w:rsid w:val="00AB3DB1"/>
    <w:rsid w:val="00AB3E10"/>
    <w:rsid w:val="00AB3E97"/>
    <w:rsid w:val="00AB3EC1"/>
    <w:rsid w:val="00AB3FF8"/>
    <w:rsid w:val="00AB41D6"/>
    <w:rsid w:val="00AB450D"/>
    <w:rsid w:val="00AB4738"/>
    <w:rsid w:val="00AB4CE2"/>
    <w:rsid w:val="00AB4DB4"/>
    <w:rsid w:val="00AB5896"/>
    <w:rsid w:val="00AB5915"/>
    <w:rsid w:val="00AB65BC"/>
    <w:rsid w:val="00AB69CC"/>
    <w:rsid w:val="00AB6A39"/>
    <w:rsid w:val="00AB6DAE"/>
    <w:rsid w:val="00AB6DD1"/>
    <w:rsid w:val="00AB6F97"/>
    <w:rsid w:val="00AB79DD"/>
    <w:rsid w:val="00AB79E6"/>
    <w:rsid w:val="00AB7A0D"/>
    <w:rsid w:val="00AB7DF3"/>
    <w:rsid w:val="00AC06EE"/>
    <w:rsid w:val="00AC0C66"/>
    <w:rsid w:val="00AC0EBF"/>
    <w:rsid w:val="00AC11C0"/>
    <w:rsid w:val="00AC16CF"/>
    <w:rsid w:val="00AC1D3F"/>
    <w:rsid w:val="00AC1DF6"/>
    <w:rsid w:val="00AC1F56"/>
    <w:rsid w:val="00AC24A3"/>
    <w:rsid w:val="00AC253A"/>
    <w:rsid w:val="00AC2925"/>
    <w:rsid w:val="00AC2ABE"/>
    <w:rsid w:val="00AC2C95"/>
    <w:rsid w:val="00AC2D73"/>
    <w:rsid w:val="00AC2E5C"/>
    <w:rsid w:val="00AC32CA"/>
    <w:rsid w:val="00AC3724"/>
    <w:rsid w:val="00AC436E"/>
    <w:rsid w:val="00AC469A"/>
    <w:rsid w:val="00AC481B"/>
    <w:rsid w:val="00AC494B"/>
    <w:rsid w:val="00AC5A71"/>
    <w:rsid w:val="00AC5E16"/>
    <w:rsid w:val="00AC5F24"/>
    <w:rsid w:val="00AC6944"/>
    <w:rsid w:val="00AC6B43"/>
    <w:rsid w:val="00AC6E7D"/>
    <w:rsid w:val="00AC6FA6"/>
    <w:rsid w:val="00AC7321"/>
    <w:rsid w:val="00AC7915"/>
    <w:rsid w:val="00AC79E4"/>
    <w:rsid w:val="00AC7A5D"/>
    <w:rsid w:val="00AC7BC6"/>
    <w:rsid w:val="00AC7BEA"/>
    <w:rsid w:val="00AC7DB4"/>
    <w:rsid w:val="00AD0581"/>
    <w:rsid w:val="00AD08B8"/>
    <w:rsid w:val="00AD0918"/>
    <w:rsid w:val="00AD0E08"/>
    <w:rsid w:val="00AD189D"/>
    <w:rsid w:val="00AD19CE"/>
    <w:rsid w:val="00AD1C4E"/>
    <w:rsid w:val="00AD1D8A"/>
    <w:rsid w:val="00AD22BF"/>
    <w:rsid w:val="00AD257E"/>
    <w:rsid w:val="00AD2C95"/>
    <w:rsid w:val="00AD2E7A"/>
    <w:rsid w:val="00AD2F35"/>
    <w:rsid w:val="00AD32F3"/>
    <w:rsid w:val="00AD337C"/>
    <w:rsid w:val="00AD36EC"/>
    <w:rsid w:val="00AD38F9"/>
    <w:rsid w:val="00AD3A63"/>
    <w:rsid w:val="00AD3B33"/>
    <w:rsid w:val="00AD3BDD"/>
    <w:rsid w:val="00AD4752"/>
    <w:rsid w:val="00AD4A89"/>
    <w:rsid w:val="00AD4D1A"/>
    <w:rsid w:val="00AD4E27"/>
    <w:rsid w:val="00AD54A5"/>
    <w:rsid w:val="00AD5D71"/>
    <w:rsid w:val="00AD60A8"/>
    <w:rsid w:val="00AD6540"/>
    <w:rsid w:val="00AD67B5"/>
    <w:rsid w:val="00AD705B"/>
    <w:rsid w:val="00AD73AA"/>
    <w:rsid w:val="00AD785D"/>
    <w:rsid w:val="00AD7E20"/>
    <w:rsid w:val="00AD7E94"/>
    <w:rsid w:val="00AE0AE3"/>
    <w:rsid w:val="00AE0CE9"/>
    <w:rsid w:val="00AE0DBC"/>
    <w:rsid w:val="00AE0F71"/>
    <w:rsid w:val="00AE1584"/>
    <w:rsid w:val="00AE15F0"/>
    <w:rsid w:val="00AE18A7"/>
    <w:rsid w:val="00AE193D"/>
    <w:rsid w:val="00AE260A"/>
    <w:rsid w:val="00AE2815"/>
    <w:rsid w:val="00AE2CC5"/>
    <w:rsid w:val="00AE2DBA"/>
    <w:rsid w:val="00AE2ED3"/>
    <w:rsid w:val="00AE2F10"/>
    <w:rsid w:val="00AE2F73"/>
    <w:rsid w:val="00AE3263"/>
    <w:rsid w:val="00AE4BFA"/>
    <w:rsid w:val="00AE5022"/>
    <w:rsid w:val="00AE5117"/>
    <w:rsid w:val="00AE5252"/>
    <w:rsid w:val="00AE579D"/>
    <w:rsid w:val="00AE5EB8"/>
    <w:rsid w:val="00AE641E"/>
    <w:rsid w:val="00AE6451"/>
    <w:rsid w:val="00AE6457"/>
    <w:rsid w:val="00AE64B9"/>
    <w:rsid w:val="00AE6BB1"/>
    <w:rsid w:val="00AE720B"/>
    <w:rsid w:val="00AE722A"/>
    <w:rsid w:val="00AE7603"/>
    <w:rsid w:val="00AF015C"/>
    <w:rsid w:val="00AF05D0"/>
    <w:rsid w:val="00AF0872"/>
    <w:rsid w:val="00AF09CD"/>
    <w:rsid w:val="00AF0A4D"/>
    <w:rsid w:val="00AF114E"/>
    <w:rsid w:val="00AF11FE"/>
    <w:rsid w:val="00AF13E6"/>
    <w:rsid w:val="00AF1DD8"/>
    <w:rsid w:val="00AF1ED2"/>
    <w:rsid w:val="00AF2026"/>
    <w:rsid w:val="00AF2048"/>
    <w:rsid w:val="00AF2139"/>
    <w:rsid w:val="00AF21A4"/>
    <w:rsid w:val="00AF2381"/>
    <w:rsid w:val="00AF24DD"/>
    <w:rsid w:val="00AF2736"/>
    <w:rsid w:val="00AF2BA1"/>
    <w:rsid w:val="00AF2C6A"/>
    <w:rsid w:val="00AF2F99"/>
    <w:rsid w:val="00AF3593"/>
    <w:rsid w:val="00AF3691"/>
    <w:rsid w:val="00AF3870"/>
    <w:rsid w:val="00AF38D6"/>
    <w:rsid w:val="00AF3D3D"/>
    <w:rsid w:val="00AF3D82"/>
    <w:rsid w:val="00AF3D8D"/>
    <w:rsid w:val="00AF401A"/>
    <w:rsid w:val="00AF4205"/>
    <w:rsid w:val="00AF459E"/>
    <w:rsid w:val="00AF49AC"/>
    <w:rsid w:val="00AF51F9"/>
    <w:rsid w:val="00AF53AE"/>
    <w:rsid w:val="00AF550C"/>
    <w:rsid w:val="00AF5528"/>
    <w:rsid w:val="00AF58BD"/>
    <w:rsid w:val="00AF6522"/>
    <w:rsid w:val="00AF6545"/>
    <w:rsid w:val="00AF67D0"/>
    <w:rsid w:val="00AF68A7"/>
    <w:rsid w:val="00AF6F1B"/>
    <w:rsid w:val="00AF7170"/>
    <w:rsid w:val="00AF7469"/>
    <w:rsid w:val="00AF74C0"/>
    <w:rsid w:val="00AF751F"/>
    <w:rsid w:val="00AF7531"/>
    <w:rsid w:val="00AF78A4"/>
    <w:rsid w:val="00AF796C"/>
    <w:rsid w:val="00AF7AE8"/>
    <w:rsid w:val="00AF7CA3"/>
    <w:rsid w:val="00AF7D96"/>
    <w:rsid w:val="00AF7E6E"/>
    <w:rsid w:val="00B00489"/>
    <w:rsid w:val="00B0050F"/>
    <w:rsid w:val="00B01274"/>
    <w:rsid w:val="00B0180A"/>
    <w:rsid w:val="00B019EE"/>
    <w:rsid w:val="00B01A29"/>
    <w:rsid w:val="00B022BB"/>
    <w:rsid w:val="00B02DDB"/>
    <w:rsid w:val="00B02EAD"/>
    <w:rsid w:val="00B03B6D"/>
    <w:rsid w:val="00B03E9D"/>
    <w:rsid w:val="00B03F24"/>
    <w:rsid w:val="00B04352"/>
    <w:rsid w:val="00B043AD"/>
    <w:rsid w:val="00B04626"/>
    <w:rsid w:val="00B047F3"/>
    <w:rsid w:val="00B04DD6"/>
    <w:rsid w:val="00B04DE5"/>
    <w:rsid w:val="00B04E5F"/>
    <w:rsid w:val="00B04F69"/>
    <w:rsid w:val="00B0517F"/>
    <w:rsid w:val="00B051AF"/>
    <w:rsid w:val="00B05388"/>
    <w:rsid w:val="00B055BB"/>
    <w:rsid w:val="00B0562C"/>
    <w:rsid w:val="00B05D87"/>
    <w:rsid w:val="00B05F23"/>
    <w:rsid w:val="00B05F5C"/>
    <w:rsid w:val="00B0621A"/>
    <w:rsid w:val="00B062A3"/>
    <w:rsid w:val="00B066F9"/>
    <w:rsid w:val="00B06AED"/>
    <w:rsid w:val="00B06F17"/>
    <w:rsid w:val="00B0708B"/>
    <w:rsid w:val="00B075C3"/>
    <w:rsid w:val="00B0783D"/>
    <w:rsid w:val="00B078E9"/>
    <w:rsid w:val="00B07B06"/>
    <w:rsid w:val="00B07B53"/>
    <w:rsid w:val="00B103B5"/>
    <w:rsid w:val="00B10470"/>
    <w:rsid w:val="00B10585"/>
    <w:rsid w:val="00B1061E"/>
    <w:rsid w:val="00B10977"/>
    <w:rsid w:val="00B109BA"/>
    <w:rsid w:val="00B1166D"/>
    <w:rsid w:val="00B117CB"/>
    <w:rsid w:val="00B1225E"/>
    <w:rsid w:val="00B122CD"/>
    <w:rsid w:val="00B12872"/>
    <w:rsid w:val="00B1296B"/>
    <w:rsid w:val="00B12F8C"/>
    <w:rsid w:val="00B1318B"/>
    <w:rsid w:val="00B1323F"/>
    <w:rsid w:val="00B133C2"/>
    <w:rsid w:val="00B13BBB"/>
    <w:rsid w:val="00B13F11"/>
    <w:rsid w:val="00B13F5C"/>
    <w:rsid w:val="00B14060"/>
    <w:rsid w:val="00B140BC"/>
    <w:rsid w:val="00B141BA"/>
    <w:rsid w:val="00B14453"/>
    <w:rsid w:val="00B144C1"/>
    <w:rsid w:val="00B14589"/>
    <w:rsid w:val="00B14625"/>
    <w:rsid w:val="00B14726"/>
    <w:rsid w:val="00B14884"/>
    <w:rsid w:val="00B14AEB"/>
    <w:rsid w:val="00B14D10"/>
    <w:rsid w:val="00B14F6E"/>
    <w:rsid w:val="00B15232"/>
    <w:rsid w:val="00B15B01"/>
    <w:rsid w:val="00B15D4E"/>
    <w:rsid w:val="00B160A5"/>
    <w:rsid w:val="00B160CF"/>
    <w:rsid w:val="00B16683"/>
    <w:rsid w:val="00B167C2"/>
    <w:rsid w:val="00B16875"/>
    <w:rsid w:val="00B171EF"/>
    <w:rsid w:val="00B17726"/>
    <w:rsid w:val="00B17730"/>
    <w:rsid w:val="00B1784F"/>
    <w:rsid w:val="00B17870"/>
    <w:rsid w:val="00B17DC5"/>
    <w:rsid w:val="00B17E26"/>
    <w:rsid w:val="00B17FA7"/>
    <w:rsid w:val="00B20646"/>
    <w:rsid w:val="00B209BD"/>
    <w:rsid w:val="00B20AFC"/>
    <w:rsid w:val="00B21099"/>
    <w:rsid w:val="00B21492"/>
    <w:rsid w:val="00B217C0"/>
    <w:rsid w:val="00B217F1"/>
    <w:rsid w:val="00B21B27"/>
    <w:rsid w:val="00B21BF2"/>
    <w:rsid w:val="00B2252D"/>
    <w:rsid w:val="00B22962"/>
    <w:rsid w:val="00B22C53"/>
    <w:rsid w:val="00B22CDB"/>
    <w:rsid w:val="00B22E67"/>
    <w:rsid w:val="00B22EAD"/>
    <w:rsid w:val="00B2335C"/>
    <w:rsid w:val="00B238C6"/>
    <w:rsid w:val="00B23C5B"/>
    <w:rsid w:val="00B23C6D"/>
    <w:rsid w:val="00B23EC8"/>
    <w:rsid w:val="00B2411E"/>
    <w:rsid w:val="00B24C81"/>
    <w:rsid w:val="00B24CE3"/>
    <w:rsid w:val="00B24D5E"/>
    <w:rsid w:val="00B24E45"/>
    <w:rsid w:val="00B2514B"/>
    <w:rsid w:val="00B25165"/>
    <w:rsid w:val="00B253F7"/>
    <w:rsid w:val="00B254ED"/>
    <w:rsid w:val="00B25DE0"/>
    <w:rsid w:val="00B26083"/>
    <w:rsid w:val="00B26188"/>
    <w:rsid w:val="00B26C60"/>
    <w:rsid w:val="00B26DC4"/>
    <w:rsid w:val="00B270E9"/>
    <w:rsid w:val="00B27498"/>
    <w:rsid w:val="00B27C1F"/>
    <w:rsid w:val="00B302B2"/>
    <w:rsid w:val="00B305C5"/>
    <w:rsid w:val="00B30B8E"/>
    <w:rsid w:val="00B30CC9"/>
    <w:rsid w:val="00B30D6B"/>
    <w:rsid w:val="00B30E72"/>
    <w:rsid w:val="00B317AF"/>
    <w:rsid w:val="00B318B3"/>
    <w:rsid w:val="00B31BB4"/>
    <w:rsid w:val="00B322BC"/>
    <w:rsid w:val="00B32E19"/>
    <w:rsid w:val="00B33D94"/>
    <w:rsid w:val="00B33DED"/>
    <w:rsid w:val="00B33EE4"/>
    <w:rsid w:val="00B346F8"/>
    <w:rsid w:val="00B34785"/>
    <w:rsid w:val="00B34A3C"/>
    <w:rsid w:val="00B34C69"/>
    <w:rsid w:val="00B3569D"/>
    <w:rsid w:val="00B35709"/>
    <w:rsid w:val="00B35D8D"/>
    <w:rsid w:val="00B35EA5"/>
    <w:rsid w:val="00B35F01"/>
    <w:rsid w:val="00B35FB5"/>
    <w:rsid w:val="00B36510"/>
    <w:rsid w:val="00B36578"/>
    <w:rsid w:val="00B365B2"/>
    <w:rsid w:val="00B366FF"/>
    <w:rsid w:val="00B369EC"/>
    <w:rsid w:val="00B36F0C"/>
    <w:rsid w:val="00B370D6"/>
    <w:rsid w:val="00B37593"/>
    <w:rsid w:val="00B377CE"/>
    <w:rsid w:val="00B378E9"/>
    <w:rsid w:val="00B40106"/>
    <w:rsid w:val="00B402A0"/>
    <w:rsid w:val="00B402F3"/>
    <w:rsid w:val="00B40583"/>
    <w:rsid w:val="00B40925"/>
    <w:rsid w:val="00B40E30"/>
    <w:rsid w:val="00B412C7"/>
    <w:rsid w:val="00B4146A"/>
    <w:rsid w:val="00B41878"/>
    <w:rsid w:val="00B41CBD"/>
    <w:rsid w:val="00B42100"/>
    <w:rsid w:val="00B42173"/>
    <w:rsid w:val="00B42579"/>
    <w:rsid w:val="00B42726"/>
    <w:rsid w:val="00B435D4"/>
    <w:rsid w:val="00B442E5"/>
    <w:rsid w:val="00B44563"/>
    <w:rsid w:val="00B44955"/>
    <w:rsid w:val="00B44A9F"/>
    <w:rsid w:val="00B44B01"/>
    <w:rsid w:val="00B44B05"/>
    <w:rsid w:val="00B44BAC"/>
    <w:rsid w:val="00B44BCF"/>
    <w:rsid w:val="00B44D4C"/>
    <w:rsid w:val="00B45928"/>
    <w:rsid w:val="00B459A4"/>
    <w:rsid w:val="00B4620A"/>
    <w:rsid w:val="00B463CD"/>
    <w:rsid w:val="00B4691B"/>
    <w:rsid w:val="00B46F6E"/>
    <w:rsid w:val="00B47758"/>
    <w:rsid w:val="00B5020E"/>
    <w:rsid w:val="00B50B8A"/>
    <w:rsid w:val="00B50E7E"/>
    <w:rsid w:val="00B5109F"/>
    <w:rsid w:val="00B510D4"/>
    <w:rsid w:val="00B51254"/>
    <w:rsid w:val="00B51410"/>
    <w:rsid w:val="00B51441"/>
    <w:rsid w:val="00B516E5"/>
    <w:rsid w:val="00B517F2"/>
    <w:rsid w:val="00B519FD"/>
    <w:rsid w:val="00B522ED"/>
    <w:rsid w:val="00B52581"/>
    <w:rsid w:val="00B52653"/>
    <w:rsid w:val="00B527EA"/>
    <w:rsid w:val="00B5291E"/>
    <w:rsid w:val="00B5398A"/>
    <w:rsid w:val="00B53AF9"/>
    <w:rsid w:val="00B53CCF"/>
    <w:rsid w:val="00B53FBA"/>
    <w:rsid w:val="00B53FE3"/>
    <w:rsid w:val="00B540F4"/>
    <w:rsid w:val="00B54DF4"/>
    <w:rsid w:val="00B55134"/>
    <w:rsid w:val="00B55329"/>
    <w:rsid w:val="00B553BC"/>
    <w:rsid w:val="00B55732"/>
    <w:rsid w:val="00B55E31"/>
    <w:rsid w:val="00B56066"/>
    <w:rsid w:val="00B560E8"/>
    <w:rsid w:val="00B56581"/>
    <w:rsid w:val="00B5677C"/>
    <w:rsid w:val="00B5692D"/>
    <w:rsid w:val="00B56AAB"/>
    <w:rsid w:val="00B56C04"/>
    <w:rsid w:val="00B56CA0"/>
    <w:rsid w:val="00B56DAC"/>
    <w:rsid w:val="00B56EB9"/>
    <w:rsid w:val="00B56F6E"/>
    <w:rsid w:val="00B57100"/>
    <w:rsid w:val="00B574A9"/>
    <w:rsid w:val="00B57B2E"/>
    <w:rsid w:val="00B57E12"/>
    <w:rsid w:val="00B6000A"/>
    <w:rsid w:val="00B6066B"/>
    <w:rsid w:val="00B608A5"/>
    <w:rsid w:val="00B60AB9"/>
    <w:rsid w:val="00B60C48"/>
    <w:rsid w:val="00B60D29"/>
    <w:rsid w:val="00B60DE2"/>
    <w:rsid w:val="00B60F0A"/>
    <w:rsid w:val="00B61422"/>
    <w:rsid w:val="00B617C1"/>
    <w:rsid w:val="00B61ACB"/>
    <w:rsid w:val="00B6207B"/>
    <w:rsid w:val="00B620B6"/>
    <w:rsid w:val="00B622AB"/>
    <w:rsid w:val="00B623C0"/>
    <w:rsid w:val="00B626D6"/>
    <w:rsid w:val="00B62AA0"/>
    <w:rsid w:val="00B62D62"/>
    <w:rsid w:val="00B62F29"/>
    <w:rsid w:val="00B6307D"/>
    <w:rsid w:val="00B63260"/>
    <w:rsid w:val="00B63573"/>
    <w:rsid w:val="00B63640"/>
    <w:rsid w:val="00B637FB"/>
    <w:rsid w:val="00B63BA0"/>
    <w:rsid w:val="00B63F72"/>
    <w:rsid w:val="00B6405A"/>
    <w:rsid w:val="00B643BC"/>
    <w:rsid w:val="00B647B6"/>
    <w:rsid w:val="00B64AC7"/>
    <w:rsid w:val="00B64B9E"/>
    <w:rsid w:val="00B64E9B"/>
    <w:rsid w:val="00B64FB1"/>
    <w:rsid w:val="00B6510A"/>
    <w:rsid w:val="00B6533B"/>
    <w:rsid w:val="00B65372"/>
    <w:rsid w:val="00B65709"/>
    <w:rsid w:val="00B65D86"/>
    <w:rsid w:val="00B66009"/>
    <w:rsid w:val="00B661E4"/>
    <w:rsid w:val="00B66230"/>
    <w:rsid w:val="00B667E9"/>
    <w:rsid w:val="00B66B7E"/>
    <w:rsid w:val="00B66C40"/>
    <w:rsid w:val="00B66DCD"/>
    <w:rsid w:val="00B67243"/>
    <w:rsid w:val="00B67432"/>
    <w:rsid w:val="00B67518"/>
    <w:rsid w:val="00B677FB"/>
    <w:rsid w:val="00B67D25"/>
    <w:rsid w:val="00B67DA2"/>
    <w:rsid w:val="00B67FA5"/>
    <w:rsid w:val="00B701A3"/>
    <w:rsid w:val="00B70643"/>
    <w:rsid w:val="00B7066D"/>
    <w:rsid w:val="00B71584"/>
    <w:rsid w:val="00B715F7"/>
    <w:rsid w:val="00B71A6C"/>
    <w:rsid w:val="00B71C5F"/>
    <w:rsid w:val="00B71CD6"/>
    <w:rsid w:val="00B71F9B"/>
    <w:rsid w:val="00B72143"/>
    <w:rsid w:val="00B72245"/>
    <w:rsid w:val="00B722A0"/>
    <w:rsid w:val="00B722CE"/>
    <w:rsid w:val="00B7253C"/>
    <w:rsid w:val="00B72566"/>
    <w:rsid w:val="00B72771"/>
    <w:rsid w:val="00B72985"/>
    <w:rsid w:val="00B72A4E"/>
    <w:rsid w:val="00B72FCC"/>
    <w:rsid w:val="00B730CE"/>
    <w:rsid w:val="00B7348A"/>
    <w:rsid w:val="00B73746"/>
    <w:rsid w:val="00B73AF2"/>
    <w:rsid w:val="00B7424E"/>
    <w:rsid w:val="00B74474"/>
    <w:rsid w:val="00B74A65"/>
    <w:rsid w:val="00B74E6E"/>
    <w:rsid w:val="00B74F35"/>
    <w:rsid w:val="00B74FDF"/>
    <w:rsid w:val="00B7538D"/>
    <w:rsid w:val="00B75FC1"/>
    <w:rsid w:val="00B765D4"/>
    <w:rsid w:val="00B76B00"/>
    <w:rsid w:val="00B76C27"/>
    <w:rsid w:val="00B770F0"/>
    <w:rsid w:val="00B7724B"/>
    <w:rsid w:val="00B77519"/>
    <w:rsid w:val="00B777F4"/>
    <w:rsid w:val="00B77972"/>
    <w:rsid w:val="00B77BA7"/>
    <w:rsid w:val="00B77CE3"/>
    <w:rsid w:val="00B77E63"/>
    <w:rsid w:val="00B8079D"/>
    <w:rsid w:val="00B80AC0"/>
    <w:rsid w:val="00B80B31"/>
    <w:rsid w:val="00B80BAC"/>
    <w:rsid w:val="00B80E9E"/>
    <w:rsid w:val="00B812E3"/>
    <w:rsid w:val="00B818F6"/>
    <w:rsid w:val="00B81EAD"/>
    <w:rsid w:val="00B81F51"/>
    <w:rsid w:val="00B82396"/>
    <w:rsid w:val="00B82909"/>
    <w:rsid w:val="00B833CB"/>
    <w:rsid w:val="00B8363C"/>
    <w:rsid w:val="00B8377E"/>
    <w:rsid w:val="00B83FF7"/>
    <w:rsid w:val="00B841A0"/>
    <w:rsid w:val="00B84635"/>
    <w:rsid w:val="00B84682"/>
    <w:rsid w:val="00B8484C"/>
    <w:rsid w:val="00B851EE"/>
    <w:rsid w:val="00B858D1"/>
    <w:rsid w:val="00B85A77"/>
    <w:rsid w:val="00B85C90"/>
    <w:rsid w:val="00B85D69"/>
    <w:rsid w:val="00B85F0C"/>
    <w:rsid w:val="00B85FD8"/>
    <w:rsid w:val="00B862BA"/>
    <w:rsid w:val="00B86493"/>
    <w:rsid w:val="00B86551"/>
    <w:rsid w:val="00B87234"/>
    <w:rsid w:val="00B8750E"/>
    <w:rsid w:val="00B8774B"/>
    <w:rsid w:val="00B87859"/>
    <w:rsid w:val="00B87927"/>
    <w:rsid w:val="00B87BB8"/>
    <w:rsid w:val="00B87F0F"/>
    <w:rsid w:val="00B900DF"/>
    <w:rsid w:val="00B9021A"/>
    <w:rsid w:val="00B90270"/>
    <w:rsid w:val="00B90401"/>
    <w:rsid w:val="00B907D2"/>
    <w:rsid w:val="00B909A4"/>
    <w:rsid w:val="00B90A55"/>
    <w:rsid w:val="00B91D0B"/>
    <w:rsid w:val="00B91DD2"/>
    <w:rsid w:val="00B91FF6"/>
    <w:rsid w:val="00B929A4"/>
    <w:rsid w:val="00B929FB"/>
    <w:rsid w:val="00B92D1C"/>
    <w:rsid w:val="00B92DF4"/>
    <w:rsid w:val="00B92EB3"/>
    <w:rsid w:val="00B935F3"/>
    <w:rsid w:val="00B9370D"/>
    <w:rsid w:val="00B9386C"/>
    <w:rsid w:val="00B93877"/>
    <w:rsid w:val="00B938CC"/>
    <w:rsid w:val="00B939B1"/>
    <w:rsid w:val="00B93C3E"/>
    <w:rsid w:val="00B93DD6"/>
    <w:rsid w:val="00B93EB5"/>
    <w:rsid w:val="00B94A90"/>
    <w:rsid w:val="00B94C5D"/>
    <w:rsid w:val="00B95FB0"/>
    <w:rsid w:val="00B96069"/>
    <w:rsid w:val="00B96216"/>
    <w:rsid w:val="00B96734"/>
    <w:rsid w:val="00B96FBA"/>
    <w:rsid w:val="00B9733F"/>
    <w:rsid w:val="00B97587"/>
    <w:rsid w:val="00B978A8"/>
    <w:rsid w:val="00B97979"/>
    <w:rsid w:val="00B97C09"/>
    <w:rsid w:val="00BA02A0"/>
    <w:rsid w:val="00BA02A5"/>
    <w:rsid w:val="00BA02EE"/>
    <w:rsid w:val="00BA04E2"/>
    <w:rsid w:val="00BA0A4F"/>
    <w:rsid w:val="00BA1036"/>
    <w:rsid w:val="00BA103C"/>
    <w:rsid w:val="00BA1113"/>
    <w:rsid w:val="00BA1707"/>
    <w:rsid w:val="00BA1793"/>
    <w:rsid w:val="00BA18B7"/>
    <w:rsid w:val="00BA191C"/>
    <w:rsid w:val="00BA1A53"/>
    <w:rsid w:val="00BA1D8D"/>
    <w:rsid w:val="00BA1F16"/>
    <w:rsid w:val="00BA25DD"/>
    <w:rsid w:val="00BA27B5"/>
    <w:rsid w:val="00BA2848"/>
    <w:rsid w:val="00BA2B56"/>
    <w:rsid w:val="00BA2D29"/>
    <w:rsid w:val="00BA30B5"/>
    <w:rsid w:val="00BA3F7B"/>
    <w:rsid w:val="00BA47DB"/>
    <w:rsid w:val="00BA4FC1"/>
    <w:rsid w:val="00BA503D"/>
    <w:rsid w:val="00BA5305"/>
    <w:rsid w:val="00BA5376"/>
    <w:rsid w:val="00BA5B4D"/>
    <w:rsid w:val="00BA6025"/>
    <w:rsid w:val="00BA627D"/>
    <w:rsid w:val="00BA658C"/>
    <w:rsid w:val="00BA6960"/>
    <w:rsid w:val="00BA6A48"/>
    <w:rsid w:val="00BA6D75"/>
    <w:rsid w:val="00BA7466"/>
    <w:rsid w:val="00BA796D"/>
    <w:rsid w:val="00BA7995"/>
    <w:rsid w:val="00BA799E"/>
    <w:rsid w:val="00BB0653"/>
    <w:rsid w:val="00BB08D5"/>
    <w:rsid w:val="00BB0F55"/>
    <w:rsid w:val="00BB14CB"/>
    <w:rsid w:val="00BB1593"/>
    <w:rsid w:val="00BB1AC2"/>
    <w:rsid w:val="00BB1FE9"/>
    <w:rsid w:val="00BB23CF"/>
    <w:rsid w:val="00BB2C13"/>
    <w:rsid w:val="00BB3085"/>
    <w:rsid w:val="00BB31B3"/>
    <w:rsid w:val="00BB3232"/>
    <w:rsid w:val="00BB3565"/>
    <w:rsid w:val="00BB35B0"/>
    <w:rsid w:val="00BB3A1C"/>
    <w:rsid w:val="00BB3BE2"/>
    <w:rsid w:val="00BB3CCE"/>
    <w:rsid w:val="00BB4400"/>
    <w:rsid w:val="00BB4880"/>
    <w:rsid w:val="00BB490C"/>
    <w:rsid w:val="00BB4D75"/>
    <w:rsid w:val="00BB50FB"/>
    <w:rsid w:val="00BB5104"/>
    <w:rsid w:val="00BB5410"/>
    <w:rsid w:val="00BB56FA"/>
    <w:rsid w:val="00BB5D54"/>
    <w:rsid w:val="00BB6447"/>
    <w:rsid w:val="00BB647A"/>
    <w:rsid w:val="00BB663B"/>
    <w:rsid w:val="00BB6685"/>
    <w:rsid w:val="00BB6C49"/>
    <w:rsid w:val="00BB6F54"/>
    <w:rsid w:val="00BB6FDB"/>
    <w:rsid w:val="00BB725E"/>
    <w:rsid w:val="00BB7594"/>
    <w:rsid w:val="00BB77A8"/>
    <w:rsid w:val="00BB7B06"/>
    <w:rsid w:val="00BC00D2"/>
    <w:rsid w:val="00BC014B"/>
    <w:rsid w:val="00BC022F"/>
    <w:rsid w:val="00BC0290"/>
    <w:rsid w:val="00BC03BD"/>
    <w:rsid w:val="00BC0A2E"/>
    <w:rsid w:val="00BC0A99"/>
    <w:rsid w:val="00BC0B33"/>
    <w:rsid w:val="00BC0DFB"/>
    <w:rsid w:val="00BC0E19"/>
    <w:rsid w:val="00BC0F6E"/>
    <w:rsid w:val="00BC0F9A"/>
    <w:rsid w:val="00BC10D9"/>
    <w:rsid w:val="00BC12DB"/>
    <w:rsid w:val="00BC1395"/>
    <w:rsid w:val="00BC13E4"/>
    <w:rsid w:val="00BC17AE"/>
    <w:rsid w:val="00BC1E76"/>
    <w:rsid w:val="00BC1FEA"/>
    <w:rsid w:val="00BC2264"/>
    <w:rsid w:val="00BC226C"/>
    <w:rsid w:val="00BC294E"/>
    <w:rsid w:val="00BC3066"/>
    <w:rsid w:val="00BC3692"/>
    <w:rsid w:val="00BC36E2"/>
    <w:rsid w:val="00BC3708"/>
    <w:rsid w:val="00BC3DDB"/>
    <w:rsid w:val="00BC3EFE"/>
    <w:rsid w:val="00BC40E4"/>
    <w:rsid w:val="00BC4A4C"/>
    <w:rsid w:val="00BC4DCC"/>
    <w:rsid w:val="00BC53E4"/>
    <w:rsid w:val="00BC56E5"/>
    <w:rsid w:val="00BC5A87"/>
    <w:rsid w:val="00BC5B27"/>
    <w:rsid w:val="00BC5ED1"/>
    <w:rsid w:val="00BC6093"/>
    <w:rsid w:val="00BC66C3"/>
    <w:rsid w:val="00BC69DC"/>
    <w:rsid w:val="00BC6DB9"/>
    <w:rsid w:val="00BC6F0C"/>
    <w:rsid w:val="00BC751E"/>
    <w:rsid w:val="00BC77FE"/>
    <w:rsid w:val="00BC79FB"/>
    <w:rsid w:val="00BC7B48"/>
    <w:rsid w:val="00BC7B63"/>
    <w:rsid w:val="00BC7CFF"/>
    <w:rsid w:val="00BC7D4C"/>
    <w:rsid w:val="00BC7FBA"/>
    <w:rsid w:val="00BD0727"/>
    <w:rsid w:val="00BD0C50"/>
    <w:rsid w:val="00BD0D17"/>
    <w:rsid w:val="00BD1342"/>
    <w:rsid w:val="00BD1706"/>
    <w:rsid w:val="00BD18C8"/>
    <w:rsid w:val="00BD1FCD"/>
    <w:rsid w:val="00BD22A5"/>
    <w:rsid w:val="00BD29FA"/>
    <w:rsid w:val="00BD2A3B"/>
    <w:rsid w:val="00BD2A81"/>
    <w:rsid w:val="00BD2D94"/>
    <w:rsid w:val="00BD366A"/>
    <w:rsid w:val="00BD3941"/>
    <w:rsid w:val="00BD3A46"/>
    <w:rsid w:val="00BD40CB"/>
    <w:rsid w:val="00BD4200"/>
    <w:rsid w:val="00BD450C"/>
    <w:rsid w:val="00BD45C0"/>
    <w:rsid w:val="00BD4858"/>
    <w:rsid w:val="00BD487B"/>
    <w:rsid w:val="00BD4A32"/>
    <w:rsid w:val="00BD4AA5"/>
    <w:rsid w:val="00BD4BDB"/>
    <w:rsid w:val="00BD4C84"/>
    <w:rsid w:val="00BD4FB7"/>
    <w:rsid w:val="00BD5136"/>
    <w:rsid w:val="00BD5890"/>
    <w:rsid w:val="00BD5F57"/>
    <w:rsid w:val="00BD6A89"/>
    <w:rsid w:val="00BD6CA3"/>
    <w:rsid w:val="00BD6D4F"/>
    <w:rsid w:val="00BD704C"/>
    <w:rsid w:val="00BD76DC"/>
    <w:rsid w:val="00BD7952"/>
    <w:rsid w:val="00BD7AB7"/>
    <w:rsid w:val="00BE0993"/>
    <w:rsid w:val="00BE0F8A"/>
    <w:rsid w:val="00BE1171"/>
    <w:rsid w:val="00BE1184"/>
    <w:rsid w:val="00BE1352"/>
    <w:rsid w:val="00BE17FF"/>
    <w:rsid w:val="00BE1ADB"/>
    <w:rsid w:val="00BE1BDC"/>
    <w:rsid w:val="00BE217F"/>
    <w:rsid w:val="00BE286B"/>
    <w:rsid w:val="00BE291F"/>
    <w:rsid w:val="00BE2A39"/>
    <w:rsid w:val="00BE2BC7"/>
    <w:rsid w:val="00BE3450"/>
    <w:rsid w:val="00BE345C"/>
    <w:rsid w:val="00BE372B"/>
    <w:rsid w:val="00BE377E"/>
    <w:rsid w:val="00BE3891"/>
    <w:rsid w:val="00BE3BD8"/>
    <w:rsid w:val="00BE3E30"/>
    <w:rsid w:val="00BE4104"/>
    <w:rsid w:val="00BE4892"/>
    <w:rsid w:val="00BE4DAC"/>
    <w:rsid w:val="00BE53D9"/>
    <w:rsid w:val="00BE5592"/>
    <w:rsid w:val="00BE55CE"/>
    <w:rsid w:val="00BE57FD"/>
    <w:rsid w:val="00BE5CD0"/>
    <w:rsid w:val="00BE6157"/>
    <w:rsid w:val="00BE621A"/>
    <w:rsid w:val="00BE64DD"/>
    <w:rsid w:val="00BE6533"/>
    <w:rsid w:val="00BE6D1B"/>
    <w:rsid w:val="00BE6F78"/>
    <w:rsid w:val="00BE70B4"/>
    <w:rsid w:val="00BE7184"/>
    <w:rsid w:val="00BE727D"/>
    <w:rsid w:val="00BE73CC"/>
    <w:rsid w:val="00BE7483"/>
    <w:rsid w:val="00BE7A2B"/>
    <w:rsid w:val="00BE7A71"/>
    <w:rsid w:val="00BE7B2C"/>
    <w:rsid w:val="00BF00A8"/>
    <w:rsid w:val="00BF020C"/>
    <w:rsid w:val="00BF04D4"/>
    <w:rsid w:val="00BF0D88"/>
    <w:rsid w:val="00BF0DAB"/>
    <w:rsid w:val="00BF1312"/>
    <w:rsid w:val="00BF1601"/>
    <w:rsid w:val="00BF1BD5"/>
    <w:rsid w:val="00BF1EC4"/>
    <w:rsid w:val="00BF1EFE"/>
    <w:rsid w:val="00BF20BA"/>
    <w:rsid w:val="00BF21C6"/>
    <w:rsid w:val="00BF24FD"/>
    <w:rsid w:val="00BF250F"/>
    <w:rsid w:val="00BF28DF"/>
    <w:rsid w:val="00BF3260"/>
    <w:rsid w:val="00BF343B"/>
    <w:rsid w:val="00BF3826"/>
    <w:rsid w:val="00BF383F"/>
    <w:rsid w:val="00BF38DB"/>
    <w:rsid w:val="00BF3FA3"/>
    <w:rsid w:val="00BF5329"/>
    <w:rsid w:val="00BF595D"/>
    <w:rsid w:val="00BF5D0C"/>
    <w:rsid w:val="00BF670A"/>
    <w:rsid w:val="00BF688F"/>
    <w:rsid w:val="00BF6B8A"/>
    <w:rsid w:val="00BF6C93"/>
    <w:rsid w:val="00BF705B"/>
    <w:rsid w:val="00BF7B9E"/>
    <w:rsid w:val="00BF7C0E"/>
    <w:rsid w:val="00C001E9"/>
    <w:rsid w:val="00C0032B"/>
    <w:rsid w:val="00C0093B"/>
    <w:rsid w:val="00C00AC6"/>
    <w:rsid w:val="00C00F16"/>
    <w:rsid w:val="00C01114"/>
    <w:rsid w:val="00C01296"/>
    <w:rsid w:val="00C014B2"/>
    <w:rsid w:val="00C0171C"/>
    <w:rsid w:val="00C017BB"/>
    <w:rsid w:val="00C01849"/>
    <w:rsid w:val="00C0190F"/>
    <w:rsid w:val="00C01B03"/>
    <w:rsid w:val="00C01C8F"/>
    <w:rsid w:val="00C01D7D"/>
    <w:rsid w:val="00C025F9"/>
    <w:rsid w:val="00C028B3"/>
    <w:rsid w:val="00C02C94"/>
    <w:rsid w:val="00C02DD2"/>
    <w:rsid w:val="00C03869"/>
    <w:rsid w:val="00C03A81"/>
    <w:rsid w:val="00C03B96"/>
    <w:rsid w:val="00C03D27"/>
    <w:rsid w:val="00C03D6D"/>
    <w:rsid w:val="00C03FCD"/>
    <w:rsid w:val="00C0459A"/>
    <w:rsid w:val="00C047E5"/>
    <w:rsid w:val="00C04A46"/>
    <w:rsid w:val="00C04D43"/>
    <w:rsid w:val="00C04E7C"/>
    <w:rsid w:val="00C04FA9"/>
    <w:rsid w:val="00C05B8F"/>
    <w:rsid w:val="00C05C08"/>
    <w:rsid w:val="00C05D67"/>
    <w:rsid w:val="00C05E5F"/>
    <w:rsid w:val="00C061B6"/>
    <w:rsid w:val="00C06700"/>
    <w:rsid w:val="00C06873"/>
    <w:rsid w:val="00C06A85"/>
    <w:rsid w:val="00C06C21"/>
    <w:rsid w:val="00C0754B"/>
    <w:rsid w:val="00C0755C"/>
    <w:rsid w:val="00C077AC"/>
    <w:rsid w:val="00C10070"/>
    <w:rsid w:val="00C109D1"/>
    <w:rsid w:val="00C10C69"/>
    <w:rsid w:val="00C10D19"/>
    <w:rsid w:val="00C11214"/>
    <w:rsid w:val="00C11435"/>
    <w:rsid w:val="00C11575"/>
    <w:rsid w:val="00C1162E"/>
    <w:rsid w:val="00C119FE"/>
    <w:rsid w:val="00C11C8B"/>
    <w:rsid w:val="00C11FC4"/>
    <w:rsid w:val="00C1246D"/>
    <w:rsid w:val="00C125BF"/>
    <w:rsid w:val="00C12C1D"/>
    <w:rsid w:val="00C13058"/>
    <w:rsid w:val="00C131C7"/>
    <w:rsid w:val="00C13368"/>
    <w:rsid w:val="00C139D2"/>
    <w:rsid w:val="00C13FEB"/>
    <w:rsid w:val="00C14155"/>
    <w:rsid w:val="00C146E4"/>
    <w:rsid w:val="00C148AB"/>
    <w:rsid w:val="00C14E28"/>
    <w:rsid w:val="00C150A0"/>
    <w:rsid w:val="00C150EF"/>
    <w:rsid w:val="00C1512A"/>
    <w:rsid w:val="00C151D8"/>
    <w:rsid w:val="00C15546"/>
    <w:rsid w:val="00C15906"/>
    <w:rsid w:val="00C15C10"/>
    <w:rsid w:val="00C15FB3"/>
    <w:rsid w:val="00C16725"/>
    <w:rsid w:val="00C16E56"/>
    <w:rsid w:val="00C170E5"/>
    <w:rsid w:val="00C17152"/>
    <w:rsid w:val="00C1794C"/>
    <w:rsid w:val="00C1795D"/>
    <w:rsid w:val="00C17A26"/>
    <w:rsid w:val="00C17A4D"/>
    <w:rsid w:val="00C17C8B"/>
    <w:rsid w:val="00C17EA8"/>
    <w:rsid w:val="00C17EAE"/>
    <w:rsid w:val="00C17F34"/>
    <w:rsid w:val="00C17F98"/>
    <w:rsid w:val="00C20298"/>
    <w:rsid w:val="00C2040C"/>
    <w:rsid w:val="00C20729"/>
    <w:rsid w:val="00C21409"/>
    <w:rsid w:val="00C2171E"/>
    <w:rsid w:val="00C2193B"/>
    <w:rsid w:val="00C21AFE"/>
    <w:rsid w:val="00C21C3C"/>
    <w:rsid w:val="00C21E24"/>
    <w:rsid w:val="00C21EE3"/>
    <w:rsid w:val="00C22438"/>
    <w:rsid w:val="00C2269E"/>
    <w:rsid w:val="00C22874"/>
    <w:rsid w:val="00C22B52"/>
    <w:rsid w:val="00C22B9F"/>
    <w:rsid w:val="00C22CC5"/>
    <w:rsid w:val="00C22D78"/>
    <w:rsid w:val="00C2319C"/>
    <w:rsid w:val="00C23405"/>
    <w:rsid w:val="00C234AF"/>
    <w:rsid w:val="00C2365E"/>
    <w:rsid w:val="00C23913"/>
    <w:rsid w:val="00C23A6C"/>
    <w:rsid w:val="00C23AE0"/>
    <w:rsid w:val="00C23AFF"/>
    <w:rsid w:val="00C23C08"/>
    <w:rsid w:val="00C23C65"/>
    <w:rsid w:val="00C23F8C"/>
    <w:rsid w:val="00C23FBD"/>
    <w:rsid w:val="00C24C3F"/>
    <w:rsid w:val="00C24D08"/>
    <w:rsid w:val="00C24D5C"/>
    <w:rsid w:val="00C25238"/>
    <w:rsid w:val="00C25679"/>
    <w:rsid w:val="00C2581D"/>
    <w:rsid w:val="00C25B55"/>
    <w:rsid w:val="00C2615B"/>
    <w:rsid w:val="00C2632A"/>
    <w:rsid w:val="00C2675F"/>
    <w:rsid w:val="00C267D1"/>
    <w:rsid w:val="00C267F5"/>
    <w:rsid w:val="00C26CDA"/>
    <w:rsid w:val="00C27264"/>
    <w:rsid w:val="00C273A3"/>
    <w:rsid w:val="00C27502"/>
    <w:rsid w:val="00C27775"/>
    <w:rsid w:val="00C27B2B"/>
    <w:rsid w:val="00C300E4"/>
    <w:rsid w:val="00C30223"/>
    <w:rsid w:val="00C302B6"/>
    <w:rsid w:val="00C30FF6"/>
    <w:rsid w:val="00C311E4"/>
    <w:rsid w:val="00C31246"/>
    <w:rsid w:val="00C3158F"/>
    <w:rsid w:val="00C3197F"/>
    <w:rsid w:val="00C31CBD"/>
    <w:rsid w:val="00C31DCB"/>
    <w:rsid w:val="00C321DE"/>
    <w:rsid w:val="00C323EF"/>
    <w:rsid w:val="00C323F6"/>
    <w:rsid w:val="00C32A92"/>
    <w:rsid w:val="00C331A1"/>
    <w:rsid w:val="00C3335A"/>
    <w:rsid w:val="00C3347B"/>
    <w:rsid w:val="00C33594"/>
    <w:rsid w:val="00C338B9"/>
    <w:rsid w:val="00C338EC"/>
    <w:rsid w:val="00C33A9C"/>
    <w:rsid w:val="00C33B27"/>
    <w:rsid w:val="00C33BCF"/>
    <w:rsid w:val="00C33EE6"/>
    <w:rsid w:val="00C33FB6"/>
    <w:rsid w:val="00C340AD"/>
    <w:rsid w:val="00C3444A"/>
    <w:rsid w:val="00C34888"/>
    <w:rsid w:val="00C34CF0"/>
    <w:rsid w:val="00C35453"/>
    <w:rsid w:val="00C35B1C"/>
    <w:rsid w:val="00C35EE3"/>
    <w:rsid w:val="00C35F9F"/>
    <w:rsid w:val="00C36856"/>
    <w:rsid w:val="00C36B55"/>
    <w:rsid w:val="00C36E4B"/>
    <w:rsid w:val="00C37305"/>
    <w:rsid w:val="00C37B83"/>
    <w:rsid w:val="00C40508"/>
    <w:rsid w:val="00C41536"/>
    <w:rsid w:val="00C415A2"/>
    <w:rsid w:val="00C41626"/>
    <w:rsid w:val="00C4182C"/>
    <w:rsid w:val="00C41A0D"/>
    <w:rsid w:val="00C41AC5"/>
    <w:rsid w:val="00C41EAF"/>
    <w:rsid w:val="00C42066"/>
    <w:rsid w:val="00C42226"/>
    <w:rsid w:val="00C42581"/>
    <w:rsid w:val="00C426BF"/>
    <w:rsid w:val="00C429FA"/>
    <w:rsid w:val="00C42D5C"/>
    <w:rsid w:val="00C42E47"/>
    <w:rsid w:val="00C42EDB"/>
    <w:rsid w:val="00C4343F"/>
    <w:rsid w:val="00C437F2"/>
    <w:rsid w:val="00C438FE"/>
    <w:rsid w:val="00C43A35"/>
    <w:rsid w:val="00C43C60"/>
    <w:rsid w:val="00C44342"/>
    <w:rsid w:val="00C44513"/>
    <w:rsid w:val="00C44B18"/>
    <w:rsid w:val="00C44C1D"/>
    <w:rsid w:val="00C44E1C"/>
    <w:rsid w:val="00C44FF4"/>
    <w:rsid w:val="00C45274"/>
    <w:rsid w:val="00C45F5E"/>
    <w:rsid w:val="00C46112"/>
    <w:rsid w:val="00C46884"/>
    <w:rsid w:val="00C46A12"/>
    <w:rsid w:val="00C46B2A"/>
    <w:rsid w:val="00C471F6"/>
    <w:rsid w:val="00C4784C"/>
    <w:rsid w:val="00C478DA"/>
    <w:rsid w:val="00C47D2B"/>
    <w:rsid w:val="00C47D34"/>
    <w:rsid w:val="00C5013B"/>
    <w:rsid w:val="00C5059E"/>
    <w:rsid w:val="00C505E1"/>
    <w:rsid w:val="00C508E5"/>
    <w:rsid w:val="00C50AD1"/>
    <w:rsid w:val="00C515BA"/>
    <w:rsid w:val="00C51A09"/>
    <w:rsid w:val="00C523AE"/>
    <w:rsid w:val="00C524A2"/>
    <w:rsid w:val="00C52AC7"/>
    <w:rsid w:val="00C52DD7"/>
    <w:rsid w:val="00C535C3"/>
    <w:rsid w:val="00C536AF"/>
    <w:rsid w:val="00C53709"/>
    <w:rsid w:val="00C5388E"/>
    <w:rsid w:val="00C539B2"/>
    <w:rsid w:val="00C53A39"/>
    <w:rsid w:val="00C53A4A"/>
    <w:rsid w:val="00C547C9"/>
    <w:rsid w:val="00C54912"/>
    <w:rsid w:val="00C54F9F"/>
    <w:rsid w:val="00C551E0"/>
    <w:rsid w:val="00C55310"/>
    <w:rsid w:val="00C5574D"/>
    <w:rsid w:val="00C56204"/>
    <w:rsid w:val="00C563AD"/>
    <w:rsid w:val="00C563D1"/>
    <w:rsid w:val="00C563DE"/>
    <w:rsid w:val="00C5646C"/>
    <w:rsid w:val="00C565E5"/>
    <w:rsid w:val="00C569D5"/>
    <w:rsid w:val="00C56B8A"/>
    <w:rsid w:val="00C56C31"/>
    <w:rsid w:val="00C56D91"/>
    <w:rsid w:val="00C56DBA"/>
    <w:rsid w:val="00C573B0"/>
    <w:rsid w:val="00C57ED8"/>
    <w:rsid w:val="00C602B6"/>
    <w:rsid w:val="00C602DB"/>
    <w:rsid w:val="00C60432"/>
    <w:rsid w:val="00C60516"/>
    <w:rsid w:val="00C60876"/>
    <w:rsid w:val="00C60939"/>
    <w:rsid w:val="00C60C4C"/>
    <w:rsid w:val="00C60DD5"/>
    <w:rsid w:val="00C60E82"/>
    <w:rsid w:val="00C60F24"/>
    <w:rsid w:val="00C61229"/>
    <w:rsid w:val="00C61374"/>
    <w:rsid w:val="00C6157D"/>
    <w:rsid w:val="00C618AB"/>
    <w:rsid w:val="00C6192F"/>
    <w:rsid w:val="00C61A53"/>
    <w:rsid w:val="00C61FFA"/>
    <w:rsid w:val="00C621F1"/>
    <w:rsid w:val="00C62207"/>
    <w:rsid w:val="00C624F4"/>
    <w:rsid w:val="00C627D7"/>
    <w:rsid w:val="00C62DF9"/>
    <w:rsid w:val="00C62E1C"/>
    <w:rsid w:val="00C63239"/>
    <w:rsid w:val="00C6333B"/>
    <w:rsid w:val="00C633E5"/>
    <w:rsid w:val="00C633F6"/>
    <w:rsid w:val="00C6390B"/>
    <w:rsid w:val="00C63967"/>
    <w:rsid w:val="00C63D65"/>
    <w:rsid w:val="00C63D80"/>
    <w:rsid w:val="00C644C5"/>
    <w:rsid w:val="00C64564"/>
    <w:rsid w:val="00C64687"/>
    <w:rsid w:val="00C647BE"/>
    <w:rsid w:val="00C648DA"/>
    <w:rsid w:val="00C6498A"/>
    <w:rsid w:val="00C6628C"/>
    <w:rsid w:val="00C66295"/>
    <w:rsid w:val="00C6650A"/>
    <w:rsid w:val="00C66548"/>
    <w:rsid w:val="00C665C1"/>
    <w:rsid w:val="00C667C8"/>
    <w:rsid w:val="00C66A8E"/>
    <w:rsid w:val="00C66B9A"/>
    <w:rsid w:val="00C66F96"/>
    <w:rsid w:val="00C6734B"/>
    <w:rsid w:val="00C67AEC"/>
    <w:rsid w:val="00C67C45"/>
    <w:rsid w:val="00C67E3D"/>
    <w:rsid w:val="00C67EB2"/>
    <w:rsid w:val="00C67F97"/>
    <w:rsid w:val="00C70032"/>
    <w:rsid w:val="00C70620"/>
    <w:rsid w:val="00C70781"/>
    <w:rsid w:val="00C70B5D"/>
    <w:rsid w:val="00C70C20"/>
    <w:rsid w:val="00C70D5E"/>
    <w:rsid w:val="00C70F90"/>
    <w:rsid w:val="00C710A0"/>
    <w:rsid w:val="00C715F9"/>
    <w:rsid w:val="00C717C2"/>
    <w:rsid w:val="00C71D3A"/>
    <w:rsid w:val="00C71D99"/>
    <w:rsid w:val="00C724DF"/>
    <w:rsid w:val="00C72889"/>
    <w:rsid w:val="00C72A9C"/>
    <w:rsid w:val="00C72E0E"/>
    <w:rsid w:val="00C73016"/>
    <w:rsid w:val="00C734E0"/>
    <w:rsid w:val="00C73524"/>
    <w:rsid w:val="00C73599"/>
    <w:rsid w:val="00C736AF"/>
    <w:rsid w:val="00C73F85"/>
    <w:rsid w:val="00C74529"/>
    <w:rsid w:val="00C746F1"/>
    <w:rsid w:val="00C748CD"/>
    <w:rsid w:val="00C74A10"/>
    <w:rsid w:val="00C74B67"/>
    <w:rsid w:val="00C74BCC"/>
    <w:rsid w:val="00C74CE0"/>
    <w:rsid w:val="00C74D1E"/>
    <w:rsid w:val="00C751DE"/>
    <w:rsid w:val="00C753BD"/>
    <w:rsid w:val="00C756E5"/>
    <w:rsid w:val="00C757DC"/>
    <w:rsid w:val="00C75E4D"/>
    <w:rsid w:val="00C764CD"/>
    <w:rsid w:val="00C765DA"/>
    <w:rsid w:val="00C7695A"/>
    <w:rsid w:val="00C76A4D"/>
    <w:rsid w:val="00C76AD4"/>
    <w:rsid w:val="00C76B45"/>
    <w:rsid w:val="00C76CE5"/>
    <w:rsid w:val="00C76EDC"/>
    <w:rsid w:val="00C773F6"/>
    <w:rsid w:val="00C7757A"/>
    <w:rsid w:val="00C77A39"/>
    <w:rsid w:val="00C77BB1"/>
    <w:rsid w:val="00C77D2B"/>
    <w:rsid w:val="00C8069F"/>
    <w:rsid w:val="00C80ECF"/>
    <w:rsid w:val="00C81010"/>
    <w:rsid w:val="00C81252"/>
    <w:rsid w:val="00C81254"/>
    <w:rsid w:val="00C8134F"/>
    <w:rsid w:val="00C8189F"/>
    <w:rsid w:val="00C818E6"/>
    <w:rsid w:val="00C82B94"/>
    <w:rsid w:val="00C83029"/>
    <w:rsid w:val="00C83532"/>
    <w:rsid w:val="00C8373F"/>
    <w:rsid w:val="00C83C74"/>
    <w:rsid w:val="00C83FA3"/>
    <w:rsid w:val="00C840B3"/>
    <w:rsid w:val="00C84285"/>
    <w:rsid w:val="00C843A6"/>
    <w:rsid w:val="00C84521"/>
    <w:rsid w:val="00C84739"/>
    <w:rsid w:val="00C847BD"/>
    <w:rsid w:val="00C8531D"/>
    <w:rsid w:val="00C85885"/>
    <w:rsid w:val="00C859CC"/>
    <w:rsid w:val="00C85CCC"/>
    <w:rsid w:val="00C86095"/>
    <w:rsid w:val="00C86269"/>
    <w:rsid w:val="00C86718"/>
    <w:rsid w:val="00C86832"/>
    <w:rsid w:val="00C8696F"/>
    <w:rsid w:val="00C86AC8"/>
    <w:rsid w:val="00C86B3C"/>
    <w:rsid w:val="00C86C68"/>
    <w:rsid w:val="00C86F84"/>
    <w:rsid w:val="00C86F87"/>
    <w:rsid w:val="00C87267"/>
    <w:rsid w:val="00C87543"/>
    <w:rsid w:val="00C87B97"/>
    <w:rsid w:val="00C9022B"/>
    <w:rsid w:val="00C90769"/>
    <w:rsid w:val="00C90866"/>
    <w:rsid w:val="00C90F38"/>
    <w:rsid w:val="00C911D4"/>
    <w:rsid w:val="00C911EF"/>
    <w:rsid w:val="00C91259"/>
    <w:rsid w:val="00C912B0"/>
    <w:rsid w:val="00C914E2"/>
    <w:rsid w:val="00C91AB3"/>
    <w:rsid w:val="00C91C76"/>
    <w:rsid w:val="00C91D9B"/>
    <w:rsid w:val="00C92344"/>
    <w:rsid w:val="00C924FE"/>
    <w:rsid w:val="00C92568"/>
    <w:rsid w:val="00C9285F"/>
    <w:rsid w:val="00C92E4E"/>
    <w:rsid w:val="00C92F2B"/>
    <w:rsid w:val="00C92FAC"/>
    <w:rsid w:val="00C93655"/>
    <w:rsid w:val="00C93DD3"/>
    <w:rsid w:val="00C93F7E"/>
    <w:rsid w:val="00C9434A"/>
    <w:rsid w:val="00C94369"/>
    <w:rsid w:val="00C94F89"/>
    <w:rsid w:val="00C95163"/>
    <w:rsid w:val="00C95324"/>
    <w:rsid w:val="00C958CA"/>
    <w:rsid w:val="00C95CF9"/>
    <w:rsid w:val="00C96844"/>
    <w:rsid w:val="00C96B0F"/>
    <w:rsid w:val="00C96C43"/>
    <w:rsid w:val="00C96E67"/>
    <w:rsid w:val="00C970BA"/>
    <w:rsid w:val="00C970EC"/>
    <w:rsid w:val="00C97292"/>
    <w:rsid w:val="00C97950"/>
    <w:rsid w:val="00C97A47"/>
    <w:rsid w:val="00C97FF5"/>
    <w:rsid w:val="00CA0264"/>
    <w:rsid w:val="00CA02F5"/>
    <w:rsid w:val="00CA0DEC"/>
    <w:rsid w:val="00CA0E58"/>
    <w:rsid w:val="00CA0FE6"/>
    <w:rsid w:val="00CA13CA"/>
    <w:rsid w:val="00CA13CF"/>
    <w:rsid w:val="00CA13F0"/>
    <w:rsid w:val="00CA1652"/>
    <w:rsid w:val="00CA18DB"/>
    <w:rsid w:val="00CA1B8C"/>
    <w:rsid w:val="00CA20EA"/>
    <w:rsid w:val="00CA2E41"/>
    <w:rsid w:val="00CA2E5B"/>
    <w:rsid w:val="00CA2FF3"/>
    <w:rsid w:val="00CA311D"/>
    <w:rsid w:val="00CA32C2"/>
    <w:rsid w:val="00CA3B78"/>
    <w:rsid w:val="00CA46A3"/>
    <w:rsid w:val="00CA47C3"/>
    <w:rsid w:val="00CA4801"/>
    <w:rsid w:val="00CA4958"/>
    <w:rsid w:val="00CA4ED9"/>
    <w:rsid w:val="00CA53A3"/>
    <w:rsid w:val="00CA578A"/>
    <w:rsid w:val="00CA5900"/>
    <w:rsid w:val="00CA5AE2"/>
    <w:rsid w:val="00CA5CBB"/>
    <w:rsid w:val="00CA5D96"/>
    <w:rsid w:val="00CA613C"/>
    <w:rsid w:val="00CA649E"/>
    <w:rsid w:val="00CA6A71"/>
    <w:rsid w:val="00CA6A78"/>
    <w:rsid w:val="00CA6DE0"/>
    <w:rsid w:val="00CA6DF5"/>
    <w:rsid w:val="00CA7376"/>
    <w:rsid w:val="00CA7627"/>
    <w:rsid w:val="00CA7978"/>
    <w:rsid w:val="00CB000B"/>
    <w:rsid w:val="00CB007C"/>
    <w:rsid w:val="00CB0CC3"/>
    <w:rsid w:val="00CB1039"/>
    <w:rsid w:val="00CB10D6"/>
    <w:rsid w:val="00CB117A"/>
    <w:rsid w:val="00CB1202"/>
    <w:rsid w:val="00CB1206"/>
    <w:rsid w:val="00CB13D7"/>
    <w:rsid w:val="00CB1584"/>
    <w:rsid w:val="00CB171A"/>
    <w:rsid w:val="00CB19F0"/>
    <w:rsid w:val="00CB1C84"/>
    <w:rsid w:val="00CB1E92"/>
    <w:rsid w:val="00CB1FE8"/>
    <w:rsid w:val="00CB211F"/>
    <w:rsid w:val="00CB2124"/>
    <w:rsid w:val="00CB2247"/>
    <w:rsid w:val="00CB2342"/>
    <w:rsid w:val="00CB2405"/>
    <w:rsid w:val="00CB2A05"/>
    <w:rsid w:val="00CB2CB0"/>
    <w:rsid w:val="00CB2F9A"/>
    <w:rsid w:val="00CB2FB5"/>
    <w:rsid w:val="00CB3161"/>
    <w:rsid w:val="00CB3238"/>
    <w:rsid w:val="00CB36D3"/>
    <w:rsid w:val="00CB38D9"/>
    <w:rsid w:val="00CB3B27"/>
    <w:rsid w:val="00CB3B81"/>
    <w:rsid w:val="00CB3ECD"/>
    <w:rsid w:val="00CB3F2A"/>
    <w:rsid w:val="00CB48B1"/>
    <w:rsid w:val="00CB50CB"/>
    <w:rsid w:val="00CB5448"/>
    <w:rsid w:val="00CB546F"/>
    <w:rsid w:val="00CB55AD"/>
    <w:rsid w:val="00CB55DD"/>
    <w:rsid w:val="00CB5B2C"/>
    <w:rsid w:val="00CB5D4B"/>
    <w:rsid w:val="00CB6305"/>
    <w:rsid w:val="00CB65F1"/>
    <w:rsid w:val="00CB6768"/>
    <w:rsid w:val="00CB6842"/>
    <w:rsid w:val="00CB69B5"/>
    <w:rsid w:val="00CB70B2"/>
    <w:rsid w:val="00CB70CC"/>
    <w:rsid w:val="00CB712A"/>
    <w:rsid w:val="00CB7225"/>
    <w:rsid w:val="00CB7676"/>
    <w:rsid w:val="00CB78C3"/>
    <w:rsid w:val="00CB7C71"/>
    <w:rsid w:val="00CC151F"/>
    <w:rsid w:val="00CC15F7"/>
    <w:rsid w:val="00CC1A32"/>
    <w:rsid w:val="00CC1A8F"/>
    <w:rsid w:val="00CC1B3A"/>
    <w:rsid w:val="00CC1E2D"/>
    <w:rsid w:val="00CC1F8F"/>
    <w:rsid w:val="00CC21A9"/>
    <w:rsid w:val="00CC2251"/>
    <w:rsid w:val="00CC2352"/>
    <w:rsid w:val="00CC25CC"/>
    <w:rsid w:val="00CC25EE"/>
    <w:rsid w:val="00CC298C"/>
    <w:rsid w:val="00CC2997"/>
    <w:rsid w:val="00CC2D01"/>
    <w:rsid w:val="00CC2E6E"/>
    <w:rsid w:val="00CC2F04"/>
    <w:rsid w:val="00CC3092"/>
    <w:rsid w:val="00CC386E"/>
    <w:rsid w:val="00CC398D"/>
    <w:rsid w:val="00CC3B56"/>
    <w:rsid w:val="00CC3C60"/>
    <w:rsid w:val="00CC42F5"/>
    <w:rsid w:val="00CC4333"/>
    <w:rsid w:val="00CC43CC"/>
    <w:rsid w:val="00CC4439"/>
    <w:rsid w:val="00CC47EA"/>
    <w:rsid w:val="00CC4A0C"/>
    <w:rsid w:val="00CC4BEF"/>
    <w:rsid w:val="00CC4E97"/>
    <w:rsid w:val="00CC505D"/>
    <w:rsid w:val="00CC50BF"/>
    <w:rsid w:val="00CC52B6"/>
    <w:rsid w:val="00CC5706"/>
    <w:rsid w:val="00CC5C30"/>
    <w:rsid w:val="00CC5EFD"/>
    <w:rsid w:val="00CC5FDA"/>
    <w:rsid w:val="00CC6021"/>
    <w:rsid w:val="00CC6305"/>
    <w:rsid w:val="00CC634F"/>
    <w:rsid w:val="00CC6462"/>
    <w:rsid w:val="00CC674B"/>
    <w:rsid w:val="00CC6B22"/>
    <w:rsid w:val="00CC7455"/>
    <w:rsid w:val="00CC7723"/>
    <w:rsid w:val="00CC7AC3"/>
    <w:rsid w:val="00CC7C58"/>
    <w:rsid w:val="00CC7CFD"/>
    <w:rsid w:val="00CC7F76"/>
    <w:rsid w:val="00CD032F"/>
    <w:rsid w:val="00CD0811"/>
    <w:rsid w:val="00CD1103"/>
    <w:rsid w:val="00CD1435"/>
    <w:rsid w:val="00CD1A58"/>
    <w:rsid w:val="00CD1BFF"/>
    <w:rsid w:val="00CD1C2A"/>
    <w:rsid w:val="00CD20AE"/>
    <w:rsid w:val="00CD219F"/>
    <w:rsid w:val="00CD2535"/>
    <w:rsid w:val="00CD27AB"/>
    <w:rsid w:val="00CD2A9E"/>
    <w:rsid w:val="00CD2CF6"/>
    <w:rsid w:val="00CD2D43"/>
    <w:rsid w:val="00CD2E39"/>
    <w:rsid w:val="00CD310A"/>
    <w:rsid w:val="00CD315C"/>
    <w:rsid w:val="00CD3223"/>
    <w:rsid w:val="00CD33C1"/>
    <w:rsid w:val="00CD3770"/>
    <w:rsid w:val="00CD3DC6"/>
    <w:rsid w:val="00CD3F14"/>
    <w:rsid w:val="00CD4317"/>
    <w:rsid w:val="00CD4466"/>
    <w:rsid w:val="00CD4548"/>
    <w:rsid w:val="00CD4B52"/>
    <w:rsid w:val="00CD52D7"/>
    <w:rsid w:val="00CD5B5D"/>
    <w:rsid w:val="00CD5B6A"/>
    <w:rsid w:val="00CD5EB2"/>
    <w:rsid w:val="00CD6358"/>
    <w:rsid w:val="00CD6563"/>
    <w:rsid w:val="00CD69F3"/>
    <w:rsid w:val="00CD7039"/>
    <w:rsid w:val="00CD72C7"/>
    <w:rsid w:val="00CD78E2"/>
    <w:rsid w:val="00CE0094"/>
    <w:rsid w:val="00CE0307"/>
    <w:rsid w:val="00CE039E"/>
    <w:rsid w:val="00CE0487"/>
    <w:rsid w:val="00CE0AEA"/>
    <w:rsid w:val="00CE0C0C"/>
    <w:rsid w:val="00CE0D9A"/>
    <w:rsid w:val="00CE1229"/>
    <w:rsid w:val="00CE1282"/>
    <w:rsid w:val="00CE1354"/>
    <w:rsid w:val="00CE137F"/>
    <w:rsid w:val="00CE1892"/>
    <w:rsid w:val="00CE1A30"/>
    <w:rsid w:val="00CE1C3D"/>
    <w:rsid w:val="00CE1C94"/>
    <w:rsid w:val="00CE2506"/>
    <w:rsid w:val="00CE2819"/>
    <w:rsid w:val="00CE2AEF"/>
    <w:rsid w:val="00CE2B59"/>
    <w:rsid w:val="00CE2BDF"/>
    <w:rsid w:val="00CE3274"/>
    <w:rsid w:val="00CE38E4"/>
    <w:rsid w:val="00CE3DC0"/>
    <w:rsid w:val="00CE427E"/>
    <w:rsid w:val="00CE42E6"/>
    <w:rsid w:val="00CE454B"/>
    <w:rsid w:val="00CE4C31"/>
    <w:rsid w:val="00CE4CF2"/>
    <w:rsid w:val="00CE5254"/>
    <w:rsid w:val="00CE5539"/>
    <w:rsid w:val="00CE556D"/>
    <w:rsid w:val="00CE5ADB"/>
    <w:rsid w:val="00CE5E1F"/>
    <w:rsid w:val="00CE5F61"/>
    <w:rsid w:val="00CE6000"/>
    <w:rsid w:val="00CE6723"/>
    <w:rsid w:val="00CE6919"/>
    <w:rsid w:val="00CE6F76"/>
    <w:rsid w:val="00CE7440"/>
    <w:rsid w:val="00CE770C"/>
    <w:rsid w:val="00CE7748"/>
    <w:rsid w:val="00CE7A4A"/>
    <w:rsid w:val="00CF0033"/>
    <w:rsid w:val="00CF03F4"/>
    <w:rsid w:val="00CF05A9"/>
    <w:rsid w:val="00CF07CB"/>
    <w:rsid w:val="00CF09B5"/>
    <w:rsid w:val="00CF0BCC"/>
    <w:rsid w:val="00CF0FE4"/>
    <w:rsid w:val="00CF121C"/>
    <w:rsid w:val="00CF1247"/>
    <w:rsid w:val="00CF1305"/>
    <w:rsid w:val="00CF1710"/>
    <w:rsid w:val="00CF1740"/>
    <w:rsid w:val="00CF1957"/>
    <w:rsid w:val="00CF1A44"/>
    <w:rsid w:val="00CF1CBD"/>
    <w:rsid w:val="00CF23EF"/>
    <w:rsid w:val="00CF276A"/>
    <w:rsid w:val="00CF37D2"/>
    <w:rsid w:val="00CF38A7"/>
    <w:rsid w:val="00CF3AF2"/>
    <w:rsid w:val="00CF3B96"/>
    <w:rsid w:val="00CF3E88"/>
    <w:rsid w:val="00CF42FD"/>
    <w:rsid w:val="00CF4F9B"/>
    <w:rsid w:val="00CF5150"/>
    <w:rsid w:val="00CF5178"/>
    <w:rsid w:val="00CF560F"/>
    <w:rsid w:val="00CF57D3"/>
    <w:rsid w:val="00CF59C5"/>
    <w:rsid w:val="00CF5ED2"/>
    <w:rsid w:val="00CF6457"/>
    <w:rsid w:val="00CF64C5"/>
    <w:rsid w:val="00CF669A"/>
    <w:rsid w:val="00CF6C1A"/>
    <w:rsid w:val="00CF70C1"/>
    <w:rsid w:val="00CF7395"/>
    <w:rsid w:val="00CF7856"/>
    <w:rsid w:val="00CF7871"/>
    <w:rsid w:val="00CF7AC7"/>
    <w:rsid w:val="00CF7B22"/>
    <w:rsid w:val="00CF7C8A"/>
    <w:rsid w:val="00CF7CBE"/>
    <w:rsid w:val="00D00123"/>
    <w:rsid w:val="00D00398"/>
    <w:rsid w:val="00D00458"/>
    <w:rsid w:val="00D0064F"/>
    <w:rsid w:val="00D00903"/>
    <w:rsid w:val="00D00B64"/>
    <w:rsid w:val="00D01034"/>
    <w:rsid w:val="00D0136D"/>
    <w:rsid w:val="00D017B0"/>
    <w:rsid w:val="00D01FBF"/>
    <w:rsid w:val="00D021B0"/>
    <w:rsid w:val="00D02482"/>
    <w:rsid w:val="00D02568"/>
    <w:rsid w:val="00D02647"/>
    <w:rsid w:val="00D0280E"/>
    <w:rsid w:val="00D0285B"/>
    <w:rsid w:val="00D036ED"/>
    <w:rsid w:val="00D03A4E"/>
    <w:rsid w:val="00D04092"/>
    <w:rsid w:val="00D040EE"/>
    <w:rsid w:val="00D04446"/>
    <w:rsid w:val="00D04711"/>
    <w:rsid w:val="00D04D24"/>
    <w:rsid w:val="00D04DCA"/>
    <w:rsid w:val="00D051A4"/>
    <w:rsid w:val="00D054B7"/>
    <w:rsid w:val="00D0554C"/>
    <w:rsid w:val="00D055A8"/>
    <w:rsid w:val="00D055AD"/>
    <w:rsid w:val="00D05617"/>
    <w:rsid w:val="00D0596D"/>
    <w:rsid w:val="00D05B58"/>
    <w:rsid w:val="00D05CD5"/>
    <w:rsid w:val="00D05E1C"/>
    <w:rsid w:val="00D05E64"/>
    <w:rsid w:val="00D05F63"/>
    <w:rsid w:val="00D0613F"/>
    <w:rsid w:val="00D06141"/>
    <w:rsid w:val="00D06366"/>
    <w:rsid w:val="00D06BF0"/>
    <w:rsid w:val="00D06CF7"/>
    <w:rsid w:val="00D06EA2"/>
    <w:rsid w:val="00D0724C"/>
    <w:rsid w:val="00D074D9"/>
    <w:rsid w:val="00D076E9"/>
    <w:rsid w:val="00D07771"/>
    <w:rsid w:val="00D07AE0"/>
    <w:rsid w:val="00D07C49"/>
    <w:rsid w:val="00D07D0F"/>
    <w:rsid w:val="00D108F3"/>
    <w:rsid w:val="00D10F1E"/>
    <w:rsid w:val="00D11532"/>
    <w:rsid w:val="00D1177D"/>
    <w:rsid w:val="00D11879"/>
    <w:rsid w:val="00D11C2D"/>
    <w:rsid w:val="00D11CF7"/>
    <w:rsid w:val="00D11D17"/>
    <w:rsid w:val="00D12344"/>
    <w:rsid w:val="00D12644"/>
    <w:rsid w:val="00D12ACB"/>
    <w:rsid w:val="00D12D2A"/>
    <w:rsid w:val="00D12E2C"/>
    <w:rsid w:val="00D12F9E"/>
    <w:rsid w:val="00D13D0C"/>
    <w:rsid w:val="00D13D1F"/>
    <w:rsid w:val="00D13E89"/>
    <w:rsid w:val="00D13F92"/>
    <w:rsid w:val="00D13FDD"/>
    <w:rsid w:val="00D140D4"/>
    <w:rsid w:val="00D14120"/>
    <w:rsid w:val="00D141B7"/>
    <w:rsid w:val="00D1447C"/>
    <w:rsid w:val="00D144F1"/>
    <w:rsid w:val="00D14FC6"/>
    <w:rsid w:val="00D15074"/>
    <w:rsid w:val="00D152D4"/>
    <w:rsid w:val="00D15342"/>
    <w:rsid w:val="00D153F9"/>
    <w:rsid w:val="00D1547C"/>
    <w:rsid w:val="00D154AA"/>
    <w:rsid w:val="00D1584C"/>
    <w:rsid w:val="00D158BC"/>
    <w:rsid w:val="00D1592A"/>
    <w:rsid w:val="00D1595C"/>
    <w:rsid w:val="00D15DAA"/>
    <w:rsid w:val="00D15F32"/>
    <w:rsid w:val="00D16167"/>
    <w:rsid w:val="00D16486"/>
    <w:rsid w:val="00D166D3"/>
    <w:rsid w:val="00D168B6"/>
    <w:rsid w:val="00D16C1E"/>
    <w:rsid w:val="00D16C72"/>
    <w:rsid w:val="00D1708E"/>
    <w:rsid w:val="00D17330"/>
    <w:rsid w:val="00D176F4"/>
    <w:rsid w:val="00D17A62"/>
    <w:rsid w:val="00D17C33"/>
    <w:rsid w:val="00D2009D"/>
    <w:rsid w:val="00D208CD"/>
    <w:rsid w:val="00D20A1A"/>
    <w:rsid w:val="00D20D29"/>
    <w:rsid w:val="00D20F3C"/>
    <w:rsid w:val="00D21081"/>
    <w:rsid w:val="00D211C4"/>
    <w:rsid w:val="00D21A98"/>
    <w:rsid w:val="00D21C3B"/>
    <w:rsid w:val="00D21C4D"/>
    <w:rsid w:val="00D21E84"/>
    <w:rsid w:val="00D21EE3"/>
    <w:rsid w:val="00D2207E"/>
    <w:rsid w:val="00D221C6"/>
    <w:rsid w:val="00D222FE"/>
    <w:rsid w:val="00D22855"/>
    <w:rsid w:val="00D22D64"/>
    <w:rsid w:val="00D23564"/>
    <w:rsid w:val="00D23A69"/>
    <w:rsid w:val="00D24245"/>
    <w:rsid w:val="00D24738"/>
    <w:rsid w:val="00D24AC3"/>
    <w:rsid w:val="00D24CBC"/>
    <w:rsid w:val="00D250C9"/>
    <w:rsid w:val="00D250D1"/>
    <w:rsid w:val="00D252DE"/>
    <w:rsid w:val="00D254E8"/>
    <w:rsid w:val="00D2560C"/>
    <w:rsid w:val="00D2591F"/>
    <w:rsid w:val="00D25A08"/>
    <w:rsid w:val="00D25A62"/>
    <w:rsid w:val="00D25DF5"/>
    <w:rsid w:val="00D25FE1"/>
    <w:rsid w:val="00D26169"/>
    <w:rsid w:val="00D26550"/>
    <w:rsid w:val="00D26836"/>
    <w:rsid w:val="00D26A09"/>
    <w:rsid w:val="00D26A48"/>
    <w:rsid w:val="00D26D65"/>
    <w:rsid w:val="00D27040"/>
    <w:rsid w:val="00D2722A"/>
    <w:rsid w:val="00D27336"/>
    <w:rsid w:val="00D273D4"/>
    <w:rsid w:val="00D27529"/>
    <w:rsid w:val="00D275D8"/>
    <w:rsid w:val="00D27EED"/>
    <w:rsid w:val="00D30224"/>
    <w:rsid w:val="00D30791"/>
    <w:rsid w:val="00D3085E"/>
    <w:rsid w:val="00D309B9"/>
    <w:rsid w:val="00D310A2"/>
    <w:rsid w:val="00D31386"/>
    <w:rsid w:val="00D315F9"/>
    <w:rsid w:val="00D31BC3"/>
    <w:rsid w:val="00D327C7"/>
    <w:rsid w:val="00D3293B"/>
    <w:rsid w:val="00D32C3F"/>
    <w:rsid w:val="00D32CBE"/>
    <w:rsid w:val="00D33054"/>
    <w:rsid w:val="00D33235"/>
    <w:rsid w:val="00D3329C"/>
    <w:rsid w:val="00D3381F"/>
    <w:rsid w:val="00D33DEE"/>
    <w:rsid w:val="00D33E01"/>
    <w:rsid w:val="00D34018"/>
    <w:rsid w:val="00D34020"/>
    <w:rsid w:val="00D34118"/>
    <w:rsid w:val="00D35A72"/>
    <w:rsid w:val="00D35E4F"/>
    <w:rsid w:val="00D35FF9"/>
    <w:rsid w:val="00D363EC"/>
    <w:rsid w:val="00D368EB"/>
    <w:rsid w:val="00D36AD3"/>
    <w:rsid w:val="00D36FEA"/>
    <w:rsid w:val="00D370A1"/>
    <w:rsid w:val="00D37514"/>
    <w:rsid w:val="00D3753D"/>
    <w:rsid w:val="00D3786E"/>
    <w:rsid w:val="00D40684"/>
    <w:rsid w:val="00D40D2C"/>
    <w:rsid w:val="00D41068"/>
    <w:rsid w:val="00D41557"/>
    <w:rsid w:val="00D41716"/>
    <w:rsid w:val="00D41C98"/>
    <w:rsid w:val="00D41D7B"/>
    <w:rsid w:val="00D41EEC"/>
    <w:rsid w:val="00D42262"/>
    <w:rsid w:val="00D4235B"/>
    <w:rsid w:val="00D4238B"/>
    <w:rsid w:val="00D425C4"/>
    <w:rsid w:val="00D42949"/>
    <w:rsid w:val="00D42A6D"/>
    <w:rsid w:val="00D42EBE"/>
    <w:rsid w:val="00D432C0"/>
    <w:rsid w:val="00D434B7"/>
    <w:rsid w:val="00D43761"/>
    <w:rsid w:val="00D43876"/>
    <w:rsid w:val="00D43AC1"/>
    <w:rsid w:val="00D43AF2"/>
    <w:rsid w:val="00D44516"/>
    <w:rsid w:val="00D445B5"/>
    <w:rsid w:val="00D44E00"/>
    <w:rsid w:val="00D45C62"/>
    <w:rsid w:val="00D463BB"/>
    <w:rsid w:val="00D464D1"/>
    <w:rsid w:val="00D4689E"/>
    <w:rsid w:val="00D46A3E"/>
    <w:rsid w:val="00D46AA4"/>
    <w:rsid w:val="00D46C90"/>
    <w:rsid w:val="00D46E1B"/>
    <w:rsid w:val="00D46F48"/>
    <w:rsid w:val="00D47176"/>
    <w:rsid w:val="00D47AC8"/>
    <w:rsid w:val="00D47B01"/>
    <w:rsid w:val="00D47BF8"/>
    <w:rsid w:val="00D5005D"/>
    <w:rsid w:val="00D500CB"/>
    <w:rsid w:val="00D5032A"/>
    <w:rsid w:val="00D50406"/>
    <w:rsid w:val="00D5083B"/>
    <w:rsid w:val="00D50F6D"/>
    <w:rsid w:val="00D5119B"/>
    <w:rsid w:val="00D514B3"/>
    <w:rsid w:val="00D51568"/>
    <w:rsid w:val="00D5173E"/>
    <w:rsid w:val="00D51923"/>
    <w:rsid w:val="00D519BC"/>
    <w:rsid w:val="00D51A62"/>
    <w:rsid w:val="00D51C42"/>
    <w:rsid w:val="00D51D4C"/>
    <w:rsid w:val="00D52086"/>
    <w:rsid w:val="00D520EB"/>
    <w:rsid w:val="00D52320"/>
    <w:rsid w:val="00D53126"/>
    <w:rsid w:val="00D53258"/>
    <w:rsid w:val="00D53408"/>
    <w:rsid w:val="00D53902"/>
    <w:rsid w:val="00D53BA1"/>
    <w:rsid w:val="00D53C9A"/>
    <w:rsid w:val="00D53DB6"/>
    <w:rsid w:val="00D543B8"/>
    <w:rsid w:val="00D54948"/>
    <w:rsid w:val="00D54B97"/>
    <w:rsid w:val="00D54C17"/>
    <w:rsid w:val="00D5506C"/>
    <w:rsid w:val="00D55232"/>
    <w:rsid w:val="00D55403"/>
    <w:rsid w:val="00D55787"/>
    <w:rsid w:val="00D557D5"/>
    <w:rsid w:val="00D557F1"/>
    <w:rsid w:val="00D55EAE"/>
    <w:rsid w:val="00D56337"/>
    <w:rsid w:val="00D566BB"/>
    <w:rsid w:val="00D56841"/>
    <w:rsid w:val="00D56999"/>
    <w:rsid w:val="00D56CC4"/>
    <w:rsid w:val="00D5727D"/>
    <w:rsid w:val="00D5737E"/>
    <w:rsid w:val="00D576BA"/>
    <w:rsid w:val="00D579EB"/>
    <w:rsid w:val="00D57D6E"/>
    <w:rsid w:val="00D603D4"/>
    <w:rsid w:val="00D60552"/>
    <w:rsid w:val="00D60742"/>
    <w:rsid w:val="00D60A85"/>
    <w:rsid w:val="00D60B67"/>
    <w:rsid w:val="00D61556"/>
    <w:rsid w:val="00D61B46"/>
    <w:rsid w:val="00D61C35"/>
    <w:rsid w:val="00D62A57"/>
    <w:rsid w:val="00D62CFC"/>
    <w:rsid w:val="00D63202"/>
    <w:rsid w:val="00D633B8"/>
    <w:rsid w:val="00D63891"/>
    <w:rsid w:val="00D6401C"/>
    <w:rsid w:val="00D640ED"/>
    <w:rsid w:val="00D643DC"/>
    <w:rsid w:val="00D64AC5"/>
    <w:rsid w:val="00D64B84"/>
    <w:rsid w:val="00D65206"/>
    <w:rsid w:val="00D6523B"/>
    <w:rsid w:val="00D653C4"/>
    <w:rsid w:val="00D657CC"/>
    <w:rsid w:val="00D65E14"/>
    <w:rsid w:val="00D65E2F"/>
    <w:rsid w:val="00D65F99"/>
    <w:rsid w:val="00D66B99"/>
    <w:rsid w:val="00D66CBC"/>
    <w:rsid w:val="00D671CC"/>
    <w:rsid w:val="00D6723C"/>
    <w:rsid w:val="00D67E65"/>
    <w:rsid w:val="00D70260"/>
    <w:rsid w:val="00D70E37"/>
    <w:rsid w:val="00D712EB"/>
    <w:rsid w:val="00D7151A"/>
    <w:rsid w:val="00D717AD"/>
    <w:rsid w:val="00D7198D"/>
    <w:rsid w:val="00D71998"/>
    <w:rsid w:val="00D71B3C"/>
    <w:rsid w:val="00D71C47"/>
    <w:rsid w:val="00D72189"/>
    <w:rsid w:val="00D7226E"/>
    <w:rsid w:val="00D7231F"/>
    <w:rsid w:val="00D724CD"/>
    <w:rsid w:val="00D72BFE"/>
    <w:rsid w:val="00D72C8E"/>
    <w:rsid w:val="00D72E1D"/>
    <w:rsid w:val="00D7302E"/>
    <w:rsid w:val="00D7303A"/>
    <w:rsid w:val="00D73423"/>
    <w:rsid w:val="00D73AED"/>
    <w:rsid w:val="00D73BD5"/>
    <w:rsid w:val="00D73F63"/>
    <w:rsid w:val="00D74152"/>
    <w:rsid w:val="00D74B41"/>
    <w:rsid w:val="00D74F1A"/>
    <w:rsid w:val="00D753A3"/>
    <w:rsid w:val="00D75881"/>
    <w:rsid w:val="00D75A7D"/>
    <w:rsid w:val="00D75E46"/>
    <w:rsid w:val="00D75FD7"/>
    <w:rsid w:val="00D766D6"/>
    <w:rsid w:val="00D76785"/>
    <w:rsid w:val="00D767B7"/>
    <w:rsid w:val="00D76893"/>
    <w:rsid w:val="00D76C58"/>
    <w:rsid w:val="00D76CCF"/>
    <w:rsid w:val="00D76E8F"/>
    <w:rsid w:val="00D76FF0"/>
    <w:rsid w:val="00D7701A"/>
    <w:rsid w:val="00D77133"/>
    <w:rsid w:val="00D77494"/>
    <w:rsid w:val="00D77688"/>
    <w:rsid w:val="00D7782C"/>
    <w:rsid w:val="00D77DFC"/>
    <w:rsid w:val="00D808AF"/>
    <w:rsid w:val="00D809AE"/>
    <w:rsid w:val="00D80E65"/>
    <w:rsid w:val="00D81155"/>
    <w:rsid w:val="00D81965"/>
    <w:rsid w:val="00D81C7A"/>
    <w:rsid w:val="00D81DFF"/>
    <w:rsid w:val="00D82479"/>
    <w:rsid w:val="00D82575"/>
    <w:rsid w:val="00D8271C"/>
    <w:rsid w:val="00D827BA"/>
    <w:rsid w:val="00D82809"/>
    <w:rsid w:val="00D82816"/>
    <w:rsid w:val="00D831D7"/>
    <w:rsid w:val="00D8367D"/>
    <w:rsid w:val="00D83850"/>
    <w:rsid w:val="00D83A48"/>
    <w:rsid w:val="00D83C21"/>
    <w:rsid w:val="00D83CD4"/>
    <w:rsid w:val="00D83FCA"/>
    <w:rsid w:val="00D83FEF"/>
    <w:rsid w:val="00D843FE"/>
    <w:rsid w:val="00D846BE"/>
    <w:rsid w:val="00D84797"/>
    <w:rsid w:val="00D847AF"/>
    <w:rsid w:val="00D84D15"/>
    <w:rsid w:val="00D857DA"/>
    <w:rsid w:val="00D85B06"/>
    <w:rsid w:val="00D8618E"/>
    <w:rsid w:val="00D86315"/>
    <w:rsid w:val="00D86C99"/>
    <w:rsid w:val="00D876B9"/>
    <w:rsid w:val="00D876C6"/>
    <w:rsid w:val="00D87E47"/>
    <w:rsid w:val="00D87E67"/>
    <w:rsid w:val="00D87F35"/>
    <w:rsid w:val="00D902EA"/>
    <w:rsid w:val="00D90425"/>
    <w:rsid w:val="00D904A3"/>
    <w:rsid w:val="00D904B2"/>
    <w:rsid w:val="00D904C1"/>
    <w:rsid w:val="00D90638"/>
    <w:rsid w:val="00D90713"/>
    <w:rsid w:val="00D90755"/>
    <w:rsid w:val="00D907B4"/>
    <w:rsid w:val="00D90D54"/>
    <w:rsid w:val="00D9101E"/>
    <w:rsid w:val="00D91309"/>
    <w:rsid w:val="00D914B5"/>
    <w:rsid w:val="00D91BCF"/>
    <w:rsid w:val="00D91D54"/>
    <w:rsid w:val="00D91F46"/>
    <w:rsid w:val="00D91FC8"/>
    <w:rsid w:val="00D92112"/>
    <w:rsid w:val="00D921D8"/>
    <w:rsid w:val="00D925FD"/>
    <w:rsid w:val="00D92694"/>
    <w:rsid w:val="00D92712"/>
    <w:rsid w:val="00D92E7A"/>
    <w:rsid w:val="00D92F5E"/>
    <w:rsid w:val="00D9324F"/>
    <w:rsid w:val="00D935B8"/>
    <w:rsid w:val="00D93739"/>
    <w:rsid w:val="00D93DA9"/>
    <w:rsid w:val="00D93DEB"/>
    <w:rsid w:val="00D93E18"/>
    <w:rsid w:val="00D93F26"/>
    <w:rsid w:val="00D94160"/>
    <w:rsid w:val="00D942DC"/>
    <w:rsid w:val="00D9449A"/>
    <w:rsid w:val="00D9494C"/>
    <w:rsid w:val="00D94C35"/>
    <w:rsid w:val="00D94F7F"/>
    <w:rsid w:val="00D95BD4"/>
    <w:rsid w:val="00D95DEE"/>
    <w:rsid w:val="00D9606F"/>
    <w:rsid w:val="00D96086"/>
    <w:rsid w:val="00D964E7"/>
    <w:rsid w:val="00D96634"/>
    <w:rsid w:val="00D966E6"/>
    <w:rsid w:val="00D96A54"/>
    <w:rsid w:val="00D97025"/>
    <w:rsid w:val="00D97582"/>
    <w:rsid w:val="00D9790B"/>
    <w:rsid w:val="00D97CE0"/>
    <w:rsid w:val="00DA00E5"/>
    <w:rsid w:val="00DA034F"/>
    <w:rsid w:val="00DA052B"/>
    <w:rsid w:val="00DA0724"/>
    <w:rsid w:val="00DA07C8"/>
    <w:rsid w:val="00DA091D"/>
    <w:rsid w:val="00DA1502"/>
    <w:rsid w:val="00DA1642"/>
    <w:rsid w:val="00DA1680"/>
    <w:rsid w:val="00DA17AA"/>
    <w:rsid w:val="00DA1D79"/>
    <w:rsid w:val="00DA1E4F"/>
    <w:rsid w:val="00DA1F63"/>
    <w:rsid w:val="00DA1FD4"/>
    <w:rsid w:val="00DA2241"/>
    <w:rsid w:val="00DA273D"/>
    <w:rsid w:val="00DA2F03"/>
    <w:rsid w:val="00DA3255"/>
    <w:rsid w:val="00DA3259"/>
    <w:rsid w:val="00DA32F3"/>
    <w:rsid w:val="00DA3C8E"/>
    <w:rsid w:val="00DA3D4D"/>
    <w:rsid w:val="00DA3D59"/>
    <w:rsid w:val="00DA3F49"/>
    <w:rsid w:val="00DA43A9"/>
    <w:rsid w:val="00DA4498"/>
    <w:rsid w:val="00DA4748"/>
    <w:rsid w:val="00DA48BC"/>
    <w:rsid w:val="00DA4B5A"/>
    <w:rsid w:val="00DA4BEE"/>
    <w:rsid w:val="00DA4D4B"/>
    <w:rsid w:val="00DA503B"/>
    <w:rsid w:val="00DA593F"/>
    <w:rsid w:val="00DA5E37"/>
    <w:rsid w:val="00DA629A"/>
    <w:rsid w:val="00DA681A"/>
    <w:rsid w:val="00DA68C1"/>
    <w:rsid w:val="00DA6B11"/>
    <w:rsid w:val="00DA6C80"/>
    <w:rsid w:val="00DA6CD8"/>
    <w:rsid w:val="00DA7055"/>
    <w:rsid w:val="00DA7568"/>
    <w:rsid w:val="00DA7675"/>
    <w:rsid w:val="00DA7774"/>
    <w:rsid w:val="00DA7C08"/>
    <w:rsid w:val="00DA7D85"/>
    <w:rsid w:val="00DA7E2F"/>
    <w:rsid w:val="00DB0144"/>
    <w:rsid w:val="00DB025E"/>
    <w:rsid w:val="00DB02DE"/>
    <w:rsid w:val="00DB0311"/>
    <w:rsid w:val="00DB07D4"/>
    <w:rsid w:val="00DB1006"/>
    <w:rsid w:val="00DB12B5"/>
    <w:rsid w:val="00DB1776"/>
    <w:rsid w:val="00DB17F9"/>
    <w:rsid w:val="00DB1D8B"/>
    <w:rsid w:val="00DB1EDB"/>
    <w:rsid w:val="00DB2C0D"/>
    <w:rsid w:val="00DB2E2E"/>
    <w:rsid w:val="00DB2FDC"/>
    <w:rsid w:val="00DB307D"/>
    <w:rsid w:val="00DB3093"/>
    <w:rsid w:val="00DB3485"/>
    <w:rsid w:val="00DB3523"/>
    <w:rsid w:val="00DB357E"/>
    <w:rsid w:val="00DB38F0"/>
    <w:rsid w:val="00DB3A84"/>
    <w:rsid w:val="00DB3CBB"/>
    <w:rsid w:val="00DB3D81"/>
    <w:rsid w:val="00DB3FCC"/>
    <w:rsid w:val="00DB4A50"/>
    <w:rsid w:val="00DB4AC5"/>
    <w:rsid w:val="00DB5203"/>
    <w:rsid w:val="00DB58A6"/>
    <w:rsid w:val="00DB5BB4"/>
    <w:rsid w:val="00DB60C0"/>
    <w:rsid w:val="00DB6827"/>
    <w:rsid w:val="00DB684C"/>
    <w:rsid w:val="00DB74FB"/>
    <w:rsid w:val="00DB75AB"/>
    <w:rsid w:val="00DB7D1C"/>
    <w:rsid w:val="00DC0095"/>
    <w:rsid w:val="00DC0212"/>
    <w:rsid w:val="00DC027B"/>
    <w:rsid w:val="00DC0ABE"/>
    <w:rsid w:val="00DC0F06"/>
    <w:rsid w:val="00DC1350"/>
    <w:rsid w:val="00DC14DF"/>
    <w:rsid w:val="00DC15DB"/>
    <w:rsid w:val="00DC16E1"/>
    <w:rsid w:val="00DC1752"/>
    <w:rsid w:val="00DC2D0E"/>
    <w:rsid w:val="00DC309B"/>
    <w:rsid w:val="00DC30B2"/>
    <w:rsid w:val="00DC33EA"/>
    <w:rsid w:val="00DC3426"/>
    <w:rsid w:val="00DC3826"/>
    <w:rsid w:val="00DC3941"/>
    <w:rsid w:val="00DC3D60"/>
    <w:rsid w:val="00DC4713"/>
    <w:rsid w:val="00DC4CAF"/>
    <w:rsid w:val="00DC5527"/>
    <w:rsid w:val="00DC55A8"/>
    <w:rsid w:val="00DC55DB"/>
    <w:rsid w:val="00DC62FF"/>
    <w:rsid w:val="00DC643B"/>
    <w:rsid w:val="00DC6A13"/>
    <w:rsid w:val="00DC6C4A"/>
    <w:rsid w:val="00DC7103"/>
    <w:rsid w:val="00DC7581"/>
    <w:rsid w:val="00DC75A8"/>
    <w:rsid w:val="00DC7609"/>
    <w:rsid w:val="00DD0199"/>
    <w:rsid w:val="00DD04EE"/>
    <w:rsid w:val="00DD096D"/>
    <w:rsid w:val="00DD0BC1"/>
    <w:rsid w:val="00DD0BF6"/>
    <w:rsid w:val="00DD0E8D"/>
    <w:rsid w:val="00DD0F1D"/>
    <w:rsid w:val="00DD0FA4"/>
    <w:rsid w:val="00DD1053"/>
    <w:rsid w:val="00DD105C"/>
    <w:rsid w:val="00DD143A"/>
    <w:rsid w:val="00DD145B"/>
    <w:rsid w:val="00DD197F"/>
    <w:rsid w:val="00DD19E7"/>
    <w:rsid w:val="00DD2CAA"/>
    <w:rsid w:val="00DD2D53"/>
    <w:rsid w:val="00DD2E12"/>
    <w:rsid w:val="00DD339D"/>
    <w:rsid w:val="00DD3A93"/>
    <w:rsid w:val="00DD3F4A"/>
    <w:rsid w:val="00DD4341"/>
    <w:rsid w:val="00DD45EB"/>
    <w:rsid w:val="00DD488C"/>
    <w:rsid w:val="00DD4BA2"/>
    <w:rsid w:val="00DD500D"/>
    <w:rsid w:val="00DD52DC"/>
    <w:rsid w:val="00DD56BC"/>
    <w:rsid w:val="00DD57C6"/>
    <w:rsid w:val="00DD5B93"/>
    <w:rsid w:val="00DD5FA8"/>
    <w:rsid w:val="00DD5FED"/>
    <w:rsid w:val="00DD6094"/>
    <w:rsid w:val="00DD61C1"/>
    <w:rsid w:val="00DD62BF"/>
    <w:rsid w:val="00DD631F"/>
    <w:rsid w:val="00DD63A1"/>
    <w:rsid w:val="00DD6485"/>
    <w:rsid w:val="00DD66AD"/>
    <w:rsid w:val="00DD69A3"/>
    <w:rsid w:val="00DD69C2"/>
    <w:rsid w:val="00DD74D2"/>
    <w:rsid w:val="00DD76F5"/>
    <w:rsid w:val="00DD7983"/>
    <w:rsid w:val="00DD79F9"/>
    <w:rsid w:val="00DD7BF9"/>
    <w:rsid w:val="00DD7CB9"/>
    <w:rsid w:val="00DE04C2"/>
    <w:rsid w:val="00DE04C9"/>
    <w:rsid w:val="00DE11A8"/>
    <w:rsid w:val="00DE1502"/>
    <w:rsid w:val="00DE1C08"/>
    <w:rsid w:val="00DE1DDA"/>
    <w:rsid w:val="00DE1F77"/>
    <w:rsid w:val="00DE20D6"/>
    <w:rsid w:val="00DE21C7"/>
    <w:rsid w:val="00DE2242"/>
    <w:rsid w:val="00DE25DD"/>
    <w:rsid w:val="00DE2640"/>
    <w:rsid w:val="00DE2974"/>
    <w:rsid w:val="00DE2A3A"/>
    <w:rsid w:val="00DE2FFE"/>
    <w:rsid w:val="00DE3895"/>
    <w:rsid w:val="00DE3982"/>
    <w:rsid w:val="00DE3D3D"/>
    <w:rsid w:val="00DE4116"/>
    <w:rsid w:val="00DE437D"/>
    <w:rsid w:val="00DE43DB"/>
    <w:rsid w:val="00DE452A"/>
    <w:rsid w:val="00DE46E4"/>
    <w:rsid w:val="00DE4B0B"/>
    <w:rsid w:val="00DE4D31"/>
    <w:rsid w:val="00DE4DCA"/>
    <w:rsid w:val="00DE51BC"/>
    <w:rsid w:val="00DE545C"/>
    <w:rsid w:val="00DE5C1A"/>
    <w:rsid w:val="00DE605D"/>
    <w:rsid w:val="00DE617D"/>
    <w:rsid w:val="00DE61CF"/>
    <w:rsid w:val="00DE61E3"/>
    <w:rsid w:val="00DE626C"/>
    <w:rsid w:val="00DE6292"/>
    <w:rsid w:val="00DE6328"/>
    <w:rsid w:val="00DE657A"/>
    <w:rsid w:val="00DE6862"/>
    <w:rsid w:val="00DE6D30"/>
    <w:rsid w:val="00DE6E8A"/>
    <w:rsid w:val="00DE728C"/>
    <w:rsid w:val="00DE72F7"/>
    <w:rsid w:val="00DE7548"/>
    <w:rsid w:val="00DE7806"/>
    <w:rsid w:val="00DE7F0F"/>
    <w:rsid w:val="00DF07D7"/>
    <w:rsid w:val="00DF07E5"/>
    <w:rsid w:val="00DF08A3"/>
    <w:rsid w:val="00DF0E28"/>
    <w:rsid w:val="00DF10CB"/>
    <w:rsid w:val="00DF123D"/>
    <w:rsid w:val="00DF1912"/>
    <w:rsid w:val="00DF19AF"/>
    <w:rsid w:val="00DF2144"/>
    <w:rsid w:val="00DF2262"/>
    <w:rsid w:val="00DF2518"/>
    <w:rsid w:val="00DF268B"/>
    <w:rsid w:val="00DF2CE1"/>
    <w:rsid w:val="00DF2D82"/>
    <w:rsid w:val="00DF36F2"/>
    <w:rsid w:val="00DF3762"/>
    <w:rsid w:val="00DF3860"/>
    <w:rsid w:val="00DF3883"/>
    <w:rsid w:val="00DF3988"/>
    <w:rsid w:val="00DF4203"/>
    <w:rsid w:val="00DF429C"/>
    <w:rsid w:val="00DF4788"/>
    <w:rsid w:val="00DF48B4"/>
    <w:rsid w:val="00DF4B94"/>
    <w:rsid w:val="00DF4D38"/>
    <w:rsid w:val="00DF4E16"/>
    <w:rsid w:val="00DF5140"/>
    <w:rsid w:val="00DF5A7C"/>
    <w:rsid w:val="00DF5AE6"/>
    <w:rsid w:val="00DF5C1B"/>
    <w:rsid w:val="00DF5CE7"/>
    <w:rsid w:val="00DF5DE1"/>
    <w:rsid w:val="00DF5E3B"/>
    <w:rsid w:val="00DF5F88"/>
    <w:rsid w:val="00DF6027"/>
    <w:rsid w:val="00DF60D8"/>
    <w:rsid w:val="00DF6381"/>
    <w:rsid w:val="00DF657E"/>
    <w:rsid w:val="00DF674D"/>
    <w:rsid w:val="00DF6ADA"/>
    <w:rsid w:val="00DF6C49"/>
    <w:rsid w:val="00DF6E70"/>
    <w:rsid w:val="00DF6F45"/>
    <w:rsid w:val="00DF6F69"/>
    <w:rsid w:val="00DF72AB"/>
    <w:rsid w:val="00DF7560"/>
    <w:rsid w:val="00DF768E"/>
    <w:rsid w:val="00DF7953"/>
    <w:rsid w:val="00DF796A"/>
    <w:rsid w:val="00DF7CE5"/>
    <w:rsid w:val="00E00025"/>
    <w:rsid w:val="00E00081"/>
    <w:rsid w:val="00E0008E"/>
    <w:rsid w:val="00E006BA"/>
    <w:rsid w:val="00E00C6F"/>
    <w:rsid w:val="00E011B9"/>
    <w:rsid w:val="00E014B5"/>
    <w:rsid w:val="00E01F4E"/>
    <w:rsid w:val="00E0201B"/>
    <w:rsid w:val="00E026A6"/>
    <w:rsid w:val="00E026D0"/>
    <w:rsid w:val="00E02B19"/>
    <w:rsid w:val="00E02CFE"/>
    <w:rsid w:val="00E02F06"/>
    <w:rsid w:val="00E02F15"/>
    <w:rsid w:val="00E031FD"/>
    <w:rsid w:val="00E03AB7"/>
    <w:rsid w:val="00E03AF2"/>
    <w:rsid w:val="00E03D7D"/>
    <w:rsid w:val="00E04540"/>
    <w:rsid w:val="00E04AE5"/>
    <w:rsid w:val="00E04DD8"/>
    <w:rsid w:val="00E05206"/>
    <w:rsid w:val="00E05BAF"/>
    <w:rsid w:val="00E05C34"/>
    <w:rsid w:val="00E05C98"/>
    <w:rsid w:val="00E05DB5"/>
    <w:rsid w:val="00E05E88"/>
    <w:rsid w:val="00E05FBB"/>
    <w:rsid w:val="00E06800"/>
    <w:rsid w:val="00E06FC6"/>
    <w:rsid w:val="00E0709D"/>
    <w:rsid w:val="00E07236"/>
    <w:rsid w:val="00E0725B"/>
    <w:rsid w:val="00E073DD"/>
    <w:rsid w:val="00E0752F"/>
    <w:rsid w:val="00E07578"/>
    <w:rsid w:val="00E077D9"/>
    <w:rsid w:val="00E07A5E"/>
    <w:rsid w:val="00E07A74"/>
    <w:rsid w:val="00E07B78"/>
    <w:rsid w:val="00E10473"/>
    <w:rsid w:val="00E1088A"/>
    <w:rsid w:val="00E10DBA"/>
    <w:rsid w:val="00E10EF6"/>
    <w:rsid w:val="00E10F56"/>
    <w:rsid w:val="00E11B64"/>
    <w:rsid w:val="00E1244D"/>
    <w:rsid w:val="00E12889"/>
    <w:rsid w:val="00E12898"/>
    <w:rsid w:val="00E12F5F"/>
    <w:rsid w:val="00E12FE2"/>
    <w:rsid w:val="00E137FD"/>
    <w:rsid w:val="00E13F03"/>
    <w:rsid w:val="00E14282"/>
    <w:rsid w:val="00E1436F"/>
    <w:rsid w:val="00E14624"/>
    <w:rsid w:val="00E14708"/>
    <w:rsid w:val="00E147B1"/>
    <w:rsid w:val="00E1505F"/>
    <w:rsid w:val="00E154AD"/>
    <w:rsid w:val="00E15C57"/>
    <w:rsid w:val="00E15CCB"/>
    <w:rsid w:val="00E15E03"/>
    <w:rsid w:val="00E16811"/>
    <w:rsid w:val="00E1689E"/>
    <w:rsid w:val="00E16CC9"/>
    <w:rsid w:val="00E16DD1"/>
    <w:rsid w:val="00E171DA"/>
    <w:rsid w:val="00E172B9"/>
    <w:rsid w:val="00E17886"/>
    <w:rsid w:val="00E17C97"/>
    <w:rsid w:val="00E17D37"/>
    <w:rsid w:val="00E20290"/>
    <w:rsid w:val="00E20AC6"/>
    <w:rsid w:val="00E20CBC"/>
    <w:rsid w:val="00E20F54"/>
    <w:rsid w:val="00E21936"/>
    <w:rsid w:val="00E21A6B"/>
    <w:rsid w:val="00E21C96"/>
    <w:rsid w:val="00E21EE1"/>
    <w:rsid w:val="00E21FA5"/>
    <w:rsid w:val="00E22272"/>
    <w:rsid w:val="00E22337"/>
    <w:rsid w:val="00E22951"/>
    <w:rsid w:val="00E22CA1"/>
    <w:rsid w:val="00E2366B"/>
    <w:rsid w:val="00E237A0"/>
    <w:rsid w:val="00E23B93"/>
    <w:rsid w:val="00E23E23"/>
    <w:rsid w:val="00E2413C"/>
    <w:rsid w:val="00E242E2"/>
    <w:rsid w:val="00E24540"/>
    <w:rsid w:val="00E24DF7"/>
    <w:rsid w:val="00E253AE"/>
    <w:rsid w:val="00E2551A"/>
    <w:rsid w:val="00E255C0"/>
    <w:rsid w:val="00E259B8"/>
    <w:rsid w:val="00E259C0"/>
    <w:rsid w:val="00E25C5B"/>
    <w:rsid w:val="00E25E42"/>
    <w:rsid w:val="00E2616D"/>
    <w:rsid w:val="00E2624F"/>
    <w:rsid w:val="00E26504"/>
    <w:rsid w:val="00E26953"/>
    <w:rsid w:val="00E26D44"/>
    <w:rsid w:val="00E26D59"/>
    <w:rsid w:val="00E26FCD"/>
    <w:rsid w:val="00E27649"/>
    <w:rsid w:val="00E30033"/>
    <w:rsid w:val="00E30098"/>
    <w:rsid w:val="00E304A8"/>
    <w:rsid w:val="00E309C9"/>
    <w:rsid w:val="00E30B84"/>
    <w:rsid w:val="00E30CAA"/>
    <w:rsid w:val="00E31244"/>
    <w:rsid w:val="00E31397"/>
    <w:rsid w:val="00E31476"/>
    <w:rsid w:val="00E31483"/>
    <w:rsid w:val="00E31815"/>
    <w:rsid w:val="00E31BF5"/>
    <w:rsid w:val="00E31C3D"/>
    <w:rsid w:val="00E31DFF"/>
    <w:rsid w:val="00E32225"/>
    <w:rsid w:val="00E32799"/>
    <w:rsid w:val="00E32873"/>
    <w:rsid w:val="00E32958"/>
    <w:rsid w:val="00E32A43"/>
    <w:rsid w:val="00E32D24"/>
    <w:rsid w:val="00E32F75"/>
    <w:rsid w:val="00E33571"/>
    <w:rsid w:val="00E3358F"/>
    <w:rsid w:val="00E33A35"/>
    <w:rsid w:val="00E33B76"/>
    <w:rsid w:val="00E33C38"/>
    <w:rsid w:val="00E33E60"/>
    <w:rsid w:val="00E33F19"/>
    <w:rsid w:val="00E34037"/>
    <w:rsid w:val="00E34165"/>
    <w:rsid w:val="00E34795"/>
    <w:rsid w:val="00E34A23"/>
    <w:rsid w:val="00E34AC3"/>
    <w:rsid w:val="00E34DCC"/>
    <w:rsid w:val="00E350FD"/>
    <w:rsid w:val="00E35B03"/>
    <w:rsid w:val="00E35D04"/>
    <w:rsid w:val="00E35D59"/>
    <w:rsid w:val="00E35DE8"/>
    <w:rsid w:val="00E36052"/>
    <w:rsid w:val="00E364E5"/>
    <w:rsid w:val="00E367F1"/>
    <w:rsid w:val="00E36A7F"/>
    <w:rsid w:val="00E36F4F"/>
    <w:rsid w:val="00E372B2"/>
    <w:rsid w:val="00E37385"/>
    <w:rsid w:val="00E3763A"/>
    <w:rsid w:val="00E378D0"/>
    <w:rsid w:val="00E37EFF"/>
    <w:rsid w:val="00E4005B"/>
    <w:rsid w:val="00E4049C"/>
    <w:rsid w:val="00E405B7"/>
    <w:rsid w:val="00E4091D"/>
    <w:rsid w:val="00E40ACF"/>
    <w:rsid w:val="00E40CA7"/>
    <w:rsid w:val="00E411DF"/>
    <w:rsid w:val="00E4149F"/>
    <w:rsid w:val="00E41833"/>
    <w:rsid w:val="00E41E6B"/>
    <w:rsid w:val="00E41EFF"/>
    <w:rsid w:val="00E4263C"/>
    <w:rsid w:val="00E427D4"/>
    <w:rsid w:val="00E431BF"/>
    <w:rsid w:val="00E4328B"/>
    <w:rsid w:val="00E43305"/>
    <w:rsid w:val="00E43406"/>
    <w:rsid w:val="00E43A66"/>
    <w:rsid w:val="00E43DA6"/>
    <w:rsid w:val="00E43F59"/>
    <w:rsid w:val="00E43FF4"/>
    <w:rsid w:val="00E44051"/>
    <w:rsid w:val="00E44096"/>
    <w:rsid w:val="00E44384"/>
    <w:rsid w:val="00E44881"/>
    <w:rsid w:val="00E448E9"/>
    <w:rsid w:val="00E44C0F"/>
    <w:rsid w:val="00E44E5F"/>
    <w:rsid w:val="00E450B6"/>
    <w:rsid w:val="00E45AF0"/>
    <w:rsid w:val="00E46415"/>
    <w:rsid w:val="00E464CB"/>
    <w:rsid w:val="00E46538"/>
    <w:rsid w:val="00E46691"/>
    <w:rsid w:val="00E46703"/>
    <w:rsid w:val="00E46848"/>
    <w:rsid w:val="00E46B47"/>
    <w:rsid w:val="00E46D53"/>
    <w:rsid w:val="00E46DD2"/>
    <w:rsid w:val="00E4700B"/>
    <w:rsid w:val="00E47432"/>
    <w:rsid w:val="00E47AAC"/>
    <w:rsid w:val="00E47BF6"/>
    <w:rsid w:val="00E47C2B"/>
    <w:rsid w:val="00E5001A"/>
    <w:rsid w:val="00E501E8"/>
    <w:rsid w:val="00E50429"/>
    <w:rsid w:val="00E5046C"/>
    <w:rsid w:val="00E50898"/>
    <w:rsid w:val="00E50A42"/>
    <w:rsid w:val="00E50AB7"/>
    <w:rsid w:val="00E50C45"/>
    <w:rsid w:val="00E50C50"/>
    <w:rsid w:val="00E50DA7"/>
    <w:rsid w:val="00E513D3"/>
    <w:rsid w:val="00E51424"/>
    <w:rsid w:val="00E51968"/>
    <w:rsid w:val="00E51C95"/>
    <w:rsid w:val="00E51CB9"/>
    <w:rsid w:val="00E51F2E"/>
    <w:rsid w:val="00E523F8"/>
    <w:rsid w:val="00E530F9"/>
    <w:rsid w:val="00E53647"/>
    <w:rsid w:val="00E5368B"/>
    <w:rsid w:val="00E53763"/>
    <w:rsid w:val="00E5449F"/>
    <w:rsid w:val="00E548CD"/>
    <w:rsid w:val="00E549F0"/>
    <w:rsid w:val="00E54C8B"/>
    <w:rsid w:val="00E54D33"/>
    <w:rsid w:val="00E54D8D"/>
    <w:rsid w:val="00E54EC8"/>
    <w:rsid w:val="00E55729"/>
    <w:rsid w:val="00E557BC"/>
    <w:rsid w:val="00E55B81"/>
    <w:rsid w:val="00E55E21"/>
    <w:rsid w:val="00E55F18"/>
    <w:rsid w:val="00E56049"/>
    <w:rsid w:val="00E56769"/>
    <w:rsid w:val="00E56942"/>
    <w:rsid w:val="00E56EE8"/>
    <w:rsid w:val="00E57126"/>
    <w:rsid w:val="00E573E9"/>
    <w:rsid w:val="00E5764D"/>
    <w:rsid w:val="00E57A88"/>
    <w:rsid w:val="00E57CC0"/>
    <w:rsid w:val="00E57E71"/>
    <w:rsid w:val="00E6003D"/>
    <w:rsid w:val="00E6007B"/>
    <w:rsid w:val="00E61389"/>
    <w:rsid w:val="00E61621"/>
    <w:rsid w:val="00E6194C"/>
    <w:rsid w:val="00E61CDC"/>
    <w:rsid w:val="00E61DE0"/>
    <w:rsid w:val="00E61E59"/>
    <w:rsid w:val="00E61EDC"/>
    <w:rsid w:val="00E62496"/>
    <w:rsid w:val="00E624F3"/>
    <w:rsid w:val="00E6255E"/>
    <w:rsid w:val="00E62604"/>
    <w:rsid w:val="00E62AF9"/>
    <w:rsid w:val="00E62EBD"/>
    <w:rsid w:val="00E635E1"/>
    <w:rsid w:val="00E6382A"/>
    <w:rsid w:val="00E63872"/>
    <w:rsid w:val="00E63D92"/>
    <w:rsid w:val="00E63E11"/>
    <w:rsid w:val="00E63EAD"/>
    <w:rsid w:val="00E64302"/>
    <w:rsid w:val="00E648E1"/>
    <w:rsid w:val="00E64CA8"/>
    <w:rsid w:val="00E64F40"/>
    <w:rsid w:val="00E65074"/>
    <w:rsid w:val="00E6535B"/>
    <w:rsid w:val="00E65384"/>
    <w:rsid w:val="00E654E6"/>
    <w:rsid w:val="00E65567"/>
    <w:rsid w:val="00E6579C"/>
    <w:rsid w:val="00E65C6C"/>
    <w:rsid w:val="00E65E64"/>
    <w:rsid w:val="00E65F8D"/>
    <w:rsid w:val="00E66195"/>
    <w:rsid w:val="00E6634A"/>
    <w:rsid w:val="00E6691D"/>
    <w:rsid w:val="00E66A62"/>
    <w:rsid w:val="00E66EB6"/>
    <w:rsid w:val="00E673B9"/>
    <w:rsid w:val="00E6757F"/>
    <w:rsid w:val="00E67643"/>
    <w:rsid w:val="00E67754"/>
    <w:rsid w:val="00E67CEF"/>
    <w:rsid w:val="00E67E44"/>
    <w:rsid w:val="00E7038F"/>
    <w:rsid w:val="00E70CC7"/>
    <w:rsid w:val="00E71142"/>
    <w:rsid w:val="00E712FC"/>
    <w:rsid w:val="00E71867"/>
    <w:rsid w:val="00E718F0"/>
    <w:rsid w:val="00E7197D"/>
    <w:rsid w:val="00E71DBA"/>
    <w:rsid w:val="00E72D74"/>
    <w:rsid w:val="00E72EC5"/>
    <w:rsid w:val="00E73113"/>
    <w:rsid w:val="00E73134"/>
    <w:rsid w:val="00E73302"/>
    <w:rsid w:val="00E734BB"/>
    <w:rsid w:val="00E7357D"/>
    <w:rsid w:val="00E735F8"/>
    <w:rsid w:val="00E7380D"/>
    <w:rsid w:val="00E739BC"/>
    <w:rsid w:val="00E73E41"/>
    <w:rsid w:val="00E7406E"/>
    <w:rsid w:val="00E74097"/>
    <w:rsid w:val="00E74112"/>
    <w:rsid w:val="00E74120"/>
    <w:rsid w:val="00E7417F"/>
    <w:rsid w:val="00E74691"/>
    <w:rsid w:val="00E74912"/>
    <w:rsid w:val="00E74B3C"/>
    <w:rsid w:val="00E74BA2"/>
    <w:rsid w:val="00E74DE0"/>
    <w:rsid w:val="00E74FF0"/>
    <w:rsid w:val="00E75055"/>
    <w:rsid w:val="00E7574A"/>
    <w:rsid w:val="00E75A5B"/>
    <w:rsid w:val="00E75B43"/>
    <w:rsid w:val="00E75C41"/>
    <w:rsid w:val="00E75DA8"/>
    <w:rsid w:val="00E7639B"/>
    <w:rsid w:val="00E763FF"/>
    <w:rsid w:val="00E766FA"/>
    <w:rsid w:val="00E76808"/>
    <w:rsid w:val="00E77380"/>
    <w:rsid w:val="00E80160"/>
    <w:rsid w:val="00E80299"/>
    <w:rsid w:val="00E80B36"/>
    <w:rsid w:val="00E8168B"/>
    <w:rsid w:val="00E8179D"/>
    <w:rsid w:val="00E81845"/>
    <w:rsid w:val="00E81940"/>
    <w:rsid w:val="00E81B44"/>
    <w:rsid w:val="00E81C2F"/>
    <w:rsid w:val="00E824D3"/>
    <w:rsid w:val="00E82851"/>
    <w:rsid w:val="00E82AC6"/>
    <w:rsid w:val="00E8301C"/>
    <w:rsid w:val="00E8337E"/>
    <w:rsid w:val="00E83540"/>
    <w:rsid w:val="00E837B5"/>
    <w:rsid w:val="00E83D3B"/>
    <w:rsid w:val="00E83E5E"/>
    <w:rsid w:val="00E83F80"/>
    <w:rsid w:val="00E840C3"/>
    <w:rsid w:val="00E8425A"/>
    <w:rsid w:val="00E84293"/>
    <w:rsid w:val="00E842B3"/>
    <w:rsid w:val="00E848E3"/>
    <w:rsid w:val="00E848F9"/>
    <w:rsid w:val="00E8503B"/>
    <w:rsid w:val="00E85CB1"/>
    <w:rsid w:val="00E85F23"/>
    <w:rsid w:val="00E867C9"/>
    <w:rsid w:val="00E867D5"/>
    <w:rsid w:val="00E86BFF"/>
    <w:rsid w:val="00E87168"/>
    <w:rsid w:val="00E872A3"/>
    <w:rsid w:val="00E872DB"/>
    <w:rsid w:val="00E873FC"/>
    <w:rsid w:val="00E87CE2"/>
    <w:rsid w:val="00E87EB8"/>
    <w:rsid w:val="00E90623"/>
    <w:rsid w:val="00E90995"/>
    <w:rsid w:val="00E90AB7"/>
    <w:rsid w:val="00E90C61"/>
    <w:rsid w:val="00E91439"/>
    <w:rsid w:val="00E91699"/>
    <w:rsid w:val="00E9191A"/>
    <w:rsid w:val="00E91D57"/>
    <w:rsid w:val="00E91D63"/>
    <w:rsid w:val="00E91EE1"/>
    <w:rsid w:val="00E91EED"/>
    <w:rsid w:val="00E92054"/>
    <w:rsid w:val="00E9208E"/>
    <w:rsid w:val="00E923A8"/>
    <w:rsid w:val="00E92890"/>
    <w:rsid w:val="00E929A9"/>
    <w:rsid w:val="00E92CE3"/>
    <w:rsid w:val="00E934FC"/>
    <w:rsid w:val="00E936FE"/>
    <w:rsid w:val="00E93B0C"/>
    <w:rsid w:val="00E94190"/>
    <w:rsid w:val="00E943D8"/>
    <w:rsid w:val="00E94677"/>
    <w:rsid w:val="00E94A0C"/>
    <w:rsid w:val="00E954F1"/>
    <w:rsid w:val="00E95A71"/>
    <w:rsid w:val="00E95AB9"/>
    <w:rsid w:val="00E95C4B"/>
    <w:rsid w:val="00E9610B"/>
    <w:rsid w:val="00E963B3"/>
    <w:rsid w:val="00E965ED"/>
    <w:rsid w:val="00E96A89"/>
    <w:rsid w:val="00E96BBB"/>
    <w:rsid w:val="00E9721A"/>
    <w:rsid w:val="00E973E3"/>
    <w:rsid w:val="00E97800"/>
    <w:rsid w:val="00E97A69"/>
    <w:rsid w:val="00E97F2C"/>
    <w:rsid w:val="00EA0291"/>
    <w:rsid w:val="00EA09B0"/>
    <w:rsid w:val="00EA0A13"/>
    <w:rsid w:val="00EA0BA4"/>
    <w:rsid w:val="00EA0E21"/>
    <w:rsid w:val="00EA1352"/>
    <w:rsid w:val="00EA185E"/>
    <w:rsid w:val="00EA1A24"/>
    <w:rsid w:val="00EA28D1"/>
    <w:rsid w:val="00EA294E"/>
    <w:rsid w:val="00EA2B1B"/>
    <w:rsid w:val="00EA358D"/>
    <w:rsid w:val="00EA368F"/>
    <w:rsid w:val="00EA38FB"/>
    <w:rsid w:val="00EA39A7"/>
    <w:rsid w:val="00EA3B8E"/>
    <w:rsid w:val="00EA3BCE"/>
    <w:rsid w:val="00EA3CC5"/>
    <w:rsid w:val="00EA4142"/>
    <w:rsid w:val="00EA44C0"/>
    <w:rsid w:val="00EA4551"/>
    <w:rsid w:val="00EA459C"/>
    <w:rsid w:val="00EA492B"/>
    <w:rsid w:val="00EA4B99"/>
    <w:rsid w:val="00EA4BC0"/>
    <w:rsid w:val="00EA4E1A"/>
    <w:rsid w:val="00EA4E71"/>
    <w:rsid w:val="00EA4EA8"/>
    <w:rsid w:val="00EA4F19"/>
    <w:rsid w:val="00EA5323"/>
    <w:rsid w:val="00EA53F1"/>
    <w:rsid w:val="00EA60AC"/>
    <w:rsid w:val="00EA629E"/>
    <w:rsid w:val="00EA688B"/>
    <w:rsid w:val="00EA6D35"/>
    <w:rsid w:val="00EA6D52"/>
    <w:rsid w:val="00EA6DBD"/>
    <w:rsid w:val="00EA7124"/>
    <w:rsid w:val="00EA7460"/>
    <w:rsid w:val="00EA7471"/>
    <w:rsid w:val="00EA7884"/>
    <w:rsid w:val="00EA79B1"/>
    <w:rsid w:val="00EA79C6"/>
    <w:rsid w:val="00EA7AB2"/>
    <w:rsid w:val="00EA7AFD"/>
    <w:rsid w:val="00EA7C4C"/>
    <w:rsid w:val="00EA7D3C"/>
    <w:rsid w:val="00EA7DFD"/>
    <w:rsid w:val="00EB0440"/>
    <w:rsid w:val="00EB073B"/>
    <w:rsid w:val="00EB0D8C"/>
    <w:rsid w:val="00EB1B1A"/>
    <w:rsid w:val="00EB1BFA"/>
    <w:rsid w:val="00EB1C02"/>
    <w:rsid w:val="00EB1C0F"/>
    <w:rsid w:val="00EB2110"/>
    <w:rsid w:val="00EB26FF"/>
    <w:rsid w:val="00EB2894"/>
    <w:rsid w:val="00EB2B84"/>
    <w:rsid w:val="00EB354F"/>
    <w:rsid w:val="00EB3728"/>
    <w:rsid w:val="00EB3869"/>
    <w:rsid w:val="00EB39E1"/>
    <w:rsid w:val="00EB3BC9"/>
    <w:rsid w:val="00EB3C47"/>
    <w:rsid w:val="00EB3C8F"/>
    <w:rsid w:val="00EB4062"/>
    <w:rsid w:val="00EB4855"/>
    <w:rsid w:val="00EB4866"/>
    <w:rsid w:val="00EB4B93"/>
    <w:rsid w:val="00EB4BD7"/>
    <w:rsid w:val="00EB4E92"/>
    <w:rsid w:val="00EB4F4E"/>
    <w:rsid w:val="00EB5115"/>
    <w:rsid w:val="00EB53A0"/>
    <w:rsid w:val="00EB54F0"/>
    <w:rsid w:val="00EB5B88"/>
    <w:rsid w:val="00EB5C4C"/>
    <w:rsid w:val="00EB62A5"/>
    <w:rsid w:val="00EB62AC"/>
    <w:rsid w:val="00EB67D2"/>
    <w:rsid w:val="00EB69DB"/>
    <w:rsid w:val="00EB69E3"/>
    <w:rsid w:val="00EB6DCA"/>
    <w:rsid w:val="00EB75B3"/>
    <w:rsid w:val="00EB7660"/>
    <w:rsid w:val="00EB78FD"/>
    <w:rsid w:val="00EB7CFE"/>
    <w:rsid w:val="00EB7E80"/>
    <w:rsid w:val="00EB7ECE"/>
    <w:rsid w:val="00EB7FC1"/>
    <w:rsid w:val="00EC0732"/>
    <w:rsid w:val="00EC0DA9"/>
    <w:rsid w:val="00EC0F7C"/>
    <w:rsid w:val="00EC11FD"/>
    <w:rsid w:val="00EC18FB"/>
    <w:rsid w:val="00EC19FD"/>
    <w:rsid w:val="00EC1E00"/>
    <w:rsid w:val="00EC23EB"/>
    <w:rsid w:val="00EC266F"/>
    <w:rsid w:val="00EC26E7"/>
    <w:rsid w:val="00EC273C"/>
    <w:rsid w:val="00EC2798"/>
    <w:rsid w:val="00EC2874"/>
    <w:rsid w:val="00EC29D4"/>
    <w:rsid w:val="00EC32A2"/>
    <w:rsid w:val="00EC3B77"/>
    <w:rsid w:val="00EC4013"/>
    <w:rsid w:val="00EC4480"/>
    <w:rsid w:val="00EC44FF"/>
    <w:rsid w:val="00EC4E2C"/>
    <w:rsid w:val="00EC4F47"/>
    <w:rsid w:val="00EC53F7"/>
    <w:rsid w:val="00EC58EA"/>
    <w:rsid w:val="00EC59CF"/>
    <w:rsid w:val="00EC5BC1"/>
    <w:rsid w:val="00EC5D63"/>
    <w:rsid w:val="00EC6222"/>
    <w:rsid w:val="00EC63B7"/>
    <w:rsid w:val="00EC652F"/>
    <w:rsid w:val="00EC6CDE"/>
    <w:rsid w:val="00EC6E36"/>
    <w:rsid w:val="00EC73A4"/>
    <w:rsid w:val="00EC7448"/>
    <w:rsid w:val="00EC77D9"/>
    <w:rsid w:val="00EC7A0A"/>
    <w:rsid w:val="00EC7D6D"/>
    <w:rsid w:val="00ED019E"/>
    <w:rsid w:val="00ED01D7"/>
    <w:rsid w:val="00ED01E7"/>
    <w:rsid w:val="00ED0599"/>
    <w:rsid w:val="00ED0D65"/>
    <w:rsid w:val="00ED0F31"/>
    <w:rsid w:val="00ED14F6"/>
    <w:rsid w:val="00ED1721"/>
    <w:rsid w:val="00ED1A5B"/>
    <w:rsid w:val="00ED1E57"/>
    <w:rsid w:val="00ED24F2"/>
    <w:rsid w:val="00ED2B71"/>
    <w:rsid w:val="00ED2F6D"/>
    <w:rsid w:val="00ED30AE"/>
    <w:rsid w:val="00ED31DC"/>
    <w:rsid w:val="00ED321E"/>
    <w:rsid w:val="00ED356D"/>
    <w:rsid w:val="00ED3B01"/>
    <w:rsid w:val="00ED3C64"/>
    <w:rsid w:val="00ED3E62"/>
    <w:rsid w:val="00ED40DC"/>
    <w:rsid w:val="00ED4636"/>
    <w:rsid w:val="00ED48D5"/>
    <w:rsid w:val="00ED4B59"/>
    <w:rsid w:val="00ED4D5C"/>
    <w:rsid w:val="00ED56B9"/>
    <w:rsid w:val="00ED5901"/>
    <w:rsid w:val="00ED59E9"/>
    <w:rsid w:val="00ED5CA6"/>
    <w:rsid w:val="00ED6182"/>
    <w:rsid w:val="00ED6D1A"/>
    <w:rsid w:val="00ED76AB"/>
    <w:rsid w:val="00ED7CB5"/>
    <w:rsid w:val="00ED7DAD"/>
    <w:rsid w:val="00EE011E"/>
    <w:rsid w:val="00EE0159"/>
    <w:rsid w:val="00EE018B"/>
    <w:rsid w:val="00EE0C21"/>
    <w:rsid w:val="00EE124F"/>
    <w:rsid w:val="00EE12DE"/>
    <w:rsid w:val="00EE1342"/>
    <w:rsid w:val="00EE14F7"/>
    <w:rsid w:val="00EE15FB"/>
    <w:rsid w:val="00EE1740"/>
    <w:rsid w:val="00EE1877"/>
    <w:rsid w:val="00EE19B5"/>
    <w:rsid w:val="00EE1FF3"/>
    <w:rsid w:val="00EE215D"/>
    <w:rsid w:val="00EE229B"/>
    <w:rsid w:val="00EE2AB7"/>
    <w:rsid w:val="00EE2DFE"/>
    <w:rsid w:val="00EE2E61"/>
    <w:rsid w:val="00EE31F2"/>
    <w:rsid w:val="00EE3940"/>
    <w:rsid w:val="00EE3B0E"/>
    <w:rsid w:val="00EE3CCE"/>
    <w:rsid w:val="00EE3DA7"/>
    <w:rsid w:val="00EE4278"/>
    <w:rsid w:val="00EE481F"/>
    <w:rsid w:val="00EE489A"/>
    <w:rsid w:val="00EE504B"/>
    <w:rsid w:val="00EE50B9"/>
    <w:rsid w:val="00EE5416"/>
    <w:rsid w:val="00EE547A"/>
    <w:rsid w:val="00EE564D"/>
    <w:rsid w:val="00EE5E00"/>
    <w:rsid w:val="00EE61A0"/>
    <w:rsid w:val="00EE6906"/>
    <w:rsid w:val="00EE6B04"/>
    <w:rsid w:val="00EE7854"/>
    <w:rsid w:val="00EE78DB"/>
    <w:rsid w:val="00EE7E35"/>
    <w:rsid w:val="00EF0166"/>
    <w:rsid w:val="00EF02A4"/>
    <w:rsid w:val="00EF0562"/>
    <w:rsid w:val="00EF05A9"/>
    <w:rsid w:val="00EF0730"/>
    <w:rsid w:val="00EF0BD3"/>
    <w:rsid w:val="00EF0BEF"/>
    <w:rsid w:val="00EF0D18"/>
    <w:rsid w:val="00EF1353"/>
    <w:rsid w:val="00EF142C"/>
    <w:rsid w:val="00EF146D"/>
    <w:rsid w:val="00EF1591"/>
    <w:rsid w:val="00EF1666"/>
    <w:rsid w:val="00EF1B2E"/>
    <w:rsid w:val="00EF1F11"/>
    <w:rsid w:val="00EF2022"/>
    <w:rsid w:val="00EF21F8"/>
    <w:rsid w:val="00EF2324"/>
    <w:rsid w:val="00EF27C0"/>
    <w:rsid w:val="00EF28F2"/>
    <w:rsid w:val="00EF334F"/>
    <w:rsid w:val="00EF3637"/>
    <w:rsid w:val="00EF39F4"/>
    <w:rsid w:val="00EF3F5F"/>
    <w:rsid w:val="00EF4363"/>
    <w:rsid w:val="00EF4469"/>
    <w:rsid w:val="00EF4767"/>
    <w:rsid w:val="00EF4DD3"/>
    <w:rsid w:val="00EF4EF7"/>
    <w:rsid w:val="00EF51A7"/>
    <w:rsid w:val="00EF52C1"/>
    <w:rsid w:val="00EF545A"/>
    <w:rsid w:val="00EF55E8"/>
    <w:rsid w:val="00EF56B7"/>
    <w:rsid w:val="00EF5C03"/>
    <w:rsid w:val="00EF653F"/>
    <w:rsid w:val="00EF6705"/>
    <w:rsid w:val="00EF6952"/>
    <w:rsid w:val="00EF6FD7"/>
    <w:rsid w:val="00EF70A5"/>
    <w:rsid w:val="00EF728B"/>
    <w:rsid w:val="00EF73DA"/>
    <w:rsid w:val="00EF7573"/>
    <w:rsid w:val="00EF77F9"/>
    <w:rsid w:val="00EF7A43"/>
    <w:rsid w:val="00F000DA"/>
    <w:rsid w:val="00F0013F"/>
    <w:rsid w:val="00F006D5"/>
    <w:rsid w:val="00F00C54"/>
    <w:rsid w:val="00F00D85"/>
    <w:rsid w:val="00F0102B"/>
    <w:rsid w:val="00F0112F"/>
    <w:rsid w:val="00F01489"/>
    <w:rsid w:val="00F01D09"/>
    <w:rsid w:val="00F02191"/>
    <w:rsid w:val="00F0248D"/>
    <w:rsid w:val="00F0251A"/>
    <w:rsid w:val="00F025A7"/>
    <w:rsid w:val="00F0265D"/>
    <w:rsid w:val="00F02999"/>
    <w:rsid w:val="00F02AB8"/>
    <w:rsid w:val="00F02BDF"/>
    <w:rsid w:val="00F02EF9"/>
    <w:rsid w:val="00F03115"/>
    <w:rsid w:val="00F034E6"/>
    <w:rsid w:val="00F03944"/>
    <w:rsid w:val="00F03BE0"/>
    <w:rsid w:val="00F03DDE"/>
    <w:rsid w:val="00F03E67"/>
    <w:rsid w:val="00F04221"/>
    <w:rsid w:val="00F046F6"/>
    <w:rsid w:val="00F04725"/>
    <w:rsid w:val="00F049CD"/>
    <w:rsid w:val="00F049FD"/>
    <w:rsid w:val="00F04FE3"/>
    <w:rsid w:val="00F0502B"/>
    <w:rsid w:val="00F051C4"/>
    <w:rsid w:val="00F055CC"/>
    <w:rsid w:val="00F058F7"/>
    <w:rsid w:val="00F05A04"/>
    <w:rsid w:val="00F05C8D"/>
    <w:rsid w:val="00F05D09"/>
    <w:rsid w:val="00F05DA9"/>
    <w:rsid w:val="00F05DCF"/>
    <w:rsid w:val="00F05F38"/>
    <w:rsid w:val="00F05FDE"/>
    <w:rsid w:val="00F06232"/>
    <w:rsid w:val="00F066B6"/>
    <w:rsid w:val="00F067D7"/>
    <w:rsid w:val="00F06E70"/>
    <w:rsid w:val="00F06E9C"/>
    <w:rsid w:val="00F06F49"/>
    <w:rsid w:val="00F07043"/>
    <w:rsid w:val="00F07462"/>
    <w:rsid w:val="00F079CC"/>
    <w:rsid w:val="00F07CFF"/>
    <w:rsid w:val="00F07E2F"/>
    <w:rsid w:val="00F1009D"/>
    <w:rsid w:val="00F10201"/>
    <w:rsid w:val="00F105B5"/>
    <w:rsid w:val="00F10AC3"/>
    <w:rsid w:val="00F10CE9"/>
    <w:rsid w:val="00F10D00"/>
    <w:rsid w:val="00F10E73"/>
    <w:rsid w:val="00F11144"/>
    <w:rsid w:val="00F116DA"/>
    <w:rsid w:val="00F11CA3"/>
    <w:rsid w:val="00F123E5"/>
    <w:rsid w:val="00F129C2"/>
    <w:rsid w:val="00F12B79"/>
    <w:rsid w:val="00F12CA1"/>
    <w:rsid w:val="00F12E7A"/>
    <w:rsid w:val="00F13025"/>
    <w:rsid w:val="00F1372C"/>
    <w:rsid w:val="00F138E6"/>
    <w:rsid w:val="00F1398D"/>
    <w:rsid w:val="00F13A20"/>
    <w:rsid w:val="00F13E66"/>
    <w:rsid w:val="00F1408E"/>
    <w:rsid w:val="00F143EF"/>
    <w:rsid w:val="00F14509"/>
    <w:rsid w:val="00F145EF"/>
    <w:rsid w:val="00F148B7"/>
    <w:rsid w:val="00F14C20"/>
    <w:rsid w:val="00F152A3"/>
    <w:rsid w:val="00F158C9"/>
    <w:rsid w:val="00F15EF0"/>
    <w:rsid w:val="00F15FA1"/>
    <w:rsid w:val="00F1610F"/>
    <w:rsid w:val="00F16219"/>
    <w:rsid w:val="00F16334"/>
    <w:rsid w:val="00F16854"/>
    <w:rsid w:val="00F170C2"/>
    <w:rsid w:val="00F17236"/>
    <w:rsid w:val="00F1724C"/>
    <w:rsid w:val="00F1727B"/>
    <w:rsid w:val="00F177B3"/>
    <w:rsid w:val="00F1786E"/>
    <w:rsid w:val="00F17992"/>
    <w:rsid w:val="00F17DBE"/>
    <w:rsid w:val="00F17F63"/>
    <w:rsid w:val="00F20385"/>
    <w:rsid w:val="00F20C7B"/>
    <w:rsid w:val="00F20F23"/>
    <w:rsid w:val="00F20FE7"/>
    <w:rsid w:val="00F21043"/>
    <w:rsid w:val="00F213A1"/>
    <w:rsid w:val="00F2184F"/>
    <w:rsid w:val="00F21F81"/>
    <w:rsid w:val="00F2244B"/>
    <w:rsid w:val="00F22454"/>
    <w:rsid w:val="00F22551"/>
    <w:rsid w:val="00F22A50"/>
    <w:rsid w:val="00F22B9B"/>
    <w:rsid w:val="00F22C00"/>
    <w:rsid w:val="00F22F77"/>
    <w:rsid w:val="00F2324F"/>
    <w:rsid w:val="00F235FD"/>
    <w:rsid w:val="00F236BB"/>
    <w:rsid w:val="00F236F0"/>
    <w:rsid w:val="00F239C2"/>
    <w:rsid w:val="00F24338"/>
    <w:rsid w:val="00F248E2"/>
    <w:rsid w:val="00F24AFB"/>
    <w:rsid w:val="00F24CBF"/>
    <w:rsid w:val="00F25B56"/>
    <w:rsid w:val="00F25C5B"/>
    <w:rsid w:val="00F25EA9"/>
    <w:rsid w:val="00F25EEC"/>
    <w:rsid w:val="00F25FA9"/>
    <w:rsid w:val="00F26237"/>
    <w:rsid w:val="00F264FE"/>
    <w:rsid w:val="00F269ED"/>
    <w:rsid w:val="00F26CBE"/>
    <w:rsid w:val="00F26DB9"/>
    <w:rsid w:val="00F27068"/>
    <w:rsid w:val="00F273A4"/>
    <w:rsid w:val="00F27512"/>
    <w:rsid w:val="00F27800"/>
    <w:rsid w:val="00F27AD2"/>
    <w:rsid w:val="00F27AD3"/>
    <w:rsid w:val="00F27CFB"/>
    <w:rsid w:val="00F305A2"/>
    <w:rsid w:val="00F306F1"/>
    <w:rsid w:val="00F3087B"/>
    <w:rsid w:val="00F30926"/>
    <w:rsid w:val="00F30A24"/>
    <w:rsid w:val="00F30AA6"/>
    <w:rsid w:val="00F30C4A"/>
    <w:rsid w:val="00F315C4"/>
    <w:rsid w:val="00F32058"/>
    <w:rsid w:val="00F320FF"/>
    <w:rsid w:val="00F32170"/>
    <w:rsid w:val="00F32245"/>
    <w:rsid w:val="00F3236D"/>
    <w:rsid w:val="00F325B0"/>
    <w:rsid w:val="00F32635"/>
    <w:rsid w:val="00F329C1"/>
    <w:rsid w:val="00F32A4E"/>
    <w:rsid w:val="00F32F8F"/>
    <w:rsid w:val="00F3316A"/>
    <w:rsid w:val="00F331F5"/>
    <w:rsid w:val="00F33239"/>
    <w:rsid w:val="00F3374E"/>
    <w:rsid w:val="00F33E83"/>
    <w:rsid w:val="00F34391"/>
    <w:rsid w:val="00F345C8"/>
    <w:rsid w:val="00F34848"/>
    <w:rsid w:val="00F349E8"/>
    <w:rsid w:val="00F34A1C"/>
    <w:rsid w:val="00F34C32"/>
    <w:rsid w:val="00F34EAA"/>
    <w:rsid w:val="00F34FB8"/>
    <w:rsid w:val="00F350D0"/>
    <w:rsid w:val="00F352EF"/>
    <w:rsid w:val="00F3530B"/>
    <w:rsid w:val="00F35738"/>
    <w:rsid w:val="00F35772"/>
    <w:rsid w:val="00F359F9"/>
    <w:rsid w:val="00F35AE2"/>
    <w:rsid w:val="00F35B3B"/>
    <w:rsid w:val="00F35F56"/>
    <w:rsid w:val="00F36439"/>
    <w:rsid w:val="00F3683F"/>
    <w:rsid w:val="00F36874"/>
    <w:rsid w:val="00F369D7"/>
    <w:rsid w:val="00F36A6A"/>
    <w:rsid w:val="00F36A79"/>
    <w:rsid w:val="00F36AFC"/>
    <w:rsid w:val="00F36D30"/>
    <w:rsid w:val="00F37006"/>
    <w:rsid w:val="00F370E5"/>
    <w:rsid w:val="00F370F4"/>
    <w:rsid w:val="00F3734E"/>
    <w:rsid w:val="00F37449"/>
    <w:rsid w:val="00F374DA"/>
    <w:rsid w:val="00F37738"/>
    <w:rsid w:val="00F37952"/>
    <w:rsid w:val="00F37CEC"/>
    <w:rsid w:val="00F37E9A"/>
    <w:rsid w:val="00F400F4"/>
    <w:rsid w:val="00F4021B"/>
    <w:rsid w:val="00F40495"/>
    <w:rsid w:val="00F40E3A"/>
    <w:rsid w:val="00F40FE5"/>
    <w:rsid w:val="00F41211"/>
    <w:rsid w:val="00F41348"/>
    <w:rsid w:val="00F4163C"/>
    <w:rsid w:val="00F418B6"/>
    <w:rsid w:val="00F420D3"/>
    <w:rsid w:val="00F4226B"/>
    <w:rsid w:val="00F4292D"/>
    <w:rsid w:val="00F42A07"/>
    <w:rsid w:val="00F42BD4"/>
    <w:rsid w:val="00F42F6B"/>
    <w:rsid w:val="00F430A0"/>
    <w:rsid w:val="00F43207"/>
    <w:rsid w:val="00F4363B"/>
    <w:rsid w:val="00F439F6"/>
    <w:rsid w:val="00F43A51"/>
    <w:rsid w:val="00F43C03"/>
    <w:rsid w:val="00F43D29"/>
    <w:rsid w:val="00F43E36"/>
    <w:rsid w:val="00F443D5"/>
    <w:rsid w:val="00F443EE"/>
    <w:rsid w:val="00F4457C"/>
    <w:rsid w:val="00F449D7"/>
    <w:rsid w:val="00F44BBD"/>
    <w:rsid w:val="00F44D7E"/>
    <w:rsid w:val="00F44FBA"/>
    <w:rsid w:val="00F4537A"/>
    <w:rsid w:val="00F45693"/>
    <w:rsid w:val="00F4570F"/>
    <w:rsid w:val="00F45EF3"/>
    <w:rsid w:val="00F46230"/>
    <w:rsid w:val="00F468EE"/>
    <w:rsid w:val="00F46C1F"/>
    <w:rsid w:val="00F472AC"/>
    <w:rsid w:val="00F477D7"/>
    <w:rsid w:val="00F47A3B"/>
    <w:rsid w:val="00F505E8"/>
    <w:rsid w:val="00F50674"/>
    <w:rsid w:val="00F50828"/>
    <w:rsid w:val="00F50BA0"/>
    <w:rsid w:val="00F50D2E"/>
    <w:rsid w:val="00F50EE2"/>
    <w:rsid w:val="00F511B4"/>
    <w:rsid w:val="00F5188D"/>
    <w:rsid w:val="00F51CB6"/>
    <w:rsid w:val="00F51F21"/>
    <w:rsid w:val="00F52161"/>
    <w:rsid w:val="00F522B2"/>
    <w:rsid w:val="00F5248F"/>
    <w:rsid w:val="00F526B3"/>
    <w:rsid w:val="00F528FA"/>
    <w:rsid w:val="00F52BCB"/>
    <w:rsid w:val="00F533CB"/>
    <w:rsid w:val="00F5342F"/>
    <w:rsid w:val="00F535E1"/>
    <w:rsid w:val="00F5386E"/>
    <w:rsid w:val="00F5394C"/>
    <w:rsid w:val="00F53AAE"/>
    <w:rsid w:val="00F53C88"/>
    <w:rsid w:val="00F53D0A"/>
    <w:rsid w:val="00F53E71"/>
    <w:rsid w:val="00F53FEE"/>
    <w:rsid w:val="00F5420F"/>
    <w:rsid w:val="00F54336"/>
    <w:rsid w:val="00F5477D"/>
    <w:rsid w:val="00F54B54"/>
    <w:rsid w:val="00F5519E"/>
    <w:rsid w:val="00F5554B"/>
    <w:rsid w:val="00F556ED"/>
    <w:rsid w:val="00F55861"/>
    <w:rsid w:val="00F55E5D"/>
    <w:rsid w:val="00F564C3"/>
    <w:rsid w:val="00F568EF"/>
    <w:rsid w:val="00F56DDA"/>
    <w:rsid w:val="00F57150"/>
    <w:rsid w:val="00F5731E"/>
    <w:rsid w:val="00F57526"/>
    <w:rsid w:val="00F577C9"/>
    <w:rsid w:val="00F57841"/>
    <w:rsid w:val="00F57AD0"/>
    <w:rsid w:val="00F57B6A"/>
    <w:rsid w:val="00F57C8C"/>
    <w:rsid w:val="00F57E89"/>
    <w:rsid w:val="00F57FE9"/>
    <w:rsid w:val="00F60275"/>
    <w:rsid w:val="00F602B5"/>
    <w:rsid w:val="00F60526"/>
    <w:rsid w:val="00F60708"/>
    <w:rsid w:val="00F60AAE"/>
    <w:rsid w:val="00F60BD0"/>
    <w:rsid w:val="00F60C26"/>
    <w:rsid w:val="00F60D09"/>
    <w:rsid w:val="00F60DA4"/>
    <w:rsid w:val="00F60E40"/>
    <w:rsid w:val="00F60F05"/>
    <w:rsid w:val="00F61026"/>
    <w:rsid w:val="00F61089"/>
    <w:rsid w:val="00F613AB"/>
    <w:rsid w:val="00F617EF"/>
    <w:rsid w:val="00F61A00"/>
    <w:rsid w:val="00F61A99"/>
    <w:rsid w:val="00F61CBC"/>
    <w:rsid w:val="00F620E1"/>
    <w:rsid w:val="00F621BF"/>
    <w:rsid w:val="00F625FF"/>
    <w:rsid w:val="00F6267B"/>
    <w:rsid w:val="00F62A05"/>
    <w:rsid w:val="00F62B64"/>
    <w:rsid w:val="00F62DAE"/>
    <w:rsid w:val="00F62DCB"/>
    <w:rsid w:val="00F638A8"/>
    <w:rsid w:val="00F63D75"/>
    <w:rsid w:val="00F63EE9"/>
    <w:rsid w:val="00F6445F"/>
    <w:rsid w:val="00F64605"/>
    <w:rsid w:val="00F64875"/>
    <w:rsid w:val="00F649B1"/>
    <w:rsid w:val="00F64A41"/>
    <w:rsid w:val="00F64B34"/>
    <w:rsid w:val="00F64D54"/>
    <w:rsid w:val="00F64DCA"/>
    <w:rsid w:val="00F65245"/>
    <w:rsid w:val="00F65BBC"/>
    <w:rsid w:val="00F65DF3"/>
    <w:rsid w:val="00F663F3"/>
    <w:rsid w:val="00F66556"/>
    <w:rsid w:val="00F66B7E"/>
    <w:rsid w:val="00F66E06"/>
    <w:rsid w:val="00F67A57"/>
    <w:rsid w:val="00F67BFD"/>
    <w:rsid w:val="00F67CA3"/>
    <w:rsid w:val="00F7014A"/>
    <w:rsid w:val="00F70766"/>
    <w:rsid w:val="00F70BD5"/>
    <w:rsid w:val="00F70DC5"/>
    <w:rsid w:val="00F70FCA"/>
    <w:rsid w:val="00F7117E"/>
    <w:rsid w:val="00F71273"/>
    <w:rsid w:val="00F71F16"/>
    <w:rsid w:val="00F721F4"/>
    <w:rsid w:val="00F7220F"/>
    <w:rsid w:val="00F72762"/>
    <w:rsid w:val="00F736E0"/>
    <w:rsid w:val="00F738BA"/>
    <w:rsid w:val="00F73EFE"/>
    <w:rsid w:val="00F744D3"/>
    <w:rsid w:val="00F74625"/>
    <w:rsid w:val="00F7470F"/>
    <w:rsid w:val="00F74EE2"/>
    <w:rsid w:val="00F75411"/>
    <w:rsid w:val="00F755A8"/>
    <w:rsid w:val="00F75D73"/>
    <w:rsid w:val="00F75F65"/>
    <w:rsid w:val="00F762B4"/>
    <w:rsid w:val="00F76A48"/>
    <w:rsid w:val="00F7705D"/>
    <w:rsid w:val="00F770F2"/>
    <w:rsid w:val="00F77196"/>
    <w:rsid w:val="00F771E4"/>
    <w:rsid w:val="00F77231"/>
    <w:rsid w:val="00F7734C"/>
    <w:rsid w:val="00F77724"/>
    <w:rsid w:val="00F77757"/>
    <w:rsid w:val="00F7791E"/>
    <w:rsid w:val="00F77981"/>
    <w:rsid w:val="00F77E7F"/>
    <w:rsid w:val="00F809FC"/>
    <w:rsid w:val="00F80DD3"/>
    <w:rsid w:val="00F80DEC"/>
    <w:rsid w:val="00F80F79"/>
    <w:rsid w:val="00F81218"/>
    <w:rsid w:val="00F8121E"/>
    <w:rsid w:val="00F81248"/>
    <w:rsid w:val="00F8206A"/>
    <w:rsid w:val="00F82191"/>
    <w:rsid w:val="00F82203"/>
    <w:rsid w:val="00F824D8"/>
    <w:rsid w:val="00F827A8"/>
    <w:rsid w:val="00F82D05"/>
    <w:rsid w:val="00F82D1E"/>
    <w:rsid w:val="00F82D84"/>
    <w:rsid w:val="00F82FD0"/>
    <w:rsid w:val="00F82FDF"/>
    <w:rsid w:val="00F8353B"/>
    <w:rsid w:val="00F837F3"/>
    <w:rsid w:val="00F8380D"/>
    <w:rsid w:val="00F8384A"/>
    <w:rsid w:val="00F83EBE"/>
    <w:rsid w:val="00F840F7"/>
    <w:rsid w:val="00F84775"/>
    <w:rsid w:val="00F848E7"/>
    <w:rsid w:val="00F84A90"/>
    <w:rsid w:val="00F84CD5"/>
    <w:rsid w:val="00F852B2"/>
    <w:rsid w:val="00F853AD"/>
    <w:rsid w:val="00F85596"/>
    <w:rsid w:val="00F85667"/>
    <w:rsid w:val="00F85AF3"/>
    <w:rsid w:val="00F85C0C"/>
    <w:rsid w:val="00F86342"/>
    <w:rsid w:val="00F865C4"/>
    <w:rsid w:val="00F86736"/>
    <w:rsid w:val="00F86894"/>
    <w:rsid w:val="00F86D36"/>
    <w:rsid w:val="00F87108"/>
    <w:rsid w:val="00F871E2"/>
    <w:rsid w:val="00F8741A"/>
    <w:rsid w:val="00F8779A"/>
    <w:rsid w:val="00F878A7"/>
    <w:rsid w:val="00F87D1C"/>
    <w:rsid w:val="00F90518"/>
    <w:rsid w:val="00F909C0"/>
    <w:rsid w:val="00F90CD4"/>
    <w:rsid w:val="00F90F27"/>
    <w:rsid w:val="00F90FF3"/>
    <w:rsid w:val="00F92083"/>
    <w:rsid w:val="00F92151"/>
    <w:rsid w:val="00F922BD"/>
    <w:rsid w:val="00F92865"/>
    <w:rsid w:val="00F92C70"/>
    <w:rsid w:val="00F92D29"/>
    <w:rsid w:val="00F92D3A"/>
    <w:rsid w:val="00F92EEE"/>
    <w:rsid w:val="00F9375C"/>
    <w:rsid w:val="00F9406D"/>
    <w:rsid w:val="00F945D8"/>
    <w:rsid w:val="00F94775"/>
    <w:rsid w:val="00F9520D"/>
    <w:rsid w:val="00F9587A"/>
    <w:rsid w:val="00F95A7A"/>
    <w:rsid w:val="00F95A98"/>
    <w:rsid w:val="00F95B2B"/>
    <w:rsid w:val="00F95C9D"/>
    <w:rsid w:val="00F95D41"/>
    <w:rsid w:val="00F95F88"/>
    <w:rsid w:val="00F9608A"/>
    <w:rsid w:val="00F960D7"/>
    <w:rsid w:val="00F96311"/>
    <w:rsid w:val="00F963B1"/>
    <w:rsid w:val="00F96478"/>
    <w:rsid w:val="00F96508"/>
    <w:rsid w:val="00F965BC"/>
    <w:rsid w:val="00F96B14"/>
    <w:rsid w:val="00F96F29"/>
    <w:rsid w:val="00F97096"/>
    <w:rsid w:val="00F970F4"/>
    <w:rsid w:val="00F97347"/>
    <w:rsid w:val="00F9740E"/>
    <w:rsid w:val="00F979CF"/>
    <w:rsid w:val="00F979E8"/>
    <w:rsid w:val="00F97A27"/>
    <w:rsid w:val="00FA05CF"/>
    <w:rsid w:val="00FA061F"/>
    <w:rsid w:val="00FA0BCE"/>
    <w:rsid w:val="00FA0C2A"/>
    <w:rsid w:val="00FA0E12"/>
    <w:rsid w:val="00FA0EA8"/>
    <w:rsid w:val="00FA134C"/>
    <w:rsid w:val="00FA1B72"/>
    <w:rsid w:val="00FA1D0D"/>
    <w:rsid w:val="00FA1E22"/>
    <w:rsid w:val="00FA1EE5"/>
    <w:rsid w:val="00FA1FFE"/>
    <w:rsid w:val="00FA2176"/>
    <w:rsid w:val="00FA2508"/>
    <w:rsid w:val="00FA2525"/>
    <w:rsid w:val="00FA2900"/>
    <w:rsid w:val="00FA378E"/>
    <w:rsid w:val="00FA38D1"/>
    <w:rsid w:val="00FA43A2"/>
    <w:rsid w:val="00FA4565"/>
    <w:rsid w:val="00FA46F3"/>
    <w:rsid w:val="00FA4875"/>
    <w:rsid w:val="00FA4A11"/>
    <w:rsid w:val="00FA4B79"/>
    <w:rsid w:val="00FA5049"/>
    <w:rsid w:val="00FA55C1"/>
    <w:rsid w:val="00FA5B67"/>
    <w:rsid w:val="00FA5D5A"/>
    <w:rsid w:val="00FA5FEF"/>
    <w:rsid w:val="00FA68A3"/>
    <w:rsid w:val="00FA6989"/>
    <w:rsid w:val="00FA723D"/>
    <w:rsid w:val="00FA72B7"/>
    <w:rsid w:val="00FA73D7"/>
    <w:rsid w:val="00FA7D68"/>
    <w:rsid w:val="00FA7DB7"/>
    <w:rsid w:val="00FB0321"/>
    <w:rsid w:val="00FB0A2B"/>
    <w:rsid w:val="00FB1237"/>
    <w:rsid w:val="00FB12A4"/>
    <w:rsid w:val="00FB12A8"/>
    <w:rsid w:val="00FB1A1D"/>
    <w:rsid w:val="00FB1CF6"/>
    <w:rsid w:val="00FB1E4C"/>
    <w:rsid w:val="00FB1F91"/>
    <w:rsid w:val="00FB201E"/>
    <w:rsid w:val="00FB24E7"/>
    <w:rsid w:val="00FB26CB"/>
    <w:rsid w:val="00FB2970"/>
    <w:rsid w:val="00FB2A82"/>
    <w:rsid w:val="00FB3D74"/>
    <w:rsid w:val="00FB3E07"/>
    <w:rsid w:val="00FB3ECE"/>
    <w:rsid w:val="00FB407B"/>
    <w:rsid w:val="00FB40CD"/>
    <w:rsid w:val="00FB4537"/>
    <w:rsid w:val="00FB4567"/>
    <w:rsid w:val="00FB46C3"/>
    <w:rsid w:val="00FB47A0"/>
    <w:rsid w:val="00FB49F9"/>
    <w:rsid w:val="00FB4F73"/>
    <w:rsid w:val="00FB527A"/>
    <w:rsid w:val="00FB52BC"/>
    <w:rsid w:val="00FB564A"/>
    <w:rsid w:val="00FB57C3"/>
    <w:rsid w:val="00FB6394"/>
    <w:rsid w:val="00FB63CC"/>
    <w:rsid w:val="00FB67D1"/>
    <w:rsid w:val="00FB68A8"/>
    <w:rsid w:val="00FB694D"/>
    <w:rsid w:val="00FB6C1F"/>
    <w:rsid w:val="00FB6D12"/>
    <w:rsid w:val="00FB6F11"/>
    <w:rsid w:val="00FB701E"/>
    <w:rsid w:val="00FB71A8"/>
    <w:rsid w:val="00FB73C5"/>
    <w:rsid w:val="00FB73F9"/>
    <w:rsid w:val="00FB7681"/>
    <w:rsid w:val="00FB7909"/>
    <w:rsid w:val="00FB7F54"/>
    <w:rsid w:val="00FC028B"/>
    <w:rsid w:val="00FC02F6"/>
    <w:rsid w:val="00FC0831"/>
    <w:rsid w:val="00FC0946"/>
    <w:rsid w:val="00FC099A"/>
    <w:rsid w:val="00FC0DC1"/>
    <w:rsid w:val="00FC0FC8"/>
    <w:rsid w:val="00FC1993"/>
    <w:rsid w:val="00FC1D96"/>
    <w:rsid w:val="00FC1F46"/>
    <w:rsid w:val="00FC2290"/>
    <w:rsid w:val="00FC241F"/>
    <w:rsid w:val="00FC2741"/>
    <w:rsid w:val="00FC27C9"/>
    <w:rsid w:val="00FC2B7E"/>
    <w:rsid w:val="00FC3208"/>
    <w:rsid w:val="00FC32C2"/>
    <w:rsid w:val="00FC3409"/>
    <w:rsid w:val="00FC376F"/>
    <w:rsid w:val="00FC3CC7"/>
    <w:rsid w:val="00FC43C4"/>
    <w:rsid w:val="00FC4752"/>
    <w:rsid w:val="00FC4ACF"/>
    <w:rsid w:val="00FC4EBB"/>
    <w:rsid w:val="00FC5112"/>
    <w:rsid w:val="00FC553B"/>
    <w:rsid w:val="00FC57DD"/>
    <w:rsid w:val="00FC597E"/>
    <w:rsid w:val="00FC5DCE"/>
    <w:rsid w:val="00FC5DDB"/>
    <w:rsid w:val="00FC5E57"/>
    <w:rsid w:val="00FC6F18"/>
    <w:rsid w:val="00FC72A9"/>
    <w:rsid w:val="00FC740A"/>
    <w:rsid w:val="00FC75BD"/>
    <w:rsid w:val="00FC7ACA"/>
    <w:rsid w:val="00FC7CFE"/>
    <w:rsid w:val="00FC7E09"/>
    <w:rsid w:val="00FD0332"/>
    <w:rsid w:val="00FD0616"/>
    <w:rsid w:val="00FD0669"/>
    <w:rsid w:val="00FD06E5"/>
    <w:rsid w:val="00FD0927"/>
    <w:rsid w:val="00FD0A8E"/>
    <w:rsid w:val="00FD0DF4"/>
    <w:rsid w:val="00FD0F8B"/>
    <w:rsid w:val="00FD186D"/>
    <w:rsid w:val="00FD1B9A"/>
    <w:rsid w:val="00FD1C02"/>
    <w:rsid w:val="00FD1EDE"/>
    <w:rsid w:val="00FD26BA"/>
    <w:rsid w:val="00FD2B87"/>
    <w:rsid w:val="00FD2BF7"/>
    <w:rsid w:val="00FD2CD2"/>
    <w:rsid w:val="00FD2E15"/>
    <w:rsid w:val="00FD3844"/>
    <w:rsid w:val="00FD3A86"/>
    <w:rsid w:val="00FD3EDA"/>
    <w:rsid w:val="00FD43E0"/>
    <w:rsid w:val="00FD449D"/>
    <w:rsid w:val="00FD4A23"/>
    <w:rsid w:val="00FD4BA1"/>
    <w:rsid w:val="00FD5046"/>
    <w:rsid w:val="00FD5292"/>
    <w:rsid w:val="00FD5B87"/>
    <w:rsid w:val="00FD5DA4"/>
    <w:rsid w:val="00FD5F86"/>
    <w:rsid w:val="00FD6004"/>
    <w:rsid w:val="00FD6020"/>
    <w:rsid w:val="00FD62E3"/>
    <w:rsid w:val="00FD63C2"/>
    <w:rsid w:val="00FD64E6"/>
    <w:rsid w:val="00FD7955"/>
    <w:rsid w:val="00FD7BEF"/>
    <w:rsid w:val="00FD7D98"/>
    <w:rsid w:val="00FE0092"/>
    <w:rsid w:val="00FE02FC"/>
    <w:rsid w:val="00FE0408"/>
    <w:rsid w:val="00FE04B5"/>
    <w:rsid w:val="00FE0CB8"/>
    <w:rsid w:val="00FE1220"/>
    <w:rsid w:val="00FE12E7"/>
    <w:rsid w:val="00FE130E"/>
    <w:rsid w:val="00FE1364"/>
    <w:rsid w:val="00FE1570"/>
    <w:rsid w:val="00FE1B3C"/>
    <w:rsid w:val="00FE1EA3"/>
    <w:rsid w:val="00FE1FF9"/>
    <w:rsid w:val="00FE22E4"/>
    <w:rsid w:val="00FE2312"/>
    <w:rsid w:val="00FE23A1"/>
    <w:rsid w:val="00FE267E"/>
    <w:rsid w:val="00FE27F1"/>
    <w:rsid w:val="00FE303C"/>
    <w:rsid w:val="00FE3063"/>
    <w:rsid w:val="00FE318F"/>
    <w:rsid w:val="00FE435C"/>
    <w:rsid w:val="00FE4395"/>
    <w:rsid w:val="00FE4684"/>
    <w:rsid w:val="00FE4DF2"/>
    <w:rsid w:val="00FE544C"/>
    <w:rsid w:val="00FE56AA"/>
    <w:rsid w:val="00FE5D44"/>
    <w:rsid w:val="00FE6379"/>
    <w:rsid w:val="00FE675A"/>
    <w:rsid w:val="00FE68D9"/>
    <w:rsid w:val="00FE755D"/>
    <w:rsid w:val="00FE7B1B"/>
    <w:rsid w:val="00FE7BA1"/>
    <w:rsid w:val="00FE7DA6"/>
    <w:rsid w:val="00FF05DB"/>
    <w:rsid w:val="00FF0A3B"/>
    <w:rsid w:val="00FF0B86"/>
    <w:rsid w:val="00FF0C49"/>
    <w:rsid w:val="00FF0F30"/>
    <w:rsid w:val="00FF135C"/>
    <w:rsid w:val="00FF1410"/>
    <w:rsid w:val="00FF1652"/>
    <w:rsid w:val="00FF18EB"/>
    <w:rsid w:val="00FF1AC8"/>
    <w:rsid w:val="00FF1B44"/>
    <w:rsid w:val="00FF1F3D"/>
    <w:rsid w:val="00FF21AB"/>
    <w:rsid w:val="00FF2254"/>
    <w:rsid w:val="00FF24DA"/>
    <w:rsid w:val="00FF24F5"/>
    <w:rsid w:val="00FF283D"/>
    <w:rsid w:val="00FF2932"/>
    <w:rsid w:val="00FF2BBA"/>
    <w:rsid w:val="00FF2C45"/>
    <w:rsid w:val="00FF3190"/>
    <w:rsid w:val="00FF31D6"/>
    <w:rsid w:val="00FF31FE"/>
    <w:rsid w:val="00FF341B"/>
    <w:rsid w:val="00FF36C1"/>
    <w:rsid w:val="00FF3D53"/>
    <w:rsid w:val="00FF3E24"/>
    <w:rsid w:val="00FF40D2"/>
    <w:rsid w:val="00FF4243"/>
    <w:rsid w:val="00FF4380"/>
    <w:rsid w:val="00FF49C8"/>
    <w:rsid w:val="00FF4EBD"/>
    <w:rsid w:val="00FF5089"/>
    <w:rsid w:val="00FF518B"/>
    <w:rsid w:val="00FF51EA"/>
    <w:rsid w:val="00FF5B7C"/>
    <w:rsid w:val="00FF5DEC"/>
    <w:rsid w:val="00FF627B"/>
    <w:rsid w:val="00FF642A"/>
    <w:rsid w:val="00FF69C0"/>
    <w:rsid w:val="00FF6BCA"/>
    <w:rsid w:val="00FF7609"/>
    <w:rsid w:val="00FF7961"/>
    <w:rsid w:val="00FF7D67"/>
    <w:rsid w:val="00FF7DBE"/>
  </w:rsids>
  <m:mathPr>
    <m:mathFont m:val="Cambria Math"/>
    <m:brkBin m:val="before"/>
    <m:brkBinSub m:val="--"/>
    <m:smallFrac m:val="0"/>
    <m:dispDef/>
    <m:lMargin m:val="0"/>
    <m:rMargin m:val="0"/>
    <m:defJc m:val="centerGroup"/>
    <m:wrapIndent m:val="1440"/>
    <m:intLim m:val="subSup"/>
    <m:naryLim m:val="undOvr"/>
  </m:mathPr>
  <w:themeFontLang w:val="en-GB"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style="mso-position-horizontal:center;mso-position-horizontal-relative:margin;mso-position-vertical:center;mso-position-vertical-relative:margin" fill="f" fillcolor="#a6a6a6" stroke="f">
      <v:fill color="#a6a6a6" on="f"/>
      <v:stroke on="f"/>
      <v:shadow color="#86868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500"/>
    <w:pPr>
      <w:jc w:val="both"/>
    </w:pPr>
    <w:rPr>
      <w:rFonts w:ascii="Arial" w:hAnsi="Arial"/>
      <w:sz w:val="22"/>
      <w:lang w:eastAsia="de-DE"/>
    </w:rPr>
  </w:style>
  <w:style w:type="paragraph" w:styleId="Heading1">
    <w:name w:val="heading 1"/>
    <w:basedOn w:val="Normal"/>
    <w:next w:val="Normal"/>
    <w:link w:val="Heading1Char"/>
    <w:qFormat/>
    <w:rsid w:val="00971E74"/>
    <w:pPr>
      <w:keepNext/>
      <w:keepLines/>
      <w:numPr>
        <w:numId w:val="14"/>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numPr>
        <w:ilvl w:val="2"/>
        <w:numId w:val="14"/>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numPr>
        <w:ilvl w:val="3"/>
        <w:numId w:val="14"/>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numPr>
        <w:ilvl w:val="4"/>
        <w:numId w:val="14"/>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numPr>
        <w:ilvl w:val="5"/>
        <w:numId w:val="14"/>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numPr>
        <w:ilvl w:val="6"/>
        <w:numId w:val="14"/>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numPr>
        <w:ilvl w:val="7"/>
        <w:numId w:val="14"/>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A41DB6"/>
    <w:pPr>
      <w:ind w:left="2268" w:hanging="992"/>
    </w:pPr>
    <w:rPr>
      <w:b w:val="0"/>
      <w:caps w:val="0"/>
    </w:rPr>
  </w:style>
  <w:style w:type="paragraph" w:styleId="TOC2">
    <w:name w:val="toc 2"/>
    <w:basedOn w:val="TOC1"/>
    <w:link w:val="TOC2Char"/>
    <w:uiPriority w:val="39"/>
    <w:rsid w:val="00B346F8"/>
    <w:pPr>
      <w:ind w:left="1276" w:hanging="709"/>
    </w:pPr>
    <w:rPr>
      <w:b w:val="0"/>
      <w:caps w:val="0"/>
    </w:rPr>
  </w:style>
  <w:style w:type="paragraph" w:styleId="TOC1">
    <w:name w:val="toc 1"/>
    <w:basedOn w:val="Normal"/>
    <w:link w:val="TOC1Char"/>
    <w:uiPriority w:val="39"/>
    <w:rsid w:val="00C11C8B"/>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DNV-FT"/>
    <w:basedOn w:val="Normal"/>
    <w:link w:val="FootnoteTextChar"/>
    <w:rsid w:val="0028633C"/>
    <w:pPr>
      <w:keepLines/>
      <w:numPr>
        <w:numId w:val="13"/>
      </w:numPr>
      <w:spacing w:before="120" w:after="60"/>
    </w:pPr>
    <w:rPr>
      <w:sz w:val="20"/>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rsid w:val="00CC25EE"/>
    <w:rPr>
      <w:rFonts w:eastAsia="MS Mincho"/>
      <w:sz w:val="20"/>
      <w:lang w:eastAsia="en-US"/>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A41DB6"/>
    <w:pPr>
      <w:ind w:left="3544" w:hanging="1276"/>
    </w:pPr>
    <w:rPr>
      <w:b w:val="0"/>
      <w:caps w:val="0"/>
      <w:noProof/>
    </w:rPr>
  </w:style>
  <w:style w:type="paragraph" w:styleId="TOC5">
    <w:name w:val="toc 5"/>
    <w:basedOn w:val="TOC1"/>
    <w:uiPriority w:val="39"/>
    <w:rsid w:val="00A41DB6"/>
    <w:pPr>
      <w:ind w:left="5103" w:hanging="1559"/>
    </w:pPr>
    <w:rPr>
      <w:b w:val="0"/>
      <w:caps w:val="0"/>
      <w:noProof/>
    </w:rPr>
  </w:style>
  <w:style w:type="paragraph" w:styleId="TOC6">
    <w:name w:val="toc 6"/>
    <w:basedOn w:val="TOC1"/>
    <w:next w:val="Normal"/>
    <w:uiPriority w:val="39"/>
    <w:rsid w:val="00DE7548"/>
    <w:pPr>
      <w:ind w:left="1588" w:hanging="1588"/>
    </w:pPr>
    <w:rPr>
      <w:noProof/>
    </w:rPr>
  </w:style>
  <w:style w:type="paragraph" w:styleId="TOC7">
    <w:name w:val="toc 7"/>
    <w:basedOn w:val="Normal"/>
    <w:next w:val="Normal"/>
    <w:autoRedefine/>
    <w:uiPriority w:val="39"/>
    <w:rsid w:val="00A14BC6"/>
    <w:pPr>
      <w:ind w:left="1320"/>
    </w:pPr>
  </w:style>
  <w:style w:type="paragraph" w:styleId="TOC8">
    <w:name w:val="toc 8"/>
    <w:basedOn w:val="Normal"/>
    <w:next w:val="Normal"/>
    <w:autoRedefine/>
    <w:uiPriority w:val="39"/>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2"/>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2"/>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2"/>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2"/>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2"/>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uiPriority w:val="99"/>
    <w:rsid w:val="00AC2C95"/>
    <w:pPr>
      <w:numPr>
        <w:numId w:val="8"/>
      </w:numPr>
      <w:spacing w:before="180"/>
    </w:pPr>
    <w:rPr>
      <w:rFonts w:cs="Arial"/>
      <w:szCs w:val="22"/>
    </w:rPr>
  </w:style>
  <w:style w:type="paragraph" w:customStyle="1" w:styleId="SDMSubPara1">
    <w:name w:val="SDMSubPara1"/>
    <w:basedOn w:val="Normal"/>
    <w:rsid w:val="008F5CDF"/>
    <w:pPr>
      <w:numPr>
        <w:ilvl w:val="1"/>
        <w:numId w:val="8"/>
      </w:numPr>
      <w:tabs>
        <w:tab w:val="clear" w:pos="851"/>
        <w:tab w:val="num" w:pos="709"/>
      </w:tabs>
      <w:spacing w:before="180"/>
      <w:ind w:left="1418"/>
    </w:pPr>
    <w:rPr>
      <w:rFonts w:cs="Arial"/>
      <w:szCs w:val="22"/>
    </w:rPr>
  </w:style>
  <w:style w:type="paragraph" w:customStyle="1" w:styleId="SDMSubPara2">
    <w:name w:val="SDMSubPara2"/>
    <w:basedOn w:val="Normal"/>
    <w:rsid w:val="008F5CDF"/>
    <w:pPr>
      <w:numPr>
        <w:ilvl w:val="2"/>
        <w:numId w:val="8"/>
      </w:numPr>
      <w:spacing w:before="180"/>
    </w:pPr>
    <w:rPr>
      <w:rFonts w:cs="Arial"/>
      <w:szCs w:val="22"/>
    </w:rPr>
  </w:style>
  <w:style w:type="character" w:customStyle="1" w:styleId="FootnoteTextChar">
    <w:name w:val="Footnote Text Char"/>
    <w:aliases w:val="DNV-FT Char"/>
    <w:link w:val="FootnoteText"/>
    <w:rsid w:val="0028633C"/>
    <w:rPr>
      <w:rFonts w:ascii="Arial" w:hAnsi="Arial"/>
      <w:lang w:eastAsia="de-DE"/>
    </w:rPr>
  </w:style>
  <w:style w:type="table" w:customStyle="1" w:styleId="SDMTable">
    <w:name w:val="SDMTable"/>
    <w:basedOn w:val="TableNormal"/>
    <w:rsid w:val="007B4613"/>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57436D"/>
    <w:pPr>
      <w:keepNext/>
      <w:spacing w:before="80" w:after="80"/>
    </w:pPr>
    <w:rPr>
      <w:rFonts w:ascii="Arial" w:hAnsi="Arial"/>
    </w:rP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0940E6"/>
    <w:pPr>
      <w:keepLines/>
      <w:numPr>
        <w:numId w:val="15"/>
      </w:numPr>
      <w:spacing w:before="80" w:after="80"/>
    </w:pPr>
    <w:rPr>
      <w:rFonts w:cs="Arial"/>
      <w:sz w:val="20"/>
    </w:rPr>
  </w:style>
  <w:style w:type="character" w:customStyle="1" w:styleId="SDMDocInfoTextChar">
    <w:name w:val="SDMDocInfoText Char"/>
    <w:link w:val="SDMDocInfoText"/>
    <w:rsid w:val="000940E6"/>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8"/>
      </w:numPr>
      <w:spacing w:before="180"/>
      <w:ind w:left="2721" w:hanging="595"/>
    </w:pPr>
  </w:style>
  <w:style w:type="paragraph" w:customStyle="1" w:styleId="SDMSubPara4">
    <w:name w:val="SDMSubPara4"/>
    <w:basedOn w:val="Normal"/>
    <w:rsid w:val="008F5CDF"/>
    <w:pPr>
      <w:numPr>
        <w:ilvl w:val="4"/>
        <w:numId w:val="8"/>
      </w:numPr>
      <w:spacing w:before="180"/>
    </w:pPr>
  </w:style>
  <w:style w:type="character" w:customStyle="1" w:styleId="TOC1Char">
    <w:name w:val="TOC 1 Char"/>
    <w:link w:val="TOC1"/>
    <w:uiPriority w:val="39"/>
    <w:rsid w:val="00C11C8B"/>
    <w:rPr>
      <w:rFonts w:ascii="Arial" w:hAnsi="Arial" w:cs="Arial"/>
      <w:b/>
      <w:caps/>
      <w:sz w:val="21"/>
      <w:szCs w:val="21"/>
      <w:lang w:eastAsia="de-DE"/>
    </w:rPr>
  </w:style>
  <w:style w:type="character" w:customStyle="1" w:styleId="TOC2Char">
    <w:name w:val="TOC 2 Char"/>
    <w:link w:val="TOC2"/>
    <w:uiPriority w:val="39"/>
    <w:rsid w:val="00B346F8"/>
    <w:rPr>
      <w:rFonts w:ascii="Arial" w:hAnsi="Arial" w:cs="Arial"/>
      <w:sz w:val="21"/>
      <w:szCs w:val="21"/>
      <w:lang w:eastAsia="de-DE"/>
    </w:rPr>
  </w:style>
  <w:style w:type="character" w:customStyle="1" w:styleId="TOC3Char">
    <w:name w:val="TOC 3 Char"/>
    <w:link w:val="TOC3"/>
    <w:uiPriority w:val="39"/>
    <w:rsid w:val="00A41DB6"/>
    <w:rPr>
      <w:rFonts w:ascii="Arial" w:hAnsi="Arial" w:cs="Arial"/>
      <w:sz w:val="21"/>
      <w:szCs w:val="21"/>
      <w:lang w:eastAsia="de-DE"/>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E30033"/>
    <w:pPr>
      <w:keepNext/>
      <w:keepLines/>
    </w:pPr>
    <w:rPr>
      <w:rFonts w:cs="Arial"/>
      <w:i/>
      <w:sz w:val="16"/>
      <w:szCs w:val="16"/>
    </w:rPr>
  </w:style>
  <w:style w:type="table" w:customStyle="1" w:styleId="SDMBox">
    <w:name w:val="SDMBox"/>
    <w:basedOn w:val="TableNormal"/>
    <w:rsid w:val="005E4CB4"/>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bottom w:w="2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1"/>
      </w:numPr>
    </w:pPr>
  </w:style>
  <w:style w:type="numbering" w:customStyle="1" w:styleId="SDMHeadList">
    <w:name w:val="SDMHeadList"/>
    <w:uiPriority w:val="99"/>
    <w:rsid w:val="00670750"/>
    <w:pPr>
      <w:numPr>
        <w:numId w:val="4"/>
      </w:numPr>
    </w:pPr>
  </w:style>
  <w:style w:type="numbering" w:customStyle="1" w:styleId="SDMTableBoxParaNumberedList">
    <w:name w:val="SDMTable&amp;BoxParaNumberedList"/>
    <w:rsid w:val="006C3E07"/>
    <w:pPr>
      <w:numPr>
        <w:numId w:val="2"/>
      </w:numPr>
    </w:pPr>
  </w:style>
  <w:style w:type="paragraph" w:customStyle="1" w:styleId="SDMAppTitle">
    <w:name w:val="SDMAppTitle"/>
    <w:basedOn w:val="SDMHead1"/>
    <w:next w:val="SDMApp1"/>
    <w:qFormat/>
    <w:rsid w:val="002F069F"/>
    <w:pPr>
      <w:pageBreakBefore/>
      <w:numPr>
        <w:numId w:val="28"/>
      </w:numPr>
      <w:spacing w:before="120" w:after="600"/>
    </w:pPr>
  </w:style>
  <w:style w:type="paragraph" w:customStyle="1" w:styleId="SDMApp1">
    <w:name w:val="SDMApp1"/>
    <w:basedOn w:val="SDMHead2"/>
    <w:qFormat/>
    <w:rsid w:val="002F069F"/>
    <w:pPr>
      <w:numPr>
        <w:numId w:val="28"/>
      </w:numPr>
      <w:outlineLvl w:val="9"/>
    </w:pPr>
  </w:style>
  <w:style w:type="paragraph" w:customStyle="1" w:styleId="SDMApp2">
    <w:name w:val="SDMApp2"/>
    <w:basedOn w:val="SDMHead3"/>
    <w:qFormat/>
    <w:rsid w:val="002F069F"/>
    <w:pPr>
      <w:numPr>
        <w:numId w:val="28"/>
      </w:numPr>
      <w:outlineLvl w:val="9"/>
    </w:pPr>
  </w:style>
  <w:style w:type="paragraph" w:customStyle="1" w:styleId="SDMApp3">
    <w:name w:val="SDMApp3"/>
    <w:basedOn w:val="SDMHead4"/>
    <w:qFormat/>
    <w:rsid w:val="002F069F"/>
    <w:pPr>
      <w:numPr>
        <w:numId w:val="28"/>
      </w:numPr>
      <w:outlineLvl w:val="9"/>
    </w:pPr>
  </w:style>
  <w:style w:type="paragraph" w:customStyle="1" w:styleId="SDMApp4">
    <w:name w:val="SDMApp4"/>
    <w:basedOn w:val="SDMHead5"/>
    <w:qFormat/>
    <w:rsid w:val="002F069F"/>
    <w:pPr>
      <w:numPr>
        <w:numId w:val="28"/>
      </w:numPr>
      <w:outlineLvl w:val="9"/>
    </w:pPr>
  </w:style>
  <w:style w:type="numbering" w:customStyle="1" w:styleId="SDMAppHeadList">
    <w:name w:val="SDMAppHeadList"/>
    <w:uiPriority w:val="99"/>
    <w:rsid w:val="002F069F"/>
    <w:pPr>
      <w:numPr>
        <w:numId w:val="3"/>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8B7552"/>
    <w:pPr>
      <w:numPr>
        <w:numId w:val="18"/>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5"/>
      </w:numPr>
    </w:pPr>
  </w:style>
  <w:style w:type="paragraph" w:customStyle="1" w:styleId="SDMCovNoteHead1">
    <w:name w:val="SDMCovNoteHead1"/>
    <w:basedOn w:val="Normal"/>
    <w:rsid w:val="00D25DF5"/>
    <w:pPr>
      <w:keepNext/>
      <w:keepLines/>
      <w:numPr>
        <w:numId w:val="7"/>
      </w:numPr>
      <w:suppressAutoHyphens/>
      <w:spacing w:before="240" w:after="60"/>
    </w:pPr>
    <w:rPr>
      <w:b/>
      <w:sz w:val="24"/>
    </w:rPr>
  </w:style>
  <w:style w:type="paragraph" w:customStyle="1" w:styleId="SDMCovNoteHead2">
    <w:name w:val="SDMCovNoteHead2"/>
    <w:basedOn w:val="Normal"/>
    <w:rsid w:val="00D25DF5"/>
    <w:pPr>
      <w:keepNext/>
      <w:keepLines/>
      <w:numPr>
        <w:ilvl w:val="1"/>
        <w:numId w:val="7"/>
      </w:numPr>
      <w:spacing w:before="240" w:after="60"/>
    </w:pPr>
    <w:rPr>
      <w:b/>
    </w:rPr>
  </w:style>
  <w:style w:type="paragraph" w:customStyle="1" w:styleId="SDMCovNoteHead3">
    <w:name w:val="SDMCovNoteHead3"/>
    <w:basedOn w:val="Normal"/>
    <w:rsid w:val="00D25DF5"/>
    <w:pPr>
      <w:keepNext/>
      <w:keepLines/>
      <w:numPr>
        <w:ilvl w:val="2"/>
        <w:numId w:val="7"/>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8B7552"/>
    <w:pPr>
      <w:numPr>
        <w:numId w:val="6"/>
      </w:numPr>
    </w:pPr>
  </w:style>
  <w:style w:type="paragraph" w:customStyle="1" w:styleId="SDMTableBoxFigureFootnoteSL1">
    <w:name w:val="SDMTableBoxFigureFootnoteSL1"/>
    <w:basedOn w:val="SDMTableBoxFigureFootnote"/>
    <w:qFormat/>
    <w:rsid w:val="00907133"/>
    <w:pPr>
      <w:numPr>
        <w:ilvl w:val="1"/>
      </w:numPr>
      <w:spacing w:before="40"/>
    </w:pPr>
  </w:style>
  <w:style w:type="paragraph" w:customStyle="1" w:styleId="SDMTableBoxFigureFootnoteSL2">
    <w:name w:val="SDMTableBoxFigureFootnoteSL2"/>
    <w:basedOn w:val="SDMTableBoxFigureFootnote"/>
    <w:qFormat/>
    <w:rsid w:val="00907133"/>
    <w:pPr>
      <w:numPr>
        <w:ilvl w:val="2"/>
      </w:numPr>
      <w:spacing w:before="40"/>
    </w:pPr>
  </w:style>
  <w:style w:type="paragraph" w:customStyle="1" w:styleId="SDMTableBoxFigureFootnoteSL3">
    <w:name w:val="SDMTableBoxFigureFootnoteSL3"/>
    <w:basedOn w:val="SDMTableBoxFigureFootnote"/>
    <w:qFormat/>
    <w:rsid w:val="00907133"/>
    <w:pPr>
      <w:numPr>
        <w:ilvl w:val="3"/>
      </w:numPr>
      <w:spacing w:before="40"/>
    </w:pPr>
  </w:style>
  <w:style w:type="paragraph" w:customStyle="1" w:styleId="SDMTableBoxFigureFootnoteSL4">
    <w:name w:val="SDMTableBoxFigureFootnoteSL4"/>
    <w:basedOn w:val="SDMTableBoxFigureFootnote"/>
    <w:qFormat/>
    <w:rsid w:val="00907133"/>
    <w:pPr>
      <w:numPr>
        <w:ilvl w:val="4"/>
      </w:numPr>
      <w:spacing w:before="40"/>
    </w:pPr>
  </w:style>
  <w:style w:type="paragraph" w:customStyle="1" w:styleId="SDMTableBoxFigureFootnoteSL5">
    <w:name w:val="SDMTableBoxFigureFootnoteSL5"/>
    <w:basedOn w:val="SDMTableBoxFigureFootnote"/>
    <w:qFormat/>
    <w:rsid w:val="00907133"/>
    <w:pPr>
      <w:numPr>
        <w:ilvl w:val="5"/>
      </w:numPr>
      <w:spacing w:before="40"/>
    </w:pPr>
  </w:style>
  <w:style w:type="character" w:styleId="PlaceholderText">
    <w:name w:val="Placeholder Text"/>
    <w:basedOn w:val="DefaultParagraphFont"/>
    <w:uiPriority w:val="99"/>
    <w:semiHidden/>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4956B9"/>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C57ED8"/>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183BCF"/>
    <w:tbl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bottom w:w="2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49797A"/>
    <w:rPr>
      <w:rFonts w:ascii="Arial" w:hAnsi="Arial"/>
      <w:sz w:val="22"/>
    </w:rPr>
    <w:tblPr>
      <w:tblInd w:w="680" w:type="dxa"/>
    </w:tblPr>
    <w:trPr>
      <w:cantSplit/>
    </w:trPr>
  </w:style>
  <w:style w:type="paragraph" w:customStyle="1" w:styleId="SDMTableBoxParaNotNumbered">
    <w:name w:val="SDMTable&amp;BoxParaNotNumbered"/>
    <w:basedOn w:val="Normal"/>
    <w:qFormat/>
    <w:rsid w:val="00CC398D"/>
    <w:pPr>
      <w:jc w:val="left"/>
    </w:pPr>
    <w:rPr>
      <w:sz w:val="20"/>
    </w:rPr>
  </w:style>
  <w:style w:type="paragraph" w:customStyle="1" w:styleId="SDMTableBoxParaNumbered">
    <w:name w:val="SDMTable&amp;BoxParaNumbered"/>
    <w:basedOn w:val="Normal"/>
    <w:qFormat/>
    <w:rsid w:val="006C3E07"/>
    <w:pPr>
      <w:numPr>
        <w:numId w:val="2"/>
      </w:numPr>
      <w:jc w:val="left"/>
    </w:pPr>
    <w:rPr>
      <w:sz w:val="20"/>
    </w:rPr>
  </w:style>
  <w:style w:type="paragraph" w:customStyle="1" w:styleId="SDMMethEquationNr">
    <w:name w:val="SDMMethEquationNr"/>
    <w:basedOn w:val="SDMMethEquation"/>
    <w:qFormat/>
    <w:rsid w:val="006E5800"/>
    <w:pPr>
      <w:keepNext/>
      <w:numPr>
        <w:numId w:val="20"/>
      </w:numPr>
      <w:jc w:val="right"/>
    </w:pPr>
    <w:rPr>
      <w:sz w:val="20"/>
    </w:rPr>
  </w:style>
  <w:style w:type="numbering" w:customStyle="1" w:styleId="SDMMethEquationNrList">
    <w:name w:val="SDMMethEquationNrList"/>
    <w:uiPriority w:val="99"/>
    <w:rsid w:val="00725BB6"/>
    <w:pPr>
      <w:numPr>
        <w:numId w:val="11"/>
      </w:numPr>
    </w:pPr>
  </w:style>
  <w:style w:type="paragraph" w:styleId="ListParagraph">
    <w:name w:val="List Paragraph"/>
    <w:basedOn w:val="Normal"/>
    <w:uiPriority w:val="34"/>
    <w:qFormat/>
    <w:rsid w:val="002B6960"/>
    <w:pPr>
      <w:ind w:left="720"/>
      <w:contextualSpacing/>
    </w:pPr>
  </w:style>
  <w:style w:type="table" w:customStyle="1" w:styleId="SDMTableFullPage">
    <w:name w:val="SDMTableFullPage"/>
    <w:basedOn w:val="SDMTable"/>
    <w:uiPriority w:val="99"/>
    <w:rsid w:val="00A27F63"/>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A27F63"/>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C170E5"/>
    <w:pPr>
      <w:ind w:left="0" w:firstLine="0"/>
    </w:pPr>
  </w:style>
  <w:style w:type="character" w:styleId="FootnoteReference">
    <w:name w:val="footnote reference"/>
    <w:basedOn w:val="DefaultParagraphFont"/>
    <w:rsid w:val="00D90755"/>
    <w:rPr>
      <w:vertAlign w:val="superscript"/>
    </w:rPr>
  </w:style>
  <w:style w:type="numbering" w:customStyle="1" w:styleId="SDMFootnoteList">
    <w:name w:val="SDMFootnoteList"/>
    <w:uiPriority w:val="99"/>
    <w:rsid w:val="0028633C"/>
    <w:pPr>
      <w:numPr>
        <w:numId w:val="13"/>
      </w:numPr>
    </w:pPr>
  </w:style>
  <w:style w:type="numbering" w:customStyle="1" w:styleId="SDMDocInfoTextBullets">
    <w:name w:val="SDMDocInfoTextBullets"/>
    <w:uiPriority w:val="99"/>
    <w:rsid w:val="00AF21A4"/>
    <w:pPr>
      <w:numPr>
        <w:numId w:val="15"/>
      </w:numPr>
    </w:pPr>
  </w:style>
  <w:style w:type="table" w:customStyle="1" w:styleId="SDMBoxFullPage">
    <w:name w:val="SDMBoxFullPage"/>
    <w:basedOn w:val="SDMBox"/>
    <w:uiPriority w:val="99"/>
    <w:rsid w:val="00CB3238"/>
    <w:tblPr>
      <w:jc w:val="center"/>
      <w:tblInd w:w="0" w:type="dxa"/>
    </w:tblPr>
    <w:trPr>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D767B7"/>
    <w:pPr>
      <w:numPr>
        <w:numId w:val="19"/>
      </w:numPr>
    </w:pPr>
  </w:style>
  <w:style w:type="paragraph" w:customStyle="1" w:styleId="SDMTableBoxFigureFootnoteSL1FullPage">
    <w:name w:val="SDMTableBoxFigureFootnoteSL1FullPage"/>
    <w:basedOn w:val="SDMTableBoxFigureFootnoteSL1"/>
    <w:rsid w:val="00D767B7"/>
    <w:pPr>
      <w:numPr>
        <w:numId w:val="19"/>
      </w:numPr>
    </w:pPr>
  </w:style>
  <w:style w:type="paragraph" w:customStyle="1" w:styleId="SDMTableBoxFigureFootnoteSL2FullPage">
    <w:name w:val="SDMTableBoxFigureFootnoteSL2FullPage"/>
    <w:basedOn w:val="SDMTableBoxFigureFootnoteSL2"/>
    <w:rsid w:val="00D767B7"/>
    <w:pPr>
      <w:numPr>
        <w:numId w:val="19"/>
      </w:numPr>
    </w:pPr>
  </w:style>
  <w:style w:type="paragraph" w:customStyle="1" w:styleId="SDMTableBoxFigureFootnoteSL3FullPage">
    <w:name w:val="SDMTableBoxFigureFootnoteSL3FullPage"/>
    <w:basedOn w:val="SDMTableBoxFigureFootnoteSL3"/>
    <w:rsid w:val="00D767B7"/>
    <w:pPr>
      <w:numPr>
        <w:numId w:val="19"/>
      </w:numPr>
      <w:ind w:left="1248" w:hanging="397"/>
    </w:pPr>
  </w:style>
  <w:style w:type="paragraph" w:customStyle="1" w:styleId="SDMTableBoxFigureFootnoteSL4FullPage">
    <w:name w:val="SDMTableBoxFigureFootnoteSL4FullPage"/>
    <w:basedOn w:val="SDMTableBoxFigureFootnoteSL4"/>
    <w:rsid w:val="00D767B7"/>
    <w:pPr>
      <w:numPr>
        <w:numId w:val="19"/>
      </w:numPr>
      <w:ind w:left="1587" w:hanging="340"/>
    </w:pPr>
  </w:style>
  <w:style w:type="paragraph" w:customStyle="1" w:styleId="SDMTableBoxFigureFootnoteSL5FullPage">
    <w:name w:val="SDMTableBoxFigureFootnoteSL5FullPage"/>
    <w:basedOn w:val="SDMTableBoxFigureFootnoteSL5"/>
    <w:rsid w:val="00D767B7"/>
    <w:pPr>
      <w:numPr>
        <w:numId w:val="19"/>
      </w:numPr>
      <w:ind w:left="2042" w:hanging="454"/>
    </w:pPr>
  </w:style>
  <w:style w:type="numbering" w:customStyle="1" w:styleId="SDMTableBoxFigureFootnoteFullPageList">
    <w:name w:val="SDMTableBoxFigureFootnoteFullPageList"/>
    <w:uiPriority w:val="99"/>
    <w:rsid w:val="00DF48B4"/>
    <w:pPr>
      <w:numPr>
        <w:numId w:val="17"/>
      </w:numPr>
    </w:pPr>
  </w:style>
  <w:style w:type="paragraph" w:customStyle="1" w:styleId="RegPara">
    <w:name w:val="RegPara"/>
    <w:basedOn w:val="Normal"/>
    <w:rsid w:val="00F95B2B"/>
    <w:pPr>
      <w:spacing w:before="180"/>
      <w:jc w:val="left"/>
    </w:pPr>
    <w:rPr>
      <w:rFonts w:ascii="Times New Roman" w:hAnsi="Times New Roman"/>
      <w:lang w:eastAsia="en-US"/>
    </w:rPr>
  </w:style>
  <w:style w:type="paragraph" w:customStyle="1" w:styleId="a">
    <w:name w:val="吹き出し"/>
    <w:basedOn w:val="Normal"/>
    <w:semiHidden/>
    <w:rsid w:val="00BE3450"/>
    <w:pPr>
      <w:jc w:val="left"/>
    </w:pPr>
    <w:rPr>
      <w:rFonts w:eastAsia="MS Gothic"/>
      <w:sz w:val="18"/>
      <w:szCs w:val="18"/>
      <w:lang w:eastAsia="en-US"/>
    </w:rPr>
  </w:style>
  <w:style w:type="numbering" w:customStyle="1" w:styleId="SDMTableBoxParaList">
    <w:name w:val="SDMTable&amp;BoxParaList"/>
    <w:rsid w:val="00600915"/>
    <w:pPr>
      <w:numPr>
        <w:numId w:val="26"/>
      </w:numPr>
    </w:pPr>
  </w:style>
  <w:style w:type="paragraph" w:styleId="BodyText3">
    <w:name w:val="Body Text 3"/>
    <w:basedOn w:val="Normal"/>
    <w:link w:val="BodyText3Char"/>
    <w:rsid w:val="00600915"/>
    <w:pPr>
      <w:jc w:val="left"/>
    </w:pPr>
    <w:rPr>
      <w:bCs/>
      <w:lang w:eastAsia="en-US"/>
    </w:rPr>
  </w:style>
  <w:style w:type="character" w:customStyle="1" w:styleId="BodyText3Char">
    <w:name w:val="Body Text 3 Char"/>
    <w:basedOn w:val="DefaultParagraphFont"/>
    <w:link w:val="BodyText3"/>
    <w:rsid w:val="00600915"/>
    <w:rPr>
      <w:rFonts w:ascii="Arial" w:hAnsi="Arial"/>
      <w:bCs/>
      <w:sz w:val="22"/>
      <w:lang w:eastAsia="en-US"/>
    </w:rPr>
  </w:style>
  <w:style w:type="character" w:styleId="CommentReference">
    <w:name w:val="annotation reference"/>
    <w:basedOn w:val="DefaultParagraphFont"/>
    <w:rsid w:val="001C032F"/>
    <w:rPr>
      <w:sz w:val="16"/>
      <w:szCs w:val="16"/>
    </w:rPr>
  </w:style>
  <w:style w:type="numbering" w:customStyle="1" w:styleId="SDMMethEquationNumberingList">
    <w:name w:val="SDMMethEquationNumberingList"/>
    <w:uiPriority w:val="99"/>
    <w:rsid w:val="00950740"/>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5500"/>
    <w:pPr>
      <w:jc w:val="both"/>
    </w:pPr>
    <w:rPr>
      <w:rFonts w:ascii="Arial" w:hAnsi="Arial"/>
      <w:sz w:val="22"/>
      <w:lang w:eastAsia="de-DE"/>
    </w:rPr>
  </w:style>
  <w:style w:type="paragraph" w:styleId="Heading1">
    <w:name w:val="heading 1"/>
    <w:basedOn w:val="Normal"/>
    <w:next w:val="Normal"/>
    <w:link w:val="Heading1Char"/>
    <w:qFormat/>
    <w:rsid w:val="00971E74"/>
    <w:pPr>
      <w:keepNext/>
      <w:keepLines/>
      <w:numPr>
        <w:numId w:val="14"/>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971E74"/>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971E74"/>
    <w:pPr>
      <w:keepNext/>
      <w:keepLines/>
      <w:numPr>
        <w:ilvl w:val="2"/>
        <w:numId w:val="14"/>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971E74"/>
    <w:pPr>
      <w:keepNext/>
      <w:keepLines/>
      <w:numPr>
        <w:ilvl w:val="3"/>
        <w:numId w:val="14"/>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971E74"/>
    <w:pPr>
      <w:keepNext/>
      <w:keepLines/>
      <w:numPr>
        <w:ilvl w:val="4"/>
        <w:numId w:val="14"/>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971E74"/>
    <w:pPr>
      <w:keepNext/>
      <w:keepLines/>
      <w:numPr>
        <w:ilvl w:val="5"/>
        <w:numId w:val="14"/>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971E74"/>
    <w:pPr>
      <w:keepNext/>
      <w:keepLines/>
      <w:numPr>
        <w:ilvl w:val="6"/>
        <w:numId w:val="14"/>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971E74"/>
    <w:pPr>
      <w:keepNext/>
      <w:keepLines/>
      <w:numPr>
        <w:ilvl w:val="7"/>
        <w:numId w:val="14"/>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971E74"/>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TOC1"/>
    <w:link w:val="TOC3Char"/>
    <w:uiPriority w:val="39"/>
    <w:rsid w:val="00A41DB6"/>
    <w:pPr>
      <w:ind w:left="2268" w:hanging="992"/>
    </w:pPr>
    <w:rPr>
      <w:b w:val="0"/>
      <w:caps w:val="0"/>
    </w:rPr>
  </w:style>
  <w:style w:type="paragraph" w:styleId="TOC2">
    <w:name w:val="toc 2"/>
    <w:basedOn w:val="TOC1"/>
    <w:link w:val="TOC2Char"/>
    <w:uiPriority w:val="39"/>
    <w:rsid w:val="00B346F8"/>
    <w:pPr>
      <w:ind w:left="1276" w:hanging="709"/>
    </w:pPr>
    <w:rPr>
      <w:b w:val="0"/>
      <w:caps w:val="0"/>
    </w:rPr>
  </w:style>
  <w:style w:type="paragraph" w:styleId="TOC1">
    <w:name w:val="toc 1"/>
    <w:basedOn w:val="Normal"/>
    <w:link w:val="TOC1Char"/>
    <w:uiPriority w:val="39"/>
    <w:rsid w:val="00C11C8B"/>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DNV-FT"/>
    <w:basedOn w:val="Normal"/>
    <w:link w:val="FootnoteTextChar"/>
    <w:rsid w:val="0028633C"/>
    <w:pPr>
      <w:keepLines/>
      <w:numPr>
        <w:numId w:val="13"/>
      </w:numPr>
      <w:spacing w:before="120" w:after="60"/>
    </w:pPr>
    <w:rPr>
      <w:sz w:val="20"/>
    </w:rPr>
  </w:style>
  <w:style w:type="character" w:styleId="Hyperlink">
    <w:name w:val="Hyperlink"/>
    <w:uiPriority w:val="99"/>
    <w:rPr>
      <w:color w:val="0000FF"/>
      <w:u w:val="single"/>
    </w:rPr>
  </w:style>
  <w:style w:type="paragraph" w:styleId="EndnoteText">
    <w:name w:val="endnote text"/>
    <w:basedOn w:val="Normal"/>
    <w:rsid w:val="00CC25EE"/>
    <w:rPr>
      <w:rFonts w:eastAsia="MS Mincho"/>
      <w:lang w:eastAsia="en-US"/>
    </w:rPr>
  </w:style>
  <w:style w:type="paragraph" w:styleId="CommentText">
    <w:name w:val="annotation text"/>
    <w:basedOn w:val="Normal"/>
    <w:rsid w:val="00CC25EE"/>
    <w:rPr>
      <w:rFonts w:eastAsia="MS Mincho"/>
      <w:sz w:val="20"/>
      <w:lang w:eastAsia="en-US"/>
    </w:rPr>
  </w:style>
  <w:style w:type="paragraph" w:styleId="Caption">
    <w:name w:val="caption"/>
    <w:basedOn w:val="Normal"/>
    <w:qFormat/>
    <w:rsid w:val="003B4E4E"/>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FF135C"/>
    <w:pPr>
      <w:ind w:left="1760"/>
    </w:pPr>
  </w:style>
  <w:style w:type="paragraph" w:styleId="CommentSubject">
    <w:name w:val="annotation subject"/>
    <w:basedOn w:val="CommentText"/>
    <w:next w:val="CommentText"/>
    <w:rsid w:val="00A14BC6"/>
    <w:rPr>
      <w:rFonts w:eastAsia="Times New Roman"/>
      <w:b/>
      <w:bCs/>
      <w:lang w:eastAsia="de-DE"/>
    </w:rPr>
  </w:style>
  <w:style w:type="paragraph" w:styleId="IndexHeading">
    <w:name w:val="index heading"/>
    <w:basedOn w:val="Normal"/>
    <w:next w:val="Normal"/>
    <w:rsid w:val="00A14BC6"/>
    <w:rPr>
      <w:rFonts w:cs="Arial"/>
      <w:b/>
      <w:bCs/>
    </w:rPr>
  </w:style>
  <w:style w:type="paragraph" w:styleId="TableofAuthorities">
    <w:name w:val="table of authorities"/>
    <w:basedOn w:val="Normal"/>
    <w:next w:val="Normal"/>
    <w:rsid w:val="00A14BC6"/>
    <w:pPr>
      <w:ind w:left="220" w:hanging="220"/>
    </w:pPr>
  </w:style>
  <w:style w:type="paragraph" w:styleId="TableofFigures">
    <w:name w:val="table of figures"/>
    <w:basedOn w:val="Normal"/>
    <w:next w:val="Normal"/>
    <w:rsid w:val="00A14BC6"/>
  </w:style>
  <w:style w:type="paragraph" w:styleId="TOAHeading">
    <w:name w:val="toa heading"/>
    <w:basedOn w:val="Normal"/>
    <w:next w:val="Normal"/>
    <w:rsid w:val="00A14BC6"/>
    <w:pPr>
      <w:spacing w:before="120"/>
    </w:pPr>
    <w:rPr>
      <w:rFonts w:cs="Arial"/>
      <w:b/>
      <w:bCs/>
      <w:sz w:val="24"/>
      <w:szCs w:val="24"/>
    </w:rPr>
  </w:style>
  <w:style w:type="paragraph" w:styleId="TOC4">
    <w:name w:val="toc 4"/>
    <w:basedOn w:val="TOC1"/>
    <w:uiPriority w:val="39"/>
    <w:rsid w:val="00A41DB6"/>
    <w:pPr>
      <w:ind w:left="3544" w:hanging="1276"/>
    </w:pPr>
    <w:rPr>
      <w:b w:val="0"/>
      <w:caps w:val="0"/>
      <w:noProof/>
    </w:rPr>
  </w:style>
  <w:style w:type="paragraph" w:styleId="TOC5">
    <w:name w:val="toc 5"/>
    <w:basedOn w:val="TOC1"/>
    <w:uiPriority w:val="39"/>
    <w:rsid w:val="00A41DB6"/>
    <w:pPr>
      <w:ind w:left="5103" w:hanging="1559"/>
    </w:pPr>
    <w:rPr>
      <w:b w:val="0"/>
      <w:caps w:val="0"/>
      <w:noProof/>
    </w:rPr>
  </w:style>
  <w:style w:type="paragraph" w:styleId="TOC6">
    <w:name w:val="toc 6"/>
    <w:basedOn w:val="TOC1"/>
    <w:next w:val="Normal"/>
    <w:uiPriority w:val="39"/>
    <w:rsid w:val="00DE7548"/>
    <w:pPr>
      <w:ind w:left="1588" w:hanging="1588"/>
    </w:pPr>
    <w:rPr>
      <w:noProof/>
    </w:rPr>
  </w:style>
  <w:style w:type="paragraph" w:styleId="TOC7">
    <w:name w:val="toc 7"/>
    <w:basedOn w:val="Normal"/>
    <w:next w:val="Normal"/>
    <w:autoRedefine/>
    <w:uiPriority w:val="39"/>
    <w:rsid w:val="00A14BC6"/>
    <w:pPr>
      <w:ind w:left="1320"/>
    </w:pPr>
  </w:style>
  <w:style w:type="paragraph" w:styleId="TOC8">
    <w:name w:val="toc 8"/>
    <w:basedOn w:val="Normal"/>
    <w:next w:val="Normal"/>
    <w:autoRedefine/>
    <w:uiPriority w:val="39"/>
    <w:rsid w:val="00A14BC6"/>
    <w:pPr>
      <w:ind w:left="1540"/>
    </w:pPr>
  </w:style>
  <w:style w:type="paragraph" w:customStyle="1" w:styleId="SDMTiHead">
    <w:name w:val="SDMTiHead"/>
    <w:basedOn w:val="Header"/>
    <w:rsid w:val="00287B65"/>
    <w:pPr>
      <w:ind w:left="-330" w:firstLine="330"/>
    </w:pPr>
    <w:rPr>
      <w:rFonts w:cs="Arial"/>
      <w:caps/>
      <w:szCs w:val="19"/>
    </w:rPr>
  </w:style>
  <w:style w:type="paragraph" w:customStyle="1" w:styleId="SDMTitle2">
    <w:name w:val="SDMTitle2"/>
    <w:basedOn w:val="Normal"/>
    <w:rsid w:val="009E24B3"/>
    <w:pPr>
      <w:spacing w:after="600"/>
      <w:jc w:val="left"/>
    </w:pPr>
    <w:rPr>
      <w:rFonts w:cs="Arial"/>
      <w:sz w:val="48"/>
      <w:szCs w:val="48"/>
    </w:rPr>
  </w:style>
  <w:style w:type="paragraph" w:customStyle="1" w:styleId="SDMTitle1">
    <w:name w:val="SDMTitle1"/>
    <w:basedOn w:val="Normal"/>
    <w:rsid w:val="002B570D"/>
    <w:pPr>
      <w:pBdr>
        <w:bottom w:val="single" w:sz="12" w:space="7" w:color="auto"/>
      </w:pBdr>
      <w:spacing w:before="1800" w:after="200"/>
      <w:jc w:val="left"/>
    </w:pPr>
    <w:rPr>
      <w:rFonts w:cs="Arial"/>
      <w:sz w:val="48"/>
      <w:szCs w:val="48"/>
    </w:rPr>
  </w:style>
  <w:style w:type="paragraph" w:customStyle="1" w:styleId="SDMTiInfo">
    <w:name w:val="SDMTiInfo"/>
    <w:basedOn w:val="Normal"/>
    <w:rsid w:val="004B2991"/>
    <w:pPr>
      <w:spacing w:before="300"/>
    </w:pPr>
    <w:rPr>
      <w:rFonts w:cs="Arial"/>
      <w:szCs w:val="22"/>
    </w:rPr>
  </w:style>
  <w:style w:type="paragraph" w:customStyle="1" w:styleId="SDMHead1">
    <w:name w:val="SDMHead1"/>
    <w:basedOn w:val="Normal"/>
    <w:link w:val="SDMHead1Char"/>
    <w:rsid w:val="00670750"/>
    <w:pPr>
      <w:keepNext/>
      <w:keepLines/>
      <w:numPr>
        <w:numId w:val="12"/>
      </w:numPr>
      <w:suppressAutoHyphens/>
      <w:spacing w:before="240" w:after="60"/>
      <w:outlineLvl w:val="0"/>
    </w:pPr>
    <w:rPr>
      <w:rFonts w:cs="Arial"/>
      <w:b/>
      <w:sz w:val="32"/>
      <w:szCs w:val="32"/>
    </w:rPr>
  </w:style>
  <w:style w:type="paragraph" w:customStyle="1" w:styleId="SDMHead2">
    <w:name w:val="SDMHead2"/>
    <w:basedOn w:val="Normal"/>
    <w:rsid w:val="00670750"/>
    <w:pPr>
      <w:keepNext/>
      <w:keepLines/>
      <w:numPr>
        <w:ilvl w:val="1"/>
        <w:numId w:val="12"/>
      </w:numPr>
      <w:suppressAutoHyphens/>
      <w:spacing w:before="240" w:after="60"/>
      <w:outlineLvl w:val="1"/>
    </w:pPr>
    <w:rPr>
      <w:rFonts w:cs="Arial"/>
      <w:b/>
      <w:sz w:val="24"/>
      <w:szCs w:val="24"/>
    </w:rPr>
  </w:style>
  <w:style w:type="paragraph" w:customStyle="1" w:styleId="SDMHead3">
    <w:name w:val="SDMHead3"/>
    <w:basedOn w:val="Normal"/>
    <w:rsid w:val="00670750"/>
    <w:pPr>
      <w:keepNext/>
      <w:keepLines/>
      <w:numPr>
        <w:ilvl w:val="2"/>
        <w:numId w:val="12"/>
      </w:numPr>
      <w:suppressAutoHyphens/>
      <w:spacing w:before="240" w:after="60"/>
      <w:outlineLvl w:val="2"/>
    </w:pPr>
    <w:rPr>
      <w:rFonts w:cs="Arial"/>
      <w:b/>
      <w:szCs w:val="24"/>
    </w:rPr>
  </w:style>
  <w:style w:type="paragraph" w:customStyle="1" w:styleId="SDMHead4">
    <w:name w:val="SDMHead4"/>
    <w:basedOn w:val="Normal"/>
    <w:rsid w:val="00670750"/>
    <w:pPr>
      <w:keepNext/>
      <w:keepLines/>
      <w:numPr>
        <w:ilvl w:val="3"/>
        <w:numId w:val="12"/>
      </w:numPr>
      <w:suppressAutoHyphens/>
      <w:spacing w:before="240" w:after="60"/>
      <w:outlineLvl w:val="3"/>
    </w:pPr>
    <w:rPr>
      <w:rFonts w:cs="Arial"/>
      <w:b/>
      <w:szCs w:val="24"/>
    </w:rPr>
  </w:style>
  <w:style w:type="paragraph" w:customStyle="1" w:styleId="SDMHead5">
    <w:name w:val="SDMHead5"/>
    <w:basedOn w:val="Normal"/>
    <w:rsid w:val="00670750"/>
    <w:pPr>
      <w:keepNext/>
      <w:keepLines/>
      <w:numPr>
        <w:ilvl w:val="4"/>
        <w:numId w:val="12"/>
      </w:numPr>
      <w:suppressAutoHyphens/>
      <w:spacing w:before="240" w:after="60"/>
      <w:outlineLvl w:val="4"/>
    </w:pPr>
    <w:rPr>
      <w:rFonts w:cs="Arial"/>
      <w:b/>
      <w:szCs w:val="24"/>
    </w:rPr>
  </w:style>
  <w:style w:type="character" w:customStyle="1" w:styleId="SDMHead1Char">
    <w:name w:val="SDMHead1 Char"/>
    <w:link w:val="SDMHead1"/>
    <w:rsid w:val="00670750"/>
    <w:rPr>
      <w:rFonts w:ascii="Arial" w:hAnsi="Arial" w:cs="Arial"/>
      <w:b/>
      <w:sz w:val="32"/>
      <w:szCs w:val="32"/>
      <w:lang w:eastAsia="de-DE"/>
    </w:rPr>
  </w:style>
  <w:style w:type="paragraph" w:customStyle="1" w:styleId="SDMPara">
    <w:name w:val="SDMPara"/>
    <w:basedOn w:val="Normal"/>
    <w:uiPriority w:val="99"/>
    <w:rsid w:val="00AC2C95"/>
    <w:pPr>
      <w:numPr>
        <w:numId w:val="8"/>
      </w:numPr>
      <w:spacing w:before="180"/>
    </w:pPr>
    <w:rPr>
      <w:rFonts w:cs="Arial"/>
      <w:szCs w:val="22"/>
    </w:rPr>
  </w:style>
  <w:style w:type="paragraph" w:customStyle="1" w:styleId="SDMSubPara1">
    <w:name w:val="SDMSubPara1"/>
    <w:basedOn w:val="Normal"/>
    <w:rsid w:val="008F5CDF"/>
    <w:pPr>
      <w:numPr>
        <w:ilvl w:val="1"/>
        <w:numId w:val="8"/>
      </w:numPr>
      <w:tabs>
        <w:tab w:val="clear" w:pos="851"/>
        <w:tab w:val="num" w:pos="709"/>
      </w:tabs>
      <w:spacing w:before="180"/>
      <w:ind w:left="1418"/>
    </w:pPr>
    <w:rPr>
      <w:rFonts w:cs="Arial"/>
      <w:szCs w:val="22"/>
    </w:rPr>
  </w:style>
  <w:style w:type="paragraph" w:customStyle="1" w:styleId="SDMSubPara2">
    <w:name w:val="SDMSubPara2"/>
    <w:basedOn w:val="Normal"/>
    <w:rsid w:val="008F5CDF"/>
    <w:pPr>
      <w:numPr>
        <w:ilvl w:val="2"/>
        <w:numId w:val="8"/>
      </w:numPr>
      <w:spacing w:before="180"/>
    </w:pPr>
    <w:rPr>
      <w:rFonts w:cs="Arial"/>
      <w:szCs w:val="22"/>
    </w:rPr>
  </w:style>
  <w:style w:type="character" w:customStyle="1" w:styleId="FootnoteTextChar">
    <w:name w:val="Footnote Text Char"/>
    <w:aliases w:val="DNV-FT Char"/>
    <w:link w:val="FootnoteText"/>
    <w:rsid w:val="0028633C"/>
    <w:rPr>
      <w:rFonts w:ascii="Arial" w:hAnsi="Arial"/>
      <w:lang w:eastAsia="de-DE"/>
    </w:rPr>
  </w:style>
  <w:style w:type="table" w:customStyle="1" w:styleId="SDMTable">
    <w:name w:val="SDMTable"/>
    <w:basedOn w:val="TableNormal"/>
    <w:rsid w:val="007B4613"/>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55299"/>
    <w:pPr>
      <w:jc w:val="center"/>
    </w:pPr>
    <w:rPr>
      <w:rFonts w:cs="Arial"/>
      <w:sz w:val="20"/>
    </w:rPr>
  </w:style>
  <w:style w:type="table" w:customStyle="1" w:styleId="SDMTableDocInfo">
    <w:name w:val="SDMTableDocInfo"/>
    <w:basedOn w:val="TableNormal"/>
    <w:rsid w:val="0057436D"/>
    <w:pPr>
      <w:keepNext/>
      <w:spacing w:before="80" w:after="80"/>
    </w:pPr>
    <w:rPr>
      <w:rFonts w:ascii="Arial" w:hAnsi="Arial"/>
    </w:rP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0940E6"/>
    <w:pPr>
      <w:keepLines/>
      <w:numPr>
        <w:numId w:val="15"/>
      </w:numPr>
      <w:spacing w:before="80" w:after="80"/>
    </w:pPr>
    <w:rPr>
      <w:rFonts w:cs="Arial"/>
      <w:sz w:val="20"/>
    </w:rPr>
  </w:style>
  <w:style w:type="character" w:customStyle="1" w:styleId="SDMDocInfoTextChar">
    <w:name w:val="SDMDocInfoText Char"/>
    <w:link w:val="SDMDocInfoText"/>
    <w:rsid w:val="000940E6"/>
    <w:rPr>
      <w:rFonts w:ascii="Arial" w:hAnsi="Arial" w:cs="Arial"/>
      <w:lang w:eastAsia="de-DE"/>
    </w:rPr>
  </w:style>
  <w:style w:type="paragraph" w:customStyle="1" w:styleId="SDMDocInfoTitle">
    <w:name w:val="SDMDocInfoTitle"/>
    <w:basedOn w:val="Normal"/>
    <w:rsid w:val="00B0050F"/>
    <w:pPr>
      <w:keepNext/>
      <w:keepLines/>
      <w:spacing w:before="480" w:after="240"/>
      <w:jc w:val="center"/>
    </w:pPr>
    <w:rPr>
      <w:rFonts w:cs="Arial"/>
      <w:b/>
      <w:szCs w:val="22"/>
    </w:rPr>
  </w:style>
  <w:style w:type="paragraph" w:customStyle="1" w:styleId="SDMSubPara3">
    <w:name w:val="SDMSubPara3"/>
    <w:basedOn w:val="Normal"/>
    <w:rsid w:val="008F5CDF"/>
    <w:pPr>
      <w:numPr>
        <w:ilvl w:val="3"/>
        <w:numId w:val="8"/>
      </w:numPr>
      <w:spacing w:before="180"/>
      <w:ind w:left="2721" w:hanging="595"/>
    </w:pPr>
  </w:style>
  <w:style w:type="paragraph" w:customStyle="1" w:styleId="SDMSubPara4">
    <w:name w:val="SDMSubPara4"/>
    <w:basedOn w:val="Normal"/>
    <w:rsid w:val="008F5CDF"/>
    <w:pPr>
      <w:numPr>
        <w:ilvl w:val="4"/>
        <w:numId w:val="8"/>
      </w:numPr>
      <w:spacing w:before="180"/>
    </w:pPr>
  </w:style>
  <w:style w:type="character" w:customStyle="1" w:styleId="TOC1Char">
    <w:name w:val="TOC 1 Char"/>
    <w:link w:val="TOC1"/>
    <w:uiPriority w:val="39"/>
    <w:rsid w:val="00C11C8B"/>
    <w:rPr>
      <w:rFonts w:ascii="Arial" w:hAnsi="Arial" w:cs="Arial"/>
      <w:b/>
      <w:caps/>
      <w:sz w:val="21"/>
      <w:szCs w:val="21"/>
      <w:lang w:eastAsia="de-DE"/>
    </w:rPr>
  </w:style>
  <w:style w:type="character" w:customStyle="1" w:styleId="TOC2Char">
    <w:name w:val="TOC 2 Char"/>
    <w:link w:val="TOC2"/>
    <w:uiPriority w:val="39"/>
    <w:rsid w:val="00B346F8"/>
    <w:rPr>
      <w:rFonts w:ascii="Arial" w:hAnsi="Arial" w:cs="Arial"/>
      <w:sz w:val="21"/>
      <w:szCs w:val="21"/>
      <w:lang w:eastAsia="de-DE"/>
    </w:rPr>
  </w:style>
  <w:style w:type="character" w:customStyle="1" w:styleId="TOC3Char">
    <w:name w:val="TOC 3 Char"/>
    <w:link w:val="TOC3"/>
    <w:uiPriority w:val="39"/>
    <w:rsid w:val="00A41DB6"/>
    <w:rPr>
      <w:rFonts w:ascii="Arial" w:hAnsi="Arial" w:cs="Arial"/>
      <w:sz w:val="21"/>
      <w:szCs w:val="21"/>
      <w:lang w:eastAsia="de-DE"/>
    </w:rPr>
  </w:style>
  <w:style w:type="paragraph" w:customStyle="1" w:styleId="SDMHeader">
    <w:name w:val="SDMHeader"/>
    <w:basedOn w:val="Header"/>
    <w:rsid w:val="00C478DA"/>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E30033"/>
    <w:pPr>
      <w:keepNext/>
      <w:keepLines/>
    </w:pPr>
    <w:rPr>
      <w:rFonts w:cs="Arial"/>
      <w:i/>
      <w:sz w:val="16"/>
      <w:szCs w:val="16"/>
    </w:rPr>
  </w:style>
  <w:style w:type="table" w:customStyle="1" w:styleId="SDMBox">
    <w:name w:val="SDMBox"/>
    <w:basedOn w:val="TableNormal"/>
    <w:rsid w:val="005E4CB4"/>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bottom w:w="2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7415B"/>
    <w:pPr>
      <w:numPr>
        <w:numId w:val="1"/>
      </w:numPr>
    </w:pPr>
  </w:style>
  <w:style w:type="numbering" w:customStyle="1" w:styleId="SDMHeadList">
    <w:name w:val="SDMHeadList"/>
    <w:uiPriority w:val="99"/>
    <w:rsid w:val="00670750"/>
    <w:pPr>
      <w:numPr>
        <w:numId w:val="4"/>
      </w:numPr>
    </w:pPr>
  </w:style>
  <w:style w:type="numbering" w:customStyle="1" w:styleId="SDMTableBoxParaNumberedList">
    <w:name w:val="SDMTable&amp;BoxParaNumberedList"/>
    <w:rsid w:val="006C3E07"/>
    <w:pPr>
      <w:numPr>
        <w:numId w:val="2"/>
      </w:numPr>
    </w:pPr>
  </w:style>
  <w:style w:type="paragraph" w:customStyle="1" w:styleId="SDMAppTitle">
    <w:name w:val="SDMAppTitle"/>
    <w:basedOn w:val="SDMHead1"/>
    <w:next w:val="SDMApp1"/>
    <w:qFormat/>
    <w:rsid w:val="002F069F"/>
    <w:pPr>
      <w:pageBreakBefore/>
      <w:numPr>
        <w:numId w:val="28"/>
      </w:numPr>
      <w:spacing w:before="120" w:after="600"/>
    </w:pPr>
  </w:style>
  <w:style w:type="paragraph" w:customStyle="1" w:styleId="SDMApp1">
    <w:name w:val="SDMApp1"/>
    <w:basedOn w:val="SDMHead2"/>
    <w:qFormat/>
    <w:rsid w:val="002F069F"/>
    <w:pPr>
      <w:numPr>
        <w:numId w:val="28"/>
      </w:numPr>
      <w:outlineLvl w:val="9"/>
    </w:pPr>
  </w:style>
  <w:style w:type="paragraph" w:customStyle="1" w:styleId="SDMApp2">
    <w:name w:val="SDMApp2"/>
    <w:basedOn w:val="SDMHead3"/>
    <w:qFormat/>
    <w:rsid w:val="002F069F"/>
    <w:pPr>
      <w:numPr>
        <w:numId w:val="28"/>
      </w:numPr>
      <w:outlineLvl w:val="9"/>
    </w:pPr>
  </w:style>
  <w:style w:type="paragraph" w:customStyle="1" w:styleId="SDMApp3">
    <w:name w:val="SDMApp3"/>
    <w:basedOn w:val="SDMHead4"/>
    <w:qFormat/>
    <w:rsid w:val="002F069F"/>
    <w:pPr>
      <w:numPr>
        <w:numId w:val="28"/>
      </w:numPr>
      <w:outlineLvl w:val="9"/>
    </w:pPr>
  </w:style>
  <w:style w:type="paragraph" w:customStyle="1" w:styleId="SDMApp4">
    <w:name w:val="SDMApp4"/>
    <w:basedOn w:val="SDMHead5"/>
    <w:qFormat/>
    <w:rsid w:val="002F069F"/>
    <w:pPr>
      <w:numPr>
        <w:numId w:val="28"/>
      </w:numPr>
      <w:outlineLvl w:val="9"/>
    </w:pPr>
  </w:style>
  <w:style w:type="numbering" w:customStyle="1" w:styleId="SDMAppHeadList">
    <w:name w:val="SDMAppHeadList"/>
    <w:uiPriority w:val="99"/>
    <w:rsid w:val="002F069F"/>
    <w:pPr>
      <w:numPr>
        <w:numId w:val="3"/>
      </w:numPr>
    </w:pPr>
  </w:style>
  <w:style w:type="paragraph" w:customStyle="1" w:styleId="SDMDocRef">
    <w:name w:val="SDMDocRef"/>
    <w:basedOn w:val="Normal"/>
    <w:qFormat/>
    <w:rsid w:val="001F4D32"/>
    <w:pPr>
      <w:spacing w:before="100"/>
    </w:pPr>
    <w:rPr>
      <w:b/>
      <w:caps/>
      <w:sz w:val="28"/>
    </w:rPr>
  </w:style>
  <w:style w:type="paragraph" w:customStyle="1" w:styleId="SDMApp5">
    <w:name w:val="SDMApp5"/>
    <w:basedOn w:val="SDMApp4"/>
    <w:qFormat/>
    <w:rsid w:val="00EC5BC1"/>
    <w:pPr>
      <w:numPr>
        <w:ilvl w:val="5"/>
      </w:numPr>
      <w:tabs>
        <w:tab w:val="left" w:pos="1418"/>
      </w:tabs>
      <w:ind w:left="1418" w:hanging="1418"/>
    </w:pPr>
  </w:style>
  <w:style w:type="paragraph" w:customStyle="1" w:styleId="SDMTableBoxFigureFootnote">
    <w:name w:val="SDMTableBoxFigureFootnote"/>
    <w:basedOn w:val="Normal"/>
    <w:qFormat/>
    <w:rsid w:val="008B7552"/>
    <w:pPr>
      <w:numPr>
        <w:numId w:val="18"/>
      </w:numPr>
      <w:spacing w:before="120"/>
    </w:pPr>
    <w:rPr>
      <w:sz w:val="20"/>
    </w:rPr>
  </w:style>
  <w:style w:type="paragraph" w:customStyle="1" w:styleId="SDMCovNoteTitle">
    <w:name w:val="SDMCovNoteTitle"/>
    <w:basedOn w:val="Normal"/>
    <w:qFormat/>
    <w:rsid w:val="00BE377E"/>
    <w:pPr>
      <w:keepNext/>
      <w:keepLines/>
      <w:suppressAutoHyphens/>
      <w:spacing w:before="240" w:after="840"/>
      <w:jc w:val="center"/>
    </w:pPr>
    <w:rPr>
      <w:b/>
      <w:caps/>
      <w:sz w:val="32"/>
    </w:rPr>
  </w:style>
  <w:style w:type="numbering" w:customStyle="1" w:styleId="SDMCovNoteHeadList">
    <w:name w:val="SDMCovNoteHeadList"/>
    <w:uiPriority w:val="99"/>
    <w:rsid w:val="00567E70"/>
    <w:pPr>
      <w:numPr>
        <w:numId w:val="5"/>
      </w:numPr>
    </w:pPr>
  </w:style>
  <w:style w:type="paragraph" w:customStyle="1" w:styleId="SDMCovNoteHead1">
    <w:name w:val="SDMCovNoteHead1"/>
    <w:basedOn w:val="Normal"/>
    <w:rsid w:val="00D25DF5"/>
    <w:pPr>
      <w:keepNext/>
      <w:keepLines/>
      <w:numPr>
        <w:numId w:val="7"/>
      </w:numPr>
      <w:suppressAutoHyphens/>
      <w:spacing w:before="240" w:after="60"/>
    </w:pPr>
    <w:rPr>
      <w:b/>
      <w:sz w:val="24"/>
    </w:rPr>
  </w:style>
  <w:style w:type="paragraph" w:customStyle="1" w:styleId="SDMCovNoteHead2">
    <w:name w:val="SDMCovNoteHead2"/>
    <w:basedOn w:val="Normal"/>
    <w:rsid w:val="00D25DF5"/>
    <w:pPr>
      <w:keepNext/>
      <w:keepLines/>
      <w:numPr>
        <w:ilvl w:val="1"/>
        <w:numId w:val="7"/>
      </w:numPr>
      <w:spacing w:before="240" w:after="60"/>
    </w:pPr>
    <w:rPr>
      <w:b/>
    </w:rPr>
  </w:style>
  <w:style w:type="paragraph" w:customStyle="1" w:styleId="SDMCovNoteHead3">
    <w:name w:val="SDMCovNoteHead3"/>
    <w:basedOn w:val="Normal"/>
    <w:rsid w:val="00D25DF5"/>
    <w:pPr>
      <w:keepNext/>
      <w:keepLines/>
      <w:numPr>
        <w:ilvl w:val="2"/>
        <w:numId w:val="7"/>
      </w:numPr>
      <w:spacing w:before="240" w:after="60"/>
    </w:pPr>
    <w:rPr>
      <w:b/>
    </w:rPr>
  </w:style>
  <w:style w:type="paragraph" w:styleId="NoSpacing">
    <w:name w:val="No Spacing"/>
    <w:link w:val="NoSpacingChar"/>
    <w:uiPriority w:val="1"/>
    <w:qFormat/>
    <w:rsid w:val="00A12E1C"/>
    <w:rPr>
      <w:rFonts w:ascii="Calibri" w:eastAsia="MS Mincho" w:hAnsi="Calibri" w:cs="Arial"/>
      <w:sz w:val="22"/>
      <w:szCs w:val="22"/>
      <w:lang w:val="en-US" w:eastAsia="ja-JP"/>
    </w:rPr>
  </w:style>
  <w:style w:type="character" w:customStyle="1" w:styleId="NoSpacingChar">
    <w:name w:val="No Spacing Char"/>
    <w:link w:val="NoSpacing"/>
    <w:uiPriority w:val="1"/>
    <w:rsid w:val="00A12E1C"/>
    <w:rPr>
      <w:rFonts w:ascii="Calibri" w:eastAsia="MS Mincho" w:hAnsi="Calibri" w:cs="Arial"/>
      <w:sz w:val="22"/>
      <w:szCs w:val="22"/>
      <w:lang w:val="en-US" w:eastAsia="ja-JP"/>
    </w:rPr>
  </w:style>
  <w:style w:type="paragraph" w:customStyle="1" w:styleId="SDMTOCHeading">
    <w:name w:val="SDMTOCHeading"/>
    <w:basedOn w:val="Normal"/>
    <w:qFormat/>
    <w:rsid w:val="00036902"/>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8B7552"/>
    <w:pPr>
      <w:numPr>
        <w:numId w:val="6"/>
      </w:numPr>
    </w:pPr>
  </w:style>
  <w:style w:type="paragraph" w:customStyle="1" w:styleId="SDMTableBoxFigureFootnoteSL1">
    <w:name w:val="SDMTableBoxFigureFootnoteSL1"/>
    <w:basedOn w:val="SDMTableBoxFigureFootnote"/>
    <w:qFormat/>
    <w:rsid w:val="00907133"/>
    <w:pPr>
      <w:numPr>
        <w:ilvl w:val="1"/>
      </w:numPr>
      <w:spacing w:before="40"/>
    </w:pPr>
  </w:style>
  <w:style w:type="paragraph" w:customStyle="1" w:styleId="SDMTableBoxFigureFootnoteSL2">
    <w:name w:val="SDMTableBoxFigureFootnoteSL2"/>
    <w:basedOn w:val="SDMTableBoxFigureFootnote"/>
    <w:qFormat/>
    <w:rsid w:val="00907133"/>
    <w:pPr>
      <w:numPr>
        <w:ilvl w:val="2"/>
      </w:numPr>
      <w:spacing w:before="40"/>
    </w:pPr>
  </w:style>
  <w:style w:type="paragraph" w:customStyle="1" w:styleId="SDMTableBoxFigureFootnoteSL3">
    <w:name w:val="SDMTableBoxFigureFootnoteSL3"/>
    <w:basedOn w:val="SDMTableBoxFigureFootnote"/>
    <w:qFormat/>
    <w:rsid w:val="00907133"/>
    <w:pPr>
      <w:numPr>
        <w:ilvl w:val="3"/>
      </w:numPr>
      <w:spacing w:before="40"/>
    </w:pPr>
  </w:style>
  <w:style w:type="paragraph" w:customStyle="1" w:styleId="SDMTableBoxFigureFootnoteSL4">
    <w:name w:val="SDMTableBoxFigureFootnoteSL4"/>
    <w:basedOn w:val="SDMTableBoxFigureFootnote"/>
    <w:qFormat/>
    <w:rsid w:val="00907133"/>
    <w:pPr>
      <w:numPr>
        <w:ilvl w:val="4"/>
      </w:numPr>
      <w:spacing w:before="40"/>
    </w:pPr>
  </w:style>
  <w:style w:type="paragraph" w:customStyle="1" w:styleId="SDMTableBoxFigureFootnoteSL5">
    <w:name w:val="SDMTableBoxFigureFootnoteSL5"/>
    <w:basedOn w:val="SDMTableBoxFigureFootnote"/>
    <w:qFormat/>
    <w:rsid w:val="00907133"/>
    <w:pPr>
      <w:numPr>
        <w:ilvl w:val="5"/>
      </w:numPr>
      <w:spacing w:before="40"/>
    </w:pPr>
  </w:style>
  <w:style w:type="character" w:styleId="PlaceholderText">
    <w:name w:val="Placeholder Text"/>
    <w:basedOn w:val="DefaultParagraphFont"/>
    <w:uiPriority w:val="99"/>
    <w:semiHidden/>
    <w:rsid w:val="00515747"/>
    <w:rPr>
      <w:color w:val="808080"/>
    </w:rPr>
  </w:style>
  <w:style w:type="paragraph" w:styleId="BalloonText">
    <w:name w:val="Balloon Text"/>
    <w:basedOn w:val="Normal"/>
    <w:link w:val="BalloonTextChar"/>
    <w:rsid w:val="00515747"/>
    <w:rPr>
      <w:rFonts w:ascii="Tahoma" w:hAnsi="Tahoma" w:cs="Tahoma"/>
      <w:sz w:val="16"/>
      <w:szCs w:val="16"/>
    </w:rPr>
  </w:style>
  <w:style w:type="character" w:customStyle="1" w:styleId="BalloonTextChar">
    <w:name w:val="Balloon Text Char"/>
    <w:basedOn w:val="DefaultParagraphFont"/>
    <w:link w:val="BalloonText"/>
    <w:rsid w:val="00515747"/>
    <w:rPr>
      <w:rFonts w:ascii="Tahoma" w:hAnsi="Tahoma" w:cs="Tahoma"/>
      <w:sz w:val="16"/>
      <w:szCs w:val="16"/>
      <w:lang w:eastAsia="de-DE"/>
    </w:rPr>
  </w:style>
  <w:style w:type="paragraph" w:styleId="Date">
    <w:name w:val="Date"/>
    <w:basedOn w:val="Normal"/>
    <w:next w:val="Normal"/>
    <w:link w:val="DateChar"/>
    <w:rsid w:val="00C764CD"/>
  </w:style>
  <w:style w:type="character" w:customStyle="1" w:styleId="DateChar">
    <w:name w:val="Date Char"/>
    <w:basedOn w:val="DefaultParagraphFont"/>
    <w:link w:val="Date"/>
    <w:rsid w:val="00C764CD"/>
    <w:rPr>
      <w:rFonts w:ascii="Arial" w:hAnsi="Arial"/>
      <w:sz w:val="22"/>
      <w:lang w:eastAsia="de-DE"/>
    </w:rPr>
  </w:style>
  <w:style w:type="paragraph" w:customStyle="1" w:styleId="SDMConfidentialMark">
    <w:name w:val="SDMConfidentialMark"/>
    <w:basedOn w:val="Normal"/>
    <w:qFormat/>
    <w:rsid w:val="00B40106"/>
    <w:pPr>
      <w:spacing w:before="1200"/>
      <w:jc w:val="right"/>
    </w:pPr>
    <w:rPr>
      <w:b/>
      <w:caps/>
      <w:spacing w:val="10"/>
      <w:sz w:val="32"/>
    </w:rPr>
  </w:style>
  <w:style w:type="character" w:customStyle="1" w:styleId="Heading1Char">
    <w:name w:val="Heading 1 Char"/>
    <w:basedOn w:val="DefaultParagraphFont"/>
    <w:link w:val="Heading1"/>
    <w:rsid w:val="00971E74"/>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971E74"/>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971E74"/>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971E74"/>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971E74"/>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971E74"/>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971E74"/>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971E74"/>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971E74"/>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4956B9"/>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C57ED8"/>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EE4278"/>
    <w:pPr>
      <w:ind w:left="1531"/>
    </w:pPr>
  </w:style>
  <w:style w:type="table" w:customStyle="1" w:styleId="SDMMethTable">
    <w:name w:val="SDMMethTable"/>
    <w:basedOn w:val="SDMTable"/>
    <w:uiPriority w:val="99"/>
    <w:rsid w:val="00183BCF"/>
    <w:tbl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7D575E"/>
    <w:rPr>
      <w:rFonts w:ascii="Arial" w:hAnsi="Arial"/>
      <w:sz w:val="22"/>
    </w:rPr>
    <w:tblPr>
      <w:tblInd w:w="680" w:type="dxa"/>
      <w:tblCellMar>
        <w:top w:w="85" w:type="dxa"/>
        <w:bottom w:w="28" w:type="dxa"/>
      </w:tblCellMar>
    </w:tblPr>
    <w:trPr>
      <w:cantSplit/>
    </w:trPr>
    <w:tcPr>
      <w:vAlign w:val="center"/>
    </w:tcPr>
  </w:style>
  <w:style w:type="paragraph" w:customStyle="1" w:styleId="SDMMethCaptionEquationParametersTable">
    <w:name w:val="SDMMethCaptionEquationParametersTable"/>
    <w:basedOn w:val="Caption"/>
    <w:qFormat/>
    <w:rsid w:val="00A3375B"/>
    <w:pPr>
      <w:spacing w:before="180" w:after="0"/>
    </w:pPr>
    <w:rPr>
      <w:b w:val="0"/>
      <w:sz w:val="22"/>
    </w:rPr>
  </w:style>
  <w:style w:type="paragraph" w:customStyle="1" w:styleId="SDMMethEquation">
    <w:name w:val="SDMMethEquation"/>
    <w:basedOn w:val="SDMPara"/>
    <w:qFormat/>
    <w:rsid w:val="003C73C2"/>
    <w:pPr>
      <w:keepLines/>
      <w:numPr>
        <w:numId w:val="0"/>
      </w:numPr>
      <w:spacing w:before="360" w:line="360" w:lineRule="auto"/>
    </w:pPr>
  </w:style>
  <w:style w:type="table" w:customStyle="1" w:styleId="SDMMethTableEquation">
    <w:name w:val="SDMMethTableEquation"/>
    <w:basedOn w:val="TableNormal"/>
    <w:uiPriority w:val="99"/>
    <w:rsid w:val="0049797A"/>
    <w:rPr>
      <w:rFonts w:ascii="Arial" w:hAnsi="Arial"/>
      <w:sz w:val="22"/>
    </w:rPr>
    <w:tblPr>
      <w:tblInd w:w="680" w:type="dxa"/>
    </w:tblPr>
    <w:trPr>
      <w:cantSplit/>
    </w:trPr>
  </w:style>
  <w:style w:type="paragraph" w:customStyle="1" w:styleId="SDMTableBoxParaNotNumbered">
    <w:name w:val="SDMTable&amp;BoxParaNotNumbered"/>
    <w:basedOn w:val="Normal"/>
    <w:qFormat/>
    <w:rsid w:val="00CC398D"/>
    <w:pPr>
      <w:jc w:val="left"/>
    </w:pPr>
    <w:rPr>
      <w:sz w:val="20"/>
    </w:rPr>
  </w:style>
  <w:style w:type="paragraph" w:customStyle="1" w:styleId="SDMTableBoxParaNumbered">
    <w:name w:val="SDMTable&amp;BoxParaNumbered"/>
    <w:basedOn w:val="Normal"/>
    <w:qFormat/>
    <w:rsid w:val="006C3E07"/>
    <w:pPr>
      <w:numPr>
        <w:numId w:val="2"/>
      </w:numPr>
      <w:jc w:val="left"/>
    </w:pPr>
    <w:rPr>
      <w:sz w:val="20"/>
    </w:rPr>
  </w:style>
  <w:style w:type="paragraph" w:customStyle="1" w:styleId="SDMMethEquationNr">
    <w:name w:val="SDMMethEquationNr"/>
    <w:basedOn w:val="SDMMethEquation"/>
    <w:qFormat/>
    <w:rsid w:val="006E5800"/>
    <w:pPr>
      <w:keepNext/>
      <w:numPr>
        <w:numId w:val="20"/>
      </w:numPr>
      <w:jc w:val="right"/>
    </w:pPr>
    <w:rPr>
      <w:sz w:val="20"/>
    </w:rPr>
  </w:style>
  <w:style w:type="numbering" w:customStyle="1" w:styleId="SDMMethEquationNrList">
    <w:name w:val="SDMMethEquationNrList"/>
    <w:uiPriority w:val="99"/>
    <w:rsid w:val="00725BB6"/>
    <w:pPr>
      <w:numPr>
        <w:numId w:val="11"/>
      </w:numPr>
    </w:pPr>
  </w:style>
  <w:style w:type="paragraph" w:styleId="ListParagraph">
    <w:name w:val="List Paragraph"/>
    <w:basedOn w:val="Normal"/>
    <w:uiPriority w:val="34"/>
    <w:qFormat/>
    <w:rsid w:val="002B6960"/>
    <w:pPr>
      <w:ind w:left="720"/>
      <w:contextualSpacing/>
    </w:pPr>
  </w:style>
  <w:style w:type="table" w:customStyle="1" w:styleId="SDMTableFullPage">
    <w:name w:val="SDMTableFullPage"/>
    <w:basedOn w:val="SDMTable"/>
    <w:uiPriority w:val="99"/>
    <w:rsid w:val="00A27F63"/>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A27F63"/>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C170E5"/>
    <w:pPr>
      <w:ind w:left="0" w:firstLine="0"/>
    </w:pPr>
  </w:style>
  <w:style w:type="character" w:styleId="FootnoteReference">
    <w:name w:val="footnote reference"/>
    <w:basedOn w:val="DefaultParagraphFont"/>
    <w:rsid w:val="00D90755"/>
    <w:rPr>
      <w:vertAlign w:val="superscript"/>
    </w:rPr>
  </w:style>
  <w:style w:type="numbering" w:customStyle="1" w:styleId="SDMFootnoteList">
    <w:name w:val="SDMFootnoteList"/>
    <w:uiPriority w:val="99"/>
    <w:rsid w:val="0028633C"/>
    <w:pPr>
      <w:numPr>
        <w:numId w:val="13"/>
      </w:numPr>
    </w:pPr>
  </w:style>
  <w:style w:type="numbering" w:customStyle="1" w:styleId="SDMDocInfoTextBullets">
    <w:name w:val="SDMDocInfoTextBullets"/>
    <w:uiPriority w:val="99"/>
    <w:rsid w:val="00AF21A4"/>
    <w:pPr>
      <w:numPr>
        <w:numId w:val="15"/>
      </w:numPr>
    </w:pPr>
  </w:style>
  <w:style w:type="table" w:customStyle="1" w:styleId="SDMBoxFullPage">
    <w:name w:val="SDMBoxFullPage"/>
    <w:basedOn w:val="SDMBox"/>
    <w:uiPriority w:val="99"/>
    <w:rsid w:val="00CB3238"/>
    <w:tblPr>
      <w:jc w:val="center"/>
      <w:tblInd w:w="0" w:type="dxa"/>
    </w:tblPr>
    <w:trPr>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D767B7"/>
    <w:pPr>
      <w:numPr>
        <w:numId w:val="19"/>
      </w:numPr>
    </w:pPr>
  </w:style>
  <w:style w:type="paragraph" w:customStyle="1" w:styleId="SDMTableBoxFigureFootnoteSL1FullPage">
    <w:name w:val="SDMTableBoxFigureFootnoteSL1FullPage"/>
    <w:basedOn w:val="SDMTableBoxFigureFootnoteSL1"/>
    <w:rsid w:val="00D767B7"/>
    <w:pPr>
      <w:numPr>
        <w:numId w:val="19"/>
      </w:numPr>
    </w:pPr>
  </w:style>
  <w:style w:type="paragraph" w:customStyle="1" w:styleId="SDMTableBoxFigureFootnoteSL2FullPage">
    <w:name w:val="SDMTableBoxFigureFootnoteSL2FullPage"/>
    <w:basedOn w:val="SDMTableBoxFigureFootnoteSL2"/>
    <w:rsid w:val="00D767B7"/>
    <w:pPr>
      <w:numPr>
        <w:numId w:val="19"/>
      </w:numPr>
    </w:pPr>
  </w:style>
  <w:style w:type="paragraph" w:customStyle="1" w:styleId="SDMTableBoxFigureFootnoteSL3FullPage">
    <w:name w:val="SDMTableBoxFigureFootnoteSL3FullPage"/>
    <w:basedOn w:val="SDMTableBoxFigureFootnoteSL3"/>
    <w:rsid w:val="00D767B7"/>
    <w:pPr>
      <w:numPr>
        <w:numId w:val="19"/>
      </w:numPr>
      <w:ind w:left="1248" w:hanging="397"/>
    </w:pPr>
  </w:style>
  <w:style w:type="paragraph" w:customStyle="1" w:styleId="SDMTableBoxFigureFootnoteSL4FullPage">
    <w:name w:val="SDMTableBoxFigureFootnoteSL4FullPage"/>
    <w:basedOn w:val="SDMTableBoxFigureFootnoteSL4"/>
    <w:rsid w:val="00D767B7"/>
    <w:pPr>
      <w:numPr>
        <w:numId w:val="19"/>
      </w:numPr>
      <w:ind w:left="1587" w:hanging="340"/>
    </w:pPr>
  </w:style>
  <w:style w:type="paragraph" w:customStyle="1" w:styleId="SDMTableBoxFigureFootnoteSL5FullPage">
    <w:name w:val="SDMTableBoxFigureFootnoteSL5FullPage"/>
    <w:basedOn w:val="SDMTableBoxFigureFootnoteSL5"/>
    <w:rsid w:val="00D767B7"/>
    <w:pPr>
      <w:numPr>
        <w:numId w:val="19"/>
      </w:numPr>
      <w:ind w:left="2042" w:hanging="454"/>
    </w:pPr>
  </w:style>
  <w:style w:type="numbering" w:customStyle="1" w:styleId="SDMTableBoxFigureFootnoteFullPageList">
    <w:name w:val="SDMTableBoxFigureFootnoteFullPageList"/>
    <w:uiPriority w:val="99"/>
    <w:rsid w:val="00DF48B4"/>
    <w:pPr>
      <w:numPr>
        <w:numId w:val="17"/>
      </w:numPr>
    </w:pPr>
  </w:style>
  <w:style w:type="paragraph" w:customStyle="1" w:styleId="RegPara">
    <w:name w:val="RegPara"/>
    <w:basedOn w:val="Normal"/>
    <w:rsid w:val="00F95B2B"/>
    <w:pPr>
      <w:spacing w:before="180"/>
      <w:jc w:val="left"/>
    </w:pPr>
    <w:rPr>
      <w:rFonts w:ascii="Times New Roman" w:hAnsi="Times New Roman"/>
      <w:lang w:eastAsia="en-US"/>
    </w:rPr>
  </w:style>
  <w:style w:type="paragraph" w:customStyle="1" w:styleId="a">
    <w:name w:val="吹き出し"/>
    <w:basedOn w:val="Normal"/>
    <w:semiHidden/>
    <w:rsid w:val="00BE3450"/>
    <w:pPr>
      <w:jc w:val="left"/>
    </w:pPr>
    <w:rPr>
      <w:rFonts w:eastAsia="MS Gothic"/>
      <w:sz w:val="18"/>
      <w:szCs w:val="18"/>
      <w:lang w:eastAsia="en-US"/>
    </w:rPr>
  </w:style>
  <w:style w:type="numbering" w:customStyle="1" w:styleId="SDMTableBoxParaList">
    <w:name w:val="SDMTable&amp;BoxParaList"/>
    <w:rsid w:val="00600915"/>
    <w:pPr>
      <w:numPr>
        <w:numId w:val="26"/>
      </w:numPr>
    </w:pPr>
  </w:style>
  <w:style w:type="paragraph" w:styleId="BodyText3">
    <w:name w:val="Body Text 3"/>
    <w:basedOn w:val="Normal"/>
    <w:link w:val="BodyText3Char"/>
    <w:rsid w:val="00600915"/>
    <w:pPr>
      <w:jc w:val="left"/>
    </w:pPr>
    <w:rPr>
      <w:bCs/>
      <w:lang w:eastAsia="en-US"/>
    </w:rPr>
  </w:style>
  <w:style w:type="character" w:customStyle="1" w:styleId="BodyText3Char">
    <w:name w:val="Body Text 3 Char"/>
    <w:basedOn w:val="DefaultParagraphFont"/>
    <w:link w:val="BodyText3"/>
    <w:rsid w:val="00600915"/>
    <w:rPr>
      <w:rFonts w:ascii="Arial" w:hAnsi="Arial"/>
      <w:bCs/>
      <w:sz w:val="22"/>
      <w:lang w:eastAsia="en-US"/>
    </w:rPr>
  </w:style>
  <w:style w:type="character" w:styleId="CommentReference">
    <w:name w:val="annotation reference"/>
    <w:basedOn w:val="DefaultParagraphFont"/>
    <w:rsid w:val="001C032F"/>
    <w:rPr>
      <w:sz w:val="16"/>
      <w:szCs w:val="16"/>
    </w:rPr>
  </w:style>
  <w:style w:type="numbering" w:customStyle="1" w:styleId="SDMMethEquationNumberingList">
    <w:name w:val="SDMMethEquationNumberingList"/>
    <w:uiPriority w:val="99"/>
    <w:rsid w:val="00950740"/>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747">
      <w:bodyDiv w:val="1"/>
      <w:marLeft w:val="0"/>
      <w:marRight w:val="0"/>
      <w:marTop w:val="0"/>
      <w:marBottom w:val="0"/>
      <w:divBdr>
        <w:top w:val="none" w:sz="0" w:space="0" w:color="auto"/>
        <w:left w:val="none" w:sz="0" w:space="0" w:color="auto"/>
        <w:bottom w:val="none" w:sz="0" w:space="0" w:color="auto"/>
        <w:right w:val="none" w:sz="0" w:space="0" w:color="auto"/>
      </w:divBdr>
    </w:div>
    <w:div w:id="934942610">
      <w:bodyDiv w:val="1"/>
      <w:marLeft w:val="0"/>
      <w:marRight w:val="0"/>
      <w:marTop w:val="0"/>
      <w:marBottom w:val="0"/>
      <w:divBdr>
        <w:top w:val="none" w:sz="0" w:space="0" w:color="auto"/>
        <w:left w:val="none" w:sz="0" w:space="0" w:color="auto"/>
        <w:bottom w:val="none" w:sz="0" w:space="0" w:color="auto"/>
        <w:right w:val="none" w:sz="0" w:space="0" w:color="auto"/>
      </w:divBdr>
    </w:div>
    <w:div w:id="12454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oleObject" Target="embeddings/oleObject15.bin"/><Relationship Id="rId47" Type="http://schemas.openxmlformats.org/officeDocument/2006/relationships/image" Target="media/image17.wmf"/><Relationship Id="rId50" Type="http://schemas.openxmlformats.org/officeDocument/2006/relationships/oleObject" Target="embeddings/oleObject19.bin"/><Relationship Id="rId55" Type="http://schemas.openxmlformats.org/officeDocument/2006/relationships/image" Target="media/image21.wmf"/><Relationship Id="rId63" Type="http://schemas.openxmlformats.org/officeDocument/2006/relationships/image" Target="media/image25.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image" Target="media/image35.wmf"/><Relationship Id="rId89" Type="http://schemas.openxmlformats.org/officeDocument/2006/relationships/oleObject" Target="embeddings/oleObject39.bin"/><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image" Target="media/image39.wmf"/><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3.wmf"/><Relationship Id="rId87" Type="http://schemas.openxmlformats.org/officeDocument/2006/relationships/oleObject" Target="embeddings/oleObject38.bin"/><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image" Target="media/image15.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oleObject" Target="embeddings/oleObject41.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oleObject" Target="embeddings/oleObject17.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image" Target="media/image4.wmf"/><Relationship Id="rId41" Type="http://schemas.openxmlformats.org/officeDocument/2006/relationships/image" Target="media/image14.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1.wmf"/><Relationship Id="rId83" Type="http://schemas.openxmlformats.org/officeDocument/2006/relationships/oleObject" Target="embeddings/oleObject36.bin"/><Relationship Id="rId88" Type="http://schemas.openxmlformats.org/officeDocument/2006/relationships/image" Target="media/image37.wmf"/><Relationship Id="rId91" Type="http://schemas.openxmlformats.org/officeDocument/2006/relationships/oleObject" Target="embeddings/oleObject40.bin"/><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header" Target="header2.xml"/><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3.bin"/><Relationship Id="rId81" Type="http://schemas.openxmlformats.org/officeDocument/2006/relationships/oleObject" Target="embeddings/oleObject35.bin"/><Relationship Id="rId86" Type="http://schemas.openxmlformats.org/officeDocument/2006/relationships/image" Target="media/image36.wmf"/><Relationship Id="rId94"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wmf"/><Relationship Id="rId39"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G:\SDM\Clean%20Development%20Mechanism%20(CDM)\CDM07-Official%20Documents%20(CDM)\Templates\CDM_Methodology.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14468F61C84536A993FFA81DA52076"/>
        <w:category>
          <w:name w:val="General"/>
          <w:gallery w:val="placeholder"/>
        </w:category>
        <w:types>
          <w:type w:val="bbPlcHdr"/>
        </w:types>
        <w:behaviors>
          <w:behavior w:val="content"/>
        </w:behaviors>
        <w:guid w:val="{52CE50FB-8893-40EC-8471-F971E4829B53}"/>
      </w:docPartPr>
      <w:docPartBody>
        <w:p w:rsidR="009016AE" w:rsidRDefault="009016AE">
          <w:pPr>
            <w:pStyle w:val="5914468F61C84536A993FFA81DA52076"/>
          </w:pPr>
          <w:r>
            <w:t>222</w:t>
          </w:r>
          <w:r w:rsidRPr="008721FC">
            <w:rPr>
              <w:rStyle w:val="PlaceholderText"/>
            </w:rPr>
            <w:t>Document reference number</w:t>
          </w:r>
        </w:p>
      </w:docPartBody>
    </w:docPart>
    <w:docPart>
      <w:docPartPr>
        <w:name w:val="AD11963A4C6A47C69AA915FCDFDCD8D3"/>
        <w:category>
          <w:name w:val="General"/>
          <w:gallery w:val="placeholder"/>
        </w:category>
        <w:types>
          <w:type w:val="bbPlcHdr"/>
        </w:types>
        <w:behaviors>
          <w:behavior w:val="content"/>
        </w:behaviors>
        <w:guid w:val="{D74403DE-E642-4926-A43C-824E895F36C7}"/>
      </w:docPartPr>
      <w:docPartBody>
        <w:p w:rsidR="009016AE" w:rsidRDefault="009016AE">
          <w:pPr>
            <w:pStyle w:val="AD11963A4C6A47C69AA915FCDFDCD8D3"/>
          </w:pPr>
          <w:r w:rsidRPr="00773362">
            <w:rPr>
              <w:rStyle w:val="PlaceholderText"/>
              <w:lang w:val="de-DE"/>
            </w:rPr>
            <w:t>Wählen Sie ein Element aus.</w:t>
          </w:r>
        </w:p>
      </w:docPartBody>
    </w:docPart>
    <w:docPart>
      <w:docPartPr>
        <w:name w:val="3827C2FAD1FA45AEA1B1E32D83C43304"/>
        <w:category>
          <w:name w:val="General"/>
          <w:gallery w:val="placeholder"/>
        </w:category>
        <w:types>
          <w:type w:val="bbPlcHdr"/>
        </w:types>
        <w:behaviors>
          <w:behavior w:val="content"/>
        </w:behaviors>
        <w:guid w:val="{9B7F8D0B-AC9B-4F0C-8B93-5A64EBEB0B6B}"/>
      </w:docPartPr>
      <w:docPartBody>
        <w:p w:rsidR="009016AE" w:rsidRDefault="009016AE">
          <w:pPr>
            <w:pStyle w:val="3827C2FAD1FA45AEA1B1E32D83C43304"/>
          </w:pPr>
          <w:r w:rsidRPr="0019515F">
            <w:rPr>
              <w:rStyle w:val="PlaceholderText"/>
            </w:rPr>
            <w:t>Klicken Sie hier, um Text einzugeben.</w:t>
          </w:r>
        </w:p>
      </w:docPartBody>
    </w:docPart>
    <w:docPart>
      <w:docPartPr>
        <w:name w:val="4A6ADE4CCAE04D8C8D8A9D909378568A"/>
        <w:category>
          <w:name w:val="General"/>
          <w:gallery w:val="placeholder"/>
        </w:category>
        <w:types>
          <w:type w:val="bbPlcHdr"/>
        </w:types>
        <w:behaviors>
          <w:behavior w:val="content"/>
        </w:behaviors>
        <w:guid w:val="{F6706C4D-BD3A-4653-AE69-7F9725AA69E4}"/>
      </w:docPartPr>
      <w:docPartBody>
        <w:p w:rsidR="009016AE" w:rsidRDefault="009016AE">
          <w:pPr>
            <w:pStyle w:val="4A6ADE4CCAE04D8C8D8A9D909378568A"/>
          </w:pPr>
          <w:r w:rsidRPr="001B3E66">
            <w:rPr>
              <w:rStyle w:val="PlaceholderText"/>
            </w:rPr>
            <w:t>Choose an item.</w:t>
          </w:r>
        </w:p>
      </w:docPartBody>
    </w:docPart>
    <w:docPart>
      <w:docPartPr>
        <w:name w:val="5E4D5449A43841D793817E473373912C"/>
        <w:category>
          <w:name w:val="General"/>
          <w:gallery w:val="placeholder"/>
        </w:category>
        <w:types>
          <w:type w:val="bbPlcHdr"/>
        </w:types>
        <w:behaviors>
          <w:behavior w:val="content"/>
        </w:behaviors>
        <w:guid w:val="{337A4AAE-C408-4BA2-8D0A-F2A87E33B72E}"/>
      </w:docPartPr>
      <w:docPartBody>
        <w:p w:rsidR="009016AE" w:rsidRDefault="009016AE">
          <w:pPr>
            <w:pStyle w:val="5E4D5449A43841D793817E473373912C"/>
          </w:pPr>
          <w:r w:rsidRPr="00CE2F3F">
            <w:rPr>
              <w:rStyle w:val="PlaceholderText"/>
            </w:rPr>
            <w:t>Klicken Sie hier, um Text einzugeben.</w:t>
          </w:r>
        </w:p>
      </w:docPartBody>
    </w:docPart>
    <w:docPart>
      <w:docPartPr>
        <w:name w:val="EFE60AAB6266478398E1711BDF285041"/>
        <w:category>
          <w:name w:val="General"/>
          <w:gallery w:val="placeholder"/>
        </w:category>
        <w:types>
          <w:type w:val="bbPlcHdr"/>
        </w:types>
        <w:behaviors>
          <w:behavior w:val="content"/>
        </w:behaviors>
        <w:guid w:val="{6C7C0AE8-1F65-44B1-84E0-A4997A293207}"/>
      </w:docPartPr>
      <w:docPartBody>
        <w:p w:rsidR="009016AE" w:rsidRDefault="009016AE">
          <w:pPr>
            <w:pStyle w:val="EFE60AAB6266478398E1711BDF285041"/>
          </w:pPr>
          <w:r w:rsidRPr="0019515F">
            <w:rPr>
              <w:rStyle w:val="PlaceholderText"/>
            </w:rPr>
            <w:t>Klicken Sie hier, um Text einzugeben.</w:t>
          </w:r>
        </w:p>
      </w:docPartBody>
    </w:docPart>
    <w:docPart>
      <w:docPartPr>
        <w:name w:val="4560E0313FBE45FCA1E04067FFD8E675"/>
        <w:category>
          <w:name w:val="General"/>
          <w:gallery w:val="placeholder"/>
        </w:category>
        <w:types>
          <w:type w:val="bbPlcHdr"/>
        </w:types>
        <w:behaviors>
          <w:behavior w:val="content"/>
        </w:behaviors>
        <w:guid w:val="{20C7A331-3EDD-4C05-B492-1083A9B655DC}"/>
      </w:docPartPr>
      <w:docPartBody>
        <w:p w:rsidR="009016AE" w:rsidRDefault="009016AE">
          <w:pPr>
            <w:pStyle w:val="4560E0313FBE45FCA1E04067FFD8E675"/>
          </w:pPr>
          <w:r>
            <w:t>##.#</w:t>
          </w:r>
        </w:p>
      </w:docPartBody>
    </w:docPart>
    <w:docPart>
      <w:docPartPr>
        <w:name w:val="7EB647FC9A974F5D80A1894B78B10B18"/>
        <w:category>
          <w:name w:val="General"/>
          <w:gallery w:val="placeholder"/>
        </w:category>
        <w:types>
          <w:type w:val="bbPlcHdr"/>
        </w:types>
        <w:behaviors>
          <w:behavior w:val="content"/>
        </w:behaviors>
        <w:guid w:val="{91B745BC-ED0B-4E01-9976-5E370A51A92F}"/>
      </w:docPartPr>
      <w:docPartBody>
        <w:p w:rsidR="009016AE" w:rsidRDefault="009016AE">
          <w:pPr>
            <w:pStyle w:val="7EB647FC9A974F5D80A1894B78B10B18"/>
          </w:pPr>
          <w:r w:rsidRPr="0019515F">
            <w:rPr>
              <w:rStyle w:val="PlaceholderText"/>
            </w:rPr>
            <w:t>Klicken Sie hier, um Text einzugeben.</w:t>
          </w:r>
        </w:p>
      </w:docPartBody>
    </w:docPart>
    <w:docPart>
      <w:docPartPr>
        <w:name w:val="C3C03AE9856B4C108ED5A34F8C3971BD"/>
        <w:category>
          <w:name w:val="General"/>
          <w:gallery w:val="placeholder"/>
        </w:category>
        <w:types>
          <w:type w:val="bbPlcHdr"/>
        </w:types>
        <w:behaviors>
          <w:behavior w:val="content"/>
        </w:behaviors>
        <w:guid w:val="{9D9340D4-7E64-4CAF-8BE5-6B16182ACAEA}"/>
      </w:docPartPr>
      <w:docPartBody>
        <w:p w:rsidR="009016AE" w:rsidRDefault="009016AE">
          <w:pPr>
            <w:pStyle w:val="C3C03AE9856B4C108ED5A34F8C3971BD"/>
          </w:pPr>
          <w:r>
            <w:t>##.#</w:t>
          </w:r>
        </w:p>
      </w:docPartBody>
    </w:docPart>
    <w:docPart>
      <w:docPartPr>
        <w:name w:val="517082BEEB114610B16EECC0E99443AC"/>
        <w:category>
          <w:name w:val="General"/>
          <w:gallery w:val="placeholder"/>
        </w:category>
        <w:types>
          <w:type w:val="bbPlcHdr"/>
        </w:types>
        <w:behaviors>
          <w:behavior w:val="content"/>
        </w:behaviors>
        <w:guid w:val="{05CAA03B-0F4D-4D1C-B82B-6AE786424DBD}"/>
      </w:docPartPr>
      <w:docPartBody>
        <w:p w:rsidR="00000000" w:rsidRDefault="00280090" w:rsidP="00280090">
          <w:pPr>
            <w:pStyle w:val="517082BEEB114610B16EECC0E99443AC"/>
          </w:pPr>
          <w:r>
            <w:t>222</w:t>
          </w:r>
          <w:r w:rsidRPr="008721FC">
            <w:rPr>
              <w:rStyle w:val="PlaceholderText"/>
            </w:rPr>
            <w:t>Document reference number</w:t>
          </w:r>
        </w:p>
      </w:docPartBody>
    </w:docPart>
    <w:docPart>
      <w:docPartPr>
        <w:name w:val="7980761D59B940168AE4E8BA4A312A5E"/>
        <w:category>
          <w:name w:val="General"/>
          <w:gallery w:val="placeholder"/>
        </w:category>
        <w:types>
          <w:type w:val="bbPlcHdr"/>
        </w:types>
        <w:behaviors>
          <w:behavior w:val="content"/>
        </w:behaviors>
        <w:guid w:val="{75C90812-A466-404A-86AE-C2257064694A}"/>
      </w:docPartPr>
      <w:docPartBody>
        <w:p w:rsidR="00000000" w:rsidRDefault="00280090" w:rsidP="00280090">
          <w:pPr>
            <w:pStyle w:val="7980761D59B940168AE4E8BA4A312A5E"/>
          </w:pPr>
          <w:r w:rsidRPr="00773362">
            <w:rPr>
              <w:rStyle w:val="PlaceholderText"/>
              <w:lang w:val="de-DE"/>
            </w:rPr>
            <w:t>Wählen Sie ein Element aus.</w:t>
          </w:r>
        </w:p>
      </w:docPartBody>
    </w:docPart>
    <w:docPart>
      <w:docPartPr>
        <w:name w:val="378B2987CF494008AB88484D9F33C6FC"/>
        <w:category>
          <w:name w:val="General"/>
          <w:gallery w:val="placeholder"/>
        </w:category>
        <w:types>
          <w:type w:val="bbPlcHdr"/>
        </w:types>
        <w:behaviors>
          <w:behavior w:val="content"/>
        </w:behaviors>
        <w:guid w:val="{FFBEDF81-487C-4052-A4B3-B2D9EC9BB99B}"/>
      </w:docPartPr>
      <w:docPartBody>
        <w:p w:rsidR="00000000" w:rsidRDefault="00280090" w:rsidP="00280090">
          <w:pPr>
            <w:pStyle w:val="378B2987CF494008AB88484D9F33C6FC"/>
          </w:pPr>
          <w:r w:rsidRPr="0019515F">
            <w:rPr>
              <w:rStyle w:val="PlaceholderText"/>
            </w:rPr>
            <w:t>Klicken Sie hier, um Text einzugeben.</w:t>
          </w:r>
        </w:p>
      </w:docPartBody>
    </w:docPart>
    <w:docPart>
      <w:docPartPr>
        <w:name w:val="63FF194F9AB647CFA300E343E832914D"/>
        <w:category>
          <w:name w:val="General"/>
          <w:gallery w:val="placeholder"/>
        </w:category>
        <w:types>
          <w:type w:val="bbPlcHdr"/>
        </w:types>
        <w:behaviors>
          <w:behavior w:val="content"/>
        </w:behaviors>
        <w:guid w:val="{AFF52ECE-C6E3-4AD4-9DE0-4A1FFACBF92A}"/>
      </w:docPartPr>
      <w:docPartBody>
        <w:p w:rsidR="00000000" w:rsidRDefault="00280090" w:rsidP="00280090">
          <w:pPr>
            <w:pStyle w:val="63FF194F9AB647CFA300E343E832914D"/>
          </w:pPr>
          <w:r w:rsidRPr="001B3E66">
            <w:rPr>
              <w:rStyle w:val="PlaceholderText"/>
            </w:rPr>
            <w:t>Choose an item.</w:t>
          </w:r>
        </w:p>
      </w:docPartBody>
    </w:docPart>
    <w:docPart>
      <w:docPartPr>
        <w:name w:val="33401D08F22D444EB3EB73E48F6BCA0E"/>
        <w:category>
          <w:name w:val="General"/>
          <w:gallery w:val="placeholder"/>
        </w:category>
        <w:types>
          <w:type w:val="bbPlcHdr"/>
        </w:types>
        <w:behaviors>
          <w:behavior w:val="content"/>
        </w:behaviors>
        <w:guid w:val="{05FE6011-C3A2-4769-8C87-0F3CB5DF6481}"/>
      </w:docPartPr>
      <w:docPartBody>
        <w:p w:rsidR="00000000" w:rsidRDefault="00280090" w:rsidP="00280090">
          <w:pPr>
            <w:pStyle w:val="33401D08F22D444EB3EB73E48F6BCA0E"/>
          </w:pPr>
          <w:r w:rsidRPr="00CE2F3F">
            <w:rPr>
              <w:rStyle w:val="PlaceholderText"/>
            </w:rPr>
            <w:t>Klicken Sie hier, um Text einzugeben.</w:t>
          </w:r>
        </w:p>
      </w:docPartBody>
    </w:docPart>
    <w:docPart>
      <w:docPartPr>
        <w:name w:val="FF915565C3F044FEB0802F84C1CE5C07"/>
        <w:category>
          <w:name w:val="General"/>
          <w:gallery w:val="placeholder"/>
        </w:category>
        <w:types>
          <w:type w:val="bbPlcHdr"/>
        </w:types>
        <w:behaviors>
          <w:behavior w:val="content"/>
        </w:behaviors>
        <w:guid w:val="{88B003C1-CC20-48D6-8804-5966982F25E3}"/>
      </w:docPartPr>
      <w:docPartBody>
        <w:p w:rsidR="00000000" w:rsidRDefault="00280090" w:rsidP="00280090">
          <w:pPr>
            <w:pStyle w:val="FF915565C3F044FEB0802F84C1CE5C07"/>
          </w:pPr>
          <w:r w:rsidRPr="0019515F">
            <w:rPr>
              <w:rStyle w:val="PlaceholderText"/>
            </w:rPr>
            <w:t>Klicken Sie hier, um Text einzugeben.</w:t>
          </w:r>
        </w:p>
      </w:docPartBody>
    </w:docPart>
    <w:docPart>
      <w:docPartPr>
        <w:name w:val="2AB7B1A72B564FE0A9A9122985D5657C"/>
        <w:category>
          <w:name w:val="General"/>
          <w:gallery w:val="placeholder"/>
        </w:category>
        <w:types>
          <w:type w:val="bbPlcHdr"/>
        </w:types>
        <w:behaviors>
          <w:behavior w:val="content"/>
        </w:behaviors>
        <w:guid w:val="{5F8F22F3-736A-4FEC-9847-8C29BBA013EB}"/>
      </w:docPartPr>
      <w:docPartBody>
        <w:p w:rsidR="00000000" w:rsidRDefault="00280090" w:rsidP="00280090">
          <w:pPr>
            <w:pStyle w:val="2AB7B1A72B564FE0A9A9122985D5657C"/>
          </w:pPr>
          <w:r>
            <w:t>##.#</w:t>
          </w:r>
        </w:p>
      </w:docPartBody>
    </w:docPart>
    <w:docPart>
      <w:docPartPr>
        <w:name w:val="8AF60BA3C55B4D5E84B4AB4E55DBD61A"/>
        <w:category>
          <w:name w:val="General"/>
          <w:gallery w:val="placeholder"/>
        </w:category>
        <w:types>
          <w:type w:val="bbPlcHdr"/>
        </w:types>
        <w:behaviors>
          <w:behavior w:val="content"/>
        </w:behaviors>
        <w:guid w:val="{099FADD8-232C-4272-BEAB-6D17828EBAC1}"/>
      </w:docPartPr>
      <w:docPartBody>
        <w:p w:rsidR="00000000" w:rsidRDefault="00280090" w:rsidP="00280090">
          <w:pPr>
            <w:pStyle w:val="8AF60BA3C55B4D5E84B4AB4E55DBD61A"/>
          </w:pPr>
          <w:r>
            <w:t>222</w:t>
          </w:r>
          <w:r w:rsidRPr="008721FC">
            <w:rPr>
              <w:rStyle w:val="PlaceholderText"/>
            </w:rPr>
            <w:t>Document reference number</w:t>
          </w:r>
        </w:p>
      </w:docPartBody>
    </w:docPart>
    <w:docPart>
      <w:docPartPr>
        <w:name w:val="7FCA09CC82594B959915B83F6D12D413"/>
        <w:category>
          <w:name w:val="General"/>
          <w:gallery w:val="placeholder"/>
        </w:category>
        <w:types>
          <w:type w:val="bbPlcHdr"/>
        </w:types>
        <w:behaviors>
          <w:behavior w:val="content"/>
        </w:behaviors>
        <w:guid w:val="{10372440-A81B-466E-935A-52A7AACFD4E8}"/>
      </w:docPartPr>
      <w:docPartBody>
        <w:p w:rsidR="00000000" w:rsidRDefault="00280090" w:rsidP="00280090">
          <w:pPr>
            <w:pStyle w:val="7FCA09CC82594B959915B83F6D12D413"/>
          </w:pPr>
          <w:r w:rsidRPr="00773362">
            <w:rPr>
              <w:rStyle w:val="PlaceholderText"/>
              <w:lang w:val="de-DE"/>
            </w:rPr>
            <w:t>Wählen Sie ein Element aus.</w:t>
          </w:r>
        </w:p>
      </w:docPartBody>
    </w:docPart>
    <w:docPart>
      <w:docPartPr>
        <w:name w:val="826F0EE658C84BA290E453A99466D740"/>
        <w:category>
          <w:name w:val="General"/>
          <w:gallery w:val="placeholder"/>
        </w:category>
        <w:types>
          <w:type w:val="bbPlcHdr"/>
        </w:types>
        <w:behaviors>
          <w:behavior w:val="content"/>
        </w:behaviors>
        <w:guid w:val="{871EB713-085C-468B-A669-615DBCD657DE}"/>
      </w:docPartPr>
      <w:docPartBody>
        <w:p w:rsidR="00000000" w:rsidRDefault="00280090" w:rsidP="00280090">
          <w:pPr>
            <w:pStyle w:val="826F0EE658C84BA290E453A99466D740"/>
          </w:pPr>
          <w:r w:rsidRPr="0019515F">
            <w:rPr>
              <w:rStyle w:val="PlaceholderText"/>
            </w:rPr>
            <w:t>Klicken Sie hier, um Text einzugeben.</w:t>
          </w:r>
        </w:p>
      </w:docPartBody>
    </w:docPart>
    <w:docPart>
      <w:docPartPr>
        <w:name w:val="7AAA1B90F155474B82397175C6CA7956"/>
        <w:category>
          <w:name w:val="General"/>
          <w:gallery w:val="placeholder"/>
        </w:category>
        <w:types>
          <w:type w:val="bbPlcHdr"/>
        </w:types>
        <w:behaviors>
          <w:behavior w:val="content"/>
        </w:behaviors>
        <w:guid w:val="{34B0CEB2-66B6-4C4D-A20E-5FED76A226EA}"/>
      </w:docPartPr>
      <w:docPartBody>
        <w:p w:rsidR="00000000" w:rsidRDefault="00280090" w:rsidP="00280090">
          <w:pPr>
            <w:pStyle w:val="7AAA1B90F155474B82397175C6CA7956"/>
          </w:pPr>
          <w:r w:rsidRPr="001B3E66">
            <w:rPr>
              <w:rStyle w:val="PlaceholderText"/>
            </w:rPr>
            <w:t>Choose an item.</w:t>
          </w:r>
        </w:p>
      </w:docPartBody>
    </w:docPart>
    <w:docPart>
      <w:docPartPr>
        <w:name w:val="AF1A6A72FA9A4F9FBF9BE6E37FA39E9E"/>
        <w:category>
          <w:name w:val="General"/>
          <w:gallery w:val="placeholder"/>
        </w:category>
        <w:types>
          <w:type w:val="bbPlcHdr"/>
        </w:types>
        <w:behaviors>
          <w:behavior w:val="content"/>
        </w:behaviors>
        <w:guid w:val="{AE899A33-079D-4FFA-9A27-35C7B50FBBD8}"/>
      </w:docPartPr>
      <w:docPartBody>
        <w:p w:rsidR="00000000" w:rsidRDefault="00280090" w:rsidP="00280090">
          <w:pPr>
            <w:pStyle w:val="AF1A6A72FA9A4F9FBF9BE6E37FA39E9E"/>
          </w:pPr>
          <w:r w:rsidRPr="00CE2F3F">
            <w:rPr>
              <w:rStyle w:val="PlaceholderText"/>
            </w:rPr>
            <w:t>Klicken Sie hier, um Text einzugeben.</w:t>
          </w:r>
        </w:p>
      </w:docPartBody>
    </w:docPart>
    <w:docPart>
      <w:docPartPr>
        <w:name w:val="59E9F643AFAE42F28E390F9ADBC8D981"/>
        <w:category>
          <w:name w:val="General"/>
          <w:gallery w:val="placeholder"/>
        </w:category>
        <w:types>
          <w:type w:val="bbPlcHdr"/>
        </w:types>
        <w:behaviors>
          <w:behavior w:val="content"/>
        </w:behaviors>
        <w:guid w:val="{484C0715-9E1D-4924-8740-96DFEE1617A6}"/>
      </w:docPartPr>
      <w:docPartBody>
        <w:p w:rsidR="00000000" w:rsidRDefault="00280090" w:rsidP="00280090">
          <w:pPr>
            <w:pStyle w:val="59E9F643AFAE42F28E390F9ADBC8D981"/>
          </w:pPr>
          <w:r w:rsidRPr="0019515F">
            <w:rPr>
              <w:rStyle w:val="PlaceholderText"/>
            </w:rPr>
            <w:t>Klicken Sie hier, um Text einzugeben.</w:t>
          </w:r>
        </w:p>
      </w:docPartBody>
    </w:docPart>
    <w:docPart>
      <w:docPartPr>
        <w:name w:val="B7D7430C6B8A4C24B1DE1FA0ED29DF80"/>
        <w:category>
          <w:name w:val="General"/>
          <w:gallery w:val="placeholder"/>
        </w:category>
        <w:types>
          <w:type w:val="bbPlcHdr"/>
        </w:types>
        <w:behaviors>
          <w:behavior w:val="content"/>
        </w:behaviors>
        <w:guid w:val="{5AD158C7-AD5B-4CEB-BECC-288A7185EFE6}"/>
      </w:docPartPr>
      <w:docPartBody>
        <w:p w:rsidR="00000000" w:rsidRDefault="00280090" w:rsidP="00280090">
          <w:pPr>
            <w:pStyle w:val="B7D7430C6B8A4C24B1DE1FA0ED29DF80"/>
          </w:pPr>
          <w:r>
            <w:t>##.#</w:t>
          </w:r>
        </w:p>
      </w:docPartBody>
    </w:docPart>
    <w:docPart>
      <w:docPartPr>
        <w:name w:val="2DEBBF4DDDB44CA4A6C6237E5D1B612F"/>
        <w:category>
          <w:name w:val="General"/>
          <w:gallery w:val="placeholder"/>
        </w:category>
        <w:types>
          <w:type w:val="bbPlcHdr"/>
        </w:types>
        <w:behaviors>
          <w:behavior w:val="content"/>
        </w:behaviors>
        <w:guid w:val="{B0DDBF68-39B5-4749-B755-7CBDC0CA068E}"/>
      </w:docPartPr>
      <w:docPartBody>
        <w:p w:rsidR="00000000" w:rsidRDefault="00280090" w:rsidP="00280090">
          <w:pPr>
            <w:pStyle w:val="2DEBBF4DDDB44CA4A6C6237E5D1B612F"/>
          </w:pPr>
          <w:r w:rsidRPr="0019515F">
            <w:rPr>
              <w:rStyle w:val="PlaceholderText"/>
            </w:rPr>
            <w:t>Klicken Sie hier, um Text einzugeben.</w:t>
          </w:r>
        </w:p>
      </w:docPartBody>
    </w:docPart>
    <w:docPart>
      <w:docPartPr>
        <w:name w:val="A2A0E5737EB44B9DADADD6B5C4712665"/>
        <w:category>
          <w:name w:val="General"/>
          <w:gallery w:val="placeholder"/>
        </w:category>
        <w:types>
          <w:type w:val="bbPlcHdr"/>
        </w:types>
        <w:behaviors>
          <w:behavior w:val="content"/>
        </w:behaviors>
        <w:guid w:val="{092E476E-8796-4D29-81C8-B1FF27D18C5E}"/>
      </w:docPartPr>
      <w:docPartBody>
        <w:p w:rsidR="00000000" w:rsidRDefault="00280090" w:rsidP="00280090">
          <w:pPr>
            <w:pStyle w:val="A2A0E5737EB44B9DADADD6B5C4712665"/>
          </w:pPr>
          <w:r>
            <w:t>##.#</w:t>
          </w:r>
        </w:p>
      </w:docPartBody>
    </w:docPart>
    <w:docPart>
      <w:docPartPr>
        <w:name w:val="2CF6554728EA4147BB041DEE30BA0924"/>
        <w:category>
          <w:name w:val="General"/>
          <w:gallery w:val="placeholder"/>
        </w:category>
        <w:types>
          <w:type w:val="bbPlcHdr"/>
        </w:types>
        <w:behaviors>
          <w:behavior w:val="content"/>
        </w:behaviors>
        <w:guid w:val="{B4C80E6F-274D-49D4-8D8E-82191ADE849C}"/>
      </w:docPartPr>
      <w:docPartBody>
        <w:p w:rsidR="00000000" w:rsidRDefault="00280090" w:rsidP="00280090">
          <w:pPr>
            <w:pStyle w:val="2CF6554728EA4147BB041DEE30BA0924"/>
          </w:pPr>
          <w:r w:rsidRPr="0019515F">
            <w:rPr>
              <w:rStyle w:val="PlaceholderText"/>
            </w:rPr>
            <w:t>Klicken Sie hier, um Text einzugeben.</w:t>
          </w:r>
        </w:p>
      </w:docPartBody>
    </w:docPart>
    <w:docPart>
      <w:docPartPr>
        <w:name w:val="121195120031464D8182BBB1AB6958CB"/>
        <w:category>
          <w:name w:val="General"/>
          <w:gallery w:val="placeholder"/>
        </w:category>
        <w:types>
          <w:type w:val="bbPlcHdr"/>
        </w:types>
        <w:behaviors>
          <w:behavior w:val="content"/>
        </w:behaviors>
        <w:guid w:val="{11865D79-1B79-48D7-B0F1-7BEEBC43C551}"/>
      </w:docPartPr>
      <w:docPartBody>
        <w:p w:rsidR="00000000" w:rsidRDefault="00280090" w:rsidP="00280090">
          <w:pPr>
            <w:pStyle w:val="121195120031464D8182BBB1AB6958CB"/>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6AE"/>
    <w:rsid w:val="00001516"/>
    <w:rsid w:val="00100A30"/>
    <w:rsid w:val="001A214D"/>
    <w:rsid w:val="00243E62"/>
    <w:rsid w:val="00280090"/>
    <w:rsid w:val="00282A20"/>
    <w:rsid w:val="002B5034"/>
    <w:rsid w:val="002E4B44"/>
    <w:rsid w:val="00353B00"/>
    <w:rsid w:val="00367AC0"/>
    <w:rsid w:val="003940F4"/>
    <w:rsid w:val="003E61BF"/>
    <w:rsid w:val="004C57DA"/>
    <w:rsid w:val="00595022"/>
    <w:rsid w:val="005D751D"/>
    <w:rsid w:val="009016AE"/>
    <w:rsid w:val="00952AEB"/>
    <w:rsid w:val="009D0AC4"/>
    <w:rsid w:val="00A923A0"/>
    <w:rsid w:val="00AE3BCD"/>
    <w:rsid w:val="00B4621D"/>
    <w:rsid w:val="00BF3FDC"/>
    <w:rsid w:val="00C366DB"/>
    <w:rsid w:val="00C47455"/>
    <w:rsid w:val="00CA7E75"/>
    <w:rsid w:val="00DA17D7"/>
    <w:rsid w:val="00DE5DA8"/>
    <w:rsid w:val="00ED28D1"/>
    <w:rsid w:val="00F44C0C"/>
    <w:rsid w:val="00F51514"/>
    <w:rsid w:val="00F630C6"/>
    <w:rsid w:val="00FE05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80090"/>
    <w:rPr>
      <w:color w:val="808080"/>
    </w:rPr>
  </w:style>
  <w:style w:type="paragraph" w:customStyle="1" w:styleId="5914468F61C84536A993FFA81DA52076">
    <w:name w:val="5914468F61C84536A993FFA81DA52076"/>
  </w:style>
  <w:style w:type="paragraph" w:customStyle="1" w:styleId="AD11963A4C6A47C69AA915FCDFDCD8D3">
    <w:name w:val="AD11963A4C6A47C69AA915FCDFDCD8D3"/>
  </w:style>
  <w:style w:type="paragraph" w:customStyle="1" w:styleId="3827C2FAD1FA45AEA1B1E32D83C43304">
    <w:name w:val="3827C2FAD1FA45AEA1B1E32D83C43304"/>
  </w:style>
  <w:style w:type="paragraph" w:customStyle="1" w:styleId="4A6ADE4CCAE04D8C8D8A9D909378568A">
    <w:name w:val="4A6ADE4CCAE04D8C8D8A9D909378568A"/>
  </w:style>
  <w:style w:type="paragraph" w:customStyle="1" w:styleId="5E4D5449A43841D793817E473373912C">
    <w:name w:val="5E4D5449A43841D793817E473373912C"/>
  </w:style>
  <w:style w:type="paragraph" w:customStyle="1" w:styleId="EFE60AAB6266478398E1711BDF285041">
    <w:name w:val="EFE60AAB6266478398E1711BDF285041"/>
  </w:style>
  <w:style w:type="paragraph" w:customStyle="1" w:styleId="4560E0313FBE45FCA1E04067FFD8E675">
    <w:name w:val="4560E0313FBE45FCA1E04067FFD8E675"/>
  </w:style>
  <w:style w:type="paragraph" w:customStyle="1" w:styleId="7EB647FC9A974F5D80A1894B78B10B18">
    <w:name w:val="7EB647FC9A974F5D80A1894B78B10B18"/>
  </w:style>
  <w:style w:type="paragraph" w:customStyle="1" w:styleId="C3C03AE9856B4C108ED5A34F8C3971BD">
    <w:name w:val="C3C03AE9856B4C108ED5A34F8C3971BD"/>
  </w:style>
  <w:style w:type="paragraph" w:customStyle="1" w:styleId="CE37DEB1EFE84B8A8BD90C87460FE37B">
    <w:name w:val="CE37DEB1EFE84B8A8BD90C87460FE37B"/>
  </w:style>
  <w:style w:type="paragraph" w:customStyle="1" w:styleId="3DF1B57990BA4B80B4496513AECC6418">
    <w:name w:val="3DF1B57990BA4B80B4496513AECC6418"/>
  </w:style>
  <w:style w:type="paragraph" w:customStyle="1" w:styleId="6115C3263D1A42DB9FB6A7F47DE5C7AF">
    <w:name w:val="6115C3263D1A42DB9FB6A7F47DE5C7AF"/>
  </w:style>
  <w:style w:type="paragraph" w:customStyle="1" w:styleId="ACBE6BFF4BAB4FF2A7A448E4839FC6F9">
    <w:name w:val="ACBE6BFF4BAB4FF2A7A448E4839FC6F9"/>
  </w:style>
  <w:style w:type="paragraph" w:customStyle="1" w:styleId="C14E1123CB8C4B11A6E31AC2D4117674">
    <w:name w:val="C14E1123CB8C4B11A6E31AC2D4117674"/>
  </w:style>
  <w:style w:type="paragraph" w:customStyle="1" w:styleId="396BD2D5D7E946C19C81C22FA8B38527">
    <w:name w:val="396BD2D5D7E946C19C81C22FA8B38527"/>
  </w:style>
  <w:style w:type="paragraph" w:customStyle="1" w:styleId="9D92105397C0427D8F03E3DA91CEEE2A">
    <w:name w:val="9D92105397C0427D8F03E3DA91CEEE2A"/>
  </w:style>
  <w:style w:type="paragraph" w:customStyle="1" w:styleId="A7466159D6A2480D97F9A0DC4F0D06BA">
    <w:name w:val="A7466159D6A2480D97F9A0DC4F0D06BA"/>
  </w:style>
  <w:style w:type="paragraph" w:customStyle="1" w:styleId="A3E9D161A352456DA19D3B9514AE4390">
    <w:name w:val="A3E9D161A352456DA19D3B9514AE4390"/>
  </w:style>
  <w:style w:type="paragraph" w:customStyle="1" w:styleId="FAFDBE33AF6749868077F73F08C95C23">
    <w:name w:val="FAFDBE33AF6749868077F73F08C95C23"/>
  </w:style>
  <w:style w:type="paragraph" w:customStyle="1" w:styleId="BFDC2F8E973E46C284DEAB74F1A822C9">
    <w:name w:val="BFDC2F8E973E46C284DEAB74F1A822C9"/>
    <w:rsid w:val="009016AE"/>
  </w:style>
  <w:style w:type="paragraph" w:customStyle="1" w:styleId="BB4E82D2C75644A38CD092E3AF8294B3">
    <w:name w:val="BB4E82D2C75644A38CD092E3AF8294B3"/>
    <w:rsid w:val="009016AE"/>
  </w:style>
  <w:style w:type="paragraph" w:customStyle="1" w:styleId="F99FF8F994694D8796A15512AAFBB0CE">
    <w:name w:val="F99FF8F994694D8796A15512AAFBB0CE"/>
    <w:rsid w:val="009016AE"/>
  </w:style>
  <w:style w:type="paragraph" w:customStyle="1" w:styleId="51A21C1B896E4924B13436815B9C0E54">
    <w:name w:val="51A21C1B896E4924B13436815B9C0E54"/>
    <w:rsid w:val="009016AE"/>
  </w:style>
  <w:style w:type="paragraph" w:customStyle="1" w:styleId="D934DDE02AA24695A2028C1C00BB4763">
    <w:name w:val="D934DDE02AA24695A2028C1C00BB4763"/>
    <w:rsid w:val="009016AE"/>
  </w:style>
  <w:style w:type="paragraph" w:customStyle="1" w:styleId="34E18ACE29B94577BABD26FB9F287E1A">
    <w:name w:val="34E18ACE29B94577BABD26FB9F287E1A"/>
    <w:rsid w:val="009016AE"/>
  </w:style>
  <w:style w:type="paragraph" w:customStyle="1" w:styleId="D1C980E6C7094E81B22CFE26D2E42AAD">
    <w:name w:val="D1C980E6C7094E81B22CFE26D2E42AAD"/>
    <w:rsid w:val="00243E62"/>
  </w:style>
  <w:style w:type="paragraph" w:customStyle="1" w:styleId="9F4B2250FE9A4074961557E0FBB22C06">
    <w:name w:val="9F4B2250FE9A4074961557E0FBB22C06"/>
    <w:rsid w:val="00243E62"/>
  </w:style>
  <w:style w:type="paragraph" w:customStyle="1" w:styleId="6F89C9228D304C8AAE6802AD9ABF3120">
    <w:name w:val="6F89C9228D304C8AAE6802AD9ABF3120"/>
    <w:rsid w:val="00243E62"/>
  </w:style>
  <w:style w:type="paragraph" w:customStyle="1" w:styleId="B007950BBC3D45DF988D7E0070666A80">
    <w:name w:val="B007950BBC3D45DF988D7E0070666A80"/>
    <w:rsid w:val="00243E62"/>
  </w:style>
  <w:style w:type="paragraph" w:customStyle="1" w:styleId="31244A42DBFE4BE4B367BB1A80CAA4DE">
    <w:name w:val="31244A42DBFE4BE4B367BB1A80CAA4DE"/>
    <w:rsid w:val="00243E62"/>
  </w:style>
  <w:style w:type="paragraph" w:customStyle="1" w:styleId="4F30B5DD1FBB4E458C059BB3767EB2DD">
    <w:name w:val="4F30B5DD1FBB4E458C059BB3767EB2DD"/>
    <w:rsid w:val="00243E62"/>
  </w:style>
  <w:style w:type="paragraph" w:customStyle="1" w:styleId="9294C0CDA11D4234A18CB5C6C90841BF">
    <w:name w:val="9294C0CDA11D4234A18CB5C6C90841BF"/>
    <w:rsid w:val="00243E62"/>
  </w:style>
  <w:style w:type="paragraph" w:customStyle="1" w:styleId="295D534C54184D3AA9363AA642720605">
    <w:name w:val="295D534C54184D3AA9363AA642720605"/>
    <w:rsid w:val="00243E62"/>
  </w:style>
  <w:style w:type="paragraph" w:customStyle="1" w:styleId="AB000099C1904E8E92C2C2E673DDC7E9">
    <w:name w:val="AB000099C1904E8E92C2C2E673DDC7E9"/>
    <w:rsid w:val="00243E62"/>
  </w:style>
  <w:style w:type="paragraph" w:customStyle="1" w:styleId="212FAE71E70A49A29770EA215CC3C4B2">
    <w:name w:val="212FAE71E70A49A29770EA215CC3C4B2"/>
    <w:rsid w:val="00243E62"/>
  </w:style>
  <w:style w:type="paragraph" w:customStyle="1" w:styleId="B0331A89E6ED4412837F29DB398F6BC0">
    <w:name w:val="B0331A89E6ED4412837F29DB398F6BC0"/>
    <w:rsid w:val="00243E62"/>
  </w:style>
  <w:style w:type="paragraph" w:customStyle="1" w:styleId="BE5C973201DD48B6B43319EE8264C3E8">
    <w:name w:val="BE5C973201DD48B6B43319EE8264C3E8"/>
    <w:rsid w:val="00243E62"/>
  </w:style>
  <w:style w:type="paragraph" w:customStyle="1" w:styleId="4678E21BEFE84C4EA0500027E65B47E2">
    <w:name w:val="4678E21BEFE84C4EA0500027E65B47E2"/>
    <w:rsid w:val="00243E62"/>
  </w:style>
  <w:style w:type="paragraph" w:customStyle="1" w:styleId="9CDF99607E42413FBA3598D1965DD9A0">
    <w:name w:val="9CDF99607E42413FBA3598D1965DD9A0"/>
    <w:rsid w:val="00243E62"/>
  </w:style>
  <w:style w:type="paragraph" w:customStyle="1" w:styleId="A6C50C277E094ADD8B15F0902B5E0C36">
    <w:name w:val="A6C50C277E094ADD8B15F0902B5E0C36"/>
    <w:rsid w:val="00243E62"/>
  </w:style>
  <w:style w:type="paragraph" w:customStyle="1" w:styleId="F9D293321C6E40EDAF02A411A80676D0">
    <w:name w:val="F9D293321C6E40EDAF02A411A80676D0"/>
    <w:rsid w:val="00243E62"/>
  </w:style>
  <w:style w:type="paragraph" w:customStyle="1" w:styleId="20FAD73575A041E58A4A39DE89B3C390">
    <w:name w:val="20FAD73575A041E58A4A39DE89B3C390"/>
    <w:rsid w:val="00243E62"/>
  </w:style>
  <w:style w:type="paragraph" w:customStyle="1" w:styleId="E8FE6AA4BC014E178CDC6ABDBA3B5401">
    <w:name w:val="E8FE6AA4BC014E178CDC6ABDBA3B5401"/>
    <w:rsid w:val="00243E62"/>
  </w:style>
  <w:style w:type="paragraph" w:customStyle="1" w:styleId="014CDBCEA9C14ABC82E4E0A1F6005AC1">
    <w:name w:val="014CDBCEA9C14ABC82E4E0A1F6005AC1"/>
    <w:rsid w:val="00243E62"/>
  </w:style>
  <w:style w:type="paragraph" w:customStyle="1" w:styleId="5094CF81149A433E956E1FB56EE3E2B1">
    <w:name w:val="5094CF81149A433E956E1FB56EE3E2B1"/>
    <w:rsid w:val="00243E62"/>
  </w:style>
  <w:style w:type="paragraph" w:customStyle="1" w:styleId="663454F3318A4E4197BE58A31A48D68F">
    <w:name w:val="663454F3318A4E4197BE58A31A48D68F"/>
    <w:rsid w:val="00243E62"/>
  </w:style>
  <w:style w:type="paragraph" w:customStyle="1" w:styleId="0FAD39A62DE04EFFAD0013E155738AEA">
    <w:name w:val="0FAD39A62DE04EFFAD0013E155738AEA"/>
    <w:rsid w:val="00243E62"/>
  </w:style>
  <w:style w:type="paragraph" w:customStyle="1" w:styleId="A9CB23F185FA45B5B78ABAB53C49D952">
    <w:name w:val="A9CB23F185FA45B5B78ABAB53C49D952"/>
    <w:rsid w:val="00243E62"/>
  </w:style>
  <w:style w:type="paragraph" w:customStyle="1" w:styleId="D6FD9F0DB07941E29C39D0AD075EF89D">
    <w:name w:val="D6FD9F0DB07941E29C39D0AD075EF89D"/>
    <w:rsid w:val="00243E62"/>
  </w:style>
  <w:style w:type="paragraph" w:customStyle="1" w:styleId="C0BF4786C23041ECA5044926D6EB8BC4">
    <w:name w:val="C0BF4786C23041ECA5044926D6EB8BC4"/>
    <w:rsid w:val="00243E62"/>
  </w:style>
  <w:style w:type="paragraph" w:customStyle="1" w:styleId="F30411D8D17148BEA9D426523A0F6221">
    <w:name w:val="F30411D8D17148BEA9D426523A0F6221"/>
    <w:rsid w:val="00243E62"/>
  </w:style>
  <w:style w:type="paragraph" w:customStyle="1" w:styleId="298D2E7E1E1F4A6486AF727DF00EA923">
    <w:name w:val="298D2E7E1E1F4A6486AF727DF00EA923"/>
    <w:rsid w:val="00243E62"/>
  </w:style>
  <w:style w:type="paragraph" w:customStyle="1" w:styleId="E4827D9BFFC74501A3843F01BBD68348">
    <w:name w:val="E4827D9BFFC74501A3843F01BBD68348"/>
    <w:rsid w:val="00243E62"/>
  </w:style>
  <w:style w:type="paragraph" w:customStyle="1" w:styleId="C6DDF4840DD14936938BAB85EABECD6A">
    <w:name w:val="C6DDF4840DD14936938BAB85EABECD6A"/>
    <w:rsid w:val="00243E62"/>
  </w:style>
  <w:style w:type="paragraph" w:customStyle="1" w:styleId="533BA80CF51A4E1C91C97BE98940D68E">
    <w:name w:val="533BA80CF51A4E1C91C97BE98940D68E"/>
    <w:rsid w:val="00243E62"/>
  </w:style>
  <w:style w:type="paragraph" w:customStyle="1" w:styleId="A8E90F75902044AB9BF5F719D8855800">
    <w:name w:val="A8E90F75902044AB9BF5F719D8855800"/>
    <w:rsid w:val="00243E62"/>
  </w:style>
  <w:style w:type="paragraph" w:customStyle="1" w:styleId="77A9DBB412594E12877DE72D127F878F">
    <w:name w:val="77A9DBB412594E12877DE72D127F878F"/>
    <w:rsid w:val="00243E62"/>
  </w:style>
  <w:style w:type="paragraph" w:customStyle="1" w:styleId="399D08085DF34124BF060A3DD69AD0AA">
    <w:name w:val="399D08085DF34124BF060A3DD69AD0AA"/>
    <w:rsid w:val="00243E62"/>
  </w:style>
  <w:style w:type="paragraph" w:customStyle="1" w:styleId="DF87A14CD78A419F9FB4E86998E4797F">
    <w:name w:val="DF87A14CD78A419F9FB4E86998E4797F"/>
    <w:rsid w:val="00243E62"/>
  </w:style>
  <w:style w:type="paragraph" w:customStyle="1" w:styleId="1D442A53DB764736A8D66483E595EE17">
    <w:name w:val="1D442A53DB764736A8D66483E595EE17"/>
    <w:rsid w:val="00243E62"/>
  </w:style>
  <w:style w:type="paragraph" w:customStyle="1" w:styleId="1DBDFFB40E184DF982931A80874FEDC6">
    <w:name w:val="1DBDFFB40E184DF982931A80874FEDC6"/>
    <w:rsid w:val="00243E62"/>
  </w:style>
  <w:style w:type="paragraph" w:customStyle="1" w:styleId="BC3EF7E90636403F929C27B57648BCB0">
    <w:name w:val="BC3EF7E90636403F929C27B57648BCB0"/>
    <w:rsid w:val="00243E62"/>
  </w:style>
  <w:style w:type="paragraph" w:customStyle="1" w:styleId="8BCCD97A8CA64EA2B108EAD8AF034B1B">
    <w:name w:val="8BCCD97A8CA64EA2B108EAD8AF034B1B"/>
    <w:rsid w:val="00243E62"/>
  </w:style>
  <w:style w:type="paragraph" w:customStyle="1" w:styleId="600FB6291770487D8EF96FEFADD240B2">
    <w:name w:val="600FB6291770487D8EF96FEFADD240B2"/>
    <w:rsid w:val="00243E62"/>
  </w:style>
  <w:style w:type="paragraph" w:customStyle="1" w:styleId="32B6B71243164043A51559F01B9FBB82">
    <w:name w:val="32B6B71243164043A51559F01B9FBB82"/>
    <w:rsid w:val="00243E62"/>
  </w:style>
  <w:style w:type="paragraph" w:customStyle="1" w:styleId="0F2815CDE96943DCA85BD5FB535407CD">
    <w:name w:val="0F2815CDE96943DCA85BD5FB535407CD"/>
    <w:rsid w:val="00243E62"/>
  </w:style>
  <w:style w:type="paragraph" w:customStyle="1" w:styleId="829F4A6C503B45709B7DE3C68406CE59">
    <w:name w:val="829F4A6C503B45709B7DE3C68406CE59"/>
    <w:rsid w:val="00243E62"/>
  </w:style>
  <w:style w:type="paragraph" w:customStyle="1" w:styleId="C54C7E9845084ADEA4F5F0FD95EF6744">
    <w:name w:val="C54C7E9845084ADEA4F5F0FD95EF6744"/>
    <w:rsid w:val="00243E62"/>
  </w:style>
  <w:style w:type="paragraph" w:customStyle="1" w:styleId="86D1EB4EDC0C4127AC66230C15E2B184">
    <w:name w:val="86D1EB4EDC0C4127AC66230C15E2B184"/>
    <w:rsid w:val="00243E62"/>
  </w:style>
  <w:style w:type="paragraph" w:customStyle="1" w:styleId="44F027A2B2114E88ABBD0E7793B78BA5">
    <w:name w:val="44F027A2B2114E88ABBD0E7793B78BA5"/>
    <w:rsid w:val="00243E62"/>
  </w:style>
  <w:style w:type="paragraph" w:customStyle="1" w:styleId="B33F91C790174E07AA9F512F2B4E0095">
    <w:name w:val="B33F91C790174E07AA9F512F2B4E0095"/>
    <w:rsid w:val="00243E62"/>
  </w:style>
  <w:style w:type="paragraph" w:customStyle="1" w:styleId="DEF05CE6F5D14FA3BAF10E60788AE23D">
    <w:name w:val="DEF05CE6F5D14FA3BAF10E60788AE23D"/>
    <w:rsid w:val="00243E62"/>
  </w:style>
  <w:style w:type="paragraph" w:customStyle="1" w:styleId="E8F4874A7AB34740B7607B0239EE15C0">
    <w:name w:val="E8F4874A7AB34740B7607B0239EE15C0"/>
    <w:rsid w:val="00243E62"/>
  </w:style>
  <w:style w:type="paragraph" w:customStyle="1" w:styleId="9790DFFD670D4E3BBC854CDA6DB1BC0E">
    <w:name w:val="9790DFFD670D4E3BBC854CDA6DB1BC0E"/>
    <w:rsid w:val="00243E62"/>
  </w:style>
  <w:style w:type="paragraph" w:customStyle="1" w:styleId="74501A09CEB34B2D87209B2CC597C1F3">
    <w:name w:val="74501A09CEB34B2D87209B2CC597C1F3"/>
    <w:rsid w:val="00243E62"/>
  </w:style>
  <w:style w:type="paragraph" w:customStyle="1" w:styleId="60892918A15149D7B82CD6D28B694D43">
    <w:name w:val="60892918A15149D7B82CD6D28B694D43"/>
    <w:rsid w:val="00243E62"/>
  </w:style>
  <w:style w:type="paragraph" w:customStyle="1" w:styleId="56E75D5F304A49DB953A05CC88F8E4A7">
    <w:name w:val="56E75D5F304A49DB953A05CC88F8E4A7"/>
    <w:rsid w:val="00243E62"/>
  </w:style>
  <w:style w:type="paragraph" w:customStyle="1" w:styleId="211301B2DBC94DA6AB4C841432D49CDA">
    <w:name w:val="211301B2DBC94DA6AB4C841432D49CDA"/>
    <w:rsid w:val="00243E62"/>
  </w:style>
  <w:style w:type="paragraph" w:customStyle="1" w:styleId="6B7D351C9D6D424EB40F2C5F89B3925E">
    <w:name w:val="6B7D351C9D6D424EB40F2C5F89B3925E"/>
    <w:rsid w:val="00243E62"/>
  </w:style>
  <w:style w:type="paragraph" w:customStyle="1" w:styleId="847AD25BD97443008AED494A74472597">
    <w:name w:val="847AD25BD97443008AED494A74472597"/>
    <w:rsid w:val="00243E62"/>
  </w:style>
  <w:style w:type="paragraph" w:customStyle="1" w:styleId="2471ACB001E046EAA425F79CC214BE2B">
    <w:name w:val="2471ACB001E046EAA425F79CC214BE2B"/>
    <w:rsid w:val="00243E62"/>
  </w:style>
  <w:style w:type="paragraph" w:customStyle="1" w:styleId="BAB818E1A99B4E87AFCE9C45542BAF50">
    <w:name w:val="BAB818E1A99B4E87AFCE9C45542BAF50"/>
    <w:rsid w:val="00243E62"/>
  </w:style>
  <w:style w:type="paragraph" w:customStyle="1" w:styleId="4601A7D098F64EA2A8007AB6A2F08F64">
    <w:name w:val="4601A7D098F64EA2A8007AB6A2F08F64"/>
    <w:rsid w:val="00243E62"/>
  </w:style>
  <w:style w:type="paragraph" w:customStyle="1" w:styleId="53040BE149BC4811A0FECF5CF884E41B">
    <w:name w:val="53040BE149BC4811A0FECF5CF884E41B"/>
    <w:rsid w:val="00243E62"/>
  </w:style>
  <w:style w:type="paragraph" w:customStyle="1" w:styleId="70430762580340F580624B0D60D3219E">
    <w:name w:val="70430762580340F580624B0D60D3219E"/>
    <w:rsid w:val="00243E62"/>
  </w:style>
  <w:style w:type="paragraph" w:customStyle="1" w:styleId="8EA5AA34A393411CAD276172BBC3FD25">
    <w:name w:val="8EA5AA34A393411CAD276172BBC3FD25"/>
    <w:rsid w:val="00243E62"/>
  </w:style>
  <w:style w:type="paragraph" w:customStyle="1" w:styleId="DD703B41DE224973A73255F674258E45">
    <w:name w:val="DD703B41DE224973A73255F674258E45"/>
    <w:rsid w:val="00243E62"/>
  </w:style>
  <w:style w:type="paragraph" w:customStyle="1" w:styleId="2149732E51B54B9385D28B1D45EE473F">
    <w:name w:val="2149732E51B54B9385D28B1D45EE473F"/>
    <w:rsid w:val="00243E62"/>
  </w:style>
  <w:style w:type="paragraph" w:customStyle="1" w:styleId="3A8FBE26EAC04552A15C512E2C1B9FA8">
    <w:name w:val="3A8FBE26EAC04552A15C512E2C1B9FA8"/>
    <w:rsid w:val="00243E62"/>
  </w:style>
  <w:style w:type="paragraph" w:customStyle="1" w:styleId="62F2B69AFD764AEB8B3113C9E2C6D38E">
    <w:name w:val="62F2B69AFD764AEB8B3113C9E2C6D38E"/>
    <w:rsid w:val="00243E62"/>
  </w:style>
  <w:style w:type="paragraph" w:customStyle="1" w:styleId="23E0108A246343C79839F3B99626FCDF">
    <w:name w:val="23E0108A246343C79839F3B99626FCDF"/>
    <w:rsid w:val="00243E62"/>
  </w:style>
  <w:style w:type="paragraph" w:customStyle="1" w:styleId="8A7D187A608B408DB5F18A6F124FA268">
    <w:name w:val="8A7D187A608B408DB5F18A6F124FA268"/>
    <w:rsid w:val="00243E62"/>
  </w:style>
  <w:style w:type="paragraph" w:customStyle="1" w:styleId="44AF2941D800449CBD6D99BB6F9FDD7B">
    <w:name w:val="44AF2941D800449CBD6D99BB6F9FDD7B"/>
    <w:rsid w:val="00243E62"/>
  </w:style>
  <w:style w:type="paragraph" w:customStyle="1" w:styleId="2D7FBCCA074045089C212727C1064786">
    <w:name w:val="2D7FBCCA074045089C212727C1064786"/>
    <w:rsid w:val="00243E62"/>
  </w:style>
  <w:style w:type="paragraph" w:customStyle="1" w:styleId="7F1426D9E4634888956E77B8435D686F">
    <w:name w:val="7F1426D9E4634888956E77B8435D686F"/>
    <w:rsid w:val="00243E62"/>
  </w:style>
  <w:style w:type="paragraph" w:customStyle="1" w:styleId="76595C82D9AB4FF09F25E531F46B5152">
    <w:name w:val="76595C82D9AB4FF09F25E531F46B5152"/>
    <w:rsid w:val="00243E62"/>
  </w:style>
  <w:style w:type="paragraph" w:customStyle="1" w:styleId="EBF0FDE5F33B498D9A2E07985CB88490">
    <w:name w:val="EBF0FDE5F33B498D9A2E07985CB88490"/>
    <w:rsid w:val="00243E62"/>
  </w:style>
  <w:style w:type="paragraph" w:customStyle="1" w:styleId="0F466F4B21D745B98849CB6EDB3E9A9F">
    <w:name w:val="0F466F4B21D745B98849CB6EDB3E9A9F"/>
    <w:rsid w:val="00243E62"/>
  </w:style>
  <w:style w:type="paragraph" w:customStyle="1" w:styleId="C7030E3B6F8944ED8154BDC37B1B34DD">
    <w:name w:val="C7030E3B6F8944ED8154BDC37B1B34DD"/>
    <w:rsid w:val="00243E62"/>
  </w:style>
  <w:style w:type="paragraph" w:customStyle="1" w:styleId="0DFE73AEEE79401BA766BDA8FD1EA6D2">
    <w:name w:val="0DFE73AEEE79401BA766BDA8FD1EA6D2"/>
    <w:rsid w:val="00243E62"/>
  </w:style>
  <w:style w:type="paragraph" w:customStyle="1" w:styleId="9028D7D83A8B4D9085A35F994BAF817C">
    <w:name w:val="9028D7D83A8B4D9085A35F994BAF817C"/>
    <w:rsid w:val="00243E62"/>
  </w:style>
  <w:style w:type="paragraph" w:customStyle="1" w:styleId="167BA7D55A8047DE8914C4DAA6560E7C">
    <w:name w:val="167BA7D55A8047DE8914C4DAA6560E7C"/>
    <w:rsid w:val="00243E62"/>
  </w:style>
  <w:style w:type="paragraph" w:customStyle="1" w:styleId="B1DD7DE3EC3E4DC18B605C864AD8CC9F">
    <w:name w:val="B1DD7DE3EC3E4DC18B605C864AD8CC9F"/>
    <w:rsid w:val="00243E62"/>
  </w:style>
  <w:style w:type="paragraph" w:customStyle="1" w:styleId="E6C2EBA1F7EA4E2F9D530E69D05EE044">
    <w:name w:val="E6C2EBA1F7EA4E2F9D530E69D05EE044"/>
    <w:rsid w:val="00243E62"/>
  </w:style>
  <w:style w:type="paragraph" w:customStyle="1" w:styleId="50A3B4956F3F430DAE3054F5D3DA633F">
    <w:name w:val="50A3B4956F3F430DAE3054F5D3DA633F"/>
    <w:rsid w:val="00243E62"/>
  </w:style>
  <w:style w:type="paragraph" w:customStyle="1" w:styleId="14EF60D40481482598DFCB569E617B8C">
    <w:name w:val="14EF60D40481482598DFCB569E617B8C"/>
    <w:rsid w:val="00243E62"/>
  </w:style>
  <w:style w:type="paragraph" w:customStyle="1" w:styleId="B8551C45C33C48D29CA0C594377F8DE9">
    <w:name w:val="B8551C45C33C48D29CA0C594377F8DE9"/>
    <w:rsid w:val="00243E62"/>
  </w:style>
  <w:style w:type="paragraph" w:customStyle="1" w:styleId="3BE32522B1F9466FBC97D9CC432480C9">
    <w:name w:val="3BE32522B1F9466FBC97D9CC432480C9"/>
    <w:rsid w:val="00243E62"/>
  </w:style>
  <w:style w:type="paragraph" w:customStyle="1" w:styleId="2AF7BD1382B64F02B71FBCAE0D32FFC1">
    <w:name w:val="2AF7BD1382B64F02B71FBCAE0D32FFC1"/>
    <w:rsid w:val="00243E62"/>
  </w:style>
  <w:style w:type="paragraph" w:customStyle="1" w:styleId="212D874492D04BB5BF18B44B7C393B56">
    <w:name w:val="212D874492D04BB5BF18B44B7C393B56"/>
    <w:rsid w:val="00243E62"/>
  </w:style>
  <w:style w:type="paragraph" w:customStyle="1" w:styleId="8FA3670F1CB648BFBD7DE4F71F645D53">
    <w:name w:val="8FA3670F1CB648BFBD7DE4F71F645D53"/>
    <w:rsid w:val="00243E62"/>
  </w:style>
  <w:style w:type="paragraph" w:customStyle="1" w:styleId="9AC1A2EA7C534513A9967B4983029E69">
    <w:name w:val="9AC1A2EA7C534513A9967B4983029E69"/>
    <w:rsid w:val="00243E62"/>
  </w:style>
  <w:style w:type="paragraph" w:customStyle="1" w:styleId="203F681F75B54FBF8E029DC47E6FE416">
    <w:name w:val="203F681F75B54FBF8E029DC47E6FE416"/>
    <w:rsid w:val="00243E62"/>
  </w:style>
  <w:style w:type="paragraph" w:customStyle="1" w:styleId="5D01F2BB6D914EEB957E116382FF2C7B">
    <w:name w:val="5D01F2BB6D914EEB957E116382FF2C7B"/>
    <w:rsid w:val="00243E62"/>
  </w:style>
  <w:style w:type="paragraph" w:customStyle="1" w:styleId="2532366252F24EB6A04DDB439B6D8093">
    <w:name w:val="2532366252F24EB6A04DDB439B6D8093"/>
    <w:rsid w:val="00243E62"/>
  </w:style>
  <w:style w:type="paragraph" w:customStyle="1" w:styleId="5F6893B18D254E649534AC10B7FC674B">
    <w:name w:val="5F6893B18D254E649534AC10B7FC674B"/>
    <w:rsid w:val="00243E62"/>
  </w:style>
  <w:style w:type="paragraph" w:customStyle="1" w:styleId="99F7FBD697744812B94A732D29022C1D">
    <w:name w:val="99F7FBD697744812B94A732D29022C1D"/>
    <w:rsid w:val="00243E62"/>
  </w:style>
  <w:style w:type="paragraph" w:customStyle="1" w:styleId="24C757E702624173A29C4F161A159158">
    <w:name w:val="24C757E702624173A29C4F161A159158"/>
    <w:rsid w:val="00243E62"/>
  </w:style>
  <w:style w:type="paragraph" w:customStyle="1" w:styleId="1D4C6328D67E44EBA051A4B605E6AD28">
    <w:name w:val="1D4C6328D67E44EBA051A4B605E6AD28"/>
    <w:rsid w:val="00243E62"/>
  </w:style>
  <w:style w:type="paragraph" w:customStyle="1" w:styleId="A08E5834084D4A11B31888E7ADFE26CF">
    <w:name w:val="A08E5834084D4A11B31888E7ADFE26CF"/>
    <w:rsid w:val="00243E62"/>
  </w:style>
  <w:style w:type="paragraph" w:customStyle="1" w:styleId="43B2A3A6079F48609C6B412D8B4D9FA0">
    <w:name w:val="43B2A3A6079F48609C6B412D8B4D9FA0"/>
    <w:rsid w:val="00243E62"/>
  </w:style>
  <w:style w:type="paragraph" w:customStyle="1" w:styleId="C660CD711C5E44D4A0834DE477634F67">
    <w:name w:val="C660CD711C5E44D4A0834DE477634F67"/>
    <w:rsid w:val="00243E62"/>
  </w:style>
  <w:style w:type="paragraph" w:customStyle="1" w:styleId="ABA10318845C4EE98143CC7B3A48D582">
    <w:name w:val="ABA10318845C4EE98143CC7B3A48D582"/>
    <w:rsid w:val="00243E62"/>
  </w:style>
  <w:style w:type="paragraph" w:customStyle="1" w:styleId="E0E25500C7A947D69FC240F20DDE8167">
    <w:name w:val="E0E25500C7A947D69FC240F20DDE8167"/>
    <w:rsid w:val="00243E62"/>
  </w:style>
  <w:style w:type="paragraph" w:customStyle="1" w:styleId="3400BAFC9EA6401F817A7EB4E4B7F5DC">
    <w:name w:val="3400BAFC9EA6401F817A7EB4E4B7F5DC"/>
    <w:rsid w:val="00243E62"/>
  </w:style>
  <w:style w:type="paragraph" w:customStyle="1" w:styleId="4AD95769AC2C41C4ADD02CD9B0872F0F">
    <w:name w:val="4AD95769AC2C41C4ADD02CD9B0872F0F"/>
    <w:rsid w:val="00243E62"/>
  </w:style>
  <w:style w:type="paragraph" w:customStyle="1" w:styleId="9001629FF8EA4AECBC0C90A20A04F7E5">
    <w:name w:val="9001629FF8EA4AECBC0C90A20A04F7E5"/>
    <w:rsid w:val="00243E62"/>
  </w:style>
  <w:style w:type="paragraph" w:customStyle="1" w:styleId="9044AEE48AFF4469AFC29EF6A608F911">
    <w:name w:val="9044AEE48AFF4469AFC29EF6A608F911"/>
    <w:rsid w:val="00243E62"/>
  </w:style>
  <w:style w:type="paragraph" w:customStyle="1" w:styleId="57A34BD033944B06ACB4A73477A4D562">
    <w:name w:val="57A34BD033944B06ACB4A73477A4D562"/>
    <w:rsid w:val="00243E62"/>
  </w:style>
  <w:style w:type="paragraph" w:customStyle="1" w:styleId="56823054114C4422880FAEF6DAE55616">
    <w:name w:val="56823054114C4422880FAEF6DAE55616"/>
    <w:rsid w:val="00243E62"/>
  </w:style>
  <w:style w:type="paragraph" w:customStyle="1" w:styleId="DD3B2B682C824DBAACDA3D39A0168197">
    <w:name w:val="DD3B2B682C824DBAACDA3D39A0168197"/>
    <w:rsid w:val="00243E62"/>
  </w:style>
  <w:style w:type="paragraph" w:customStyle="1" w:styleId="7CF853B5B694488CBEA68B2A7B78E487">
    <w:name w:val="7CF853B5B694488CBEA68B2A7B78E487"/>
    <w:rsid w:val="00243E62"/>
  </w:style>
  <w:style w:type="paragraph" w:customStyle="1" w:styleId="3AECFC1542BA470B86E30980F46829A6">
    <w:name w:val="3AECFC1542BA470B86E30980F46829A6"/>
    <w:rsid w:val="00243E62"/>
  </w:style>
  <w:style w:type="paragraph" w:customStyle="1" w:styleId="C883E3925FEF4855A19065C6D58B4FC6">
    <w:name w:val="C883E3925FEF4855A19065C6D58B4FC6"/>
    <w:rsid w:val="00243E62"/>
  </w:style>
  <w:style w:type="paragraph" w:customStyle="1" w:styleId="8173BEFB8B654F45B6D102E746118718">
    <w:name w:val="8173BEFB8B654F45B6D102E746118718"/>
    <w:rsid w:val="00243E62"/>
  </w:style>
  <w:style w:type="paragraph" w:customStyle="1" w:styleId="6169837CFA6C406A82753A102FEAB775">
    <w:name w:val="6169837CFA6C406A82753A102FEAB775"/>
    <w:rsid w:val="00243E62"/>
  </w:style>
  <w:style w:type="paragraph" w:customStyle="1" w:styleId="A6094D9C9F094EADBEF9C2C06F528B72">
    <w:name w:val="A6094D9C9F094EADBEF9C2C06F528B72"/>
    <w:rsid w:val="00243E62"/>
  </w:style>
  <w:style w:type="paragraph" w:customStyle="1" w:styleId="340F3B9DE7204F559E8481C789269DD0">
    <w:name w:val="340F3B9DE7204F559E8481C789269DD0"/>
    <w:rsid w:val="00243E62"/>
  </w:style>
  <w:style w:type="paragraph" w:customStyle="1" w:styleId="9DBD1367A8454A9497A374E07E6523A6">
    <w:name w:val="9DBD1367A8454A9497A374E07E6523A6"/>
    <w:rsid w:val="00243E62"/>
  </w:style>
  <w:style w:type="paragraph" w:customStyle="1" w:styleId="D5F9E59E31634C3A8C3AA4B355433A32">
    <w:name w:val="D5F9E59E31634C3A8C3AA4B355433A32"/>
    <w:rsid w:val="00243E62"/>
  </w:style>
  <w:style w:type="paragraph" w:customStyle="1" w:styleId="DAC60CA82AA1424A878A76F086C1C956">
    <w:name w:val="DAC60CA82AA1424A878A76F086C1C956"/>
    <w:rsid w:val="00243E62"/>
  </w:style>
  <w:style w:type="paragraph" w:customStyle="1" w:styleId="6D3645B997324DDCB1918365152C437D">
    <w:name w:val="6D3645B997324DDCB1918365152C437D"/>
    <w:rsid w:val="00243E62"/>
  </w:style>
  <w:style w:type="paragraph" w:customStyle="1" w:styleId="4A630F6268AE4C30BFB1F9528804C247">
    <w:name w:val="4A630F6268AE4C30BFB1F9528804C247"/>
    <w:rsid w:val="00243E62"/>
  </w:style>
  <w:style w:type="paragraph" w:customStyle="1" w:styleId="9193BA7E97A047D293B8F49A7426313B">
    <w:name w:val="9193BA7E97A047D293B8F49A7426313B"/>
    <w:rsid w:val="00243E62"/>
  </w:style>
  <w:style w:type="paragraph" w:customStyle="1" w:styleId="2D2BE3C361C34534B6A2E86B536405FB">
    <w:name w:val="2D2BE3C361C34534B6A2E86B536405FB"/>
    <w:rsid w:val="00243E62"/>
  </w:style>
  <w:style w:type="paragraph" w:customStyle="1" w:styleId="81F12DB251E444BFBADF43F8C49F2C3E">
    <w:name w:val="81F12DB251E444BFBADF43F8C49F2C3E"/>
    <w:rsid w:val="00243E62"/>
  </w:style>
  <w:style w:type="paragraph" w:customStyle="1" w:styleId="C2CCF28511E948548F2D6A5F0DC4DFE4">
    <w:name w:val="C2CCF28511E948548F2D6A5F0DC4DFE4"/>
    <w:rsid w:val="00243E62"/>
  </w:style>
  <w:style w:type="paragraph" w:customStyle="1" w:styleId="01EFC2E29F974AB88B2B45BBC4DC6F68">
    <w:name w:val="01EFC2E29F974AB88B2B45BBC4DC6F68"/>
    <w:rsid w:val="00243E62"/>
  </w:style>
  <w:style w:type="paragraph" w:customStyle="1" w:styleId="024095C87C4D4518A21BB56495CB7158">
    <w:name w:val="024095C87C4D4518A21BB56495CB7158"/>
    <w:rsid w:val="00243E62"/>
  </w:style>
  <w:style w:type="paragraph" w:customStyle="1" w:styleId="063BBB0706A74447A935B36C16A71C62">
    <w:name w:val="063BBB0706A74447A935B36C16A71C62"/>
    <w:rsid w:val="00243E62"/>
  </w:style>
  <w:style w:type="paragraph" w:customStyle="1" w:styleId="34D12DEB37AA4ACE8DD06D7657A3E2F8">
    <w:name w:val="34D12DEB37AA4ACE8DD06D7657A3E2F8"/>
    <w:rsid w:val="00243E62"/>
  </w:style>
  <w:style w:type="paragraph" w:customStyle="1" w:styleId="962CCFCED9ED4200919309B9EC5086D2">
    <w:name w:val="962CCFCED9ED4200919309B9EC5086D2"/>
    <w:rsid w:val="00243E62"/>
  </w:style>
  <w:style w:type="paragraph" w:customStyle="1" w:styleId="29576011B48946538B874DC0479F12F0">
    <w:name w:val="29576011B48946538B874DC0479F12F0"/>
    <w:rsid w:val="00243E62"/>
  </w:style>
  <w:style w:type="paragraph" w:customStyle="1" w:styleId="3A1BC2A656BE43009E5792EEAA57BA5F">
    <w:name w:val="3A1BC2A656BE43009E5792EEAA57BA5F"/>
    <w:rsid w:val="00243E62"/>
  </w:style>
  <w:style w:type="paragraph" w:customStyle="1" w:styleId="DB6ABCA19658486AADAFC9624CF65D72">
    <w:name w:val="DB6ABCA19658486AADAFC9624CF65D72"/>
    <w:rsid w:val="00243E62"/>
  </w:style>
  <w:style w:type="paragraph" w:customStyle="1" w:styleId="796510859CEC499691F1F7CF2B376D96">
    <w:name w:val="796510859CEC499691F1F7CF2B376D96"/>
    <w:rsid w:val="00243E62"/>
  </w:style>
  <w:style w:type="paragraph" w:customStyle="1" w:styleId="27B5B7B8FE1641C794BA60D61F1E7CBD">
    <w:name w:val="27B5B7B8FE1641C794BA60D61F1E7CBD"/>
    <w:rsid w:val="00243E62"/>
  </w:style>
  <w:style w:type="paragraph" w:customStyle="1" w:styleId="7BF50AABD5F247D29AD56577FEA4CFDC">
    <w:name w:val="7BF50AABD5F247D29AD56577FEA4CFDC"/>
    <w:rsid w:val="00243E62"/>
  </w:style>
  <w:style w:type="paragraph" w:customStyle="1" w:styleId="EC14FBA8890B4D6181B4043E95958153">
    <w:name w:val="EC14FBA8890B4D6181B4043E95958153"/>
    <w:rsid w:val="00243E62"/>
  </w:style>
  <w:style w:type="paragraph" w:customStyle="1" w:styleId="9B338D1FC7E447ECBA233D12141AA1DB">
    <w:name w:val="9B338D1FC7E447ECBA233D12141AA1DB"/>
    <w:rsid w:val="00243E62"/>
  </w:style>
  <w:style w:type="paragraph" w:customStyle="1" w:styleId="E9F04417A14A4433842871A2A20B7DD1">
    <w:name w:val="E9F04417A14A4433842871A2A20B7DD1"/>
    <w:rsid w:val="00243E62"/>
  </w:style>
  <w:style w:type="paragraph" w:customStyle="1" w:styleId="26BE4DE59B8E407C971752508B31A636">
    <w:name w:val="26BE4DE59B8E407C971752508B31A636"/>
    <w:rsid w:val="00243E62"/>
  </w:style>
  <w:style w:type="paragraph" w:customStyle="1" w:styleId="978F482849024C338D5E25126030855F">
    <w:name w:val="978F482849024C338D5E25126030855F"/>
    <w:rsid w:val="00243E62"/>
  </w:style>
  <w:style w:type="paragraph" w:customStyle="1" w:styleId="58A9F8606C96430BA6E455E0BF0D82A6">
    <w:name w:val="58A9F8606C96430BA6E455E0BF0D82A6"/>
    <w:rsid w:val="00243E62"/>
  </w:style>
  <w:style w:type="paragraph" w:customStyle="1" w:styleId="A12F02482F5D4C37BF7E54C6D0B924BC">
    <w:name w:val="A12F02482F5D4C37BF7E54C6D0B924BC"/>
    <w:rsid w:val="00243E62"/>
  </w:style>
  <w:style w:type="paragraph" w:customStyle="1" w:styleId="7495B907AE5545518354E4FF2BBD2DE1">
    <w:name w:val="7495B907AE5545518354E4FF2BBD2DE1"/>
    <w:rsid w:val="00243E62"/>
  </w:style>
  <w:style w:type="paragraph" w:customStyle="1" w:styleId="DF5AFC1101D14CF6B07AEA2B56692AD2">
    <w:name w:val="DF5AFC1101D14CF6B07AEA2B56692AD2"/>
    <w:rsid w:val="00243E62"/>
  </w:style>
  <w:style w:type="paragraph" w:customStyle="1" w:styleId="C7E058F424D548FEB604FDC67689A529">
    <w:name w:val="C7E058F424D548FEB604FDC67689A529"/>
    <w:rsid w:val="00243E62"/>
  </w:style>
  <w:style w:type="paragraph" w:customStyle="1" w:styleId="E004496952644419BA55DE046CC54957">
    <w:name w:val="E004496952644419BA55DE046CC54957"/>
    <w:rsid w:val="00243E62"/>
  </w:style>
  <w:style w:type="paragraph" w:customStyle="1" w:styleId="8ABA2C6FF6EE4FFA9BC3B7ABA7C31AEE">
    <w:name w:val="8ABA2C6FF6EE4FFA9BC3B7ABA7C31AEE"/>
    <w:rsid w:val="00243E62"/>
  </w:style>
  <w:style w:type="paragraph" w:customStyle="1" w:styleId="06A9B46EF1DD45439C2142960C13F14A">
    <w:name w:val="06A9B46EF1DD45439C2142960C13F14A"/>
    <w:rsid w:val="00243E62"/>
  </w:style>
  <w:style w:type="paragraph" w:customStyle="1" w:styleId="CD4412ADDD824911AC4AA726C9FE777B">
    <w:name w:val="CD4412ADDD824911AC4AA726C9FE777B"/>
    <w:rsid w:val="00243E62"/>
  </w:style>
  <w:style w:type="paragraph" w:customStyle="1" w:styleId="B8F7F3B0858F4DE8AB971296191C5E89">
    <w:name w:val="B8F7F3B0858F4DE8AB971296191C5E89"/>
    <w:rsid w:val="00243E62"/>
  </w:style>
  <w:style w:type="paragraph" w:customStyle="1" w:styleId="240E541B4F9A44949F22B476B97184F2">
    <w:name w:val="240E541B4F9A44949F22B476B97184F2"/>
    <w:rsid w:val="00243E62"/>
  </w:style>
  <w:style w:type="paragraph" w:customStyle="1" w:styleId="63E02A81527348068CD47EFAB3A11698">
    <w:name w:val="63E02A81527348068CD47EFAB3A11698"/>
    <w:rsid w:val="00243E62"/>
  </w:style>
  <w:style w:type="paragraph" w:customStyle="1" w:styleId="E0D22151D09743BEACD2D9D6AE9F0C82">
    <w:name w:val="E0D22151D09743BEACD2D9D6AE9F0C82"/>
    <w:rsid w:val="00243E62"/>
  </w:style>
  <w:style w:type="paragraph" w:customStyle="1" w:styleId="7CEC7AC7B11A4325954C4D4EBA3E4EF7">
    <w:name w:val="7CEC7AC7B11A4325954C4D4EBA3E4EF7"/>
    <w:rsid w:val="00243E62"/>
  </w:style>
  <w:style w:type="paragraph" w:customStyle="1" w:styleId="EEB7DA88A745489ABDE2DE90204372A3">
    <w:name w:val="EEB7DA88A745489ABDE2DE90204372A3"/>
    <w:rsid w:val="00243E62"/>
  </w:style>
  <w:style w:type="paragraph" w:customStyle="1" w:styleId="45085449B6AD4FD5825DB957750294F3">
    <w:name w:val="45085449B6AD4FD5825DB957750294F3"/>
    <w:rsid w:val="00243E62"/>
  </w:style>
  <w:style w:type="paragraph" w:customStyle="1" w:styleId="1896FD645C19409D9B5BDBA995B1DA4D">
    <w:name w:val="1896FD645C19409D9B5BDBA995B1DA4D"/>
    <w:rsid w:val="00243E62"/>
  </w:style>
  <w:style w:type="paragraph" w:customStyle="1" w:styleId="D7542DCE6CB54665B21C99ADA88ECD7A">
    <w:name w:val="D7542DCE6CB54665B21C99ADA88ECD7A"/>
    <w:rsid w:val="00243E62"/>
  </w:style>
  <w:style w:type="paragraph" w:customStyle="1" w:styleId="30CBB76C07934D3395B265D17E461EDA">
    <w:name w:val="30CBB76C07934D3395B265D17E461EDA"/>
    <w:rsid w:val="00243E62"/>
  </w:style>
  <w:style w:type="paragraph" w:customStyle="1" w:styleId="7065437C6A184B1389EDF68A5A67D25F">
    <w:name w:val="7065437C6A184B1389EDF68A5A67D25F"/>
    <w:rsid w:val="00243E62"/>
  </w:style>
  <w:style w:type="paragraph" w:customStyle="1" w:styleId="CECA05D17B93476081C88940824A5E3F">
    <w:name w:val="CECA05D17B93476081C88940824A5E3F"/>
    <w:rsid w:val="00243E62"/>
  </w:style>
  <w:style w:type="paragraph" w:customStyle="1" w:styleId="8A83669A66584A3896934B118A2B11B8">
    <w:name w:val="8A83669A66584A3896934B118A2B11B8"/>
    <w:rsid w:val="00243E62"/>
  </w:style>
  <w:style w:type="paragraph" w:customStyle="1" w:styleId="DC84D66969F84A39876A943E3B77EB4F">
    <w:name w:val="DC84D66969F84A39876A943E3B77EB4F"/>
    <w:rsid w:val="00243E62"/>
  </w:style>
  <w:style w:type="paragraph" w:customStyle="1" w:styleId="DEADEB26FC044C0EAA1ED2A9215E9B4B">
    <w:name w:val="DEADEB26FC044C0EAA1ED2A9215E9B4B"/>
    <w:rsid w:val="00243E62"/>
  </w:style>
  <w:style w:type="paragraph" w:customStyle="1" w:styleId="ED09F7A7AD274A28B9CABADB8905726E">
    <w:name w:val="ED09F7A7AD274A28B9CABADB8905726E"/>
    <w:rsid w:val="00243E62"/>
  </w:style>
  <w:style w:type="paragraph" w:customStyle="1" w:styleId="24C276FD97914121AE05B81004D60133">
    <w:name w:val="24C276FD97914121AE05B81004D60133"/>
    <w:rsid w:val="00243E62"/>
  </w:style>
  <w:style w:type="paragraph" w:customStyle="1" w:styleId="344662E212B247608C680ACFF79BA99C">
    <w:name w:val="344662E212B247608C680ACFF79BA99C"/>
    <w:rsid w:val="00243E62"/>
  </w:style>
  <w:style w:type="paragraph" w:customStyle="1" w:styleId="3775404978484DC2803B9C1AE1716456">
    <w:name w:val="3775404978484DC2803B9C1AE1716456"/>
    <w:rsid w:val="00243E62"/>
  </w:style>
  <w:style w:type="paragraph" w:customStyle="1" w:styleId="98D3759B5ADD49C383EDE347E5DBDC7F">
    <w:name w:val="98D3759B5ADD49C383EDE347E5DBDC7F"/>
    <w:rsid w:val="00243E62"/>
  </w:style>
  <w:style w:type="paragraph" w:customStyle="1" w:styleId="A72DB15CD50546F18F4053329B05179B">
    <w:name w:val="A72DB15CD50546F18F4053329B05179B"/>
    <w:rsid w:val="00243E62"/>
  </w:style>
  <w:style w:type="paragraph" w:customStyle="1" w:styleId="9591C7020CD24B8285A5EF5B1DD5655F">
    <w:name w:val="9591C7020CD24B8285A5EF5B1DD5655F"/>
    <w:rsid w:val="00243E62"/>
  </w:style>
  <w:style w:type="paragraph" w:customStyle="1" w:styleId="596E17C437244ABCB232D2770A347E91">
    <w:name w:val="596E17C437244ABCB232D2770A347E91"/>
    <w:rsid w:val="00243E62"/>
  </w:style>
  <w:style w:type="paragraph" w:customStyle="1" w:styleId="F9C461ACFEE940739F40184CE944E865">
    <w:name w:val="F9C461ACFEE940739F40184CE944E865"/>
    <w:rsid w:val="00243E62"/>
  </w:style>
  <w:style w:type="paragraph" w:customStyle="1" w:styleId="FDC0BD5DBD9D4DE99FA173271664D47D">
    <w:name w:val="FDC0BD5DBD9D4DE99FA173271664D47D"/>
    <w:rsid w:val="00243E62"/>
  </w:style>
  <w:style w:type="paragraph" w:customStyle="1" w:styleId="BB6F1DC87FA64215AEA1548F95AD35D6">
    <w:name w:val="BB6F1DC87FA64215AEA1548F95AD35D6"/>
    <w:rsid w:val="00243E62"/>
  </w:style>
  <w:style w:type="paragraph" w:customStyle="1" w:styleId="2561E378132244C285B9A7E86A75F195">
    <w:name w:val="2561E378132244C285B9A7E86A75F195"/>
    <w:rsid w:val="00243E62"/>
  </w:style>
  <w:style w:type="paragraph" w:customStyle="1" w:styleId="CD008C390ACB4B3A94062BA515E88F62">
    <w:name w:val="CD008C390ACB4B3A94062BA515E88F62"/>
    <w:rsid w:val="00243E62"/>
  </w:style>
  <w:style w:type="paragraph" w:customStyle="1" w:styleId="5E8A78A345C948AE8DCA0116299870B1">
    <w:name w:val="5E8A78A345C948AE8DCA0116299870B1"/>
    <w:rsid w:val="00243E62"/>
  </w:style>
  <w:style w:type="paragraph" w:customStyle="1" w:styleId="5A292B96688348DFBCA354B0A7E59F76">
    <w:name w:val="5A292B96688348DFBCA354B0A7E59F76"/>
    <w:rsid w:val="00243E62"/>
  </w:style>
  <w:style w:type="paragraph" w:customStyle="1" w:styleId="D09C1CD86E4248EDAA941BA0FC21F198">
    <w:name w:val="D09C1CD86E4248EDAA941BA0FC21F198"/>
    <w:rsid w:val="00243E62"/>
  </w:style>
  <w:style w:type="paragraph" w:customStyle="1" w:styleId="90A2CDB4C083433487F6F5B8CB6DF2B7">
    <w:name w:val="90A2CDB4C083433487F6F5B8CB6DF2B7"/>
    <w:rsid w:val="00243E62"/>
  </w:style>
  <w:style w:type="paragraph" w:customStyle="1" w:styleId="E7991AD8265B4D34B70AF85721F492EA">
    <w:name w:val="E7991AD8265B4D34B70AF85721F492EA"/>
    <w:rsid w:val="00243E62"/>
  </w:style>
  <w:style w:type="paragraph" w:customStyle="1" w:styleId="09343ED62ED9441290537C1DFA16343F">
    <w:name w:val="09343ED62ED9441290537C1DFA16343F"/>
    <w:rsid w:val="00243E62"/>
  </w:style>
  <w:style w:type="paragraph" w:customStyle="1" w:styleId="AFACE4A35B844BFB9F3BDE6377779696">
    <w:name w:val="AFACE4A35B844BFB9F3BDE6377779696"/>
    <w:rsid w:val="00243E62"/>
  </w:style>
  <w:style w:type="paragraph" w:customStyle="1" w:styleId="439AABEB43DF4FA2B10FD30C1C21AB79">
    <w:name w:val="439AABEB43DF4FA2B10FD30C1C21AB79"/>
    <w:rsid w:val="00243E62"/>
  </w:style>
  <w:style w:type="paragraph" w:customStyle="1" w:styleId="254D021BFC6D46BE8CD464BE9E071290">
    <w:name w:val="254D021BFC6D46BE8CD464BE9E071290"/>
    <w:rsid w:val="00243E62"/>
  </w:style>
  <w:style w:type="paragraph" w:customStyle="1" w:styleId="E29E2231F39C48449F6B9B0B6353970B">
    <w:name w:val="E29E2231F39C48449F6B9B0B6353970B"/>
    <w:rsid w:val="00243E62"/>
  </w:style>
  <w:style w:type="paragraph" w:customStyle="1" w:styleId="B09EC8D9E1754365A9629C1FD3EF5242">
    <w:name w:val="B09EC8D9E1754365A9629C1FD3EF5242"/>
    <w:rsid w:val="00243E62"/>
  </w:style>
  <w:style w:type="paragraph" w:customStyle="1" w:styleId="DC24CE4220EF411DA88DF749056220CB">
    <w:name w:val="DC24CE4220EF411DA88DF749056220CB"/>
    <w:rsid w:val="00243E62"/>
  </w:style>
  <w:style w:type="paragraph" w:customStyle="1" w:styleId="FE5F4C467DE344108E6FF727AAE3D673">
    <w:name w:val="FE5F4C467DE344108E6FF727AAE3D673"/>
    <w:rsid w:val="00243E62"/>
  </w:style>
  <w:style w:type="paragraph" w:customStyle="1" w:styleId="5996D209479F484D8A5CA69319B53D61">
    <w:name w:val="5996D209479F484D8A5CA69319B53D61"/>
    <w:rsid w:val="00243E62"/>
  </w:style>
  <w:style w:type="paragraph" w:customStyle="1" w:styleId="5773E3EE54CA47B9899665F0868B2CB8">
    <w:name w:val="5773E3EE54CA47B9899665F0868B2CB8"/>
    <w:rsid w:val="00243E62"/>
  </w:style>
  <w:style w:type="paragraph" w:customStyle="1" w:styleId="731E22A0C6FA464BBA24596B9F790D86">
    <w:name w:val="731E22A0C6FA464BBA24596B9F790D86"/>
    <w:rsid w:val="00243E62"/>
  </w:style>
  <w:style w:type="paragraph" w:customStyle="1" w:styleId="45656FFB9840400BB26B50CD86878537">
    <w:name w:val="45656FFB9840400BB26B50CD86878537"/>
    <w:rsid w:val="00243E62"/>
  </w:style>
  <w:style w:type="paragraph" w:customStyle="1" w:styleId="8CDDCB61146046F3BED950A0B5B21BAB">
    <w:name w:val="8CDDCB61146046F3BED950A0B5B21BAB"/>
    <w:rsid w:val="00243E62"/>
  </w:style>
  <w:style w:type="paragraph" w:customStyle="1" w:styleId="EBDA2DFEAA1E422B88B32E3816085E9C">
    <w:name w:val="EBDA2DFEAA1E422B88B32E3816085E9C"/>
    <w:rsid w:val="00243E62"/>
  </w:style>
  <w:style w:type="paragraph" w:customStyle="1" w:styleId="BA463BC0371C41CEB0C245232F709661">
    <w:name w:val="BA463BC0371C41CEB0C245232F709661"/>
    <w:rsid w:val="00243E62"/>
  </w:style>
  <w:style w:type="paragraph" w:customStyle="1" w:styleId="E23CA9596BBC4F588A996ADDCFAF1902">
    <w:name w:val="E23CA9596BBC4F588A996ADDCFAF1902"/>
    <w:rsid w:val="00243E62"/>
  </w:style>
  <w:style w:type="paragraph" w:customStyle="1" w:styleId="5B1B05EACDF045198537B9922253B311">
    <w:name w:val="5B1B05EACDF045198537B9922253B311"/>
    <w:rsid w:val="00243E62"/>
  </w:style>
  <w:style w:type="paragraph" w:customStyle="1" w:styleId="48562A8F2AA1425DAD00C15D5E3E726C">
    <w:name w:val="48562A8F2AA1425DAD00C15D5E3E726C"/>
    <w:rsid w:val="00243E62"/>
  </w:style>
  <w:style w:type="paragraph" w:customStyle="1" w:styleId="EC629DEC40734AF59B03FF607B9F9B58">
    <w:name w:val="EC629DEC40734AF59B03FF607B9F9B58"/>
    <w:rsid w:val="00243E62"/>
  </w:style>
  <w:style w:type="paragraph" w:customStyle="1" w:styleId="C1A4F481D95941A9AF3BCF9F83F91269">
    <w:name w:val="C1A4F481D95941A9AF3BCF9F83F91269"/>
    <w:rsid w:val="00243E62"/>
  </w:style>
  <w:style w:type="paragraph" w:customStyle="1" w:styleId="8E16D36E3C44400BBF836C6FB7912AA8">
    <w:name w:val="8E16D36E3C44400BBF836C6FB7912AA8"/>
    <w:rsid w:val="00243E62"/>
  </w:style>
  <w:style w:type="paragraph" w:customStyle="1" w:styleId="926735BFEC1B4C498EDB4A7984F1BC3A">
    <w:name w:val="926735BFEC1B4C498EDB4A7984F1BC3A"/>
    <w:rsid w:val="00243E62"/>
  </w:style>
  <w:style w:type="paragraph" w:customStyle="1" w:styleId="41721A947CB4460BB64ADB2BE7C67A6C">
    <w:name w:val="41721A947CB4460BB64ADB2BE7C67A6C"/>
    <w:rsid w:val="00243E62"/>
  </w:style>
  <w:style w:type="paragraph" w:customStyle="1" w:styleId="1DDA245A52664BBB9794ECA4D6BD57C2">
    <w:name w:val="1DDA245A52664BBB9794ECA4D6BD57C2"/>
    <w:rsid w:val="00243E62"/>
  </w:style>
  <w:style w:type="paragraph" w:customStyle="1" w:styleId="4508765F27394063BF3AA2285220E383">
    <w:name w:val="4508765F27394063BF3AA2285220E383"/>
    <w:rsid w:val="00243E62"/>
  </w:style>
  <w:style w:type="paragraph" w:customStyle="1" w:styleId="2161DE3A3B034433B465B3BC31818C47">
    <w:name w:val="2161DE3A3B034433B465B3BC31818C47"/>
    <w:rsid w:val="00243E62"/>
  </w:style>
  <w:style w:type="paragraph" w:customStyle="1" w:styleId="1EE76590108D42EAA069BA274DE150D3">
    <w:name w:val="1EE76590108D42EAA069BA274DE150D3"/>
    <w:rsid w:val="00243E62"/>
  </w:style>
  <w:style w:type="paragraph" w:customStyle="1" w:styleId="A89C5AF643644776AA980C5B6395134C">
    <w:name w:val="A89C5AF643644776AA980C5B6395134C"/>
    <w:rsid w:val="00243E62"/>
  </w:style>
  <w:style w:type="paragraph" w:customStyle="1" w:styleId="8CDD14A25AC94DB788E1265682A87DD3">
    <w:name w:val="8CDD14A25AC94DB788E1265682A87DD3"/>
    <w:rsid w:val="00243E62"/>
  </w:style>
  <w:style w:type="paragraph" w:customStyle="1" w:styleId="C12183819180424195E32A59B2AEA7C7">
    <w:name w:val="C12183819180424195E32A59B2AEA7C7"/>
    <w:rsid w:val="00243E62"/>
  </w:style>
  <w:style w:type="paragraph" w:customStyle="1" w:styleId="38C0C990367F4AFCB79D3FC08D850CC5">
    <w:name w:val="38C0C990367F4AFCB79D3FC08D850CC5"/>
    <w:rsid w:val="00243E62"/>
  </w:style>
  <w:style w:type="paragraph" w:customStyle="1" w:styleId="841B94AF218043EB9CE4CEFF51911E38">
    <w:name w:val="841B94AF218043EB9CE4CEFF51911E38"/>
    <w:rsid w:val="00243E62"/>
  </w:style>
  <w:style w:type="paragraph" w:customStyle="1" w:styleId="65C186750FE04795995C4E0F9589076C">
    <w:name w:val="65C186750FE04795995C4E0F9589076C"/>
    <w:rsid w:val="00243E62"/>
  </w:style>
  <w:style w:type="paragraph" w:customStyle="1" w:styleId="1CAD7CB839194B8495A6E9D236A58266">
    <w:name w:val="1CAD7CB839194B8495A6E9D236A58266"/>
    <w:rsid w:val="00243E62"/>
  </w:style>
  <w:style w:type="paragraph" w:customStyle="1" w:styleId="05452DFF71934242AD141CE944E36B1F">
    <w:name w:val="05452DFF71934242AD141CE944E36B1F"/>
    <w:rsid w:val="00243E62"/>
  </w:style>
  <w:style w:type="paragraph" w:customStyle="1" w:styleId="0FEF221DDF204C0B9079F7165CA65036">
    <w:name w:val="0FEF221DDF204C0B9079F7165CA65036"/>
    <w:rsid w:val="00243E62"/>
  </w:style>
  <w:style w:type="paragraph" w:customStyle="1" w:styleId="3C4968392C1147ECA664B5374C64BB25">
    <w:name w:val="3C4968392C1147ECA664B5374C64BB25"/>
    <w:rsid w:val="00243E62"/>
  </w:style>
  <w:style w:type="paragraph" w:customStyle="1" w:styleId="690E100244E746ACADA9222497B6B8EA">
    <w:name w:val="690E100244E746ACADA9222497B6B8EA"/>
    <w:rsid w:val="00243E62"/>
  </w:style>
  <w:style w:type="paragraph" w:customStyle="1" w:styleId="5B51D6B11D0747DAB0051EC02BC6AF4B">
    <w:name w:val="5B51D6B11D0747DAB0051EC02BC6AF4B"/>
    <w:rsid w:val="00243E62"/>
  </w:style>
  <w:style w:type="paragraph" w:customStyle="1" w:styleId="0A3F000499234B1EB92A1AC17C9A5CA7">
    <w:name w:val="0A3F000499234B1EB92A1AC17C9A5CA7"/>
    <w:rsid w:val="00243E62"/>
  </w:style>
  <w:style w:type="paragraph" w:customStyle="1" w:styleId="435C507EA6A443AC854679211178CE5D">
    <w:name w:val="435C507EA6A443AC854679211178CE5D"/>
    <w:rsid w:val="00243E62"/>
  </w:style>
  <w:style w:type="paragraph" w:customStyle="1" w:styleId="D91730D0A3424B23AB2ADF3810527ECA">
    <w:name w:val="D91730D0A3424B23AB2ADF3810527ECA"/>
    <w:rsid w:val="00243E62"/>
  </w:style>
  <w:style w:type="paragraph" w:customStyle="1" w:styleId="879865CFBE9F4069A96E3805F39110B4">
    <w:name w:val="879865CFBE9F4069A96E3805F39110B4"/>
    <w:rsid w:val="00243E62"/>
  </w:style>
  <w:style w:type="paragraph" w:customStyle="1" w:styleId="DAA14775E4CB41EFA4CF973C0641C540">
    <w:name w:val="DAA14775E4CB41EFA4CF973C0641C540"/>
    <w:rsid w:val="00243E62"/>
  </w:style>
  <w:style w:type="paragraph" w:customStyle="1" w:styleId="33EB93B68B024AA3BEF118A96FA05554">
    <w:name w:val="33EB93B68B024AA3BEF118A96FA05554"/>
    <w:rsid w:val="00243E62"/>
  </w:style>
  <w:style w:type="paragraph" w:customStyle="1" w:styleId="48376FE23C36454CBC14378B36ED3FB9">
    <w:name w:val="48376FE23C36454CBC14378B36ED3FB9"/>
    <w:rsid w:val="00243E62"/>
  </w:style>
  <w:style w:type="paragraph" w:customStyle="1" w:styleId="BDC9B83310C245918841CB75DCF10C4E">
    <w:name w:val="BDC9B83310C245918841CB75DCF10C4E"/>
    <w:rsid w:val="00243E62"/>
  </w:style>
  <w:style w:type="paragraph" w:customStyle="1" w:styleId="7C86DD516C67454ABA615F6ED68770F9">
    <w:name w:val="7C86DD516C67454ABA615F6ED68770F9"/>
    <w:rsid w:val="00243E62"/>
  </w:style>
  <w:style w:type="paragraph" w:customStyle="1" w:styleId="DA16479C2F3241DA84CEF4F96E839BCB">
    <w:name w:val="DA16479C2F3241DA84CEF4F96E839BCB"/>
    <w:rsid w:val="00243E62"/>
  </w:style>
  <w:style w:type="paragraph" w:customStyle="1" w:styleId="026B7363195A49E7BFA9A4D47027B2F1">
    <w:name w:val="026B7363195A49E7BFA9A4D47027B2F1"/>
    <w:rsid w:val="00243E62"/>
  </w:style>
  <w:style w:type="paragraph" w:customStyle="1" w:styleId="130AF03BFFAA4A3B94A115FA3BE1822C">
    <w:name w:val="130AF03BFFAA4A3B94A115FA3BE1822C"/>
    <w:rsid w:val="00243E62"/>
  </w:style>
  <w:style w:type="paragraph" w:customStyle="1" w:styleId="AF3B7E5E47804B4CB0CFDEF84AE7D02E">
    <w:name w:val="AF3B7E5E47804B4CB0CFDEF84AE7D02E"/>
    <w:rsid w:val="00243E62"/>
  </w:style>
  <w:style w:type="paragraph" w:customStyle="1" w:styleId="A09A74CEBC3C491CA463766D8030FE42">
    <w:name w:val="A09A74CEBC3C491CA463766D8030FE42"/>
    <w:rsid w:val="00243E62"/>
  </w:style>
  <w:style w:type="paragraph" w:customStyle="1" w:styleId="E7C51BC9E9F54F7D9AE46E75FB3806CC">
    <w:name w:val="E7C51BC9E9F54F7D9AE46E75FB3806CC"/>
    <w:rsid w:val="00243E62"/>
  </w:style>
  <w:style w:type="paragraph" w:customStyle="1" w:styleId="3E59E14A2E5F46DDB9BAFC3D31D6E25C">
    <w:name w:val="3E59E14A2E5F46DDB9BAFC3D31D6E25C"/>
    <w:rsid w:val="00243E62"/>
  </w:style>
  <w:style w:type="paragraph" w:customStyle="1" w:styleId="C4B02E34C18C4BD4A6D670303FD40DF3">
    <w:name w:val="C4B02E34C18C4BD4A6D670303FD40DF3"/>
    <w:rsid w:val="00243E62"/>
  </w:style>
  <w:style w:type="paragraph" w:customStyle="1" w:styleId="69A2F7522461409AA22DDC0A501549EA">
    <w:name w:val="69A2F7522461409AA22DDC0A501549EA"/>
    <w:rsid w:val="00243E62"/>
  </w:style>
  <w:style w:type="paragraph" w:customStyle="1" w:styleId="2F6A00E9FA50429F808DDF7419351190">
    <w:name w:val="2F6A00E9FA50429F808DDF7419351190"/>
    <w:rsid w:val="00243E62"/>
  </w:style>
  <w:style w:type="paragraph" w:customStyle="1" w:styleId="56E222E458154E0EB6F579501066476A">
    <w:name w:val="56E222E458154E0EB6F579501066476A"/>
    <w:rsid w:val="00243E62"/>
  </w:style>
  <w:style w:type="paragraph" w:customStyle="1" w:styleId="617E65E05270436AA8678A1A5F0F9EBE">
    <w:name w:val="617E65E05270436AA8678A1A5F0F9EBE"/>
    <w:rsid w:val="00243E62"/>
  </w:style>
  <w:style w:type="paragraph" w:customStyle="1" w:styleId="2439DFEF0D4140F781AD36A189283E20">
    <w:name w:val="2439DFEF0D4140F781AD36A189283E20"/>
    <w:rsid w:val="00243E62"/>
  </w:style>
  <w:style w:type="paragraph" w:customStyle="1" w:styleId="DEB0C1F0D4F449F9A09CCF10F0798BBB">
    <w:name w:val="DEB0C1F0D4F449F9A09CCF10F0798BBB"/>
    <w:rsid w:val="00243E62"/>
  </w:style>
  <w:style w:type="paragraph" w:customStyle="1" w:styleId="2314388400CE4A5FAF79DF1940B6939D">
    <w:name w:val="2314388400CE4A5FAF79DF1940B6939D"/>
    <w:rsid w:val="00243E62"/>
  </w:style>
  <w:style w:type="paragraph" w:customStyle="1" w:styleId="1E2DE2BD79184520A9735428FF237CBD">
    <w:name w:val="1E2DE2BD79184520A9735428FF237CBD"/>
    <w:rsid w:val="00243E62"/>
  </w:style>
  <w:style w:type="paragraph" w:customStyle="1" w:styleId="E80AA9FE2193427E818A91173DB9B76D">
    <w:name w:val="E80AA9FE2193427E818A91173DB9B76D"/>
    <w:rsid w:val="00243E62"/>
  </w:style>
  <w:style w:type="paragraph" w:customStyle="1" w:styleId="2CBD03C60CDA4E23B5E586E4C67F077D">
    <w:name w:val="2CBD03C60CDA4E23B5E586E4C67F077D"/>
    <w:rsid w:val="00243E62"/>
  </w:style>
  <w:style w:type="paragraph" w:customStyle="1" w:styleId="DB4EECA81C324C11977C43A164532503">
    <w:name w:val="DB4EECA81C324C11977C43A164532503"/>
    <w:rsid w:val="00243E62"/>
  </w:style>
  <w:style w:type="paragraph" w:customStyle="1" w:styleId="F8A4F960B8054FC3965ABB74872F802C">
    <w:name w:val="F8A4F960B8054FC3965ABB74872F802C"/>
    <w:rsid w:val="00243E62"/>
  </w:style>
  <w:style w:type="paragraph" w:customStyle="1" w:styleId="5932B9851B0445C490692CBB44188063">
    <w:name w:val="5932B9851B0445C490692CBB44188063"/>
    <w:rsid w:val="00243E62"/>
  </w:style>
  <w:style w:type="paragraph" w:customStyle="1" w:styleId="3529100517D34AA4BB70BE309D73CA2E">
    <w:name w:val="3529100517D34AA4BB70BE309D73CA2E"/>
    <w:rsid w:val="00243E62"/>
  </w:style>
  <w:style w:type="paragraph" w:customStyle="1" w:styleId="1503F0EC474C4314AF429921E0FC480C">
    <w:name w:val="1503F0EC474C4314AF429921E0FC480C"/>
    <w:rsid w:val="00243E62"/>
  </w:style>
  <w:style w:type="paragraph" w:customStyle="1" w:styleId="EEBF28547AC143B38645C38817863543">
    <w:name w:val="EEBF28547AC143B38645C38817863543"/>
    <w:rsid w:val="00243E62"/>
  </w:style>
  <w:style w:type="paragraph" w:customStyle="1" w:styleId="BAB4D0D487DC4D61A70C945D939C24D1">
    <w:name w:val="BAB4D0D487DC4D61A70C945D939C24D1"/>
    <w:rsid w:val="00243E62"/>
  </w:style>
  <w:style w:type="paragraph" w:customStyle="1" w:styleId="EA07C3C3E2E840DAB9C87F03C6E87555">
    <w:name w:val="EA07C3C3E2E840DAB9C87F03C6E87555"/>
    <w:rsid w:val="00243E62"/>
  </w:style>
  <w:style w:type="paragraph" w:customStyle="1" w:styleId="7918931E8DD24C9CA37AC5ECF13AAE25">
    <w:name w:val="7918931E8DD24C9CA37AC5ECF13AAE25"/>
    <w:rsid w:val="00243E62"/>
  </w:style>
  <w:style w:type="paragraph" w:customStyle="1" w:styleId="79B001EE72E347F2B00958A06B598F87">
    <w:name w:val="79B001EE72E347F2B00958A06B598F87"/>
    <w:rsid w:val="00243E62"/>
  </w:style>
  <w:style w:type="paragraph" w:customStyle="1" w:styleId="021CD37423A24FC887AE6529667DB149">
    <w:name w:val="021CD37423A24FC887AE6529667DB149"/>
    <w:rsid w:val="00243E62"/>
  </w:style>
  <w:style w:type="paragraph" w:customStyle="1" w:styleId="28BB1E72A7B34730B84E86D28B238261">
    <w:name w:val="28BB1E72A7B34730B84E86D28B238261"/>
    <w:rsid w:val="00243E62"/>
  </w:style>
  <w:style w:type="paragraph" w:customStyle="1" w:styleId="FBEB4A3B322A4DC1859CB129DCC0D4FE">
    <w:name w:val="FBEB4A3B322A4DC1859CB129DCC0D4FE"/>
    <w:rsid w:val="00243E62"/>
  </w:style>
  <w:style w:type="paragraph" w:customStyle="1" w:styleId="B3EC6AA474C64AEC96612FC0E17FD452">
    <w:name w:val="B3EC6AA474C64AEC96612FC0E17FD452"/>
    <w:rsid w:val="00243E62"/>
  </w:style>
  <w:style w:type="paragraph" w:customStyle="1" w:styleId="04DF02A6A75A40D7BF0EEEEBBB072234">
    <w:name w:val="04DF02A6A75A40D7BF0EEEEBBB072234"/>
    <w:rsid w:val="00243E62"/>
  </w:style>
  <w:style w:type="paragraph" w:customStyle="1" w:styleId="9245A12E95F54CA1AB14125EA99D4D69">
    <w:name w:val="9245A12E95F54CA1AB14125EA99D4D69"/>
    <w:rsid w:val="00243E62"/>
  </w:style>
  <w:style w:type="paragraph" w:customStyle="1" w:styleId="EAFE9B9FE71E47AB88704C66AA0166B6">
    <w:name w:val="EAFE9B9FE71E47AB88704C66AA0166B6"/>
    <w:rsid w:val="00243E62"/>
  </w:style>
  <w:style w:type="paragraph" w:customStyle="1" w:styleId="E2D1064B772848FC81977211DECA30DA">
    <w:name w:val="E2D1064B772848FC81977211DECA30DA"/>
    <w:rsid w:val="00243E62"/>
  </w:style>
  <w:style w:type="paragraph" w:customStyle="1" w:styleId="4DC7DE9283A04D8DA96DF89BC7953105">
    <w:name w:val="4DC7DE9283A04D8DA96DF89BC7953105"/>
    <w:rsid w:val="00243E62"/>
  </w:style>
  <w:style w:type="paragraph" w:customStyle="1" w:styleId="4D77173AD7F441A08BE9DD958AAF544E">
    <w:name w:val="4D77173AD7F441A08BE9DD958AAF544E"/>
    <w:rsid w:val="00243E62"/>
  </w:style>
  <w:style w:type="paragraph" w:customStyle="1" w:styleId="47E4CB1F217B431D967092CEB18F103A">
    <w:name w:val="47E4CB1F217B431D967092CEB18F103A"/>
    <w:rsid w:val="00243E62"/>
  </w:style>
  <w:style w:type="paragraph" w:customStyle="1" w:styleId="1A92415058FD47469F0FCD1BDF6A0FB6">
    <w:name w:val="1A92415058FD47469F0FCD1BDF6A0FB6"/>
    <w:rsid w:val="00243E62"/>
  </w:style>
  <w:style w:type="paragraph" w:customStyle="1" w:styleId="34440FA3123C484BBBEA9CFBEB338427">
    <w:name w:val="34440FA3123C484BBBEA9CFBEB338427"/>
    <w:rsid w:val="00243E62"/>
  </w:style>
  <w:style w:type="paragraph" w:customStyle="1" w:styleId="63115A1B30CC44DFA98CB6DF2BD3A543">
    <w:name w:val="63115A1B30CC44DFA98CB6DF2BD3A543"/>
    <w:rsid w:val="00243E62"/>
  </w:style>
  <w:style w:type="paragraph" w:customStyle="1" w:styleId="DA8BEA562BA64B6FB2175BAEF190F0AD">
    <w:name w:val="DA8BEA562BA64B6FB2175BAEF190F0AD"/>
    <w:rsid w:val="00243E62"/>
  </w:style>
  <w:style w:type="paragraph" w:customStyle="1" w:styleId="14F6B0EA8A6A4E82815CE091A997DB3F">
    <w:name w:val="14F6B0EA8A6A4E82815CE091A997DB3F"/>
    <w:rsid w:val="00243E62"/>
  </w:style>
  <w:style w:type="paragraph" w:customStyle="1" w:styleId="4FBFB0E6413C4187AE688C1A2CE99832">
    <w:name w:val="4FBFB0E6413C4187AE688C1A2CE99832"/>
    <w:rsid w:val="00243E62"/>
  </w:style>
  <w:style w:type="paragraph" w:customStyle="1" w:styleId="3701FC5BB5FC422B82EDA0FDD85B3132">
    <w:name w:val="3701FC5BB5FC422B82EDA0FDD85B3132"/>
    <w:rsid w:val="00243E62"/>
  </w:style>
  <w:style w:type="paragraph" w:customStyle="1" w:styleId="F6362BC83CB9406DB70B405A7125614B">
    <w:name w:val="F6362BC83CB9406DB70B405A7125614B"/>
    <w:rsid w:val="00243E62"/>
  </w:style>
  <w:style w:type="paragraph" w:customStyle="1" w:styleId="A7AFE0E0CE7E4C649F990BA10D6E79B7">
    <w:name w:val="A7AFE0E0CE7E4C649F990BA10D6E79B7"/>
    <w:rsid w:val="00243E62"/>
  </w:style>
  <w:style w:type="paragraph" w:customStyle="1" w:styleId="8473CDD7C32A48D29BC0064ECCE4D379">
    <w:name w:val="8473CDD7C32A48D29BC0064ECCE4D379"/>
    <w:rsid w:val="00243E62"/>
  </w:style>
  <w:style w:type="paragraph" w:customStyle="1" w:styleId="D51233AB1EE744F09B1A2C206A87EF17">
    <w:name w:val="D51233AB1EE744F09B1A2C206A87EF17"/>
    <w:rsid w:val="00243E62"/>
  </w:style>
  <w:style w:type="paragraph" w:customStyle="1" w:styleId="C6681A39C51F41B88C8FA42EAC0123DC">
    <w:name w:val="C6681A39C51F41B88C8FA42EAC0123DC"/>
    <w:rsid w:val="00243E62"/>
  </w:style>
  <w:style w:type="paragraph" w:customStyle="1" w:styleId="47129BCEC4A942F2B1F587AD74324C3E">
    <w:name w:val="47129BCEC4A942F2B1F587AD74324C3E"/>
    <w:rsid w:val="00243E62"/>
  </w:style>
  <w:style w:type="paragraph" w:customStyle="1" w:styleId="F839153A98B947C7AEB2D6A76080CA1D">
    <w:name w:val="F839153A98B947C7AEB2D6A76080CA1D"/>
    <w:rsid w:val="00243E62"/>
  </w:style>
  <w:style w:type="paragraph" w:customStyle="1" w:styleId="42BC35F7FF3B4F72A65BE71E9C7FE6B5">
    <w:name w:val="42BC35F7FF3B4F72A65BE71E9C7FE6B5"/>
    <w:rsid w:val="00243E62"/>
  </w:style>
  <w:style w:type="paragraph" w:customStyle="1" w:styleId="432E548250624268AD125B46BF39BA5E">
    <w:name w:val="432E548250624268AD125B46BF39BA5E"/>
    <w:rsid w:val="00243E62"/>
  </w:style>
  <w:style w:type="paragraph" w:customStyle="1" w:styleId="DE031D3D7D9B4792ADEF3FCE7F1719BC">
    <w:name w:val="DE031D3D7D9B4792ADEF3FCE7F1719BC"/>
    <w:rsid w:val="00243E62"/>
  </w:style>
  <w:style w:type="paragraph" w:customStyle="1" w:styleId="0BA20807757A458DB941080483536905">
    <w:name w:val="0BA20807757A458DB941080483536905"/>
    <w:rsid w:val="00243E62"/>
  </w:style>
  <w:style w:type="paragraph" w:customStyle="1" w:styleId="862537A1BF544182ACB1683A61A8111A">
    <w:name w:val="862537A1BF544182ACB1683A61A8111A"/>
    <w:rsid w:val="00243E62"/>
  </w:style>
  <w:style w:type="paragraph" w:customStyle="1" w:styleId="FF94E10E0A70483092D8775A01572B7F">
    <w:name w:val="FF94E10E0A70483092D8775A01572B7F"/>
    <w:rsid w:val="00243E62"/>
  </w:style>
  <w:style w:type="paragraph" w:customStyle="1" w:styleId="3350960BBC1044CE90981646DDD830D3">
    <w:name w:val="3350960BBC1044CE90981646DDD830D3"/>
    <w:rsid w:val="00243E62"/>
  </w:style>
  <w:style w:type="paragraph" w:customStyle="1" w:styleId="CA4007D439DC4F5DBBA7E86607436B5B">
    <w:name w:val="CA4007D439DC4F5DBBA7E86607436B5B"/>
    <w:rsid w:val="00243E62"/>
  </w:style>
  <w:style w:type="paragraph" w:customStyle="1" w:styleId="C112B834AA7D45FC8C61046090CFA545">
    <w:name w:val="C112B834AA7D45FC8C61046090CFA545"/>
    <w:rsid w:val="00243E62"/>
  </w:style>
  <w:style w:type="paragraph" w:customStyle="1" w:styleId="B0402D744726412B964AFCD793A69CE5">
    <w:name w:val="B0402D744726412B964AFCD793A69CE5"/>
    <w:rsid w:val="00243E62"/>
  </w:style>
  <w:style w:type="paragraph" w:customStyle="1" w:styleId="ACF5E2E99B7445D49E064C4C2867CC33">
    <w:name w:val="ACF5E2E99B7445D49E064C4C2867CC33"/>
    <w:rsid w:val="00243E62"/>
  </w:style>
  <w:style w:type="paragraph" w:customStyle="1" w:styleId="83CA11ECB9084AA4882EB8B66B348BD5">
    <w:name w:val="83CA11ECB9084AA4882EB8B66B348BD5"/>
    <w:rsid w:val="00243E62"/>
  </w:style>
  <w:style w:type="paragraph" w:customStyle="1" w:styleId="82FDC8DFE5B84E49A8620C0D316762EF">
    <w:name w:val="82FDC8DFE5B84E49A8620C0D316762EF"/>
    <w:rsid w:val="00243E62"/>
  </w:style>
  <w:style w:type="paragraph" w:customStyle="1" w:styleId="677C62A33F7449E0AF999E476E3278E5">
    <w:name w:val="677C62A33F7449E0AF999E476E3278E5"/>
    <w:rsid w:val="00243E62"/>
  </w:style>
  <w:style w:type="paragraph" w:customStyle="1" w:styleId="E6ADBC11743046EF912881F381180EA2">
    <w:name w:val="E6ADBC11743046EF912881F381180EA2"/>
    <w:rsid w:val="00243E62"/>
  </w:style>
  <w:style w:type="paragraph" w:customStyle="1" w:styleId="A1A56BD961EA42D3896399A0A2EFAED7">
    <w:name w:val="A1A56BD961EA42D3896399A0A2EFAED7"/>
    <w:rsid w:val="00243E62"/>
  </w:style>
  <w:style w:type="paragraph" w:customStyle="1" w:styleId="F3BEDE0279CB420E890479DFD2178A95">
    <w:name w:val="F3BEDE0279CB420E890479DFD2178A95"/>
    <w:rsid w:val="00243E62"/>
  </w:style>
  <w:style w:type="paragraph" w:customStyle="1" w:styleId="223DE2A53E0148A1AA48B58F6339C6AD">
    <w:name w:val="223DE2A53E0148A1AA48B58F6339C6AD"/>
    <w:rsid w:val="00243E62"/>
  </w:style>
  <w:style w:type="paragraph" w:customStyle="1" w:styleId="7656A36F0F85485C82AF3160F0DC2E56">
    <w:name w:val="7656A36F0F85485C82AF3160F0DC2E56"/>
    <w:rsid w:val="00243E62"/>
  </w:style>
  <w:style w:type="paragraph" w:customStyle="1" w:styleId="6116C483BA9A4B90A99C14127A2D68D6">
    <w:name w:val="6116C483BA9A4B90A99C14127A2D68D6"/>
    <w:rsid w:val="00243E62"/>
  </w:style>
  <w:style w:type="paragraph" w:customStyle="1" w:styleId="9CDA6AF95264475D8A95AC29ECE0FE71">
    <w:name w:val="9CDA6AF95264475D8A95AC29ECE0FE71"/>
    <w:rsid w:val="00243E62"/>
  </w:style>
  <w:style w:type="paragraph" w:customStyle="1" w:styleId="FD94EFAE8BC4457DB8E7255E26758673">
    <w:name w:val="FD94EFAE8BC4457DB8E7255E26758673"/>
    <w:rsid w:val="00243E62"/>
  </w:style>
  <w:style w:type="paragraph" w:customStyle="1" w:styleId="66D3FC406BDC413AA092C787952AFCC5">
    <w:name w:val="66D3FC406BDC413AA092C787952AFCC5"/>
    <w:rsid w:val="00243E62"/>
  </w:style>
  <w:style w:type="paragraph" w:customStyle="1" w:styleId="10A37F847EA547BA99339F3425DAAEE7">
    <w:name w:val="10A37F847EA547BA99339F3425DAAEE7"/>
    <w:rsid w:val="00243E62"/>
  </w:style>
  <w:style w:type="paragraph" w:customStyle="1" w:styleId="4A9C0A2C33234B1CB2BA8C8411EA7640">
    <w:name w:val="4A9C0A2C33234B1CB2BA8C8411EA7640"/>
    <w:rsid w:val="00243E62"/>
  </w:style>
  <w:style w:type="paragraph" w:customStyle="1" w:styleId="A45DFE9AA67B44A98FA451CC60FE2208">
    <w:name w:val="A45DFE9AA67B44A98FA451CC60FE2208"/>
    <w:rsid w:val="00243E62"/>
  </w:style>
  <w:style w:type="paragraph" w:customStyle="1" w:styleId="F989A6D9F9754380B4F8C8EBB57FD341">
    <w:name w:val="F989A6D9F9754380B4F8C8EBB57FD341"/>
    <w:rsid w:val="00243E62"/>
  </w:style>
  <w:style w:type="paragraph" w:customStyle="1" w:styleId="8B69A917B05B485C8172EC3D88CF7A34">
    <w:name w:val="8B69A917B05B485C8172EC3D88CF7A34"/>
    <w:rsid w:val="00243E62"/>
  </w:style>
  <w:style w:type="paragraph" w:customStyle="1" w:styleId="295ED451CBFB41F9B3479130C454061D">
    <w:name w:val="295ED451CBFB41F9B3479130C454061D"/>
    <w:rsid w:val="00243E62"/>
  </w:style>
  <w:style w:type="paragraph" w:customStyle="1" w:styleId="E13CC4429A8946108260B40ABFF99675">
    <w:name w:val="E13CC4429A8946108260B40ABFF99675"/>
    <w:rsid w:val="00243E62"/>
  </w:style>
  <w:style w:type="paragraph" w:customStyle="1" w:styleId="BC5881117C2B4477BA964F6E5425BF94">
    <w:name w:val="BC5881117C2B4477BA964F6E5425BF94"/>
    <w:rsid w:val="00243E62"/>
  </w:style>
  <w:style w:type="paragraph" w:customStyle="1" w:styleId="7728C700F36B4641A32B3169FA1364A1">
    <w:name w:val="7728C700F36B4641A32B3169FA1364A1"/>
    <w:rsid w:val="00243E62"/>
  </w:style>
  <w:style w:type="paragraph" w:customStyle="1" w:styleId="BB0CD943A1F2483CB13E283E517A00DA">
    <w:name w:val="BB0CD943A1F2483CB13E283E517A00DA"/>
    <w:rsid w:val="00243E62"/>
  </w:style>
  <w:style w:type="paragraph" w:customStyle="1" w:styleId="9CC1C38232C7439D9976780B7D7F3679">
    <w:name w:val="9CC1C38232C7439D9976780B7D7F3679"/>
    <w:rsid w:val="00243E62"/>
  </w:style>
  <w:style w:type="paragraph" w:customStyle="1" w:styleId="A1AB48EF0965486486F8F606DB175307">
    <w:name w:val="A1AB48EF0965486486F8F606DB175307"/>
    <w:rsid w:val="00243E62"/>
  </w:style>
  <w:style w:type="paragraph" w:customStyle="1" w:styleId="7DF56E461B054695BB34F100BB2C9ACC">
    <w:name w:val="7DF56E461B054695BB34F100BB2C9ACC"/>
    <w:rsid w:val="00243E62"/>
  </w:style>
  <w:style w:type="paragraph" w:customStyle="1" w:styleId="33AAD66A2C6A46A8822C5E850EEF71D8">
    <w:name w:val="33AAD66A2C6A46A8822C5E850EEF71D8"/>
    <w:rsid w:val="00243E62"/>
  </w:style>
  <w:style w:type="paragraph" w:customStyle="1" w:styleId="7AA4E40E894E41E9AF080EF0A02786D6">
    <w:name w:val="7AA4E40E894E41E9AF080EF0A02786D6"/>
    <w:rsid w:val="00243E62"/>
  </w:style>
  <w:style w:type="paragraph" w:customStyle="1" w:styleId="6809ACC08BED4B19B67C0ED5D866389C">
    <w:name w:val="6809ACC08BED4B19B67C0ED5D866389C"/>
    <w:rsid w:val="00243E62"/>
  </w:style>
  <w:style w:type="paragraph" w:customStyle="1" w:styleId="8812506AF313481A9B195C464A4535F8">
    <w:name w:val="8812506AF313481A9B195C464A4535F8"/>
    <w:rsid w:val="00243E62"/>
  </w:style>
  <w:style w:type="paragraph" w:customStyle="1" w:styleId="07B54A950DFE4F6F87FDE1AE3EA3B69B">
    <w:name w:val="07B54A950DFE4F6F87FDE1AE3EA3B69B"/>
    <w:rsid w:val="00243E62"/>
  </w:style>
  <w:style w:type="paragraph" w:customStyle="1" w:styleId="0996CE2C2BD04562A487D2D2C999E422">
    <w:name w:val="0996CE2C2BD04562A487D2D2C999E422"/>
    <w:rsid w:val="00243E62"/>
  </w:style>
  <w:style w:type="paragraph" w:customStyle="1" w:styleId="770356836A744014898A38D117213E9C">
    <w:name w:val="770356836A744014898A38D117213E9C"/>
    <w:rsid w:val="00243E62"/>
  </w:style>
  <w:style w:type="paragraph" w:customStyle="1" w:styleId="9B50E1A145FB431DAA13EB5AFE26D2E9">
    <w:name w:val="9B50E1A145FB431DAA13EB5AFE26D2E9"/>
    <w:rsid w:val="00243E62"/>
  </w:style>
  <w:style w:type="paragraph" w:customStyle="1" w:styleId="87A821A154834D6A8F5EC96AF62AB93B">
    <w:name w:val="87A821A154834D6A8F5EC96AF62AB93B"/>
    <w:rsid w:val="00243E62"/>
  </w:style>
  <w:style w:type="paragraph" w:customStyle="1" w:styleId="2E5549829E91402FB21052B7FA80E85C">
    <w:name w:val="2E5549829E91402FB21052B7FA80E85C"/>
    <w:rsid w:val="00243E62"/>
  </w:style>
  <w:style w:type="paragraph" w:customStyle="1" w:styleId="0F81EF33D1674534B8D12CA907CA8622">
    <w:name w:val="0F81EF33D1674534B8D12CA907CA8622"/>
    <w:rsid w:val="00243E62"/>
  </w:style>
  <w:style w:type="paragraph" w:customStyle="1" w:styleId="AA2ACA785F3C439F81902B61C03D74D8">
    <w:name w:val="AA2ACA785F3C439F81902B61C03D74D8"/>
    <w:rsid w:val="00243E62"/>
  </w:style>
  <w:style w:type="paragraph" w:customStyle="1" w:styleId="2D124756E30B475C8A2E05B07FA6A85D">
    <w:name w:val="2D124756E30B475C8A2E05B07FA6A85D"/>
    <w:rsid w:val="00243E62"/>
  </w:style>
  <w:style w:type="paragraph" w:customStyle="1" w:styleId="5A311CBDCA184B05B2FD06867F0E5709">
    <w:name w:val="5A311CBDCA184B05B2FD06867F0E5709"/>
    <w:rsid w:val="00243E62"/>
  </w:style>
  <w:style w:type="paragraph" w:customStyle="1" w:styleId="EF8DFB498093482E92C22E7FB3B2467F">
    <w:name w:val="EF8DFB498093482E92C22E7FB3B2467F"/>
    <w:rsid w:val="00243E62"/>
  </w:style>
  <w:style w:type="paragraph" w:customStyle="1" w:styleId="4A21B50E9391431C81034CF6B6456E08">
    <w:name w:val="4A21B50E9391431C81034CF6B6456E08"/>
    <w:rsid w:val="00243E62"/>
  </w:style>
  <w:style w:type="paragraph" w:customStyle="1" w:styleId="1A02F04B63A44B7193E9DD121E915125">
    <w:name w:val="1A02F04B63A44B7193E9DD121E915125"/>
    <w:rsid w:val="00243E62"/>
  </w:style>
  <w:style w:type="paragraph" w:customStyle="1" w:styleId="479FE98C9B6640E591291AA0F0BFEF19">
    <w:name w:val="479FE98C9B6640E591291AA0F0BFEF19"/>
    <w:rsid w:val="00243E62"/>
  </w:style>
  <w:style w:type="paragraph" w:customStyle="1" w:styleId="82EFB15FC22641CBAC071070F671066E">
    <w:name w:val="82EFB15FC22641CBAC071070F671066E"/>
    <w:rsid w:val="00243E62"/>
  </w:style>
  <w:style w:type="paragraph" w:customStyle="1" w:styleId="03C2BBAE06A84B01A38885E8F79C8865">
    <w:name w:val="03C2BBAE06A84B01A38885E8F79C8865"/>
    <w:rsid w:val="00243E62"/>
  </w:style>
  <w:style w:type="paragraph" w:customStyle="1" w:styleId="D5963DB430C44476939BFCEBEF376929">
    <w:name w:val="D5963DB430C44476939BFCEBEF376929"/>
    <w:rsid w:val="00243E62"/>
  </w:style>
  <w:style w:type="paragraph" w:customStyle="1" w:styleId="A3EE4000062E4F00A0E21375275C2A51">
    <w:name w:val="A3EE4000062E4F00A0E21375275C2A51"/>
    <w:rsid w:val="00243E62"/>
  </w:style>
  <w:style w:type="paragraph" w:customStyle="1" w:styleId="A95EF799CFD6461DA4F2EC43D55E7F29">
    <w:name w:val="A95EF799CFD6461DA4F2EC43D55E7F29"/>
    <w:rsid w:val="00243E62"/>
  </w:style>
  <w:style w:type="paragraph" w:customStyle="1" w:styleId="127220A7DC32487AA97CA8C04E7E33D6">
    <w:name w:val="127220A7DC32487AA97CA8C04E7E33D6"/>
    <w:rsid w:val="00243E62"/>
  </w:style>
  <w:style w:type="paragraph" w:customStyle="1" w:styleId="14B1FEA62AB54B6C80C0137808A1DBF1">
    <w:name w:val="14B1FEA62AB54B6C80C0137808A1DBF1"/>
    <w:rsid w:val="00243E62"/>
  </w:style>
  <w:style w:type="paragraph" w:customStyle="1" w:styleId="EDF7F742F3AB42838448125842E40C28">
    <w:name w:val="EDF7F742F3AB42838448125842E40C28"/>
    <w:rsid w:val="00243E62"/>
  </w:style>
  <w:style w:type="paragraph" w:customStyle="1" w:styleId="5462C4C893684BE683E3AA3F8297F377">
    <w:name w:val="5462C4C893684BE683E3AA3F8297F377"/>
    <w:rsid w:val="00243E62"/>
  </w:style>
  <w:style w:type="paragraph" w:customStyle="1" w:styleId="0A760648AADF4A66B7ED782BD0FDEE47">
    <w:name w:val="0A760648AADF4A66B7ED782BD0FDEE47"/>
    <w:rsid w:val="00243E62"/>
  </w:style>
  <w:style w:type="paragraph" w:customStyle="1" w:styleId="A9D10F64B7C14DF3A8792EC5E5DB946A">
    <w:name w:val="A9D10F64B7C14DF3A8792EC5E5DB946A"/>
    <w:rsid w:val="00243E62"/>
  </w:style>
  <w:style w:type="paragraph" w:customStyle="1" w:styleId="3A49AEA31C644820944662F9AFAA7153">
    <w:name w:val="3A49AEA31C644820944662F9AFAA7153"/>
    <w:rsid w:val="00243E62"/>
  </w:style>
  <w:style w:type="paragraph" w:customStyle="1" w:styleId="F78E6C0F238F428897820CBEB5DDF94D">
    <w:name w:val="F78E6C0F238F428897820CBEB5DDF94D"/>
    <w:rsid w:val="00243E62"/>
  </w:style>
  <w:style w:type="paragraph" w:customStyle="1" w:styleId="ECCD9F9FA25E4AC4862A2EDB97A3F1FB">
    <w:name w:val="ECCD9F9FA25E4AC4862A2EDB97A3F1FB"/>
    <w:rsid w:val="00243E62"/>
  </w:style>
  <w:style w:type="paragraph" w:customStyle="1" w:styleId="DB80849A5D7D48E195805FBE26F99095">
    <w:name w:val="DB80849A5D7D48E195805FBE26F99095"/>
    <w:rsid w:val="00243E62"/>
  </w:style>
  <w:style w:type="paragraph" w:customStyle="1" w:styleId="EE11A177B4A84EEAB9CE929BB88A5920">
    <w:name w:val="EE11A177B4A84EEAB9CE929BB88A5920"/>
    <w:rsid w:val="00243E62"/>
  </w:style>
  <w:style w:type="paragraph" w:customStyle="1" w:styleId="063004636F584496B03D12F91D3E1DC7">
    <w:name w:val="063004636F584496B03D12F91D3E1DC7"/>
    <w:rsid w:val="00243E62"/>
  </w:style>
  <w:style w:type="paragraph" w:customStyle="1" w:styleId="E3DD38FBC9DF4DD1A6E00361F14B2A38">
    <w:name w:val="E3DD38FBC9DF4DD1A6E00361F14B2A38"/>
    <w:rsid w:val="00243E62"/>
  </w:style>
  <w:style w:type="paragraph" w:customStyle="1" w:styleId="3DDE8478171A498DB9F9A277A066D08C">
    <w:name w:val="3DDE8478171A498DB9F9A277A066D08C"/>
    <w:rsid w:val="00243E62"/>
  </w:style>
  <w:style w:type="paragraph" w:customStyle="1" w:styleId="44C24B60F47C42D38559C7216F9EEB39">
    <w:name w:val="44C24B60F47C42D38559C7216F9EEB39"/>
    <w:rsid w:val="00243E62"/>
  </w:style>
  <w:style w:type="paragraph" w:customStyle="1" w:styleId="57584EE2AB4A456C954667A292BAC9C4">
    <w:name w:val="57584EE2AB4A456C954667A292BAC9C4"/>
    <w:rsid w:val="00243E62"/>
  </w:style>
  <w:style w:type="paragraph" w:customStyle="1" w:styleId="F26D7D5505B14ED4B0CC16DEC6F12EDA">
    <w:name w:val="F26D7D5505B14ED4B0CC16DEC6F12EDA"/>
    <w:rsid w:val="00243E62"/>
  </w:style>
  <w:style w:type="paragraph" w:customStyle="1" w:styleId="FBE9B6A8E36045619CDBCE5CDABB73AF">
    <w:name w:val="FBE9B6A8E36045619CDBCE5CDABB73AF"/>
    <w:rsid w:val="00243E62"/>
  </w:style>
  <w:style w:type="paragraph" w:customStyle="1" w:styleId="809E1C78C4D3430DBC87F9A0699B7AF0">
    <w:name w:val="809E1C78C4D3430DBC87F9A0699B7AF0"/>
    <w:rsid w:val="00243E62"/>
  </w:style>
  <w:style w:type="paragraph" w:customStyle="1" w:styleId="E53EBA0B2AA345C79104E7404C758C1F">
    <w:name w:val="E53EBA0B2AA345C79104E7404C758C1F"/>
    <w:rsid w:val="00243E62"/>
  </w:style>
  <w:style w:type="paragraph" w:customStyle="1" w:styleId="0C0C8F7CB1524D35A733730E0F3F5D46">
    <w:name w:val="0C0C8F7CB1524D35A733730E0F3F5D46"/>
    <w:rsid w:val="00243E62"/>
  </w:style>
  <w:style w:type="paragraph" w:customStyle="1" w:styleId="B585DFD2132A4AA9BDB428FFAFCA50B0">
    <w:name w:val="B585DFD2132A4AA9BDB428FFAFCA50B0"/>
    <w:rsid w:val="00243E62"/>
  </w:style>
  <w:style w:type="paragraph" w:customStyle="1" w:styleId="AF8C5C63A5534C1EB1C82DA71BD093B9">
    <w:name w:val="AF8C5C63A5534C1EB1C82DA71BD093B9"/>
    <w:rsid w:val="00243E62"/>
  </w:style>
  <w:style w:type="paragraph" w:customStyle="1" w:styleId="192B3647551D48E297415AB626D7C3D2">
    <w:name w:val="192B3647551D48E297415AB626D7C3D2"/>
    <w:rsid w:val="00243E62"/>
  </w:style>
  <w:style w:type="paragraph" w:customStyle="1" w:styleId="B7D5802B4A2B4792BEAD2996E327960B">
    <w:name w:val="B7D5802B4A2B4792BEAD2996E327960B"/>
    <w:rsid w:val="00243E62"/>
  </w:style>
  <w:style w:type="paragraph" w:customStyle="1" w:styleId="9A983E0EB4C64F0AAD9AD8F9D11CDD28">
    <w:name w:val="9A983E0EB4C64F0AAD9AD8F9D11CDD28"/>
    <w:rsid w:val="00243E62"/>
  </w:style>
  <w:style w:type="paragraph" w:customStyle="1" w:styleId="E882EA3142C644AFB4E4F40CFCE72038">
    <w:name w:val="E882EA3142C644AFB4E4F40CFCE72038"/>
    <w:rsid w:val="00243E62"/>
  </w:style>
  <w:style w:type="paragraph" w:customStyle="1" w:styleId="84783D7AE08A453EB93FBDF49A7FC506">
    <w:name w:val="84783D7AE08A453EB93FBDF49A7FC506"/>
    <w:rsid w:val="00243E62"/>
  </w:style>
  <w:style w:type="paragraph" w:customStyle="1" w:styleId="C025AD200BC84F04A7FFFC5457ADCFCD">
    <w:name w:val="C025AD200BC84F04A7FFFC5457ADCFCD"/>
    <w:rsid w:val="00243E62"/>
  </w:style>
  <w:style w:type="paragraph" w:customStyle="1" w:styleId="740F3572D6B549ED91A1687377CD1C3E">
    <w:name w:val="740F3572D6B549ED91A1687377CD1C3E"/>
    <w:rsid w:val="00243E62"/>
  </w:style>
  <w:style w:type="paragraph" w:customStyle="1" w:styleId="4C501E44E5E2419191C363E7EE6269FB">
    <w:name w:val="4C501E44E5E2419191C363E7EE6269FB"/>
    <w:rsid w:val="00243E62"/>
  </w:style>
  <w:style w:type="paragraph" w:customStyle="1" w:styleId="133EF5412E0340DA90F1ECD4934D36EB">
    <w:name w:val="133EF5412E0340DA90F1ECD4934D36EB"/>
    <w:rsid w:val="00243E62"/>
  </w:style>
  <w:style w:type="paragraph" w:customStyle="1" w:styleId="3C3982B308494742945CD6ADDDEA5996">
    <w:name w:val="3C3982B308494742945CD6ADDDEA5996"/>
    <w:rsid w:val="00243E62"/>
  </w:style>
  <w:style w:type="paragraph" w:customStyle="1" w:styleId="3735E93266124079923698229B2E782C">
    <w:name w:val="3735E93266124079923698229B2E782C"/>
    <w:rsid w:val="00243E62"/>
  </w:style>
  <w:style w:type="paragraph" w:customStyle="1" w:styleId="E68674AC518D4D11998DE39B71376BC9">
    <w:name w:val="E68674AC518D4D11998DE39B71376BC9"/>
    <w:rsid w:val="00243E62"/>
  </w:style>
  <w:style w:type="paragraph" w:customStyle="1" w:styleId="E762A36C1CCF488FB2A5EE1EECF08CC8">
    <w:name w:val="E762A36C1CCF488FB2A5EE1EECF08CC8"/>
    <w:rsid w:val="00243E62"/>
  </w:style>
  <w:style w:type="paragraph" w:customStyle="1" w:styleId="8655A2974B9B41148062835B99AE7D4A">
    <w:name w:val="8655A2974B9B41148062835B99AE7D4A"/>
    <w:rsid w:val="00243E62"/>
  </w:style>
  <w:style w:type="paragraph" w:customStyle="1" w:styleId="7F33827A83444F7496CB52CD2E5D4EAC">
    <w:name w:val="7F33827A83444F7496CB52CD2E5D4EAC"/>
    <w:rsid w:val="00243E62"/>
  </w:style>
  <w:style w:type="paragraph" w:customStyle="1" w:styleId="D4033B15FCEA433CBC4800D619CA82F7">
    <w:name w:val="D4033B15FCEA433CBC4800D619CA82F7"/>
    <w:rsid w:val="00243E62"/>
  </w:style>
  <w:style w:type="paragraph" w:customStyle="1" w:styleId="C9CB419F4B8A4673BB1481FD423B1654">
    <w:name w:val="C9CB419F4B8A4673BB1481FD423B1654"/>
    <w:rsid w:val="00243E62"/>
  </w:style>
  <w:style w:type="paragraph" w:customStyle="1" w:styleId="355B05035D8D4FDCB3F810DF4D5C6CF7">
    <w:name w:val="355B05035D8D4FDCB3F810DF4D5C6CF7"/>
    <w:rsid w:val="00243E62"/>
  </w:style>
  <w:style w:type="paragraph" w:customStyle="1" w:styleId="07B801B8D6DA448AAEA9A88618F72B33">
    <w:name w:val="07B801B8D6DA448AAEA9A88618F72B33"/>
    <w:rsid w:val="00243E62"/>
  </w:style>
  <w:style w:type="paragraph" w:customStyle="1" w:styleId="B97E4B750B124677A7011110A3A46AB8">
    <w:name w:val="B97E4B750B124677A7011110A3A46AB8"/>
    <w:rsid w:val="00243E62"/>
  </w:style>
  <w:style w:type="paragraph" w:customStyle="1" w:styleId="AB2CD62B7174493F946A22BDE5F90FBA">
    <w:name w:val="AB2CD62B7174493F946A22BDE5F90FBA"/>
    <w:rsid w:val="00243E62"/>
  </w:style>
  <w:style w:type="paragraph" w:customStyle="1" w:styleId="39040486E2A04B8D9CCA5AE7B8EA6219">
    <w:name w:val="39040486E2A04B8D9CCA5AE7B8EA6219"/>
    <w:rsid w:val="00243E62"/>
  </w:style>
  <w:style w:type="paragraph" w:customStyle="1" w:styleId="69BDBCE13D1148F3AF605E4109A86C17">
    <w:name w:val="69BDBCE13D1148F3AF605E4109A86C17"/>
    <w:rsid w:val="00243E62"/>
  </w:style>
  <w:style w:type="paragraph" w:customStyle="1" w:styleId="22864BCE09E249B7B0BD61552AAC384A">
    <w:name w:val="22864BCE09E249B7B0BD61552AAC384A"/>
    <w:rsid w:val="00243E62"/>
  </w:style>
  <w:style w:type="paragraph" w:customStyle="1" w:styleId="002E432DFF6F4F2A8903C58F76C55129">
    <w:name w:val="002E432DFF6F4F2A8903C58F76C55129"/>
    <w:rsid w:val="00243E62"/>
  </w:style>
  <w:style w:type="paragraph" w:customStyle="1" w:styleId="5FF60E66BE9342EC950E6ED2D3D4EBD4">
    <w:name w:val="5FF60E66BE9342EC950E6ED2D3D4EBD4"/>
    <w:rsid w:val="00243E62"/>
  </w:style>
  <w:style w:type="paragraph" w:customStyle="1" w:styleId="9E29B2314DDD4DD88745D9FDF5113274">
    <w:name w:val="9E29B2314DDD4DD88745D9FDF5113274"/>
    <w:rsid w:val="00243E62"/>
  </w:style>
  <w:style w:type="paragraph" w:customStyle="1" w:styleId="1F5FEFF630BB4328B6B750BE0CDC8A60">
    <w:name w:val="1F5FEFF630BB4328B6B750BE0CDC8A60"/>
    <w:rsid w:val="00243E62"/>
  </w:style>
  <w:style w:type="paragraph" w:customStyle="1" w:styleId="4A813C35DD4C4433BCDE552BA7C5FC07">
    <w:name w:val="4A813C35DD4C4433BCDE552BA7C5FC07"/>
    <w:rsid w:val="00243E62"/>
  </w:style>
  <w:style w:type="paragraph" w:customStyle="1" w:styleId="189CFAE13DFF41068BD466C35D6BB332">
    <w:name w:val="189CFAE13DFF41068BD466C35D6BB332"/>
    <w:rsid w:val="00243E62"/>
  </w:style>
  <w:style w:type="paragraph" w:customStyle="1" w:styleId="66459C264652407C8C25AD8E5EB5CB7F">
    <w:name w:val="66459C264652407C8C25AD8E5EB5CB7F"/>
    <w:rsid w:val="00243E62"/>
  </w:style>
  <w:style w:type="paragraph" w:customStyle="1" w:styleId="79546DC85C2D482E9152C1043F03ACCB">
    <w:name w:val="79546DC85C2D482E9152C1043F03ACCB"/>
    <w:rsid w:val="00243E62"/>
  </w:style>
  <w:style w:type="paragraph" w:customStyle="1" w:styleId="0404B0838AFB43A3B431C64BB8640ED3">
    <w:name w:val="0404B0838AFB43A3B431C64BB8640ED3"/>
    <w:rsid w:val="00243E62"/>
  </w:style>
  <w:style w:type="paragraph" w:customStyle="1" w:styleId="AC74492DD412490A8735A6BF96448453">
    <w:name w:val="AC74492DD412490A8735A6BF96448453"/>
    <w:rsid w:val="00243E62"/>
  </w:style>
  <w:style w:type="paragraph" w:customStyle="1" w:styleId="295445C37E3D49B7A662A4177BB2DC9F">
    <w:name w:val="295445C37E3D49B7A662A4177BB2DC9F"/>
    <w:rsid w:val="00243E62"/>
  </w:style>
  <w:style w:type="paragraph" w:customStyle="1" w:styleId="824615C05C5B497A9E99270F27304D1B">
    <w:name w:val="824615C05C5B497A9E99270F27304D1B"/>
    <w:rsid w:val="00243E62"/>
  </w:style>
  <w:style w:type="paragraph" w:customStyle="1" w:styleId="AED9CD90A32142269EFE7F64828424EA">
    <w:name w:val="AED9CD90A32142269EFE7F64828424EA"/>
    <w:rsid w:val="00243E62"/>
  </w:style>
  <w:style w:type="paragraph" w:customStyle="1" w:styleId="6D04BCF68CDC4CA09DDC6F8D92EF3300">
    <w:name w:val="6D04BCF68CDC4CA09DDC6F8D92EF3300"/>
    <w:rsid w:val="00243E62"/>
  </w:style>
  <w:style w:type="paragraph" w:customStyle="1" w:styleId="AC5FB96BD28049059E7B023E91E3C27F">
    <w:name w:val="AC5FB96BD28049059E7B023E91E3C27F"/>
    <w:rsid w:val="00243E62"/>
  </w:style>
  <w:style w:type="paragraph" w:customStyle="1" w:styleId="A37F99BD84D64E768645FD558A88F763">
    <w:name w:val="A37F99BD84D64E768645FD558A88F763"/>
    <w:rsid w:val="00243E62"/>
  </w:style>
  <w:style w:type="paragraph" w:customStyle="1" w:styleId="3E73E885BB344D67A7F4DE4FFA25AC4A">
    <w:name w:val="3E73E885BB344D67A7F4DE4FFA25AC4A"/>
    <w:rsid w:val="00243E62"/>
  </w:style>
  <w:style w:type="paragraph" w:customStyle="1" w:styleId="F7DBA7FA473B46609236A4633070AF47">
    <w:name w:val="F7DBA7FA473B46609236A4633070AF47"/>
    <w:rsid w:val="00243E62"/>
  </w:style>
  <w:style w:type="paragraph" w:customStyle="1" w:styleId="A7BFF64B4C5A4364A15BD3C88750E394">
    <w:name w:val="A7BFF64B4C5A4364A15BD3C88750E394"/>
    <w:rsid w:val="00243E62"/>
  </w:style>
  <w:style w:type="paragraph" w:customStyle="1" w:styleId="844CD10EAD1541B7A2E361C9128ACA62">
    <w:name w:val="844CD10EAD1541B7A2E361C9128ACA62"/>
    <w:rsid w:val="00243E62"/>
  </w:style>
  <w:style w:type="paragraph" w:customStyle="1" w:styleId="6AA52AFC2B5C4771939E8C422FACF087">
    <w:name w:val="6AA52AFC2B5C4771939E8C422FACF087"/>
    <w:rsid w:val="00243E62"/>
  </w:style>
  <w:style w:type="paragraph" w:customStyle="1" w:styleId="3F3CA6B92F1945EAB9B805541916D17F">
    <w:name w:val="3F3CA6B92F1945EAB9B805541916D17F"/>
    <w:rsid w:val="00243E62"/>
  </w:style>
  <w:style w:type="paragraph" w:customStyle="1" w:styleId="8BF8C967DC454AABA997F70201E91D21">
    <w:name w:val="8BF8C967DC454AABA997F70201E91D21"/>
    <w:rsid w:val="00243E62"/>
  </w:style>
  <w:style w:type="paragraph" w:customStyle="1" w:styleId="9E820975FCA64348B9F23878F62009A4">
    <w:name w:val="9E820975FCA64348B9F23878F62009A4"/>
    <w:rsid w:val="00243E62"/>
  </w:style>
  <w:style w:type="paragraph" w:customStyle="1" w:styleId="2F4F391DCAD841DAAE75E26BA63FC738">
    <w:name w:val="2F4F391DCAD841DAAE75E26BA63FC738"/>
    <w:rsid w:val="00243E62"/>
  </w:style>
  <w:style w:type="paragraph" w:customStyle="1" w:styleId="A6EB2B3F30844AD19CE7F3E34ADC1D94">
    <w:name w:val="A6EB2B3F30844AD19CE7F3E34ADC1D94"/>
    <w:rsid w:val="00243E62"/>
  </w:style>
  <w:style w:type="paragraph" w:customStyle="1" w:styleId="3913CB2684794AE882626868DCAC9867">
    <w:name w:val="3913CB2684794AE882626868DCAC9867"/>
    <w:rsid w:val="00243E62"/>
  </w:style>
  <w:style w:type="paragraph" w:customStyle="1" w:styleId="97790D9C8B5D4AEE8090E56FA43D8E2F">
    <w:name w:val="97790D9C8B5D4AEE8090E56FA43D8E2F"/>
    <w:rsid w:val="00243E62"/>
  </w:style>
  <w:style w:type="paragraph" w:customStyle="1" w:styleId="CE24853EB2E24903ABD433E8E1C637F7">
    <w:name w:val="CE24853EB2E24903ABD433E8E1C637F7"/>
    <w:rsid w:val="00243E62"/>
  </w:style>
  <w:style w:type="paragraph" w:customStyle="1" w:styleId="D8A1202784EF4886B88B8E032AE9F280">
    <w:name w:val="D8A1202784EF4886B88B8E032AE9F280"/>
    <w:rsid w:val="00243E62"/>
  </w:style>
  <w:style w:type="paragraph" w:customStyle="1" w:styleId="9FDB8FA2FA494BE4AC3DE50054DBCB73">
    <w:name w:val="9FDB8FA2FA494BE4AC3DE50054DBCB73"/>
    <w:rsid w:val="00243E62"/>
  </w:style>
  <w:style w:type="paragraph" w:customStyle="1" w:styleId="231D1079D34E44FABD8C470DEA119D40">
    <w:name w:val="231D1079D34E44FABD8C470DEA119D40"/>
    <w:rsid w:val="00243E62"/>
  </w:style>
  <w:style w:type="paragraph" w:customStyle="1" w:styleId="71EFBE50DC2B48FA8051DBB3D33A3E19">
    <w:name w:val="71EFBE50DC2B48FA8051DBB3D33A3E19"/>
    <w:rsid w:val="00243E62"/>
  </w:style>
  <w:style w:type="paragraph" w:customStyle="1" w:styleId="85A1C75C07B2410A91280D48B933209C">
    <w:name w:val="85A1C75C07B2410A91280D48B933209C"/>
    <w:rsid w:val="00243E62"/>
  </w:style>
  <w:style w:type="paragraph" w:customStyle="1" w:styleId="1E2153DDE2D145BE8CA623D00DF76504">
    <w:name w:val="1E2153DDE2D145BE8CA623D00DF76504"/>
    <w:rsid w:val="00243E62"/>
  </w:style>
  <w:style w:type="paragraph" w:customStyle="1" w:styleId="A07AA84487E443DBAFE7276E6A42EBA2">
    <w:name w:val="A07AA84487E443DBAFE7276E6A42EBA2"/>
    <w:rsid w:val="00243E62"/>
  </w:style>
  <w:style w:type="paragraph" w:customStyle="1" w:styleId="B0418655B76C447A8E0DAFB6C8421BD5">
    <w:name w:val="B0418655B76C447A8E0DAFB6C8421BD5"/>
    <w:rsid w:val="00243E62"/>
  </w:style>
  <w:style w:type="paragraph" w:customStyle="1" w:styleId="4FC6BAA583624E4ABB0D76378D30BBBF">
    <w:name w:val="4FC6BAA583624E4ABB0D76378D30BBBF"/>
    <w:rsid w:val="00243E62"/>
  </w:style>
  <w:style w:type="paragraph" w:customStyle="1" w:styleId="32847CB0532A44C19F6E30BFF2A821BC">
    <w:name w:val="32847CB0532A44C19F6E30BFF2A821BC"/>
    <w:rsid w:val="00243E62"/>
  </w:style>
  <w:style w:type="paragraph" w:customStyle="1" w:styleId="CA65EAE034624F16938E822AED7D3347">
    <w:name w:val="CA65EAE034624F16938E822AED7D3347"/>
    <w:rsid w:val="00243E62"/>
  </w:style>
  <w:style w:type="paragraph" w:customStyle="1" w:styleId="8D9904187A56406F8DB7A519A4A9923D">
    <w:name w:val="8D9904187A56406F8DB7A519A4A9923D"/>
    <w:rsid w:val="00243E62"/>
  </w:style>
  <w:style w:type="paragraph" w:customStyle="1" w:styleId="828DD8BBFC9C4BD4B85211E3FD9EC8BF">
    <w:name w:val="828DD8BBFC9C4BD4B85211E3FD9EC8BF"/>
    <w:rsid w:val="00243E62"/>
  </w:style>
  <w:style w:type="paragraph" w:customStyle="1" w:styleId="9295DC448F354144B37EA2D325051B9D">
    <w:name w:val="9295DC448F354144B37EA2D325051B9D"/>
    <w:rsid w:val="00243E62"/>
  </w:style>
  <w:style w:type="paragraph" w:customStyle="1" w:styleId="8C489FBA45014EA3A64594AF519B6FC3">
    <w:name w:val="8C489FBA45014EA3A64594AF519B6FC3"/>
    <w:rsid w:val="00243E62"/>
  </w:style>
  <w:style w:type="paragraph" w:customStyle="1" w:styleId="F2997C700E4549718999E3BE9711936E">
    <w:name w:val="F2997C700E4549718999E3BE9711936E"/>
    <w:rsid w:val="00243E62"/>
  </w:style>
  <w:style w:type="paragraph" w:customStyle="1" w:styleId="C92F7402516943168EC220D72CED71DB">
    <w:name w:val="C92F7402516943168EC220D72CED71DB"/>
    <w:rsid w:val="00243E62"/>
  </w:style>
  <w:style w:type="paragraph" w:customStyle="1" w:styleId="6A45131B8279419BA917F383856C979C">
    <w:name w:val="6A45131B8279419BA917F383856C979C"/>
    <w:rsid w:val="00243E62"/>
  </w:style>
  <w:style w:type="paragraph" w:customStyle="1" w:styleId="412EF691F7454F849B0A889A5CFAFA13">
    <w:name w:val="412EF691F7454F849B0A889A5CFAFA13"/>
    <w:rsid w:val="00243E62"/>
  </w:style>
  <w:style w:type="paragraph" w:customStyle="1" w:styleId="F3906DBCCA6445ED99C2B9D8ED3AB5A2">
    <w:name w:val="F3906DBCCA6445ED99C2B9D8ED3AB5A2"/>
    <w:rsid w:val="00243E62"/>
  </w:style>
  <w:style w:type="paragraph" w:customStyle="1" w:styleId="6BE27E29E38347319491392CBE1E10C7">
    <w:name w:val="6BE27E29E38347319491392CBE1E10C7"/>
    <w:rsid w:val="00243E62"/>
  </w:style>
  <w:style w:type="paragraph" w:customStyle="1" w:styleId="981FB6A7A482496AB6DD2EDBBD72A887">
    <w:name w:val="981FB6A7A482496AB6DD2EDBBD72A887"/>
    <w:rsid w:val="00243E62"/>
  </w:style>
  <w:style w:type="paragraph" w:customStyle="1" w:styleId="76184F2347614185A3E7790615620A40">
    <w:name w:val="76184F2347614185A3E7790615620A40"/>
    <w:rsid w:val="00243E62"/>
  </w:style>
  <w:style w:type="paragraph" w:customStyle="1" w:styleId="47EAEA42576F4AC18B1021D314F89D37">
    <w:name w:val="47EAEA42576F4AC18B1021D314F89D37"/>
    <w:rsid w:val="00243E62"/>
  </w:style>
  <w:style w:type="paragraph" w:customStyle="1" w:styleId="EB9221465E734D9696D4DD270FE043D4">
    <w:name w:val="EB9221465E734D9696D4DD270FE043D4"/>
    <w:rsid w:val="00243E62"/>
  </w:style>
  <w:style w:type="paragraph" w:customStyle="1" w:styleId="E1A83BEB84A243F1BC1B2F96335C347C">
    <w:name w:val="E1A83BEB84A243F1BC1B2F96335C347C"/>
    <w:rsid w:val="00243E62"/>
  </w:style>
  <w:style w:type="paragraph" w:customStyle="1" w:styleId="96085C9110DA412F8CF4DC16762D407A">
    <w:name w:val="96085C9110DA412F8CF4DC16762D407A"/>
    <w:rsid w:val="00243E62"/>
  </w:style>
  <w:style w:type="paragraph" w:customStyle="1" w:styleId="2B2679208DD74A408EB29266138D9792">
    <w:name w:val="2B2679208DD74A408EB29266138D9792"/>
    <w:rsid w:val="00243E62"/>
  </w:style>
  <w:style w:type="paragraph" w:customStyle="1" w:styleId="1F0D8B4B0A9149E1A20607F5BBF22A48">
    <w:name w:val="1F0D8B4B0A9149E1A20607F5BBF22A48"/>
    <w:rsid w:val="00243E62"/>
  </w:style>
  <w:style w:type="paragraph" w:customStyle="1" w:styleId="4E8E50D3D57B4ADF8632596DC4289062">
    <w:name w:val="4E8E50D3D57B4ADF8632596DC4289062"/>
    <w:rsid w:val="00243E62"/>
  </w:style>
  <w:style w:type="paragraph" w:customStyle="1" w:styleId="BF594CE287424458BAEE8AAD8075F6E3">
    <w:name w:val="BF594CE287424458BAEE8AAD8075F6E3"/>
    <w:rsid w:val="00243E62"/>
  </w:style>
  <w:style w:type="paragraph" w:customStyle="1" w:styleId="2EADF080BFA44DE198C53197414298B8">
    <w:name w:val="2EADF080BFA44DE198C53197414298B8"/>
    <w:rsid w:val="00243E62"/>
  </w:style>
  <w:style w:type="paragraph" w:customStyle="1" w:styleId="9412D48AC44B4E89834FE66701D39409">
    <w:name w:val="9412D48AC44B4E89834FE66701D39409"/>
    <w:rsid w:val="00243E62"/>
  </w:style>
  <w:style w:type="paragraph" w:customStyle="1" w:styleId="A63E60164D0A4289B4772BA4A473EA29">
    <w:name w:val="A63E60164D0A4289B4772BA4A473EA29"/>
    <w:rsid w:val="00243E62"/>
  </w:style>
  <w:style w:type="paragraph" w:customStyle="1" w:styleId="BBFB39B2C0E146AE9A8DE4B6652831B8">
    <w:name w:val="BBFB39B2C0E146AE9A8DE4B6652831B8"/>
    <w:rsid w:val="00243E62"/>
  </w:style>
  <w:style w:type="paragraph" w:customStyle="1" w:styleId="CCBB40DAA3214C60861C7F090CD8FE3E">
    <w:name w:val="CCBB40DAA3214C60861C7F090CD8FE3E"/>
    <w:rsid w:val="00243E62"/>
  </w:style>
  <w:style w:type="paragraph" w:customStyle="1" w:styleId="3A809FED906447E186496EBA4BE11C1D">
    <w:name w:val="3A809FED906447E186496EBA4BE11C1D"/>
    <w:rsid w:val="00243E62"/>
  </w:style>
  <w:style w:type="paragraph" w:customStyle="1" w:styleId="A452C3EC6E734EC082D9DD335DA1ED0B">
    <w:name w:val="A452C3EC6E734EC082D9DD335DA1ED0B"/>
    <w:rsid w:val="00243E62"/>
  </w:style>
  <w:style w:type="paragraph" w:customStyle="1" w:styleId="BC407161F6B745A2998BBB64E0CE04E7">
    <w:name w:val="BC407161F6B745A2998BBB64E0CE04E7"/>
    <w:rsid w:val="00243E62"/>
  </w:style>
  <w:style w:type="paragraph" w:customStyle="1" w:styleId="B7E46F18C18F489DB8045C7D4E446BC3">
    <w:name w:val="B7E46F18C18F489DB8045C7D4E446BC3"/>
    <w:rsid w:val="00243E62"/>
  </w:style>
  <w:style w:type="paragraph" w:customStyle="1" w:styleId="8157C7CE97D94144836BF53CB9A1FA45">
    <w:name w:val="8157C7CE97D94144836BF53CB9A1FA45"/>
    <w:rsid w:val="00243E62"/>
  </w:style>
  <w:style w:type="paragraph" w:customStyle="1" w:styleId="E997291788D2487F9C6C2E239A1A19D1">
    <w:name w:val="E997291788D2487F9C6C2E239A1A19D1"/>
    <w:rsid w:val="00243E62"/>
  </w:style>
  <w:style w:type="paragraph" w:customStyle="1" w:styleId="D9539D8CF25841D8AD689F579B766F4B">
    <w:name w:val="D9539D8CF25841D8AD689F579B766F4B"/>
    <w:rsid w:val="00243E62"/>
  </w:style>
  <w:style w:type="paragraph" w:customStyle="1" w:styleId="5907DC8D78CD4869BE5252F91B27B660">
    <w:name w:val="5907DC8D78CD4869BE5252F91B27B660"/>
    <w:rsid w:val="00243E62"/>
  </w:style>
  <w:style w:type="paragraph" w:customStyle="1" w:styleId="AE63EC51CD8D4D1D9031E6C5A2107661">
    <w:name w:val="AE63EC51CD8D4D1D9031E6C5A2107661"/>
    <w:rsid w:val="00243E62"/>
  </w:style>
  <w:style w:type="paragraph" w:customStyle="1" w:styleId="8ED406FA43B249FE89C6AC1575885BCB">
    <w:name w:val="8ED406FA43B249FE89C6AC1575885BCB"/>
    <w:rsid w:val="00243E62"/>
  </w:style>
  <w:style w:type="paragraph" w:customStyle="1" w:styleId="7D877B78A10945E6A41F8CFEA22654F0">
    <w:name w:val="7D877B78A10945E6A41F8CFEA22654F0"/>
    <w:rsid w:val="00243E62"/>
  </w:style>
  <w:style w:type="paragraph" w:customStyle="1" w:styleId="8296C01C6AD4419DAF7FE7DFBD9BE4F9">
    <w:name w:val="8296C01C6AD4419DAF7FE7DFBD9BE4F9"/>
    <w:rsid w:val="00243E62"/>
  </w:style>
  <w:style w:type="paragraph" w:customStyle="1" w:styleId="BEAEF04C8F094B37B6383C3F4138915F">
    <w:name w:val="BEAEF04C8F094B37B6383C3F4138915F"/>
    <w:rsid w:val="00243E62"/>
  </w:style>
  <w:style w:type="paragraph" w:customStyle="1" w:styleId="DE0772B6FB854B8280BA3A0C17D69F45">
    <w:name w:val="DE0772B6FB854B8280BA3A0C17D69F45"/>
    <w:rsid w:val="00243E62"/>
  </w:style>
  <w:style w:type="paragraph" w:customStyle="1" w:styleId="E1DEAAB1DDBC4CD0BAEB89803492F3B6">
    <w:name w:val="E1DEAAB1DDBC4CD0BAEB89803492F3B6"/>
    <w:rsid w:val="00243E62"/>
  </w:style>
  <w:style w:type="paragraph" w:customStyle="1" w:styleId="AFF41DE0A86847D59CDD76949BC8C0AB">
    <w:name w:val="AFF41DE0A86847D59CDD76949BC8C0AB"/>
    <w:rsid w:val="00243E62"/>
  </w:style>
  <w:style w:type="paragraph" w:customStyle="1" w:styleId="E6FB080366F7474AA0263D0E923286E5">
    <w:name w:val="E6FB080366F7474AA0263D0E923286E5"/>
    <w:rsid w:val="00243E62"/>
  </w:style>
  <w:style w:type="paragraph" w:customStyle="1" w:styleId="6DE7A78A9EC242F1B6FBB03D6B54E980">
    <w:name w:val="6DE7A78A9EC242F1B6FBB03D6B54E980"/>
    <w:rsid w:val="00243E62"/>
  </w:style>
  <w:style w:type="paragraph" w:customStyle="1" w:styleId="6A96E64430AD4F5A9C0BB265C2CE4C0F">
    <w:name w:val="6A96E64430AD4F5A9C0BB265C2CE4C0F"/>
    <w:rsid w:val="00243E62"/>
  </w:style>
  <w:style w:type="paragraph" w:customStyle="1" w:styleId="51F3816CD2524393A59A9CE09B259304">
    <w:name w:val="51F3816CD2524393A59A9CE09B259304"/>
    <w:rsid w:val="00243E62"/>
  </w:style>
  <w:style w:type="paragraph" w:customStyle="1" w:styleId="923698A394DE4C29A469A779EC951A4D">
    <w:name w:val="923698A394DE4C29A469A779EC951A4D"/>
    <w:rsid w:val="00243E62"/>
  </w:style>
  <w:style w:type="paragraph" w:customStyle="1" w:styleId="69157AEFBFE648AABCD923EBC133B27D">
    <w:name w:val="69157AEFBFE648AABCD923EBC133B27D"/>
    <w:rsid w:val="00243E62"/>
  </w:style>
  <w:style w:type="paragraph" w:customStyle="1" w:styleId="1D184F393A5243639A415E4D66F95533">
    <w:name w:val="1D184F393A5243639A415E4D66F95533"/>
    <w:rsid w:val="00243E62"/>
  </w:style>
  <w:style w:type="paragraph" w:customStyle="1" w:styleId="F524448578554A3397C893C58CF5195E">
    <w:name w:val="F524448578554A3397C893C58CF5195E"/>
    <w:rsid w:val="00243E62"/>
  </w:style>
  <w:style w:type="paragraph" w:customStyle="1" w:styleId="3239491DD6B04741A57161A5C8993870">
    <w:name w:val="3239491DD6B04741A57161A5C8993870"/>
    <w:rsid w:val="00243E62"/>
  </w:style>
  <w:style w:type="paragraph" w:customStyle="1" w:styleId="8CCCA3B15000406A8BCC95C9C2B708C3">
    <w:name w:val="8CCCA3B15000406A8BCC95C9C2B708C3"/>
    <w:rsid w:val="00243E62"/>
  </w:style>
  <w:style w:type="paragraph" w:customStyle="1" w:styleId="161B6787B7D744BF93F0F8163AC6484F">
    <w:name w:val="161B6787B7D744BF93F0F8163AC6484F"/>
    <w:rsid w:val="00243E62"/>
  </w:style>
  <w:style w:type="paragraph" w:customStyle="1" w:styleId="7DDD3B5A65164824B426E21051E25896">
    <w:name w:val="7DDD3B5A65164824B426E21051E25896"/>
    <w:rsid w:val="00243E62"/>
  </w:style>
  <w:style w:type="paragraph" w:customStyle="1" w:styleId="2C8AC71859034DF3A41E0186B2BC687F">
    <w:name w:val="2C8AC71859034DF3A41E0186B2BC687F"/>
    <w:rsid w:val="00243E62"/>
  </w:style>
  <w:style w:type="paragraph" w:customStyle="1" w:styleId="8C01BBBD2A754C4A836A5C160CB9AD8E">
    <w:name w:val="8C01BBBD2A754C4A836A5C160CB9AD8E"/>
    <w:rsid w:val="00243E62"/>
  </w:style>
  <w:style w:type="paragraph" w:customStyle="1" w:styleId="0C0F24786A79411798AF372F1374969B">
    <w:name w:val="0C0F24786A79411798AF372F1374969B"/>
    <w:rsid w:val="00243E62"/>
  </w:style>
  <w:style w:type="paragraph" w:customStyle="1" w:styleId="C695250AC5B6441DA965C4F7702047FB">
    <w:name w:val="C695250AC5B6441DA965C4F7702047FB"/>
    <w:rsid w:val="00243E62"/>
  </w:style>
  <w:style w:type="paragraph" w:customStyle="1" w:styleId="1AAB2B01281745088467DB1D8AF9F9BB">
    <w:name w:val="1AAB2B01281745088467DB1D8AF9F9BB"/>
    <w:rsid w:val="00243E62"/>
  </w:style>
  <w:style w:type="paragraph" w:customStyle="1" w:styleId="5914C98A784140078307184B643E1FC9">
    <w:name w:val="5914C98A784140078307184B643E1FC9"/>
    <w:rsid w:val="00243E62"/>
  </w:style>
  <w:style w:type="paragraph" w:customStyle="1" w:styleId="1ED4A4BD454D4320922D3B9974437835">
    <w:name w:val="1ED4A4BD454D4320922D3B9974437835"/>
    <w:rsid w:val="009D0AC4"/>
    <w:rPr>
      <w:szCs w:val="20"/>
      <w:lang w:bidi="mr-IN"/>
    </w:rPr>
  </w:style>
  <w:style w:type="paragraph" w:customStyle="1" w:styleId="BBB788FED2BA4802A2C0E63E94F409D2">
    <w:name w:val="BBB788FED2BA4802A2C0E63E94F409D2"/>
    <w:rsid w:val="009D0AC4"/>
    <w:rPr>
      <w:szCs w:val="20"/>
      <w:lang w:bidi="mr-IN"/>
    </w:rPr>
  </w:style>
  <w:style w:type="paragraph" w:customStyle="1" w:styleId="0D966D260B4445FFA9B8A95450C8574F">
    <w:name w:val="0D966D260B4445FFA9B8A95450C8574F"/>
    <w:rsid w:val="009D0AC4"/>
    <w:rPr>
      <w:szCs w:val="20"/>
      <w:lang w:bidi="mr-IN"/>
    </w:rPr>
  </w:style>
  <w:style w:type="paragraph" w:customStyle="1" w:styleId="CFC431B50CDC405DA082F82CC208FA8F">
    <w:name w:val="CFC431B50CDC405DA082F82CC208FA8F"/>
    <w:rsid w:val="009D0AC4"/>
    <w:rPr>
      <w:szCs w:val="20"/>
      <w:lang w:bidi="mr-IN"/>
    </w:rPr>
  </w:style>
  <w:style w:type="paragraph" w:customStyle="1" w:styleId="FE0EE2424DD544D3AF7529B77E378FF3">
    <w:name w:val="FE0EE2424DD544D3AF7529B77E378FF3"/>
    <w:rsid w:val="009D0AC4"/>
    <w:rPr>
      <w:szCs w:val="20"/>
      <w:lang w:bidi="mr-IN"/>
    </w:rPr>
  </w:style>
  <w:style w:type="paragraph" w:customStyle="1" w:styleId="42AEF79841C941E79BBCC766508CE994">
    <w:name w:val="42AEF79841C941E79BBCC766508CE994"/>
    <w:rsid w:val="009D0AC4"/>
    <w:rPr>
      <w:szCs w:val="20"/>
      <w:lang w:bidi="mr-IN"/>
    </w:rPr>
  </w:style>
  <w:style w:type="paragraph" w:customStyle="1" w:styleId="28B8E50BC2AF4650B746854A1C0C0711">
    <w:name w:val="28B8E50BC2AF4650B746854A1C0C0711"/>
    <w:rsid w:val="009D0AC4"/>
    <w:rPr>
      <w:szCs w:val="20"/>
      <w:lang w:bidi="mr-IN"/>
    </w:rPr>
  </w:style>
  <w:style w:type="paragraph" w:customStyle="1" w:styleId="7154E5D4D4174DB4A91A9175165E8A73">
    <w:name w:val="7154E5D4D4174DB4A91A9175165E8A73"/>
    <w:rsid w:val="009D0AC4"/>
    <w:rPr>
      <w:szCs w:val="20"/>
      <w:lang w:bidi="mr-IN"/>
    </w:rPr>
  </w:style>
  <w:style w:type="paragraph" w:customStyle="1" w:styleId="395A34012AD942899E1AF4DBC883F85C">
    <w:name w:val="395A34012AD942899E1AF4DBC883F85C"/>
    <w:rsid w:val="009D0AC4"/>
    <w:rPr>
      <w:szCs w:val="20"/>
      <w:lang w:bidi="mr-IN"/>
    </w:rPr>
  </w:style>
  <w:style w:type="paragraph" w:customStyle="1" w:styleId="5EE5B7FFDC724A76A598FC9FCCA46E0B">
    <w:name w:val="5EE5B7FFDC724A76A598FC9FCCA46E0B"/>
    <w:rsid w:val="009D0AC4"/>
    <w:rPr>
      <w:szCs w:val="20"/>
      <w:lang w:bidi="mr-IN"/>
    </w:rPr>
  </w:style>
  <w:style w:type="paragraph" w:customStyle="1" w:styleId="C16C3FA378D1418AB27DF96A2621B1D7">
    <w:name w:val="C16C3FA378D1418AB27DF96A2621B1D7"/>
    <w:rsid w:val="009D0AC4"/>
    <w:rPr>
      <w:szCs w:val="20"/>
      <w:lang w:bidi="mr-IN"/>
    </w:rPr>
  </w:style>
  <w:style w:type="paragraph" w:customStyle="1" w:styleId="48092175A970411D8EE3685345E5FAD0">
    <w:name w:val="48092175A970411D8EE3685345E5FAD0"/>
    <w:rsid w:val="009D0AC4"/>
    <w:rPr>
      <w:szCs w:val="20"/>
      <w:lang w:bidi="mr-IN"/>
    </w:rPr>
  </w:style>
  <w:style w:type="paragraph" w:customStyle="1" w:styleId="08665AF996AB4749A038EC79ED24A153">
    <w:name w:val="08665AF996AB4749A038EC79ED24A153"/>
    <w:rsid w:val="009D0AC4"/>
    <w:rPr>
      <w:szCs w:val="20"/>
      <w:lang w:bidi="mr-IN"/>
    </w:rPr>
  </w:style>
  <w:style w:type="paragraph" w:customStyle="1" w:styleId="1B053C5969C942AA9072756547A32114">
    <w:name w:val="1B053C5969C942AA9072756547A32114"/>
    <w:rsid w:val="009D0AC4"/>
    <w:rPr>
      <w:szCs w:val="20"/>
      <w:lang w:bidi="mr-IN"/>
    </w:rPr>
  </w:style>
  <w:style w:type="paragraph" w:customStyle="1" w:styleId="5B329398258B482B871947EF9AF3776A">
    <w:name w:val="5B329398258B482B871947EF9AF3776A"/>
    <w:rsid w:val="009D0AC4"/>
    <w:rPr>
      <w:szCs w:val="20"/>
      <w:lang w:bidi="mr-IN"/>
    </w:rPr>
  </w:style>
  <w:style w:type="paragraph" w:customStyle="1" w:styleId="398AA4B8FF784033BEDC19DAC76DAC78">
    <w:name w:val="398AA4B8FF784033BEDC19DAC76DAC78"/>
    <w:rsid w:val="009D0AC4"/>
    <w:rPr>
      <w:szCs w:val="20"/>
      <w:lang w:bidi="mr-IN"/>
    </w:rPr>
  </w:style>
  <w:style w:type="paragraph" w:customStyle="1" w:styleId="0923F7DA3B0444D0AB0C90D67873CED2">
    <w:name w:val="0923F7DA3B0444D0AB0C90D67873CED2"/>
    <w:rsid w:val="009D0AC4"/>
    <w:rPr>
      <w:szCs w:val="20"/>
      <w:lang w:bidi="mr-IN"/>
    </w:rPr>
  </w:style>
  <w:style w:type="paragraph" w:customStyle="1" w:styleId="204663E4BCEB4CD980D0970C88A53F05">
    <w:name w:val="204663E4BCEB4CD980D0970C88A53F05"/>
    <w:rsid w:val="009D0AC4"/>
    <w:rPr>
      <w:szCs w:val="20"/>
      <w:lang w:bidi="mr-IN"/>
    </w:rPr>
  </w:style>
  <w:style w:type="paragraph" w:customStyle="1" w:styleId="0F676E39C19B433DB19682CC444F11FD">
    <w:name w:val="0F676E39C19B433DB19682CC444F11FD"/>
    <w:rsid w:val="009D0AC4"/>
    <w:rPr>
      <w:szCs w:val="20"/>
      <w:lang w:bidi="mr-IN"/>
    </w:rPr>
  </w:style>
  <w:style w:type="paragraph" w:customStyle="1" w:styleId="785C65ACDDFE43A3ADB9D9AF03EB6085">
    <w:name w:val="785C65ACDDFE43A3ADB9D9AF03EB6085"/>
    <w:rsid w:val="009D0AC4"/>
    <w:rPr>
      <w:szCs w:val="20"/>
      <w:lang w:bidi="mr-IN"/>
    </w:rPr>
  </w:style>
  <w:style w:type="paragraph" w:customStyle="1" w:styleId="393893440BF3479B840007036E8651C4">
    <w:name w:val="393893440BF3479B840007036E8651C4"/>
    <w:rsid w:val="009D0AC4"/>
    <w:rPr>
      <w:szCs w:val="20"/>
      <w:lang w:bidi="mr-IN"/>
    </w:rPr>
  </w:style>
  <w:style w:type="paragraph" w:customStyle="1" w:styleId="B22750474A064119A7EC140FB07CCC50">
    <w:name w:val="B22750474A064119A7EC140FB07CCC50"/>
    <w:rsid w:val="009D0AC4"/>
    <w:rPr>
      <w:szCs w:val="20"/>
      <w:lang w:bidi="mr-IN"/>
    </w:rPr>
  </w:style>
  <w:style w:type="paragraph" w:customStyle="1" w:styleId="2272F9AC338D4D02AF036230D16FE959">
    <w:name w:val="2272F9AC338D4D02AF036230D16FE959"/>
    <w:rsid w:val="009D0AC4"/>
    <w:rPr>
      <w:szCs w:val="20"/>
      <w:lang w:bidi="mr-IN"/>
    </w:rPr>
  </w:style>
  <w:style w:type="paragraph" w:customStyle="1" w:styleId="FC5F7DD4250C43E2B7DA6338D7F976C6">
    <w:name w:val="FC5F7DD4250C43E2B7DA6338D7F976C6"/>
    <w:rsid w:val="009D0AC4"/>
    <w:rPr>
      <w:szCs w:val="20"/>
      <w:lang w:bidi="mr-IN"/>
    </w:rPr>
  </w:style>
  <w:style w:type="paragraph" w:customStyle="1" w:styleId="B74938F300E74C35B7EB231A699F5A57">
    <w:name w:val="B74938F300E74C35B7EB231A699F5A57"/>
    <w:rsid w:val="009D0AC4"/>
    <w:rPr>
      <w:szCs w:val="20"/>
      <w:lang w:bidi="mr-IN"/>
    </w:rPr>
  </w:style>
  <w:style w:type="paragraph" w:customStyle="1" w:styleId="5E6FAE5E3FED4C45A2541103B0C95E98">
    <w:name w:val="5E6FAE5E3FED4C45A2541103B0C95E98"/>
    <w:rsid w:val="009D0AC4"/>
    <w:rPr>
      <w:szCs w:val="20"/>
      <w:lang w:bidi="mr-IN"/>
    </w:rPr>
  </w:style>
  <w:style w:type="paragraph" w:customStyle="1" w:styleId="2240BE78B1384D80AACFC526276F7F8F">
    <w:name w:val="2240BE78B1384D80AACFC526276F7F8F"/>
    <w:rsid w:val="009D0AC4"/>
    <w:rPr>
      <w:szCs w:val="20"/>
      <w:lang w:bidi="mr-IN"/>
    </w:rPr>
  </w:style>
  <w:style w:type="paragraph" w:customStyle="1" w:styleId="4357734E680349D793444A4623C66F01">
    <w:name w:val="4357734E680349D793444A4623C66F01"/>
    <w:rsid w:val="00952AEB"/>
    <w:rPr>
      <w:szCs w:val="20"/>
      <w:lang w:bidi="mr-IN"/>
    </w:rPr>
  </w:style>
  <w:style w:type="paragraph" w:customStyle="1" w:styleId="59D1F4FE249E43FD833364904B59E1B3">
    <w:name w:val="59D1F4FE249E43FD833364904B59E1B3"/>
    <w:rsid w:val="00952AEB"/>
    <w:rPr>
      <w:szCs w:val="20"/>
      <w:lang w:bidi="mr-IN"/>
    </w:rPr>
  </w:style>
  <w:style w:type="paragraph" w:customStyle="1" w:styleId="BE56F0C9800C4317BAC832933549BDEE">
    <w:name w:val="BE56F0C9800C4317BAC832933549BDEE"/>
    <w:rsid w:val="00952AEB"/>
    <w:rPr>
      <w:szCs w:val="20"/>
      <w:lang w:bidi="mr-IN"/>
    </w:rPr>
  </w:style>
  <w:style w:type="paragraph" w:customStyle="1" w:styleId="94247BD7A687423882BB1D51E07DA777">
    <w:name w:val="94247BD7A687423882BB1D51E07DA777"/>
    <w:rsid w:val="00952AEB"/>
    <w:rPr>
      <w:szCs w:val="20"/>
      <w:lang w:bidi="mr-IN"/>
    </w:rPr>
  </w:style>
  <w:style w:type="paragraph" w:customStyle="1" w:styleId="A3083AC5E43043C1B3426ACCEFF3789A">
    <w:name w:val="A3083AC5E43043C1B3426ACCEFF3789A"/>
    <w:rsid w:val="00952AEB"/>
    <w:rPr>
      <w:szCs w:val="20"/>
      <w:lang w:bidi="mr-IN"/>
    </w:rPr>
  </w:style>
  <w:style w:type="paragraph" w:customStyle="1" w:styleId="569DDDA83A7B4C0383F1405EBAB8ACDB">
    <w:name w:val="569DDDA83A7B4C0383F1405EBAB8ACDB"/>
    <w:rsid w:val="00952AEB"/>
    <w:rPr>
      <w:szCs w:val="20"/>
      <w:lang w:bidi="mr-IN"/>
    </w:rPr>
  </w:style>
  <w:style w:type="paragraph" w:customStyle="1" w:styleId="DEED97D1951E461AA4DAE8C843666C2B">
    <w:name w:val="DEED97D1951E461AA4DAE8C843666C2B"/>
    <w:rsid w:val="00952AEB"/>
    <w:rPr>
      <w:szCs w:val="20"/>
      <w:lang w:bidi="mr-IN"/>
    </w:rPr>
  </w:style>
  <w:style w:type="paragraph" w:customStyle="1" w:styleId="3CA029DA0FC34925809313FDCA650110">
    <w:name w:val="3CA029DA0FC34925809313FDCA650110"/>
    <w:rsid w:val="00952AEB"/>
    <w:rPr>
      <w:szCs w:val="20"/>
      <w:lang w:bidi="mr-IN"/>
    </w:rPr>
  </w:style>
  <w:style w:type="paragraph" w:customStyle="1" w:styleId="A7475F5578F04DE7AC28238B1AA708FA">
    <w:name w:val="A7475F5578F04DE7AC28238B1AA708FA"/>
    <w:rsid w:val="00952AEB"/>
    <w:rPr>
      <w:szCs w:val="20"/>
      <w:lang w:bidi="mr-IN"/>
    </w:rPr>
  </w:style>
  <w:style w:type="paragraph" w:customStyle="1" w:styleId="2472A41BECFE4E209CA7906A601A14B7">
    <w:name w:val="2472A41BECFE4E209CA7906A601A14B7"/>
    <w:rsid w:val="00952AEB"/>
    <w:rPr>
      <w:szCs w:val="20"/>
      <w:lang w:bidi="mr-IN"/>
    </w:rPr>
  </w:style>
  <w:style w:type="paragraph" w:customStyle="1" w:styleId="4E78D50FAF3844D68355641E24DAB3FA">
    <w:name w:val="4E78D50FAF3844D68355641E24DAB3FA"/>
    <w:rsid w:val="00952AEB"/>
    <w:rPr>
      <w:szCs w:val="20"/>
      <w:lang w:bidi="mr-IN"/>
    </w:rPr>
  </w:style>
  <w:style w:type="paragraph" w:customStyle="1" w:styleId="97E8C509DDE34EE6A21DB13EF5655C2C">
    <w:name w:val="97E8C509DDE34EE6A21DB13EF5655C2C"/>
    <w:rsid w:val="00952AEB"/>
    <w:rPr>
      <w:szCs w:val="20"/>
      <w:lang w:bidi="mr-IN"/>
    </w:rPr>
  </w:style>
  <w:style w:type="paragraph" w:customStyle="1" w:styleId="A8EE85BFADB64D9FB950F20C251D1A50">
    <w:name w:val="A8EE85BFADB64D9FB950F20C251D1A50"/>
    <w:rsid w:val="00952AEB"/>
    <w:rPr>
      <w:szCs w:val="20"/>
      <w:lang w:bidi="mr-IN"/>
    </w:rPr>
  </w:style>
  <w:style w:type="paragraph" w:customStyle="1" w:styleId="77CA7FABA2484BE6A06E8570BAA560B8">
    <w:name w:val="77CA7FABA2484BE6A06E8570BAA560B8"/>
    <w:rsid w:val="00952AEB"/>
    <w:rPr>
      <w:szCs w:val="20"/>
      <w:lang w:bidi="mr-IN"/>
    </w:rPr>
  </w:style>
  <w:style w:type="paragraph" w:customStyle="1" w:styleId="11DBEA9C0CDE4FF1A36CE1B772EE98E9">
    <w:name w:val="11DBEA9C0CDE4FF1A36CE1B772EE98E9"/>
    <w:rsid w:val="00952AEB"/>
    <w:rPr>
      <w:szCs w:val="20"/>
      <w:lang w:bidi="mr-IN"/>
    </w:rPr>
  </w:style>
  <w:style w:type="paragraph" w:customStyle="1" w:styleId="4ABCF11207234FF0AA7375F9648BF47C">
    <w:name w:val="4ABCF11207234FF0AA7375F9648BF47C"/>
    <w:rsid w:val="00952AEB"/>
    <w:rPr>
      <w:szCs w:val="20"/>
      <w:lang w:bidi="mr-IN"/>
    </w:rPr>
  </w:style>
  <w:style w:type="paragraph" w:customStyle="1" w:styleId="4C737E233D084D30B6DDDB3E876F0499">
    <w:name w:val="4C737E233D084D30B6DDDB3E876F0499"/>
    <w:rsid w:val="00952AEB"/>
    <w:rPr>
      <w:szCs w:val="20"/>
      <w:lang w:bidi="mr-IN"/>
    </w:rPr>
  </w:style>
  <w:style w:type="paragraph" w:customStyle="1" w:styleId="4F62CD7A0013462DA175CB037B9CD4A8">
    <w:name w:val="4F62CD7A0013462DA175CB037B9CD4A8"/>
    <w:rsid w:val="00952AEB"/>
    <w:rPr>
      <w:szCs w:val="20"/>
      <w:lang w:bidi="mr-IN"/>
    </w:rPr>
  </w:style>
  <w:style w:type="paragraph" w:customStyle="1" w:styleId="181D8AE359CD48018136FB6FDCA689EE">
    <w:name w:val="181D8AE359CD48018136FB6FDCA689EE"/>
    <w:rsid w:val="00952AEB"/>
    <w:rPr>
      <w:szCs w:val="20"/>
      <w:lang w:bidi="mr-IN"/>
    </w:rPr>
  </w:style>
  <w:style w:type="paragraph" w:customStyle="1" w:styleId="2CF139611A694FFE91F793FC78AC50A1">
    <w:name w:val="2CF139611A694FFE91F793FC78AC50A1"/>
    <w:rsid w:val="00952AEB"/>
    <w:rPr>
      <w:szCs w:val="20"/>
      <w:lang w:bidi="mr-IN"/>
    </w:rPr>
  </w:style>
  <w:style w:type="paragraph" w:customStyle="1" w:styleId="ADC2FB1FBB4F4B1EA39252F151F3E73E">
    <w:name w:val="ADC2FB1FBB4F4B1EA39252F151F3E73E"/>
    <w:rsid w:val="00952AEB"/>
    <w:rPr>
      <w:szCs w:val="20"/>
      <w:lang w:bidi="mr-IN"/>
    </w:rPr>
  </w:style>
  <w:style w:type="paragraph" w:customStyle="1" w:styleId="363DE7F7C01D463494F88F6844215E0D">
    <w:name w:val="363DE7F7C01D463494F88F6844215E0D"/>
    <w:rsid w:val="00952AEB"/>
    <w:rPr>
      <w:szCs w:val="20"/>
      <w:lang w:bidi="mr-IN"/>
    </w:rPr>
  </w:style>
  <w:style w:type="paragraph" w:customStyle="1" w:styleId="0B5985E89D8F4EDCAACD136FA67F7240">
    <w:name w:val="0B5985E89D8F4EDCAACD136FA67F7240"/>
    <w:rsid w:val="00952AEB"/>
    <w:rPr>
      <w:szCs w:val="20"/>
      <w:lang w:bidi="mr-IN"/>
    </w:rPr>
  </w:style>
  <w:style w:type="paragraph" w:customStyle="1" w:styleId="96ACC501181647DD95174A92EE4A6EA5">
    <w:name w:val="96ACC501181647DD95174A92EE4A6EA5"/>
    <w:rsid w:val="00952AEB"/>
    <w:rPr>
      <w:szCs w:val="20"/>
      <w:lang w:bidi="mr-IN"/>
    </w:rPr>
  </w:style>
  <w:style w:type="paragraph" w:customStyle="1" w:styleId="BAA28C0951FA4D41A113112ADAF15E39">
    <w:name w:val="BAA28C0951FA4D41A113112ADAF15E39"/>
    <w:rsid w:val="00952AEB"/>
    <w:rPr>
      <w:szCs w:val="20"/>
      <w:lang w:bidi="mr-IN"/>
    </w:rPr>
  </w:style>
  <w:style w:type="paragraph" w:customStyle="1" w:styleId="31009CBE4A4E43A59B017495AD753C79">
    <w:name w:val="31009CBE4A4E43A59B017495AD753C79"/>
    <w:rsid w:val="00952AEB"/>
    <w:rPr>
      <w:szCs w:val="20"/>
      <w:lang w:bidi="mr-IN"/>
    </w:rPr>
  </w:style>
  <w:style w:type="paragraph" w:customStyle="1" w:styleId="C5C846D65F674C55B60676FF760AFB72">
    <w:name w:val="C5C846D65F674C55B60676FF760AFB72"/>
    <w:rsid w:val="00952AEB"/>
    <w:rPr>
      <w:szCs w:val="20"/>
      <w:lang w:bidi="mr-IN"/>
    </w:rPr>
  </w:style>
  <w:style w:type="paragraph" w:customStyle="1" w:styleId="14D72D686FDD46D094C8FF043C1FE612">
    <w:name w:val="14D72D686FDD46D094C8FF043C1FE612"/>
    <w:rsid w:val="00ED28D1"/>
    <w:rPr>
      <w:szCs w:val="20"/>
      <w:lang w:bidi="mr-IN"/>
    </w:rPr>
  </w:style>
  <w:style w:type="paragraph" w:customStyle="1" w:styleId="AE4BADBAC5D0451F8D4DF13191F95498">
    <w:name w:val="AE4BADBAC5D0451F8D4DF13191F95498"/>
    <w:rsid w:val="00ED28D1"/>
    <w:rPr>
      <w:szCs w:val="20"/>
      <w:lang w:bidi="mr-IN"/>
    </w:rPr>
  </w:style>
  <w:style w:type="paragraph" w:customStyle="1" w:styleId="FCC3A9AA323747068A74AD0F860F99BF">
    <w:name w:val="FCC3A9AA323747068A74AD0F860F99BF"/>
    <w:rsid w:val="00ED28D1"/>
    <w:rPr>
      <w:szCs w:val="20"/>
      <w:lang w:bidi="mr-IN"/>
    </w:rPr>
  </w:style>
  <w:style w:type="paragraph" w:customStyle="1" w:styleId="165A38D87BB1486AB6341B2536887915">
    <w:name w:val="165A38D87BB1486AB6341B2536887915"/>
    <w:rsid w:val="00ED28D1"/>
    <w:rPr>
      <w:szCs w:val="20"/>
      <w:lang w:bidi="mr-IN"/>
    </w:rPr>
  </w:style>
  <w:style w:type="paragraph" w:customStyle="1" w:styleId="7A50EEC01BF6406384228AC3B97C302C">
    <w:name w:val="7A50EEC01BF6406384228AC3B97C302C"/>
    <w:rsid w:val="00ED28D1"/>
    <w:rPr>
      <w:szCs w:val="20"/>
      <w:lang w:bidi="mr-IN"/>
    </w:rPr>
  </w:style>
  <w:style w:type="paragraph" w:customStyle="1" w:styleId="4085882FEB7C4CF596B0A4DBADC0D59E">
    <w:name w:val="4085882FEB7C4CF596B0A4DBADC0D59E"/>
    <w:rsid w:val="00ED28D1"/>
    <w:rPr>
      <w:szCs w:val="20"/>
      <w:lang w:bidi="mr-IN"/>
    </w:rPr>
  </w:style>
  <w:style w:type="paragraph" w:customStyle="1" w:styleId="F96AA30E13274E8E8A94C7A865FC209D">
    <w:name w:val="F96AA30E13274E8E8A94C7A865FC209D"/>
    <w:rsid w:val="00ED28D1"/>
    <w:rPr>
      <w:szCs w:val="20"/>
      <w:lang w:bidi="mr-IN"/>
    </w:rPr>
  </w:style>
  <w:style w:type="paragraph" w:customStyle="1" w:styleId="985974533E9743D294847174D2BE7E13">
    <w:name w:val="985974533E9743D294847174D2BE7E13"/>
    <w:rsid w:val="00ED28D1"/>
    <w:rPr>
      <w:szCs w:val="20"/>
      <w:lang w:bidi="mr-IN"/>
    </w:rPr>
  </w:style>
  <w:style w:type="paragraph" w:customStyle="1" w:styleId="78787C2A599B4B0383FA48AEA68E7D6A">
    <w:name w:val="78787C2A599B4B0383FA48AEA68E7D6A"/>
    <w:rsid w:val="00ED28D1"/>
    <w:rPr>
      <w:szCs w:val="20"/>
      <w:lang w:bidi="mr-IN"/>
    </w:rPr>
  </w:style>
  <w:style w:type="paragraph" w:customStyle="1" w:styleId="9AB7D7ACCC6249719965D4295EB3804C">
    <w:name w:val="9AB7D7ACCC6249719965D4295EB3804C"/>
    <w:rsid w:val="00ED28D1"/>
    <w:rPr>
      <w:szCs w:val="20"/>
      <w:lang w:bidi="mr-IN"/>
    </w:rPr>
  </w:style>
  <w:style w:type="paragraph" w:customStyle="1" w:styleId="F0FA585B5FBD45A29463BDFA88C60B69">
    <w:name w:val="F0FA585B5FBD45A29463BDFA88C60B69"/>
    <w:rsid w:val="00ED28D1"/>
    <w:rPr>
      <w:szCs w:val="20"/>
      <w:lang w:bidi="mr-IN"/>
    </w:rPr>
  </w:style>
  <w:style w:type="paragraph" w:customStyle="1" w:styleId="9037C522F0B34C498C8F77AC18EA700F">
    <w:name w:val="9037C522F0B34C498C8F77AC18EA700F"/>
    <w:rsid w:val="00ED28D1"/>
    <w:rPr>
      <w:szCs w:val="20"/>
      <w:lang w:bidi="mr-IN"/>
    </w:rPr>
  </w:style>
  <w:style w:type="paragraph" w:customStyle="1" w:styleId="596440ED3F114A8D835DB14EC69FB95B">
    <w:name w:val="596440ED3F114A8D835DB14EC69FB95B"/>
    <w:rsid w:val="00ED28D1"/>
    <w:rPr>
      <w:szCs w:val="20"/>
      <w:lang w:bidi="mr-IN"/>
    </w:rPr>
  </w:style>
  <w:style w:type="paragraph" w:customStyle="1" w:styleId="EBDD8FCE56354BED98DB081F438C506E">
    <w:name w:val="EBDD8FCE56354BED98DB081F438C506E"/>
    <w:rsid w:val="00ED28D1"/>
    <w:rPr>
      <w:szCs w:val="20"/>
      <w:lang w:bidi="mr-IN"/>
    </w:rPr>
  </w:style>
  <w:style w:type="paragraph" w:customStyle="1" w:styleId="AAA27CBE738546E7BBC4F8044AD91187">
    <w:name w:val="AAA27CBE738546E7BBC4F8044AD91187"/>
    <w:rsid w:val="00ED28D1"/>
    <w:rPr>
      <w:szCs w:val="20"/>
      <w:lang w:bidi="mr-IN"/>
    </w:rPr>
  </w:style>
  <w:style w:type="paragraph" w:customStyle="1" w:styleId="77523A719134473E856A0D32951610C5">
    <w:name w:val="77523A719134473E856A0D32951610C5"/>
    <w:rsid w:val="00ED28D1"/>
    <w:rPr>
      <w:szCs w:val="20"/>
      <w:lang w:bidi="mr-IN"/>
    </w:rPr>
  </w:style>
  <w:style w:type="paragraph" w:customStyle="1" w:styleId="DD18E26696724F7D9F649D4F30C15355">
    <w:name w:val="DD18E26696724F7D9F649D4F30C15355"/>
    <w:rsid w:val="00ED28D1"/>
    <w:rPr>
      <w:szCs w:val="20"/>
      <w:lang w:bidi="mr-IN"/>
    </w:rPr>
  </w:style>
  <w:style w:type="paragraph" w:customStyle="1" w:styleId="AE8892BE33DA42F3BE536BBCD17924C1">
    <w:name w:val="AE8892BE33DA42F3BE536BBCD17924C1"/>
    <w:rsid w:val="00ED28D1"/>
    <w:rPr>
      <w:szCs w:val="20"/>
      <w:lang w:bidi="mr-IN"/>
    </w:rPr>
  </w:style>
  <w:style w:type="paragraph" w:customStyle="1" w:styleId="A679012173214032AC6D6C098ED26AF5">
    <w:name w:val="A679012173214032AC6D6C098ED26AF5"/>
    <w:rsid w:val="003E61BF"/>
    <w:rPr>
      <w:szCs w:val="20"/>
      <w:lang w:bidi="mr-IN"/>
    </w:rPr>
  </w:style>
  <w:style w:type="paragraph" w:customStyle="1" w:styleId="3993016A52634D11A9A1240AACCBD733">
    <w:name w:val="3993016A52634D11A9A1240AACCBD733"/>
    <w:rsid w:val="003E61BF"/>
    <w:rPr>
      <w:szCs w:val="20"/>
      <w:lang w:bidi="mr-IN"/>
    </w:rPr>
  </w:style>
  <w:style w:type="paragraph" w:customStyle="1" w:styleId="49750F7E2D0742F992565DCC2EA2133C">
    <w:name w:val="49750F7E2D0742F992565DCC2EA2133C"/>
    <w:rsid w:val="003E61BF"/>
    <w:rPr>
      <w:szCs w:val="20"/>
      <w:lang w:bidi="mr-IN"/>
    </w:rPr>
  </w:style>
  <w:style w:type="paragraph" w:customStyle="1" w:styleId="B0717AB68D414D6F92FB2420B94D2743">
    <w:name w:val="B0717AB68D414D6F92FB2420B94D2743"/>
    <w:rsid w:val="003E61BF"/>
    <w:rPr>
      <w:szCs w:val="20"/>
      <w:lang w:bidi="mr-IN"/>
    </w:rPr>
  </w:style>
  <w:style w:type="paragraph" w:customStyle="1" w:styleId="88610293EC0647A3848B86116267FA34">
    <w:name w:val="88610293EC0647A3848B86116267FA34"/>
    <w:rsid w:val="003E61BF"/>
    <w:rPr>
      <w:szCs w:val="20"/>
      <w:lang w:bidi="mr-IN"/>
    </w:rPr>
  </w:style>
  <w:style w:type="paragraph" w:customStyle="1" w:styleId="CEBD7CB52AEE498FB858FE3FA7671112">
    <w:name w:val="CEBD7CB52AEE498FB858FE3FA7671112"/>
    <w:rsid w:val="003E61BF"/>
    <w:rPr>
      <w:szCs w:val="20"/>
      <w:lang w:bidi="mr-IN"/>
    </w:rPr>
  </w:style>
  <w:style w:type="paragraph" w:customStyle="1" w:styleId="1EACBEBC83E6403B920E00831BFC6237">
    <w:name w:val="1EACBEBC83E6403B920E00831BFC6237"/>
    <w:rsid w:val="003E61BF"/>
    <w:rPr>
      <w:szCs w:val="20"/>
      <w:lang w:bidi="mr-IN"/>
    </w:rPr>
  </w:style>
  <w:style w:type="paragraph" w:customStyle="1" w:styleId="776B4DB0C3A24B22BDDA03C55276BE41">
    <w:name w:val="776B4DB0C3A24B22BDDA03C55276BE41"/>
    <w:rsid w:val="003E61BF"/>
    <w:rPr>
      <w:szCs w:val="20"/>
      <w:lang w:bidi="mr-IN"/>
    </w:rPr>
  </w:style>
  <w:style w:type="paragraph" w:customStyle="1" w:styleId="9F0F2021D66A4E508FFFF4A888B37344">
    <w:name w:val="9F0F2021D66A4E508FFFF4A888B37344"/>
    <w:rsid w:val="003E61BF"/>
    <w:rPr>
      <w:szCs w:val="20"/>
      <w:lang w:bidi="mr-IN"/>
    </w:rPr>
  </w:style>
  <w:style w:type="paragraph" w:customStyle="1" w:styleId="255706517CFE4DCABF5037C759003AB9">
    <w:name w:val="255706517CFE4DCABF5037C759003AB9"/>
    <w:rsid w:val="003E61BF"/>
    <w:rPr>
      <w:szCs w:val="20"/>
      <w:lang w:bidi="mr-IN"/>
    </w:rPr>
  </w:style>
  <w:style w:type="paragraph" w:customStyle="1" w:styleId="F88411FFC2E24B1E86666C01D6EF3D4F">
    <w:name w:val="F88411FFC2E24B1E86666C01D6EF3D4F"/>
    <w:rsid w:val="003E61BF"/>
    <w:rPr>
      <w:szCs w:val="20"/>
      <w:lang w:bidi="mr-IN"/>
    </w:rPr>
  </w:style>
  <w:style w:type="paragraph" w:customStyle="1" w:styleId="F921A4EE846F44CD867CB56F7AC4A3C2">
    <w:name w:val="F921A4EE846F44CD867CB56F7AC4A3C2"/>
    <w:rsid w:val="003E61BF"/>
    <w:rPr>
      <w:szCs w:val="20"/>
      <w:lang w:bidi="mr-IN"/>
    </w:rPr>
  </w:style>
  <w:style w:type="paragraph" w:customStyle="1" w:styleId="48A48E05C62E4F2BAA8880B5024054A9">
    <w:name w:val="48A48E05C62E4F2BAA8880B5024054A9"/>
    <w:rsid w:val="003E61BF"/>
    <w:rPr>
      <w:szCs w:val="20"/>
      <w:lang w:bidi="mr-IN"/>
    </w:rPr>
  </w:style>
  <w:style w:type="paragraph" w:customStyle="1" w:styleId="DE2259D5635B4DD4880AEE44232544ED">
    <w:name w:val="DE2259D5635B4DD4880AEE44232544ED"/>
    <w:rsid w:val="003E61BF"/>
    <w:rPr>
      <w:szCs w:val="20"/>
      <w:lang w:bidi="mr-IN"/>
    </w:rPr>
  </w:style>
  <w:style w:type="paragraph" w:customStyle="1" w:styleId="482BCD1E267841708BADB6D7A7F34BA8">
    <w:name w:val="482BCD1E267841708BADB6D7A7F34BA8"/>
    <w:rsid w:val="003E61BF"/>
    <w:rPr>
      <w:szCs w:val="20"/>
      <w:lang w:bidi="mr-IN"/>
    </w:rPr>
  </w:style>
  <w:style w:type="paragraph" w:customStyle="1" w:styleId="8E4D539538B8413989B5CE6E78320DFD">
    <w:name w:val="8E4D539538B8413989B5CE6E78320DFD"/>
    <w:rsid w:val="003E61BF"/>
    <w:rPr>
      <w:szCs w:val="20"/>
      <w:lang w:bidi="mr-IN"/>
    </w:rPr>
  </w:style>
  <w:style w:type="paragraph" w:customStyle="1" w:styleId="596D8C4992C542A797D43D5AEF8A7220">
    <w:name w:val="596D8C4992C542A797D43D5AEF8A7220"/>
    <w:rsid w:val="003E61BF"/>
    <w:rPr>
      <w:szCs w:val="20"/>
      <w:lang w:bidi="mr-IN"/>
    </w:rPr>
  </w:style>
  <w:style w:type="paragraph" w:customStyle="1" w:styleId="D061B243BA4F4514B5607F0ED47BF3E1">
    <w:name w:val="D061B243BA4F4514B5607F0ED47BF3E1"/>
    <w:rsid w:val="003E61BF"/>
    <w:rPr>
      <w:szCs w:val="20"/>
      <w:lang w:bidi="mr-IN"/>
    </w:rPr>
  </w:style>
  <w:style w:type="paragraph" w:customStyle="1" w:styleId="046027F2A0CD4C2F88F6A2DB402B388A">
    <w:name w:val="046027F2A0CD4C2F88F6A2DB402B388A"/>
    <w:rsid w:val="00CA7E75"/>
  </w:style>
  <w:style w:type="paragraph" w:customStyle="1" w:styleId="3AC84FE1724F46DC8832C251A4A642B7">
    <w:name w:val="3AC84FE1724F46DC8832C251A4A642B7"/>
    <w:rsid w:val="00CA7E75"/>
  </w:style>
  <w:style w:type="paragraph" w:customStyle="1" w:styleId="AA1E3A4E63BE44CB9F42B10316CF31A3">
    <w:name w:val="AA1E3A4E63BE44CB9F42B10316CF31A3"/>
    <w:rsid w:val="00CA7E75"/>
  </w:style>
  <w:style w:type="paragraph" w:customStyle="1" w:styleId="9A9BEFE25690467CBA54E9E81F4F02E9">
    <w:name w:val="9A9BEFE25690467CBA54E9E81F4F02E9"/>
    <w:rsid w:val="00CA7E75"/>
  </w:style>
  <w:style w:type="paragraph" w:customStyle="1" w:styleId="489B14E0ECA04A1280F31EA0663656D7">
    <w:name w:val="489B14E0ECA04A1280F31EA0663656D7"/>
    <w:rsid w:val="00CA7E75"/>
  </w:style>
  <w:style w:type="paragraph" w:customStyle="1" w:styleId="42C7F7268C7F444CBF62CDD1FC62CBC5">
    <w:name w:val="42C7F7268C7F444CBF62CDD1FC62CBC5"/>
    <w:rsid w:val="00CA7E75"/>
  </w:style>
  <w:style w:type="paragraph" w:customStyle="1" w:styleId="221F22B45AD8421A8CA4D338E61D04C4">
    <w:name w:val="221F22B45AD8421A8CA4D338E61D04C4"/>
    <w:rsid w:val="00CA7E75"/>
  </w:style>
  <w:style w:type="paragraph" w:customStyle="1" w:styleId="7DE1D09F1B1B4A69A0AE8C78B4561C8D">
    <w:name w:val="7DE1D09F1B1B4A69A0AE8C78B4561C8D"/>
    <w:rsid w:val="00CA7E75"/>
  </w:style>
  <w:style w:type="paragraph" w:customStyle="1" w:styleId="8EA51AC244FB4816BD51D30323241166">
    <w:name w:val="8EA51AC244FB4816BD51D30323241166"/>
    <w:rsid w:val="00CA7E75"/>
  </w:style>
  <w:style w:type="paragraph" w:customStyle="1" w:styleId="6638B194144D4EAA8A3D8DC9E648F97F">
    <w:name w:val="6638B194144D4EAA8A3D8DC9E648F97F"/>
    <w:rsid w:val="00CA7E75"/>
  </w:style>
  <w:style w:type="paragraph" w:customStyle="1" w:styleId="5B4D5BC27CA540E3B4CDA3EB933A0769">
    <w:name w:val="5B4D5BC27CA540E3B4CDA3EB933A0769"/>
    <w:rsid w:val="00CA7E75"/>
  </w:style>
  <w:style w:type="paragraph" w:customStyle="1" w:styleId="4025806CFE474DC68DD54BFEF016C9C7">
    <w:name w:val="4025806CFE474DC68DD54BFEF016C9C7"/>
    <w:rsid w:val="00CA7E75"/>
  </w:style>
  <w:style w:type="paragraph" w:customStyle="1" w:styleId="49180630D4A74CE5910A3FACE220239D">
    <w:name w:val="49180630D4A74CE5910A3FACE220239D"/>
    <w:rsid w:val="00CA7E75"/>
  </w:style>
  <w:style w:type="paragraph" w:customStyle="1" w:styleId="8594D26FC9434621ABA6392DEE630A1C">
    <w:name w:val="8594D26FC9434621ABA6392DEE630A1C"/>
    <w:rsid w:val="00CA7E75"/>
  </w:style>
  <w:style w:type="paragraph" w:customStyle="1" w:styleId="B7B672D621ED4C81824DB5C1F3174584">
    <w:name w:val="B7B672D621ED4C81824DB5C1F3174584"/>
    <w:rsid w:val="00CA7E75"/>
  </w:style>
  <w:style w:type="paragraph" w:customStyle="1" w:styleId="78F62F50939048B58F95CC5F6BD4BB61">
    <w:name w:val="78F62F50939048B58F95CC5F6BD4BB61"/>
    <w:rsid w:val="00CA7E75"/>
  </w:style>
  <w:style w:type="paragraph" w:customStyle="1" w:styleId="CD0B2CF2F4EA48399F5815BD5743D55D">
    <w:name w:val="CD0B2CF2F4EA48399F5815BD5743D55D"/>
    <w:rsid w:val="00CA7E75"/>
  </w:style>
  <w:style w:type="paragraph" w:customStyle="1" w:styleId="F7A24D64B5814A70B4D2FFCADF710704">
    <w:name w:val="F7A24D64B5814A70B4D2FFCADF710704"/>
    <w:rsid w:val="00CA7E75"/>
  </w:style>
  <w:style w:type="paragraph" w:customStyle="1" w:styleId="DA954916EC664205A446A84B3E0FE732">
    <w:name w:val="DA954916EC664205A446A84B3E0FE732"/>
    <w:rsid w:val="00CA7E75"/>
  </w:style>
  <w:style w:type="paragraph" w:customStyle="1" w:styleId="EDFA290C609147D790DE41A59C449AE4">
    <w:name w:val="EDFA290C609147D790DE41A59C449AE4"/>
    <w:rsid w:val="00CA7E75"/>
  </w:style>
  <w:style w:type="paragraph" w:customStyle="1" w:styleId="1733E648F7BA4AE19EBC00E54E352CDD">
    <w:name w:val="1733E648F7BA4AE19EBC00E54E352CDD"/>
    <w:rsid w:val="00CA7E75"/>
  </w:style>
  <w:style w:type="paragraph" w:customStyle="1" w:styleId="EC64C80E0E2D4BC4A3B8A953D99A8FEE">
    <w:name w:val="EC64C80E0E2D4BC4A3B8A953D99A8FEE"/>
    <w:rsid w:val="00CA7E75"/>
  </w:style>
  <w:style w:type="paragraph" w:customStyle="1" w:styleId="DED50C1EBF1F463486E57019CFF3D556">
    <w:name w:val="DED50C1EBF1F463486E57019CFF3D556"/>
    <w:rsid w:val="00CA7E75"/>
  </w:style>
  <w:style w:type="paragraph" w:customStyle="1" w:styleId="6675EB28680B48249358802C4F44F41C">
    <w:name w:val="6675EB28680B48249358802C4F44F41C"/>
    <w:rsid w:val="00CA7E75"/>
  </w:style>
  <w:style w:type="paragraph" w:customStyle="1" w:styleId="D388C52426024BAA840BA629F2939DC7">
    <w:name w:val="D388C52426024BAA840BA629F2939DC7"/>
    <w:rsid w:val="00CA7E75"/>
  </w:style>
  <w:style w:type="paragraph" w:customStyle="1" w:styleId="952119E89FCE4F599D849C3FDE99A14C">
    <w:name w:val="952119E89FCE4F599D849C3FDE99A14C"/>
    <w:rsid w:val="00CA7E75"/>
  </w:style>
  <w:style w:type="paragraph" w:customStyle="1" w:styleId="DD529CE4D3924D1EB831A9910A6F816E">
    <w:name w:val="DD529CE4D3924D1EB831A9910A6F816E"/>
    <w:rsid w:val="00CA7E75"/>
  </w:style>
  <w:style w:type="paragraph" w:customStyle="1" w:styleId="774CA36E198244E29AF723441D1ACA95">
    <w:name w:val="774CA36E198244E29AF723441D1ACA95"/>
    <w:rsid w:val="00CA7E75"/>
  </w:style>
  <w:style w:type="paragraph" w:customStyle="1" w:styleId="A6A0F6E68E2A43EE95B46E5CC2D8AF17">
    <w:name w:val="A6A0F6E68E2A43EE95B46E5CC2D8AF17"/>
    <w:rsid w:val="00CA7E75"/>
  </w:style>
  <w:style w:type="paragraph" w:customStyle="1" w:styleId="A91EE4BA9E054F6EB99DAA73D24A07C5">
    <w:name w:val="A91EE4BA9E054F6EB99DAA73D24A07C5"/>
    <w:rsid w:val="00CA7E75"/>
  </w:style>
  <w:style w:type="paragraph" w:customStyle="1" w:styleId="231BCD6A21F0487ABCAFF12DA3551121">
    <w:name w:val="231BCD6A21F0487ABCAFF12DA3551121"/>
    <w:rsid w:val="00CA7E75"/>
  </w:style>
  <w:style w:type="paragraph" w:customStyle="1" w:styleId="917058E07E154576AEDFD51A37CB5785">
    <w:name w:val="917058E07E154576AEDFD51A37CB5785"/>
    <w:rsid w:val="00CA7E75"/>
  </w:style>
  <w:style w:type="paragraph" w:customStyle="1" w:styleId="0FB8AC6EB9364178884EFCC7CC04B488">
    <w:name w:val="0FB8AC6EB9364178884EFCC7CC04B488"/>
    <w:rsid w:val="00CA7E75"/>
  </w:style>
  <w:style w:type="paragraph" w:customStyle="1" w:styleId="9A859B552B714186BC5C715CA21C86B3">
    <w:name w:val="9A859B552B714186BC5C715CA21C86B3"/>
    <w:rsid w:val="00CA7E75"/>
  </w:style>
  <w:style w:type="paragraph" w:customStyle="1" w:styleId="BFD77FB8422A4947A7316DE6291DBFEE">
    <w:name w:val="BFD77FB8422A4947A7316DE6291DBFEE"/>
    <w:rsid w:val="00CA7E75"/>
  </w:style>
  <w:style w:type="paragraph" w:customStyle="1" w:styleId="4EF65530B7D24589A1EBCCE1AE4ABB95">
    <w:name w:val="4EF65530B7D24589A1EBCCE1AE4ABB95"/>
    <w:rsid w:val="00CA7E75"/>
  </w:style>
  <w:style w:type="paragraph" w:customStyle="1" w:styleId="3033D9D5D3C04806851519C6F92C7CAC">
    <w:name w:val="3033D9D5D3C04806851519C6F92C7CAC"/>
    <w:rsid w:val="00CA7E75"/>
  </w:style>
  <w:style w:type="paragraph" w:customStyle="1" w:styleId="EA6B41DFC9364128A15935967F0EE31D">
    <w:name w:val="EA6B41DFC9364128A15935967F0EE31D"/>
    <w:rsid w:val="00CA7E75"/>
  </w:style>
  <w:style w:type="paragraph" w:customStyle="1" w:styleId="A02F99AEF4E049869E0AB78E640121E8">
    <w:name w:val="A02F99AEF4E049869E0AB78E640121E8"/>
    <w:rsid w:val="00CA7E75"/>
  </w:style>
  <w:style w:type="paragraph" w:customStyle="1" w:styleId="7DEC12A8CD4C42C28BF1DA37BE77F3CA">
    <w:name w:val="7DEC12A8CD4C42C28BF1DA37BE77F3CA"/>
    <w:rsid w:val="00CA7E75"/>
  </w:style>
  <w:style w:type="paragraph" w:customStyle="1" w:styleId="005A8354ECA64748B91AB1062990F653">
    <w:name w:val="005A8354ECA64748B91AB1062990F653"/>
    <w:rsid w:val="00CA7E75"/>
  </w:style>
  <w:style w:type="paragraph" w:customStyle="1" w:styleId="2CEE8365E5E7476EB86DFD0DF12480BA">
    <w:name w:val="2CEE8365E5E7476EB86DFD0DF12480BA"/>
    <w:rsid w:val="00CA7E75"/>
  </w:style>
  <w:style w:type="paragraph" w:customStyle="1" w:styleId="1BAA105E74C74F89A1EB442A08917E94">
    <w:name w:val="1BAA105E74C74F89A1EB442A08917E94"/>
    <w:rsid w:val="00CA7E75"/>
  </w:style>
  <w:style w:type="paragraph" w:customStyle="1" w:styleId="2DD58378CD7549C3A123B5C930E53E37">
    <w:name w:val="2DD58378CD7549C3A123B5C930E53E37"/>
    <w:rsid w:val="00CA7E75"/>
  </w:style>
  <w:style w:type="paragraph" w:customStyle="1" w:styleId="1925BEF525A142E4B807008629CD3741">
    <w:name w:val="1925BEF525A142E4B807008629CD3741"/>
    <w:rsid w:val="00CA7E75"/>
  </w:style>
  <w:style w:type="paragraph" w:customStyle="1" w:styleId="10F423F0ECC84CC6ABBD50A163F489E9">
    <w:name w:val="10F423F0ECC84CC6ABBD50A163F489E9"/>
    <w:rsid w:val="00CA7E75"/>
  </w:style>
  <w:style w:type="paragraph" w:customStyle="1" w:styleId="1BE9F5262C9845BD9D080E1816EFC22A">
    <w:name w:val="1BE9F5262C9845BD9D080E1816EFC22A"/>
    <w:rsid w:val="00CA7E75"/>
  </w:style>
  <w:style w:type="paragraph" w:customStyle="1" w:styleId="9041820C15CB4FBF92A19A11C3B12C5E">
    <w:name w:val="9041820C15CB4FBF92A19A11C3B12C5E"/>
    <w:rsid w:val="00B4621D"/>
    <w:rPr>
      <w:lang w:eastAsia="zh-CN"/>
    </w:rPr>
  </w:style>
  <w:style w:type="paragraph" w:customStyle="1" w:styleId="6DAB10CC1B3943539520249D7473C091">
    <w:name w:val="6DAB10CC1B3943539520249D7473C091"/>
    <w:rsid w:val="00B4621D"/>
    <w:rPr>
      <w:lang w:eastAsia="zh-CN"/>
    </w:rPr>
  </w:style>
  <w:style w:type="paragraph" w:customStyle="1" w:styleId="F5F63BC8584F4576BB52365240E325DE">
    <w:name w:val="F5F63BC8584F4576BB52365240E325DE"/>
    <w:rsid w:val="00B4621D"/>
    <w:rPr>
      <w:lang w:eastAsia="zh-CN"/>
    </w:rPr>
  </w:style>
  <w:style w:type="paragraph" w:customStyle="1" w:styleId="0A0E2CC4FC9D4E8FA5F9D2F7AEF7A320">
    <w:name w:val="0A0E2CC4FC9D4E8FA5F9D2F7AEF7A320"/>
    <w:rsid w:val="00B4621D"/>
    <w:rPr>
      <w:lang w:eastAsia="zh-CN"/>
    </w:rPr>
  </w:style>
  <w:style w:type="paragraph" w:customStyle="1" w:styleId="06E7EC147C244585B9458B047D592A61">
    <w:name w:val="06E7EC147C244585B9458B047D592A61"/>
    <w:rsid w:val="00B4621D"/>
    <w:rPr>
      <w:lang w:eastAsia="zh-CN"/>
    </w:rPr>
  </w:style>
  <w:style w:type="paragraph" w:customStyle="1" w:styleId="D0B227CEE2204E8CB5D9709CB50D646D">
    <w:name w:val="D0B227CEE2204E8CB5D9709CB50D646D"/>
    <w:rsid w:val="00B4621D"/>
    <w:rPr>
      <w:lang w:eastAsia="zh-CN"/>
    </w:rPr>
  </w:style>
  <w:style w:type="paragraph" w:customStyle="1" w:styleId="B75E797DE0D4491997EB464DC544D868">
    <w:name w:val="B75E797DE0D4491997EB464DC544D868"/>
    <w:rsid w:val="00B4621D"/>
    <w:rPr>
      <w:lang w:eastAsia="zh-CN"/>
    </w:rPr>
  </w:style>
  <w:style w:type="paragraph" w:customStyle="1" w:styleId="45D27DDE27F1446F85C191C7C3F7469F">
    <w:name w:val="45D27DDE27F1446F85C191C7C3F7469F"/>
    <w:rsid w:val="00B4621D"/>
    <w:rPr>
      <w:lang w:eastAsia="zh-CN"/>
    </w:rPr>
  </w:style>
  <w:style w:type="paragraph" w:customStyle="1" w:styleId="0467E0EA696B407ABF40006231A858F7">
    <w:name w:val="0467E0EA696B407ABF40006231A858F7"/>
    <w:rsid w:val="00B4621D"/>
    <w:rPr>
      <w:lang w:eastAsia="zh-CN"/>
    </w:rPr>
  </w:style>
  <w:style w:type="paragraph" w:customStyle="1" w:styleId="85A9AED9A43748108CBF57250AE17C6B">
    <w:name w:val="85A9AED9A43748108CBF57250AE17C6B"/>
    <w:rsid w:val="00B4621D"/>
    <w:rPr>
      <w:lang w:eastAsia="zh-CN"/>
    </w:rPr>
  </w:style>
  <w:style w:type="paragraph" w:customStyle="1" w:styleId="FFA32E1D67F94E029406CCDB5FE528B1">
    <w:name w:val="FFA32E1D67F94E029406CCDB5FE528B1"/>
    <w:rsid w:val="00B4621D"/>
    <w:rPr>
      <w:lang w:eastAsia="zh-CN"/>
    </w:rPr>
  </w:style>
  <w:style w:type="paragraph" w:customStyle="1" w:styleId="4244504FB6924C7FB38710D0C6EC0CA7">
    <w:name w:val="4244504FB6924C7FB38710D0C6EC0CA7"/>
    <w:rsid w:val="00B4621D"/>
    <w:rPr>
      <w:lang w:eastAsia="zh-CN"/>
    </w:rPr>
  </w:style>
  <w:style w:type="paragraph" w:customStyle="1" w:styleId="41E4400548344DFDAE4FE9A5B60AAB2B">
    <w:name w:val="41E4400548344DFDAE4FE9A5B60AAB2B"/>
    <w:rsid w:val="00B4621D"/>
    <w:rPr>
      <w:lang w:eastAsia="zh-CN"/>
    </w:rPr>
  </w:style>
  <w:style w:type="paragraph" w:customStyle="1" w:styleId="F5D4AB1561764502B2D42AF04F6D9F2C">
    <w:name w:val="F5D4AB1561764502B2D42AF04F6D9F2C"/>
    <w:rsid w:val="00B4621D"/>
    <w:rPr>
      <w:lang w:eastAsia="zh-CN"/>
    </w:rPr>
  </w:style>
  <w:style w:type="paragraph" w:customStyle="1" w:styleId="BE32724DD08C44D18C7C5CB8B9EF965C">
    <w:name w:val="BE32724DD08C44D18C7C5CB8B9EF965C"/>
    <w:rsid w:val="00B4621D"/>
    <w:rPr>
      <w:lang w:eastAsia="zh-CN"/>
    </w:rPr>
  </w:style>
  <w:style w:type="paragraph" w:customStyle="1" w:styleId="61B95AA947274A66A086DBC8E90D6A1B">
    <w:name w:val="61B95AA947274A66A086DBC8E90D6A1B"/>
    <w:rsid w:val="00B4621D"/>
    <w:rPr>
      <w:lang w:eastAsia="zh-CN"/>
    </w:rPr>
  </w:style>
  <w:style w:type="paragraph" w:customStyle="1" w:styleId="8E6E14BCEE10450AAA38DA8F8FDB4AFE">
    <w:name w:val="8E6E14BCEE10450AAA38DA8F8FDB4AFE"/>
    <w:rsid w:val="00B4621D"/>
    <w:rPr>
      <w:lang w:eastAsia="zh-CN"/>
    </w:rPr>
  </w:style>
  <w:style w:type="paragraph" w:customStyle="1" w:styleId="6559312145474501B082B637D5BD7CDF">
    <w:name w:val="6559312145474501B082B637D5BD7CDF"/>
    <w:rsid w:val="00B4621D"/>
    <w:rPr>
      <w:lang w:eastAsia="zh-CN"/>
    </w:rPr>
  </w:style>
  <w:style w:type="paragraph" w:customStyle="1" w:styleId="DAE1DEEE812F475E9C7B74F8FCF2738D">
    <w:name w:val="DAE1DEEE812F475E9C7B74F8FCF2738D"/>
    <w:rsid w:val="004C57DA"/>
    <w:rPr>
      <w:szCs w:val="20"/>
      <w:lang w:bidi="mr-IN"/>
    </w:rPr>
  </w:style>
  <w:style w:type="paragraph" w:customStyle="1" w:styleId="E2003CDF07034D919DCF33DE7928A6D3">
    <w:name w:val="E2003CDF07034D919DCF33DE7928A6D3"/>
    <w:rsid w:val="004C57DA"/>
    <w:rPr>
      <w:szCs w:val="20"/>
      <w:lang w:bidi="mr-IN"/>
    </w:rPr>
  </w:style>
  <w:style w:type="paragraph" w:customStyle="1" w:styleId="7EADEA1B380F41E2AA9FFFB0FDC16418">
    <w:name w:val="7EADEA1B380F41E2AA9FFFB0FDC16418"/>
    <w:rsid w:val="004C57DA"/>
    <w:rPr>
      <w:szCs w:val="20"/>
      <w:lang w:bidi="mr-IN"/>
    </w:rPr>
  </w:style>
  <w:style w:type="paragraph" w:customStyle="1" w:styleId="C4464527FCAB4D769B8E6960C8E8669C">
    <w:name w:val="C4464527FCAB4D769B8E6960C8E8669C"/>
    <w:rsid w:val="004C57DA"/>
    <w:rPr>
      <w:szCs w:val="20"/>
      <w:lang w:bidi="mr-IN"/>
    </w:rPr>
  </w:style>
  <w:style w:type="paragraph" w:customStyle="1" w:styleId="2292E0A12159469DA59FCA2808960214">
    <w:name w:val="2292E0A12159469DA59FCA2808960214"/>
    <w:rsid w:val="004C57DA"/>
    <w:rPr>
      <w:szCs w:val="20"/>
      <w:lang w:bidi="mr-IN"/>
    </w:rPr>
  </w:style>
  <w:style w:type="paragraph" w:customStyle="1" w:styleId="70348F161934493184E737480977F44B">
    <w:name w:val="70348F161934493184E737480977F44B"/>
    <w:rsid w:val="004C57DA"/>
    <w:rPr>
      <w:szCs w:val="20"/>
      <w:lang w:bidi="mr-IN"/>
    </w:rPr>
  </w:style>
  <w:style w:type="paragraph" w:customStyle="1" w:styleId="D64ADAF468DA4F3BB3161359FD64B4DC">
    <w:name w:val="D64ADAF468DA4F3BB3161359FD64B4DC"/>
    <w:rsid w:val="004C57DA"/>
    <w:rPr>
      <w:szCs w:val="20"/>
      <w:lang w:bidi="mr-IN"/>
    </w:rPr>
  </w:style>
  <w:style w:type="paragraph" w:customStyle="1" w:styleId="7C003169BAFA4E3DB95DAED8AFBBC1BE">
    <w:name w:val="7C003169BAFA4E3DB95DAED8AFBBC1BE"/>
    <w:rsid w:val="004C57DA"/>
    <w:rPr>
      <w:szCs w:val="20"/>
      <w:lang w:bidi="mr-IN"/>
    </w:rPr>
  </w:style>
  <w:style w:type="paragraph" w:customStyle="1" w:styleId="AAC1AE4BE727441DA19B7E2AABBE3AE7">
    <w:name w:val="AAC1AE4BE727441DA19B7E2AABBE3AE7"/>
    <w:rsid w:val="004C57DA"/>
    <w:rPr>
      <w:szCs w:val="20"/>
      <w:lang w:bidi="mr-IN"/>
    </w:rPr>
  </w:style>
  <w:style w:type="paragraph" w:customStyle="1" w:styleId="A2BD202BBAAE4A378E3F64C6F89F382D">
    <w:name w:val="A2BD202BBAAE4A378E3F64C6F89F382D"/>
    <w:rsid w:val="004C57DA"/>
    <w:rPr>
      <w:szCs w:val="20"/>
      <w:lang w:bidi="mr-IN"/>
    </w:rPr>
  </w:style>
  <w:style w:type="paragraph" w:customStyle="1" w:styleId="12FB1F9A38204798928D701429B40020">
    <w:name w:val="12FB1F9A38204798928D701429B40020"/>
    <w:rsid w:val="004C57DA"/>
    <w:rPr>
      <w:szCs w:val="20"/>
      <w:lang w:bidi="mr-IN"/>
    </w:rPr>
  </w:style>
  <w:style w:type="paragraph" w:customStyle="1" w:styleId="43377CC78655425B9136D908BF836C86">
    <w:name w:val="43377CC78655425B9136D908BF836C86"/>
    <w:rsid w:val="004C57DA"/>
    <w:rPr>
      <w:szCs w:val="20"/>
      <w:lang w:bidi="mr-IN"/>
    </w:rPr>
  </w:style>
  <w:style w:type="paragraph" w:customStyle="1" w:styleId="CC7E4FE9488148E0B8206E9AA1CAD823">
    <w:name w:val="CC7E4FE9488148E0B8206E9AA1CAD823"/>
    <w:rsid w:val="004C57DA"/>
    <w:rPr>
      <w:szCs w:val="20"/>
      <w:lang w:bidi="mr-IN"/>
    </w:rPr>
  </w:style>
  <w:style w:type="paragraph" w:customStyle="1" w:styleId="7607D0CCD9EA460AB6E578DBA0FDA989">
    <w:name w:val="7607D0CCD9EA460AB6E578DBA0FDA989"/>
    <w:rsid w:val="004C57DA"/>
    <w:rPr>
      <w:szCs w:val="20"/>
      <w:lang w:bidi="mr-IN"/>
    </w:rPr>
  </w:style>
  <w:style w:type="paragraph" w:customStyle="1" w:styleId="1B6DFB7D26A0466FBFA5D59635148706">
    <w:name w:val="1B6DFB7D26A0466FBFA5D59635148706"/>
    <w:rsid w:val="004C57DA"/>
    <w:rPr>
      <w:szCs w:val="20"/>
      <w:lang w:bidi="mr-IN"/>
    </w:rPr>
  </w:style>
  <w:style w:type="paragraph" w:customStyle="1" w:styleId="F67E344E963E4F9AB9189018A1791EB2">
    <w:name w:val="F67E344E963E4F9AB9189018A1791EB2"/>
    <w:rsid w:val="004C57DA"/>
    <w:rPr>
      <w:szCs w:val="20"/>
      <w:lang w:bidi="mr-IN"/>
    </w:rPr>
  </w:style>
  <w:style w:type="paragraph" w:customStyle="1" w:styleId="84FA5E4D59A44C9AB1BE7426F73C8FEA">
    <w:name w:val="84FA5E4D59A44C9AB1BE7426F73C8FEA"/>
    <w:rsid w:val="004C57DA"/>
    <w:rPr>
      <w:szCs w:val="20"/>
      <w:lang w:bidi="mr-IN"/>
    </w:rPr>
  </w:style>
  <w:style w:type="paragraph" w:customStyle="1" w:styleId="56F9A33C5F3A443594E49D926F847D37">
    <w:name w:val="56F9A33C5F3A443594E49D926F847D37"/>
    <w:rsid w:val="004C57DA"/>
    <w:rPr>
      <w:szCs w:val="20"/>
      <w:lang w:bidi="mr-IN"/>
    </w:rPr>
  </w:style>
  <w:style w:type="paragraph" w:customStyle="1" w:styleId="6047B925944741E188FCE00C539A1343">
    <w:name w:val="6047B925944741E188FCE00C539A1343"/>
    <w:rsid w:val="00C47455"/>
  </w:style>
  <w:style w:type="paragraph" w:customStyle="1" w:styleId="4B1095C2D75C4E848989DA43881F31DB">
    <w:name w:val="4B1095C2D75C4E848989DA43881F31DB"/>
    <w:rsid w:val="00C47455"/>
  </w:style>
  <w:style w:type="paragraph" w:customStyle="1" w:styleId="3AC7777D9E08493DBDA2BE107DCCE427">
    <w:name w:val="3AC7777D9E08493DBDA2BE107DCCE427"/>
    <w:rsid w:val="00C47455"/>
  </w:style>
  <w:style w:type="paragraph" w:customStyle="1" w:styleId="1B8095E5A6144C96BEC9C0755CABD1FA">
    <w:name w:val="1B8095E5A6144C96BEC9C0755CABD1FA"/>
    <w:rsid w:val="00C47455"/>
  </w:style>
  <w:style w:type="paragraph" w:customStyle="1" w:styleId="5655DE4B3A144B0A9B46B8B5DD95FBE1">
    <w:name w:val="5655DE4B3A144B0A9B46B8B5DD95FBE1"/>
    <w:rsid w:val="00C47455"/>
  </w:style>
  <w:style w:type="paragraph" w:customStyle="1" w:styleId="BD212C7481544E4CA3F66BD306B74941">
    <w:name w:val="BD212C7481544E4CA3F66BD306B74941"/>
    <w:rsid w:val="00C47455"/>
  </w:style>
  <w:style w:type="paragraph" w:customStyle="1" w:styleId="59F50D24325E4A68AAB501F2DCE74538">
    <w:name w:val="59F50D24325E4A68AAB501F2DCE74538"/>
    <w:rsid w:val="00C47455"/>
  </w:style>
  <w:style w:type="paragraph" w:customStyle="1" w:styleId="B6697D33201B42179E9AAF0898D3542A">
    <w:name w:val="B6697D33201B42179E9AAF0898D3542A"/>
    <w:rsid w:val="00C47455"/>
  </w:style>
  <w:style w:type="paragraph" w:customStyle="1" w:styleId="4DF98A565E7F45C3AD886CAF1E535848">
    <w:name w:val="4DF98A565E7F45C3AD886CAF1E535848"/>
    <w:rsid w:val="00C47455"/>
  </w:style>
  <w:style w:type="paragraph" w:customStyle="1" w:styleId="D9A01F680285487FBEDAD8E1967F13E7">
    <w:name w:val="D9A01F680285487FBEDAD8E1967F13E7"/>
    <w:rsid w:val="00C47455"/>
  </w:style>
  <w:style w:type="paragraph" w:customStyle="1" w:styleId="57BB17B56C6D418484A4A058FF4EEEF9">
    <w:name w:val="57BB17B56C6D418484A4A058FF4EEEF9"/>
    <w:rsid w:val="00C47455"/>
  </w:style>
  <w:style w:type="paragraph" w:customStyle="1" w:styleId="D0D01F64F9FD4B2689D10B32EFF6227E">
    <w:name w:val="D0D01F64F9FD4B2689D10B32EFF6227E"/>
    <w:rsid w:val="00C47455"/>
  </w:style>
  <w:style w:type="paragraph" w:customStyle="1" w:styleId="3B5D2A14652C42D9922F8054B65EC936">
    <w:name w:val="3B5D2A14652C42D9922F8054B65EC936"/>
    <w:rsid w:val="00C47455"/>
  </w:style>
  <w:style w:type="paragraph" w:customStyle="1" w:styleId="4388ECC1D1274FE6A8D4D8F3585D9C7E">
    <w:name w:val="4388ECC1D1274FE6A8D4D8F3585D9C7E"/>
    <w:rsid w:val="00C47455"/>
  </w:style>
  <w:style w:type="paragraph" w:customStyle="1" w:styleId="4852C3449D7F44C1A00EC2323389C8D4">
    <w:name w:val="4852C3449D7F44C1A00EC2323389C8D4"/>
    <w:rsid w:val="00C47455"/>
  </w:style>
  <w:style w:type="paragraph" w:customStyle="1" w:styleId="2513200A05DA42888584B01323625204">
    <w:name w:val="2513200A05DA42888584B01323625204"/>
    <w:rsid w:val="00C47455"/>
  </w:style>
  <w:style w:type="paragraph" w:customStyle="1" w:styleId="40297B8E01FC4D038094A89BB4394D44">
    <w:name w:val="40297B8E01FC4D038094A89BB4394D44"/>
    <w:rsid w:val="00C47455"/>
  </w:style>
  <w:style w:type="paragraph" w:customStyle="1" w:styleId="17FD5956C99240A58624D8A59040540E">
    <w:name w:val="17FD5956C99240A58624D8A59040540E"/>
    <w:rsid w:val="00C47455"/>
  </w:style>
  <w:style w:type="paragraph" w:customStyle="1" w:styleId="119076079625498FAC2297D972B97B55">
    <w:name w:val="119076079625498FAC2297D972B97B55"/>
    <w:rsid w:val="00C47455"/>
  </w:style>
  <w:style w:type="paragraph" w:customStyle="1" w:styleId="11C81DF1624C45F8A53E54BC059790DB">
    <w:name w:val="11C81DF1624C45F8A53E54BC059790DB"/>
    <w:rsid w:val="00C47455"/>
  </w:style>
  <w:style w:type="paragraph" w:customStyle="1" w:styleId="5B147431DC6D48D1B95723FD7F27EF34">
    <w:name w:val="5B147431DC6D48D1B95723FD7F27EF34"/>
    <w:rsid w:val="00C47455"/>
  </w:style>
  <w:style w:type="paragraph" w:customStyle="1" w:styleId="E527CC3342FD4AF38B52764CA17284E1">
    <w:name w:val="E527CC3342FD4AF38B52764CA17284E1"/>
    <w:rsid w:val="00C47455"/>
  </w:style>
  <w:style w:type="paragraph" w:customStyle="1" w:styleId="014BABD4ADF1405D83A8C12DBACC1D71">
    <w:name w:val="014BABD4ADF1405D83A8C12DBACC1D71"/>
    <w:rsid w:val="00C47455"/>
  </w:style>
  <w:style w:type="paragraph" w:customStyle="1" w:styleId="0B44763C815A4AAC919E43EA01528B74">
    <w:name w:val="0B44763C815A4AAC919E43EA01528B74"/>
    <w:rsid w:val="00C47455"/>
  </w:style>
  <w:style w:type="paragraph" w:customStyle="1" w:styleId="6F523EDDBC2E43768559C4E1EE5A59D3">
    <w:name w:val="6F523EDDBC2E43768559C4E1EE5A59D3"/>
    <w:rsid w:val="00C47455"/>
  </w:style>
  <w:style w:type="paragraph" w:customStyle="1" w:styleId="42EFB02103B1474199FA5B85737B79ED">
    <w:name w:val="42EFB02103B1474199FA5B85737B79ED"/>
    <w:rsid w:val="00C47455"/>
  </w:style>
  <w:style w:type="paragraph" w:customStyle="1" w:styleId="17438621C2234B29A880CDD59A2DF07E">
    <w:name w:val="17438621C2234B29A880CDD59A2DF07E"/>
    <w:rsid w:val="00C47455"/>
  </w:style>
  <w:style w:type="paragraph" w:customStyle="1" w:styleId="711302753D4E4B089CE42C58391BA143">
    <w:name w:val="711302753D4E4B089CE42C58391BA143"/>
    <w:rsid w:val="00C47455"/>
  </w:style>
  <w:style w:type="paragraph" w:customStyle="1" w:styleId="3447634A0E0145B2B8AABE53ECB90001">
    <w:name w:val="3447634A0E0145B2B8AABE53ECB90001"/>
    <w:rsid w:val="00C47455"/>
  </w:style>
  <w:style w:type="paragraph" w:customStyle="1" w:styleId="D461E7B39258481488733ABA19E14800">
    <w:name w:val="D461E7B39258481488733ABA19E14800"/>
    <w:rsid w:val="00C47455"/>
  </w:style>
  <w:style w:type="paragraph" w:customStyle="1" w:styleId="004D6C510EAB462A98D0040791CB4B95">
    <w:name w:val="004D6C510EAB462A98D0040791CB4B95"/>
    <w:rsid w:val="00C47455"/>
  </w:style>
  <w:style w:type="paragraph" w:customStyle="1" w:styleId="FF92D08BFE4D4C1CB22947EAE2D503E8">
    <w:name w:val="FF92D08BFE4D4C1CB22947EAE2D503E8"/>
    <w:rsid w:val="00C47455"/>
  </w:style>
  <w:style w:type="paragraph" w:customStyle="1" w:styleId="EA5D9A5F87DC450A9A6C7A6471CB4A81">
    <w:name w:val="EA5D9A5F87DC450A9A6C7A6471CB4A81"/>
    <w:rsid w:val="00C47455"/>
  </w:style>
  <w:style w:type="paragraph" w:customStyle="1" w:styleId="130F2760B3E849BDBC96123245885E10">
    <w:name w:val="130F2760B3E849BDBC96123245885E10"/>
    <w:rsid w:val="00C47455"/>
  </w:style>
  <w:style w:type="paragraph" w:customStyle="1" w:styleId="3EF94BC555B6400FAF27B2E8D344DF0C">
    <w:name w:val="3EF94BC555B6400FAF27B2E8D344DF0C"/>
    <w:rsid w:val="00C47455"/>
  </w:style>
  <w:style w:type="paragraph" w:customStyle="1" w:styleId="F3577814D34345339210C238D49B8EB6">
    <w:name w:val="F3577814D34345339210C238D49B8EB6"/>
    <w:rsid w:val="00C47455"/>
  </w:style>
  <w:style w:type="paragraph" w:customStyle="1" w:styleId="0D807FBC773E436EAE5FE9AE64550BC3">
    <w:name w:val="0D807FBC773E436EAE5FE9AE64550BC3"/>
    <w:rsid w:val="00C47455"/>
  </w:style>
  <w:style w:type="paragraph" w:customStyle="1" w:styleId="4601E9C130DA4F94A7D4433F1A476823">
    <w:name w:val="4601E9C130DA4F94A7D4433F1A476823"/>
    <w:rsid w:val="00C47455"/>
  </w:style>
  <w:style w:type="paragraph" w:customStyle="1" w:styleId="F8BDCF7C71E646CEA6215488D0BAB64C">
    <w:name w:val="F8BDCF7C71E646CEA6215488D0BAB64C"/>
    <w:rsid w:val="00C47455"/>
  </w:style>
  <w:style w:type="paragraph" w:customStyle="1" w:styleId="60926D75929C4788AAACDE0CE04B8824">
    <w:name w:val="60926D75929C4788AAACDE0CE04B8824"/>
    <w:rsid w:val="00C47455"/>
  </w:style>
  <w:style w:type="paragraph" w:customStyle="1" w:styleId="50A8A17ED9B842D6BF813FF97C54EEA3">
    <w:name w:val="50A8A17ED9B842D6BF813FF97C54EEA3"/>
    <w:rsid w:val="00C47455"/>
  </w:style>
  <w:style w:type="paragraph" w:customStyle="1" w:styleId="9F28E96A89D34E25BDED7E2E5E697F8C">
    <w:name w:val="9F28E96A89D34E25BDED7E2E5E697F8C"/>
    <w:rsid w:val="00C47455"/>
  </w:style>
  <w:style w:type="paragraph" w:customStyle="1" w:styleId="A9180C38A7BB4E3FA302934996564FA1">
    <w:name w:val="A9180C38A7BB4E3FA302934996564FA1"/>
    <w:rsid w:val="00C47455"/>
  </w:style>
  <w:style w:type="paragraph" w:customStyle="1" w:styleId="F205721C78DB49A2A82F17E52FCD125C">
    <w:name w:val="F205721C78DB49A2A82F17E52FCD125C"/>
    <w:rsid w:val="00C47455"/>
  </w:style>
  <w:style w:type="paragraph" w:customStyle="1" w:styleId="8BF8F009DF974A82B17E8F2BE05B1072">
    <w:name w:val="8BF8F009DF974A82B17E8F2BE05B1072"/>
    <w:rsid w:val="00A923A0"/>
  </w:style>
  <w:style w:type="paragraph" w:customStyle="1" w:styleId="DB328BB83D3F4D40863E9DBCC55551A0">
    <w:name w:val="DB328BB83D3F4D40863E9DBCC55551A0"/>
    <w:rsid w:val="00A923A0"/>
  </w:style>
  <w:style w:type="paragraph" w:customStyle="1" w:styleId="B779ACCD67144784BADEB9FE757BE8CE">
    <w:name w:val="B779ACCD67144784BADEB9FE757BE8CE"/>
    <w:rsid w:val="00A923A0"/>
  </w:style>
  <w:style w:type="paragraph" w:customStyle="1" w:styleId="DED77574200349D4A96C3F8BB66C16D7">
    <w:name w:val="DED77574200349D4A96C3F8BB66C16D7"/>
    <w:rsid w:val="00A923A0"/>
  </w:style>
  <w:style w:type="paragraph" w:customStyle="1" w:styleId="26C5F605E0BB4DAEA9B4B699931860DB">
    <w:name w:val="26C5F605E0BB4DAEA9B4B699931860DB"/>
    <w:rsid w:val="00A923A0"/>
  </w:style>
  <w:style w:type="paragraph" w:customStyle="1" w:styleId="8D71CC6BDE3440748FE370C78A59945C">
    <w:name w:val="8D71CC6BDE3440748FE370C78A59945C"/>
    <w:rsid w:val="00A923A0"/>
  </w:style>
  <w:style w:type="paragraph" w:customStyle="1" w:styleId="52271FD8E86B47339CAE5041CC23F1A8">
    <w:name w:val="52271FD8E86B47339CAE5041CC23F1A8"/>
    <w:rsid w:val="00A923A0"/>
  </w:style>
  <w:style w:type="paragraph" w:customStyle="1" w:styleId="D580B8918150495B9C1BA558E3BA3F7E">
    <w:name w:val="D580B8918150495B9C1BA558E3BA3F7E"/>
    <w:rsid w:val="00A923A0"/>
  </w:style>
  <w:style w:type="paragraph" w:customStyle="1" w:styleId="A533FEB83E5249AAB17724F6BD78E532">
    <w:name w:val="A533FEB83E5249AAB17724F6BD78E532"/>
    <w:rsid w:val="00A923A0"/>
  </w:style>
  <w:style w:type="paragraph" w:customStyle="1" w:styleId="C9269EE886CA440E92811FF8FAAA57EF">
    <w:name w:val="C9269EE886CA440E92811FF8FAAA57EF"/>
    <w:rsid w:val="00A923A0"/>
  </w:style>
  <w:style w:type="paragraph" w:customStyle="1" w:styleId="4D2CB8969E754C7B873AE0B92B9FAC6D">
    <w:name w:val="4D2CB8969E754C7B873AE0B92B9FAC6D"/>
    <w:rsid w:val="00A923A0"/>
  </w:style>
  <w:style w:type="paragraph" w:customStyle="1" w:styleId="B88234976A7A4015B18867702F08AEE4">
    <w:name w:val="B88234976A7A4015B18867702F08AEE4"/>
    <w:rsid w:val="00A923A0"/>
  </w:style>
  <w:style w:type="paragraph" w:customStyle="1" w:styleId="690F050807A246D4B09EE1798A6289B5">
    <w:name w:val="690F050807A246D4B09EE1798A6289B5"/>
    <w:rsid w:val="00A923A0"/>
  </w:style>
  <w:style w:type="paragraph" w:customStyle="1" w:styleId="45FA872F21B147C8B76C9EE6A9B4698A">
    <w:name w:val="45FA872F21B147C8B76C9EE6A9B4698A"/>
    <w:rsid w:val="00A923A0"/>
  </w:style>
  <w:style w:type="paragraph" w:customStyle="1" w:styleId="F8091E38EF2048E891ACE1B72C1F9519">
    <w:name w:val="F8091E38EF2048E891ACE1B72C1F9519"/>
    <w:rsid w:val="00A923A0"/>
  </w:style>
  <w:style w:type="paragraph" w:customStyle="1" w:styleId="84493104E3974F47B2DA7064A948B4EC">
    <w:name w:val="84493104E3974F47B2DA7064A948B4EC"/>
    <w:rsid w:val="00A923A0"/>
  </w:style>
  <w:style w:type="paragraph" w:customStyle="1" w:styleId="37E4378A9F244FC884D3D5833383D1BC">
    <w:name w:val="37E4378A9F244FC884D3D5833383D1BC"/>
    <w:rsid w:val="00A923A0"/>
  </w:style>
  <w:style w:type="paragraph" w:customStyle="1" w:styleId="2C3799A6D055477E9A126F071AB7045D">
    <w:name w:val="2C3799A6D055477E9A126F071AB7045D"/>
    <w:rsid w:val="00A923A0"/>
  </w:style>
  <w:style w:type="paragraph" w:customStyle="1" w:styleId="F504CFFB5C114D5ABC46A425BF7D29E1">
    <w:name w:val="F504CFFB5C114D5ABC46A425BF7D29E1"/>
    <w:rsid w:val="00DA17D7"/>
  </w:style>
  <w:style w:type="paragraph" w:customStyle="1" w:styleId="03D0B96B1A2E47748F01879D42670440">
    <w:name w:val="03D0B96B1A2E47748F01879D42670440"/>
    <w:rsid w:val="00DA17D7"/>
  </w:style>
  <w:style w:type="paragraph" w:customStyle="1" w:styleId="503460D3BCC54C4AA44E932B19940248">
    <w:name w:val="503460D3BCC54C4AA44E932B19940248"/>
    <w:rsid w:val="00DA17D7"/>
  </w:style>
  <w:style w:type="paragraph" w:customStyle="1" w:styleId="C4F56972976642F3B533BB675084EA85">
    <w:name w:val="C4F56972976642F3B533BB675084EA85"/>
    <w:rsid w:val="00DA17D7"/>
  </w:style>
  <w:style w:type="paragraph" w:customStyle="1" w:styleId="C7D3D212AD544967AC286AEB38D16F27">
    <w:name w:val="C7D3D212AD544967AC286AEB38D16F27"/>
    <w:rsid w:val="00DA17D7"/>
  </w:style>
  <w:style w:type="paragraph" w:customStyle="1" w:styleId="BF40F161597E456586EAEB64D28CE8F3">
    <w:name w:val="BF40F161597E456586EAEB64D28CE8F3"/>
    <w:rsid w:val="00DA17D7"/>
  </w:style>
  <w:style w:type="paragraph" w:customStyle="1" w:styleId="D1119048A89647D4844D1F0938C24B2E">
    <w:name w:val="D1119048A89647D4844D1F0938C24B2E"/>
    <w:rsid w:val="00DA17D7"/>
  </w:style>
  <w:style w:type="paragraph" w:customStyle="1" w:styleId="F20AC014DFB946E0B12E59969BE3A940">
    <w:name w:val="F20AC014DFB946E0B12E59969BE3A940"/>
    <w:rsid w:val="00DA17D7"/>
  </w:style>
  <w:style w:type="paragraph" w:customStyle="1" w:styleId="41C10FACA25F4F5396551D9489949A5F">
    <w:name w:val="41C10FACA25F4F5396551D9489949A5F"/>
    <w:rsid w:val="00F44C0C"/>
  </w:style>
  <w:style w:type="paragraph" w:customStyle="1" w:styleId="D526F02CB826463A92FAC4E2322B8B71">
    <w:name w:val="D526F02CB826463A92FAC4E2322B8B71"/>
    <w:rsid w:val="00F44C0C"/>
  </w:style>
  <w:style w:type="paragraph" w:customStyle="1" w:styleId="8F37EB1ABC634055BF8E5995B339B1D0">
    <w:name w:val="8F37EB1ABC634055BF8E5995B339B1D0"/>
    <w:rsid w:val="00F44C0C"/>
  </w:style>
  <w:style w:type="paragraph" w:customStyle="1" w:styleId="D7C91703CC8B4EF389405EF5746DA401">
    <w:name w:val="D7C91703CC8B4EF389405EF5746DA401"/>
    <w:rsid w:val="00F44C0C"/>
  </w:style>
  <w:style w:type="paragraph" w:customStyle="1" w:styleId="1F138A984169428395BB4F2DC457C84D">
    <w:name w:val="1F138A984169428395BB4F2DC457C84D"/>
    <w:rsid w:val="00F44C0C"/>
  </w:style>
  <w:style w:type="paragraph" w:customStyle="1" w:styleId="2D1B069FA96E44BAB670CB4085B0F381">
    <w:name w:val="2D1B069FA96E44BAB670CB4085B0F381"/>
    <w:rsid w:val="00F44C0C"/>
  </w:style>
  <w:style w:type="paragraph" w:customStyle="1" w:styleId="2D21C7A59E37491DBE56FAC57675EB2E">
    <w:name w:val="2D21C7A59E37491DBE56FAC57675EB2E"/>
    <w:rsid w:val="00F44C0C"/>
  </w:style>
  <w:style w:type="paragraph" w:customStyle="1" w:styleId="CF1508B09A034A109AABDE8EE5409AD2">
    <w:name w:val="CF1508B09A034A109AABDE8EE5409AD2"/>
    <w:rsid w:val="00F44C0C"/>
  </w:style>
  <w:style w:type="paragraph" w:customStyle="1" w:styleId="AA7B145871A844E4810A00C897CBA8FD">
    <w:name w:val="AA7B145871A844E4810A00C897CBA8FD"/>
    <w:rsid w:val="00F44C0C"/>
  </w:style>
  <w:style w:type="paragraph" w:customStyle="1" w:styleId="AE10728C3EFA49ABBC3968A607FB7860">
    <w:name w:val="AE10728C3EFA49ABBC3968A607FB7860"/>
    <w:rsid w:val="00F44C0C"/>
  </w:style>
  <w:style w:type="paragraph" w:customStyle="1" w:styleId="4C27D3E20E034C9895428799438555F1">
    <w:name w:val="4C27D3E20E034C9895428799438555F1"/>
    <w:rsid w:val="00F44C0C"/>
  </w:style>
  <w:style w:type="paragraph" w:customStyle="1" w:styleId="FA06CA3428B843FAAA694B3EB59F8943">
    <w:name w:val="FA06CA3428B843FAAA694B3EB59F8943"/>
    <w:rsid w:val="00F44C0C"/>
  </w:style>
  <w:style w:type="paragraph" w:customStyle="1" w:styleId="3F597468F2B145F68C75F3210BFAC689">
    <w:name w:val="3F597468F2B145F68C75F3210BFAC689"/>
    <w:rsid w:val="00F44C0C"/>
  </w:style>
  <w:style w:type="paragraph" w:customStyle="1" w:styleId="195650A1F16A4C0EB94C135851057B21">
    <w:name w:val="195650A1F16A4C0EB94C135851057B21"/>
    <w:rsid w:val="00F44C0C"/>
  </w:style>
  <w:style w:type="paragraph" w:customStyle="1" w:styleId="25683F0216254A5AB068D2FD968B74F0">
    <w:name w:val="25683F0216254A5AB068D2FD968B74F0"/>
    <w:rsid w:val="00F44C0C"/>
  </w:style>
  <w:style w:type="paragraph" w:customStyle="1" w:styleId="F8D436EDCACD45B2B456420957605D2E">
    <w:name w:val="F8D436EDCACD45B2B456420957605D2E"/>
    <w:rsid w:val="00F44C0C"/>
  </w:style>
  <w:style w:type="paragraph" w:customStyle="1" w:styleId="5FC2987E00C742F69DD117366C9913AD">
    <w:name w:val="5FC2987E00C742F69DD117366C9913AD"/>
    <w:rsid w:val="00F44C0C"/>
  </w:style>
  <w:style w:type="paragraph" w:customStyle="1" w:styleId="46FD775FAD354D9FAAB9664545B7CDE6">
    <w:name w:val="46FD775FAD354D9FAAB9664545B7CDE6"/>
    <w:rsid w:val="00F44C0C"/>
  </w:style>
  <w:style w:type="paragraph" w:customStyle="1" w:styleId="28E5E9CF4FFC4F3C9A76C937A31A8530">
    <w:name w:val="28E5E9CF4FFC4F3C9A76C937A31A8530"/>
    <w:rsid w:val="00F44C0C"/>
  </w:style>
  <w:style w:type="paragraph" w:customStyle="1" w:styleId="F96D056FA2F244958F81310E214FD186">
    <w:name w:val="F96D056FA2F244958F81310E214FD186"/>
    <w:rsid w:val="00F44C0C"/>
  </w:style>
  <w:style w:type="paragraph" w:customStyle="1" w:styleId="6E7C02D56CA94AA383A48DE83DA3D38C">
    <w:name w:val="6E7C02D56CA94AA383A48DE83DA3D38C"/>
    <w:rsid w:val="00F44C0C"/>
  </w:style>
  <w:style w:type="paragraph" w:customStyle="1" w:styleId="A69835338C7E4A0FB180EA07E9E6DF75">
    <w:name w:val="A69835338C7E4A0FB180EA07E9E6DF75"/>
    <w:rsid w:val="00F44C0C"/>
  </w:style>
  <w:style w:type="paragraph" w:customStyle="1" w:styleId="31CDA10CF75D471681328A3CF0E48809">
    <w:name w:val="31CDA10CF75D471681328A3CF0E48809"/>
    <w:rsid w:val="00F44C0C"/>
  </w:style>
  <w:style w:type="paragraph" w:customStyle="1" w:styleId="A60C60E8CD5D499E99371E9F3E1EEED6">
    <w:name w:val="A60C60E8CD5D499E99371E9F3E1EEED6"/>
    <w:rsid w:val="00F44C0C"/>
  </w:style>
  <w:style w:type="paragraph" w:customStyle="1" w:styleId="70F546563E4544C5AC5EBDFC4C49F579">
    <w:name w:val="70F546563E4544C5AC5EBDFC4C49F579"/>
    <w:rsid w:val="00F44C0C"/>
  </w:style>
  <w:style w:type="paragraph" w:customStyle="1" w:styleId="AED19B98C7124742ADED13330A5F734B">
    <w:name w:val="AED19B98C7124742ADED13330A5F734B"/>
    <w:rsid w:val="00F44C0C"/>
  </w:style>
  <w:style w:type="paragraph" w:customStyle="1" w:styleId="342F01D66237469CB0912F4C880498C0">
    <w:name w:val="342F01D66237469CB0912F4C880498C0"/>
    <w:rsid w:val="00F44C0C"/>
  </w:style>
  <w:style w:type="paragraph" w:customStyle="1" w:styleId="6BF8CD4026BF4A1C947611CB8F96B6A7">
    <w:name w:val="6BF8CD4026BF4A1C947611CB8F96B6A7"/>
    <w:rsid w:val="00F44C0C"/>
  </w:style>
  <w:style w:type="paragraph" w:customStyle="1" w:styleId="1E8A6757609742D6844614219D3CA47B">
    <w:name w:val="1E8A6757609742D6844614219D3CA47B"/>
    <w:rsid w:val="00F44C0C"/>
  </w:style>
  <w:style w:type="paragraph" w:customStyle="1" w:styleId="A8A4AE719B87460EB76857F4EB82B586">
    <w:name w:val="A8A4AE719B87460EB76857F4EB82B586"/>
    <w:rsid w:val="00F44C0C"/>
  </w:style>
  <w:style w:type="paragraph" w:customStyle="1" w:styleId="65E3260028064AB68A49F43160B63141">
    <w:name w:val="65E3260028064AB68A49F43160B63141"/>
    <w:rsid w:val="00F44C0C"/>
  </w:style>
  <w:style w:type="paragraph" w:customStyle="1" w:styleId="39B6A2E471F34459BB26DB079DABFC78">
    <w:name w:val="39B6A2E471F34459BB26DB079DABFC78"/>
    <w:rsid w:val="00F44C0C"/>
  </w:style>
  <w:style w:type="paragraph" w:customStyle="1" w:styleId="400FF5A6B79643C0A0DF062475336DC3">
    <w:name w:val="400FF5A6B79643C0A0DF062475336DC3"/>
    <w:rsid w:val="00F44C0C"/>
  </w:style>
  <w:style w:type="paragraph" w:customStyle="1" w:styleId="A4DE89DC2B8A42CE838BBEE795BDF317">
    <w:name w:val="A4DE89DC2B8A42CE838BBEE795BDF317"/>
    <w:rsid w:val="00F44C0C"/>
  </w:style>
  <w:style w:type="paragraph" w:customStyle="1" w:styleId="79B578D8C85E4E8BA43FB82B4698756C">
    <w:name w:val="79B578D8C85E4E8BA43FB82B4698756C"/>
    <w:rsid w:val="00F44C0C"/>
  </w:style>
  <w:style w:type="paragraph" w:customStyle="1" w:styleId="AF60E52CECAF481295FB536D6910AEE1">
    <w:name w:val="AF60E52CECAF481295FB536D6910AEE1"/>
    <w:rsid w:val="00F44C0C"/>
  </w:style>
  <w:style w:type="paragraph" w:customStyle="1" w:styleId="B6029427969D4AA6B608D0623F0C3C99">
    <w:name w:val="B6029427969D4AA6B608D0623F0C3C99"/>
    <w:rsid w:val="00F44C0C"/>
  </w:style>
  <w:style w:type="paragraph" w:customStyle="1" w:styleId="A94A29C8262A471CABCD21533D3348E6">
    <w:name w:val="A94A29C8262A471CABCD21533D3348E6"/>
    <w:rsid w:val="00F44C0C"/>
  </w:style>
  <w:style w:type="paragraph" w:customStyle="1" w:styleId="E82D5238AFF84F17AD4D109ED6778A1A">
    <w:name w:val="E82D5238AFF84F17AD4D109ED6778A1A"/>
    <w:rsid w:val="00F44C0C"/>
  </w:style>
  <w:style w:type="paragraph" w:customStyle="1" w:styleId="C11B5EF691AE4AB2BC09DB5A83BB85CE">
    <w:name w:val="C11B5EF691AE4AB2BC09DB5A83BB85CE"/>
    <w:rsid w:val="00F44C0C"/>
  </w:style>
  <w:style w:type="paragraph" w:customStyle="1" w:styleId="676BB93CC58B4A3CABF8DBA8E6A9438A">
    <w:name w:val="676BB93CC58B4A3CABF8DBA8E6A9438A"/>
    <w:rsid w:val="00F44C0C"/>
  </w:style>
  <w:style w:type="paragraph" w:customStyle="1" w:styleId="B3C5B86655C945CFB2D2A43625CD2F25">
    <w:name w:val="B3C5B86655C945CFB2D2A43625CD2F25"/>
    <w:rsid w:val="00F44C0C"/>
  </w:style>
  <w:style w:type="paragraph" w:customStyle="1" w:styleId="898136DEB9CA483AAE5E4417D2D45CA0">
    <w:name w:val="898136DEB9CA483AAE5E4417D2D45CA0"/>
    <w:rsid w:val="00F44C0C"/>
  </w:style>
  <w:style w:type="paragraph" w:customStyle="1" w:styleId="28279A66A1AA43B9BAE05E6C5294B298">
    <w:name w:val="28279A66A1AA43B9BAE05E6C5294B298"/>
    <w:rsid w:val="00F44C0C"/>
  </w:style>
  <w:style w:type="paragraph" w:customStyle="1" w:styleId="F7B3E604E66549809B44CC80314D9160">
    <w:name w:val="F7B3E604E66549809B44CC80314D9160"/>
    <w:rsid w:val="00F44C0C"/>
  </w:style>
  <w:style w:type="paragraph" w:customStyle="1" w:styleId="A013A19B328E49AC93A7603B0D6324FA">
    <w:name w:val="A013A19B328E49AC93A7603B0D6324FA"/>
    <w:rsid w:val="00F44C0C"/>
  </w:style>
  <w:style w:type="paragraph" w:customStyle="1" w:styleId="18B36C02EDC145CF962DFA0878271BE9">
    <w:name w:val="18B36C02EDC145CF962DFA0878271BE9"/>
    <w:rsid w:val="00F44C0C"/>
  </w:style>
  <w:style w:type="paragraph" w:customStyle="1" w:styleId="D104BA15C3E544A3A0FB1B7A650AA66D">
    <w:name w:val="D104BA15C3E544A3A0FB1B7A650AA66D"/>
    <w:rsid w:val="00F44C0C"/>
  </w:style>
  <w:style w:type="paragraph" w:customStyle="1" w:styleId="84AF0012DA1A4A779DF7A642A5248A4A">
    <w:name w:val="84AF0012DA1A4A779DF7A642A5248A4A"/>
    <w:rsid w:val="00F44C0C"/>
  </w:style>
  <w:style w:type="paragraph" w:customStyle="1" w:styleId="1D5F693CC5E74F04AE79DDAC8E2BA492">
    <w:name w:val="1D5F693CC5E74F04AE79DDAC8E2BA492"/>
    <w:rsid w:val="00F44C0C"/>
  </w:style>
  <w:style w:type="paragraph" w:customStyle="1" w:styleId="C87E4CE11B334F358A59514FE37680DE">
    <w:name w:val="C87E4CE11B334F358A59514FE37680DE"/>
    <w:rsid w:val="00F44C0C"/>
  </w:style>
  <w:style w:type="paragraph" w:customStyle="1" w:styleId="EBD947F546E243FA962C1C621AD60148">
    <w:name w:val="EBD947F546E243FA962C1C621AD60148"/>
    <w:rsid w:val="00F44C0C"/>
  </w:style>
  <w:style w:type="paragraph" w:customStyle="1" w:styleId="C338439452C74789BDC79DCCA3F9144A">
    <w:name w:val="C338439452C74789BDC79DCCA3F9144A"/>
    <w:rsid w:val="00F44C0C"/>
  </w:style>
  <w:style w:type="paragraph" w:customStyle="1" w:styleId="9DE37E52172A44FCB4ABE9E18307599D">
    <w:name w:val="9DE37E52172A44FCB4ABE9E18307599D"/>
    <w:rsid w:val="00F44C0C"/>
  </w:style>
  <w:style w:type="paragraph" w:customStyle="1" w:styleId="D81C9448EB5440FFBAA6D5780563EECF">
    <w:name w:val="D81C9448EB5440FFBAA6D5780563EECF"/>
    <w:rsid w:val="00F44C0C"/>
  </w:style>
  <w:style w:type="paragraph" w:customStyle="1" w:styleId="E7205648ABB84B658347E281B8BAA919">
    <w:name w:val="E7205648ABB84B658347E281B8BAA919"/>
    <w:rsid w:val="00F44C0C"/>
  </w:style>
  <w:style w:type="paragraph" w:customStyle="1" w:styleId="B6A0584BDDB845D39015B898EC82632D">
    <w:name w:val="B6A0584BDDB845D39015B898EC82632D"/>
    <w:rsid w:val="00F44C0C"/>
  </w:style>
  <w:style w:type="paragraph" w:customStyle="1" w:styleId="73C430E7BC2A4E5FB26EFB7312B2B0AF">
    <w:name w:val="73C430E7BC2A4E5FB26EFB7312B2B0AF"/>
    <w:rsid w:val="00F44C0C"/>
  </w:style>
  <w:style w:type="paragraph" w:customStyle="1" w:styleId="A7BAC222D8504D9EBB20302E5F3DA419">
    <w:name w:val="A7BAC222D8504D9EBB20302E5F3DA419"/>
    <w:rsid w:val="00F44C0C"/>
  </w:style>
  <w:style w:type="paragraph" w:customStyle="1" w:styleId="EBB55DF91E02461F87F5E9DCF4866203">
    <w:name w:val="EBB55DF91E02461F87F5E9DCF4866203"/>
    <w:rsid w:val="00F44C0C"/>
  </w:style>
  <w:style w:type="paragraph" w:customStyle="1" w:styleId="B3087A359646436BB83234A4CFAFE74A">
    <w:name w:val="B3087A359646436BB83234A4CFAFE74A"/>
    <w:rsid w:val="00F44C0C"/>
  </w:style>
  <w:style w:type="paragraph" w:customStyle="1" w:styleId="3364D99B114546E1B935F52E85EE6D4F">
    <w:name w:val="3364D99B114546E1B935F52E85EE6D4F"/>
    <w:rsid w:val="00F44C0C"/>
  </w:style>
  <w:style w:type="paragraph" w:customStyle="1" w:styleId="5A429522D00F4CAA90629DF3392ED2D6">
    <w:name w:val="5A429522D00F4CAA90629DF3392ED2D6"/>
    <w:rsid w:val="00F44C0C"/>
  </w:style>
  <w:style w:type="paragraph" w:customStyle="1" w:styleId="5B7AB50A39304ADD81579E53E5BCCB37">
    <w:name w:val="5B7AB50A39304ADD81579E53E5BCCB37"/>
    <w:rsid w:val="00F44C0C"/>
  </w:style>
  <w:style w:type="paragraph" w:customStyle="1" w:styleId="6C8A3093765941C78A5A714FA3723B8D">
    <w:name w:val="6C8A3093765941C78A5A714FA3723B8D"/>
    <w:rsid w:val="00F44C0C"/>
  </w:style>
  <w:style w:type="paragraph" w:customStyle="1" w:styleId="27B66D7E2A87460089BAF66789DD805A">
    <w:name w:val="27B66D7E2A87460089BAF66789DD805A"/>
    <w:rsid w:val="00F44C0C"/>
  </w:style>
  <w:style w:type="paragraph" w:customStyle="1" w:styleId="2B15C844065C425780DD3B9EE1D35AEB">
    <w:name w:val="2B15C844065C425780DD3B9EE1D35AEB"/>
    <w:rsid w:val="00F44C0C"/>
  </w:style>
  <w:style w:type="paragraph" w:customStyle="1" w:styleId="8CADFC8777854A57BF3A0AEFC65B7E8E">
    <w:name w:val="8CADFC8777854A57BF3A0AEFC65B7E8E"/>
    <w:rsid w:val="00F44C0C"/>
  </w:style>
  <w:style w:type="paragraph" w:customStyle="1" w:styleId="091BE8E2C70A4F749C679B3C7F0419F1">
    <w:name w:val="091BE8E2C70A4F749C679B3C7F0419F1"/>
    <w:rsid w:val="00F44C0C"/>
  </w:style>
  <w:style w:type="paragraph" w:customStyle="1" w:styleId="A29C81DA0B4242869B5685260E6EA4A1">
    <w:name w:val="A29C81DA0B4242869B5685260E6EA4A1"/>
    <w:rsid w:val="00F44C0C"/>
  </w:style>
  <w:style w:type="paragraph" w:customStyle="1" w:styleId="B4DFA4530C344A2E93D221CF2C873B34">
    <w:name w:val="B4DFA4530C344A2E93D221CF2C873B34"/>
    <w:rsid w:val="00F44C0C"/>
  </w:style>
  <w:style w:type="paragraph" w:customStyle="1" w:styleId="5284CE749C3549919DDFC836750FB762">
    <w:name w:val="5284CE749C3549919DDFC836750FB762"/>
    <w:rsid w:val="00F44C0C"/>
  </w:style>
  <w:style w:type="paragraph" w:customStyle="1" w:styleId="95D2CA19609C461DAF3DB3545E01423C">
    <w:name w:val="95D2CA19609C461DAF3DB3545E01423C"/>
    <w:rsid w:val="00F44C0C"/>
  </w:style>
  <w:style w:type="paragraph" w:customStyle="1" w:styleId="4874429668A2402CA85AEAB37F29582D">
    <w:name w:val="4874429668A2402CA85AEAB37F29582D"/>
    <w:rsid w:val="00F44C0C"/>
  </w:style>
  <w:style w:type="paragraph" w:customStyle="1" w:styleId="40398E0FF7F44F6FBC41FD0ECFA924FB">
    <w:name w:val="40398E0FF7F44F6FBC41FD0ECFA924FB"/>
    <w:rsid w:val="00F44C0C"/>
  </w:style>
  <w:style w:type="paragraph" w:customStyle="1" w:styleId="1BEA9C7D8C02415F92304F7474ACDD86">
    <w:name w:val="1BEA9C7D8C02415F92304F7474ACDD86"/>
    <w:rsid w:val="00F44C0C"/>
  </w:style>
  <w:style w:type="paragraph" w:customStyle="1" w:styleId="5F2D4DDA25254A87ACC519944F2C415E">
    <w:name w:val="5F2D4DDA25254A87ACC519944F2C415E"/>
    <w:rsid w:val="00F44C0C"/>
  </w:style>
  <w:style w:type="paragraph" w:customStyle="1" w:styleId="5026504330A5451791AE89B37E933988">
    <w:name w:val="5026504330A5451791AE89B37E933988"/>
    <w:rsid w:val="00F44C0C"/>
  </w:style>
  <w:style w:type="paragraph" w:customStyle="1" w:styleId="A80804E5BF804CE982C37696F4F4B293">
    <w:name w:val="A80804E5BF804CE982C37696F4F4B293"/>
    <w:rsid w:val="00F44C0C"/>
  </w:style>
  <w:style w:type="paragraph" w:customStyle="1" w:styleId="69293C39C69D4FFAA72C012172F49461">
    <w:name w:val="69293C39C69D4FFAA72C012172F49461"/>
    <w:rsid w:val="00F44C0C"/>
  </w:style>
  <w:style w:type="paragraph" w:customStyle="1" w:styleId="3114DDB60B164B518A6E3A82594075E0">
    <w:name w:val="3114DDB60B164B518A6E3A82594075E0"/>
    <w:rsid w:val="00F44C0C"/>
  </w:style>
  <w:style w:type="paragraph" w:customStyle="1" w:styleId="29B00D4E7E0F43A0924BA810A8BE392E">
    <w:name w:val="29B00D4E7E0F43A0924BA810A8BE392E"/>
    <w:rsid w:val="00F44C0C"/>
  </w:style>
  <w:style w:type="paragraph" w:customStyle="1" w:styleId="B3FFC9F466E0431980205ADB62FE7D33">
    <w:name w:val="B3FFC9F466E0431980205ADB62FE7D33"/>
    <w:rsid w:val="00F44C0C"/>
  </w:style>
  <w:style w:type="paragraph" w:customStyle="1" w:styleId="B27BDB52B056463EB8674EA9624F8B5C">
    <w:name w:val="B27BDB52B056463EB8674EA9624F8B5C"/>
    <w:rsid w:val="00F44C0C"/>
  </w:style>
  <w:style w:type="paragraph" w:customStyle="1" w:styleId="033846678BA747909C12465F1572113F">
    <w:name w:val="033846678BA747909C12465F1572113F"/>
    <w:rsid w:val="00F44C0C"/>
  </w:style>
  <w:style w:type="paragraph" w:customStyle="1" w:styleId="503CBD11E0054261B2879E9FF880A32C">
    <w:name w:val="503CBD11E0054261B2879E9FF880A32C"/>
    <w:rsid w:val="00F44C0C"/>
  </w:style>
  <w:style w:type="paragraph" w:customStyle="1" w:styleId="5BC852A7CA7C4F658C82359FAD65CB13">
    <w:name w:val="5BC852A7CA7C4F658C82359FAD65CB13"/>
    <w:rsid w:val="00F44C0C"/>
  </w:style>
  <w:style w:type="paragraph" w:customStyle="1" w:styleId="B702D3C384EA4A46B437A9382D07660B">
    <w:name w:val="B702D3C384EA4A46B437A9382D07660B"/>
    <w:rsid w:val="00F44C0C"/>
  </w:style>
  <w:style w:type="paragraph" w:customStyle="1" w:styleId="CA9CA6972EF14AAE9EF3182EA649E1F4">
    <w:name w:val="CA9CA6972EF14AAE9EF3182EA649E1F4"/>
    <w:rsid w:val="00F44C0C"/>
  </w:style>
  <w:style w:type="paragraph" w:customStyle="1" w:styleId="A316CCE7B3C7422789686DBD08111693">
    <w:name w:val="A316CCE7B3C7422789686DBD08111693"/>
    <w:rsid w:val="00F44C0C"/>
  </w:style>
  <w:style w:type="paragraph" w:customStyle="1" w:styleId="EAA0564B6C164D83917F042BD9458A13">
    <w:name w:val="EAA0564B6C164D83917F042BD9458A13"/>
    <w:rsid w:val="00F44C0C"/>
  </w:style>
  <w:style w:type="paragraph" w:customStyle="1" w:styleId="D5F68EA7C2FC413A9C137B93BB03F08B">
    <w:name w:val="D5F68EA7C2FC413A9C137B93BB03F08B"/>
    <w:rsid w:val="00F44C0C"/>
  </w:style>
  <w:style w:type="paragraph" w:customStyle="1" w:styleId="1F0A13E1D01542E587975BC9C2E4D7EE">
    <w:name w:val="1F0A13E1D01542E587975BC9C2E4D7EE"/>
    <w:rsid w:val="00F44C0C"/>
  </w:style>
  <w:style w:type="paragraph" w:customStyle="1" w:styleId="E5D0DBEA7E004378844CC0C0C957E7B9">
    <w:name w:val="E5D0DBEA7E004378844CC0C0C957E7B9"/>
    <w:rsid w:val="00F44C0C"/>
  </w:style>
  <w:style w:type="paragraph" w:customStyle="1" w:styleId="C1130711D63B4B1C921A49310BBEBC29">
    <w:name w:val="C1130711D63B4B1C921A49310BBEBC29"/>
    <w:rsid w:val="00F44C0C"/>
  </w:style>
  <w:style w:type="paragraph" w:customStyle="1" w:styleId="6DE4729794614613A8EEA5B55100DD73">
    <w:name w:val="6DE4729794614613A8EEA5B55100DD73"/>
    <w:rsid w:val="00F44C0C"/>
  </w:style>
  <w:style w:type="paragraph" w:customStyle="1" w:styleId="AE7BA11A45F84E5F9DA0E007C1C38EA1">
    <w:name w:val="AE7BA11A45F84E5F9DA0E007C1C38EA1"/>
    <w:rsid w:val="00F44C0C"/>
  </w:style>
  <w:style w:type="paragraph" w:customStyle="1" w:styleId="76997B53A7864291A31F6BB32C182063">
    <w:name w:val="76997B53A7864291A31F6BB32C182063"/>
    <w:rsid w:val="00F44C0C"/>
  </w:style>
  <w:style w:type="paragraph" w:customStyle="1" w:styleId="5459EE8A2D454FCDB85E26C03BC3C192">
    <w:name w:val="5459EE8A2D454FCDB85E26C03BC3C192"/>
    <w:rsid w:val="00F44C0C"/>
  </w:style>
  <w:style w:type="paragraph" w:customStyle="1" w:styleId="D7351F0D33C140299C3E52E57CF5B2E2">
    <w:name w:val="D7351F0D33C140299C3E52E57CF5B2E2"/>
    <w:rsid w:val="00F44C0C"/>
  </w:style>
  <w:style w:type="paragraph" w:customStyle="1" w:styleId="156A16A9F00C4AEFBC6796B8EB69B94B">
    <w:name w:val="156A16A9F00C4AEFBC6796B8EB69B94B"/>
    <w:rsid w:val="00F44C0C"/>
  </w:style>
  <w:style w:type="paragraph" w:customStyle="1" w:styleId="BB988FEE789C4C3580719C89F2D08A8B">
    <w:name w:val="BB988FEE789C4C3580719C89F2D08A8B"/>
    <w:rsid w:val="00F44C0C"/>
  </w:style>
  <w:style w:type="paragraph" w:customStyle="1" w:styleId="BBCB5B5F6A00460D82BE47B0A6E9C5A1">
    <w:name w:val="BBCB5B5F6A00460D82BE47B0A6E9C5A1"/>
    <w:rsid w:val="00F44C0C"/>
  </w:style>
  <w:style w:type="paragraph" w:customStyle="1" w:styleId="7E27ACB98DEB4222B1867F97D291CC0E">
    <w:name w:val="7E27ACB98DEB4222B1867F97D291CC0E"/>
    <w:rsid w:val="00F44C0C"/>
  </w:style>
  <w:style w:type="paragraph" w:customStyle="1" w:styleId="BF58E694F7A54B3B8F7FBA269FC2EC0E">
    <w:name w:val="BF58E694F7A54B3B8F7FBA269FC2EC0E"/>
    <w:rsid w:val="00F44C0C"/>
  </w:style>
  <w:style w:type="paragraph" w:customStyle="1" w:styleId="256E65AF27FA4394B8306020C4B4CAF9">
    <w:name w:val="256E65AF27FA4394B8306020C4B4CAF9"/>
    <w:rsid w:val="00F44C0C"/>
  </w:style>
  <w:style w:type="paragraph" w:customStyle="1" w:styleId="ACA9F461DA384B2B8B531D7EC87967C5">
    <w:name w:val="ACA9F461DA384B2B8B531D7EC87967C5"/>
    <w:rsid w:val="00F44C0C"/>
  </w:style>
  <w:style w:type="paragraph" w:customStyle="1" w:styleId="D46DF8A1D2CB44D4B6AC44871BABC196">
    <w:name w:val="D46DF8A1D2CB44D4B6AC44871BABC196"/>
    <w:rsid w:val="00F44C0C"/>
  </w:style>
  <w:style w:type="paragraph" w:customStyle="1" w:styleId="C3CB306B25C14306960A1BF4CDB2BF89">
    <w:name w:val="C3CB306B25C14306960A1BF4CDB2BF89"/>
    <w:rsid w:val="005D751D"/>
  </w:style>
  <w:style w:type="paragraph" w:customStyle="1" w:styleId="A559523E2B63417099D6155A871ADA7C">
    <w:name w:val="A559523E2B63417099D6155A871ADA7C"/>
    <w:rsid w:val="005D751D"/>
  </w:style>
  <w:style w:type="paragraph" w:customStyle="1" w:styleId="71BFC25E2D9D4388A1BBA0DBE81AA856">
    <w:name w:val="71BFC25E2D9D4388A1BBA0DBE81AA856"/>
    <w:rsid w:val="005D751D"/>
  </w:style>
  <w:style w:type="paragraph" w:customStyle="1" w:styleId="35FF237B3D134E19AE4E55DD5B0477C4">
    <w:name w:val="35FF237B3D134E19AE4E55DD5B0477C4"/>
    <w:rsid w:val="005D751D"/>
  </w:style>
  <w:style w:type="paragraph" w:customStyle="1" w:styleId="2CE0307A5800446AB55FBA839749944D">
    <w:name w:val="2CE0307A5800446AB55FBA839749944D"/>
    <w:rsid w:val="005D751D"/>
  </w:style>
  <w:style w:type="paragraph" w:customStyle="1" w:styleId="4B599AD3FE4047DC864602544B8ABEB1">
    <w:name w:val="4B599AD3FE4047DC864602544B8ABEB1"/>
    <w:rsid w:val="005D751D"/>
  </w:style>
  <w:style w:type="paragraph" w:customStyle="1" w:styleId="2F9603212BAA4392A8C71CA77B0BEA6D">
    <w:name w:val="2F9603212BAA4392A8C71CA77B0BEA6D"/>
    <w:rsid w:val="005D751D"/>
  </w:style>
  <w:style w:type="paragraph" w:customStyle="1" w:styleId="AE56EA7EEFFA4E4BBFEDF528033DDAE0">
    <w:name w:val="AE56EA7EEFFA4E4BBFEDF528033DDAE0"/>
    <w:rsid w:val="005D751D"/>
  </w:style>
  <w:style w:type="paragraph" w:customStyle="1" w:styleId="398258A3241242208ECCC1726B7B8606">
    <w:name w:val="398258A3241242208ECCC1726B7B8606"/>
    <w:rsid w:val="005D751D"/>
  </w:style>
  <w:style w:type="paragraph" w:customStyle="1" w:styleId="DE5CAAF86AD64110AA4C8B72CB4DA882">
    <w:name w:val="DE5CAAF86AD64110AA4C8B72CB4DA882"/>
    <w:rsid w:val="005D751D"/>
  </w:style>
  <w:style w:type="paragraph" w:customStyle="1" w:styleId="96911846E327487DBC2547C56C61719C">
    <w:name w:val="96911846E327487DBC2547C56C61719C"/>
    <w:rsid w:val="005D751D"/>
  </w:style>
  <w:style w:type="paragraph" w:customStyle="1" w:styleId="E265C1EAEBAC447DBB6308D4975D3A42">
    <w:name w:val="E265C1EAEBAC447DBB6308D4975D3A42"/>
    <w:rsid w:val="005D751D"/>
  </w:style>
  <w:style w:type="paragraph" w:customStyle="1" w:styleId="4333224679BD485CA3DA94A65949B7EF">
    <w:name w:val="4333224679BD485CA3DA94A65949B7EF"/>
    <w:rsid w:val="005D751D"/>
  </w:style>
  <w:style w:type="paragraph" w:customStyle="1" w:styleId="6E1B064339724F5CB6A41BBB11B8149E">
    <w:name w:val="6E1B064339724F5CB6A41BBB11B8149E"/>
    <w:rsid w:val="005D751D"/>
  </w:style>
  <w:style w:type="paragraph" w:customStyle="1" w:styleId="21615F350AA342DE92EDAB0ADC01F100">
    <w:name w:val="21615F350AA342DE92EDAB0ADC01F100"/>
    <w:rsid w:val="005D751D"/>
  </w:style>
  <w:style w:type="paragraph" w:customStyle="1" w:styleId="036FD0A9B76D478EBA0E9A33D8F5D2E8">
    <w:name w:val="036FD0A9B76D478EBA0E9A33D8F5D2E8"/>
    <w:rsid w:val="005D751D"/>
  </w:style>
  <w:style w:type="paragraph" w:customStyle="1" w:styleId="19AA2F7DAB804F83A6BFC68535135B57">
    <w:name w:val="19AA2F7DAB804F83A6BFC68535135B57"/>
    <w:rsid w:val="005D751D"/>
  </w:style>
  <w:style w:type="paragraph" w:customStyle="1" w:styleId="8D18BF242C1E472882247C9A0AA73688">
    <w:name w:val="8D18BF242C1E472882247C9A0AA73688"/>
    <w:rsid w:val="005D751D"/>
  </w:style>
  <w:style w:type="paragraph" w:customStyle="1" w:styleId="A4EDE9C4AA7C40AC8B4CA90049C8E8EF">
    <w:name w:val="A4EDE9C4AA7C40AC8B4CA90049C8E8EF"/>
    <w:rsid w:val="005D751D"/>
  </w:style>
  <w:style w:type="paragraph" w:customStyle="1" w:styleId="1DD37FEC52304367AB95557B97251871">
    <w:name w:val="1DD37FEC52304367AB95557B97251871"/>
    <w:rsid w:val="005D751D"/>
  </w:style>
  <w:style w:type="paragraph" w:customStyle="1" w:styleId="AE9E7902AB224D21B422D225CBFE6906">
    <w:name w:val="AE9E7902AB224D21B422D225CBFE6906"/>
    <w:rsid w:val="005D751D"/>
  </w:style>
  <w:style w:type="paragraph" w:customStyle="1" w:styleId="B1E9E4553B6B4DA5BF7D69863E70DD13">
    <w:name w:val="B1E9E4553B6B4DA5BF7D69863E70DD13"/>
    <w:rsid w:val="005D751D"/>
  </w:style>
  <w:style w:type="paragraph" w:customStyle="1" w:styleId="12E3793CF8304331A79A9A5AD45CB814">
    <w:name w:val="12E3793CF8304331A79A9A5AD45CB814"/>
    <w:rsid w:val="005D751D"/>
  </w:style>
  <w:style w:type="paragraph" w:customStyle="1" w:styleId="4475780ABB1C4C00A2F909B1778F0F82">
    <w:name w:val="4475780ABB1C4C00A2F909B1778F0F82"/>
    <w:rsid w:val="005D751D"/>
  </w:style>
  <w:style w:type="paragraph" w:customStyle="1" w:styleId="AF1CE5629DCA4AC49FA8715C049D5575">
    <w:name w:val="AF1CE5629DCA4AC49FA8715C049D5575"/>
    <w:rsid w:val="005D751D"/>
  </w:style>
  <w:style w:type="paragraph" w:customStyle="1" w:styleId="36D7DA13BD4D49DE95D9058ED00480EE">
    <w:name w:val="36D7DA13BD4D49DE95D9058ED00480EE"/>
    <w:rsid w:val="005D751D"/>
  </w:style>
  <w:style w:type="paragraph" w:customStyle="1" w:styleId="500AE003159E4C8F9ACB0E7DD2FD2B8C">
    <w:name w:val="500AE003159E4C8F9ACB0E7DD2FD2B8C"/>
    <w:rsid w:val="005D751D"/>
  </w:style>
  <w:style w:type="paragraph" w:customStyle="1" w:styleId="8CD0D8DFCC7D4F7FBD0CFE1BEC46AA55">
    <w:name w:val="8CD0D8DFCC7D4F7FBD0CFE1BEC46AA55"/>
    <w:rsid w:val="005D751D"/>
  </w:style>
  <w:style w:type="paragraph" w:customStyle="1" w:styleId="0563B964E6BF43F6BD6B933CD6F1BBAD">
    <w:name w:val="0563B964E6BF43F6BD6B933CD6F1BBAD"/>
    <w:rsid w:val="005D751D"/>
  </w:style>
  <w:style w:type="paragraph" w:customStyle="1" w:styleId="C266DA47889244818BBB1EAC123EC5B8">
    <w:name w:val="C266DA47889244818BBB1EAC123EC5B8"/>
    <w:rsid w:val="005D751D"/>
  </w:style>
  <w:style w:type="paragraph" w:customStyle="1" w:styleId="6D32ADF02548481086A30CA72A39B218">
    <w:name w:val="6D32ADF02548481086A30CA72A39B218"/>
    <w:rsid w:val="005D751D"/>
  </w:style>
  <w:style w:type="paragraph" w:customStyle="1" w:styleId="48ADF84488074A2388BE1698B2E8E7AE">
    <w:name w:val="48ADF84488074A2388BE1698B2E8E7AE"/>
    <w:rsid w:val="005D751D"/>
  </w:style>
  <w:style w:type="paragraph" w:customStyle="1" w:styleId="3411F0DF74214A19BF1149FB2BAFA005">
    <w:name w:val="3411F0DF74214A19BF1149FB2BAFA005"/>
    <w:rsid w:val="005D751D"/>
  </w:style>
  <w:style w:type="paragraph" w:customStyle="1" w:styleId="FB769F1DF387453986E19BBAB1EE2A69">
    <w:name w:val="FB769F1DF387453986E19BBAB1EE2A69"/>
    <w:rsid w:val="005D751D"/>
  </w:style>
  <w:style w:type="paragraph" w:customStyle="1" w:styleId="C4B257C70E1D481D97058C0FCF05BDAD">
    <w:name w:val="C4B257C70E1D481D97058C0FCF05BDAD"/>
    <w:rsid w:val="005D751D"/>
  </w:style>
  <w:style w:type="paragraph" w:customStyle="1" w:styleId="560DBFFCB02E4EDAB4214AD7FFE37DFC">
    <w:name w:val="560DBFFCB02E4EDAB4214AD7FFE37DFC"/>
    <w:rsid w:val="005D751D"/>
  </w:style>
  <w:style w:type="paragraph" w:customStyle="1" w:styleId="0D34D852B7BA44F5AD6CACE5294A502A">
    <w:name w:val="0D34D852B7BA44F5AD6CACE5294A502A"/>
    <w:rsid w:val="00AE3BCD"/>
  </w:style>
  <w:style w:type="paragraph" w:customStyle="1" w:styleId="BB83D64C7E7B4EF394DB3D3A1D98F615">
    <w:name w:val="BB83D64C7E7B4EF394DB3D3A1D98F615"/>
    <w:rsid w:val="00AE3BCD"/>
  </w:style>
  <w:style w:type="paragraph" w:customStyle="1" w:styleId="DC03E20C54B64822BC64D24BF258F8D0">
    <w:name w:val="DC03E20C54B64822BC64D24BF258F8D0"/>
    <w:rsid w:val="00AE3BCD"/>
  </w:style>
  <w:style w:type="paragraph" w:customStyle="1" w:styleId="2C7EE409EDC445209CD01D45503C35FE">
    <w:name w:val="2C7EE409EDC445209CD01D45503C35FE"/>
    <w:rsid w:val="00AE3BCD"/>
  </w:style>
  <w:style w:type="paragraph" w:customStyle="1" w:styleId="BCCD094C414342869B8546307B06EBFE">
    <w:name w:val="BCCD094C414342869B8546307B06EBFE"/>
    <w:rsid w:val="00AE3BCD"/>
  </w:style>
  <w:style w:type="paragraph" w:customStyle="1" w:styleId="04EA280003C34EAFB35BAC80EACCB090">
    <w:name w:val="04EA280003C34EAFB35BAC80EACCB090"/>
    <w:rsid w:val="00AE3BCD"/>
  </w:style>
  <w:style w:type="paragraph" w:customStyle="1" w:styleId="2A6A2402E0434FAE894913AF6FAF7CA0">
    <w:name w:val="2A6A2402E0434FAE894913AF6FAF7CA0"/>
    <w:rsid w:val="00AE3BCD"/>
  </w:style>
  <w:style w:type="paragraph" w:customStyle="1" w:styleId="61C1786C6BF04BF8B1AD0A6D08D92B7D">
    <w:name w:val="61C1786C6BF04BF8B1AD0A6D08D92B7D"/>
    <w:rsid w:val="00AE3BCD"/>
  </w:style>
  <w:style w:type="paragraph" w:customStyle="1" w:styleId="681B8D82359A43A3AB97DE1B0D7DD3C3">
    <w:name w:val="681B8D82359A43A3AB97DE1B0D7DD3C3"/>
    <w:rsid w:val="00AE3BCD"/>
  </w:style>
  <w:style w:type="paragraph" w:customStyle="1" w:styleId="7B9A23494F4B4F7393FE55692B0CEF14">
    <w:name w:val="7B9A23494F4B4F7393FE55692B0CEF14"/>
    <w:rsid w:val="00AE3BCD"/>
  </w:style>
  <w:style w:type="paragraph" w:customStyle="1" w:styleId="20325C6C0279452993E76E9CF1DFE1DB">
    <w:name w:val="20325C6C0279452993E76E9CF1DFE1DB"/>
    <w:rsid w:val="00AE3BCD"/>
  </w:style>
  <w:style w:type="paragraph" w:customStyle="1" w:styleId="3DCCB5CB0F134BF19CE4BE09CBAE1B28">
    <w:name w:val="3DCCB5CB0F134BF19CE4BE09CBAE1B28"/>
    <w:rsid w:val="00AE3BCD"/>
  </w:style>
  <w:style w:type="paragraph" w:customStyle="1" w:styleId="E865D0DA2C1C4EE4BC3304A4D4ED872E">
    <w:name w:val="E865D0DA2C1C4EE4BC3304A4D4ED872E"/>
    <w:rsid w:val="00AE3BCD"/>
  </w:style>
  <w:style w:type="paragraph" w:customStyle="1" w:styleId="0551C09EFD3748D9A7E8D0E0EA7F7745">
    <w:name w:val="0551C09EFD3748D9A7E8D0E0EA7F7745"/>
    <w:rsid w:val="00AE3BCD"/>
  </w:style>
  <w:style w:type="paragraph" w:customStyle="1" w:styleId="183C4B10655840B7862B249678E423B6">
    <w:name w:val="183C4B10655840B7862B249678E423B6"/>
    <w:rsid w:val="00AE3BCD"/>
  </w:style>
  <w:style w:type="paragraph" w:customStyle="1" w:styleId="B83D4525951C4BD0A071FA4739DF09D2">
    <w:name w:val="B83D4525951C4BD0A071FA4739DF09D2"/>
    <w:rsid w:val="00AE3BCD"/>
  </w:style>
  <w:style w:type="paragraph" w:customStyle="1" w:styleId="E3181E298F7E4431817B0DD58C93A622">
    <w:name w:val="E3181E298F7E4431817B0DD58C93A622"/>
    <w:rsid w:val="00AE3BCD"/>
  </w:style>
  <w:style w:type="paragraph" w:customStyle="1" w:styleId="FE5D7EFEE9F94CD79B89337D447E425D">
    <w:name w:val="FE5D7EFEE9F94CD79B89337D447E425D"/>
    <w:rsid w:val="00AE3BCD"/>
  </w:style>
  <w:style w:type="paragraph" w:customStyle="1" w:styleId="9B5ADF5E6DD3494290D41A67532F82B1">
    <w:name w:val="9B5ADF5E6DD3494290D41A67532F82B1"/>
    <w:rsid w:val="00C366DB"/>
  </w:style>
  <w:style w:type="paragraph" w:customStyle="1" w:styleId="09296490CE724A38893583DD9231F32E">
    <w:name w:val="09296490CE724A38893583DD9231F32E"/>
    <w:rsid w:val="00C366DB"/>
  </w:style>
  <w:style w:type="paragraph" w:customStyle="1" w:styleId="CA34011FB5B0423993FA179F31C06039">
    <w:name w:val="CA34011FB5B0423993FA179F31C06039"/>
    <w:rsid w:val="00C366DB"/>
  </w:style>
  <w:style w:type="paragraph" w:customStyle="1" w:styleId="F3A26239F2564098951B43DF1497CA68">
    <w:name w:val="F3A26239F2564098951B43DF1497CA68"/>
    <w:rsid w:val="00C366DB"/>
  </w:style>
  <w:style w:type="paragraph" w:customStyle="1" w:styleId="AD4EE7AB6BFB4C66A90DE8069577FA5E">
    <w:name w:val="AD4EE7AB6BFB4C66A90DE8069577FA5E"/>
    <w:rsid w:val="00C366DB"/>
  </w:style>
  <w:style w:type="paragraph" w:customStyle="1" w:styleId="625587043538475884F0994466555B32">
    <w:name w:val="625587043538475884F0994466555B32"/>
    <w:rsid w:val="00C366DB"/>
  </w:style>
  <w:style w:type="paragraph" w:customStyle="1" w:styleId="889688DCF3C0405EB92803051EC77E78">
    <w:name w:val="889688DCF3C0405EB92803051EC77E78"/>
    <w:rsid w:val="00C366DB"/>
  </w:style>
  <w:style w:type="paragraph" w:customStyle="1" w:styleId="01DA6FB9EC8D4CA6A9EE8EE588044B27">
    <w:name w:val="01DA6FB9EC8D4CA6A9EE8EE588044B27"/>
    <w:rsid w:val="00C366DB"/>
  </w:style>
  <w:style w:type="paragraph" w:customStyle="1" w:styleId="DA27CB98B3434FA9AE5B77EED5086816">
    <w:name w:val="DA27CB98B3434FA9AE5B77EED5086816"/>
    <w:rsid w:val="00C366DB"/>
  </w:style>
  <w:style w:type="paragraph" w:customStyle="1" w:styleId="8EC65C46F1114AA2AC5FBC84FA641C17">
    <w:name w:val="8EC65C46F1114AA2AC5FBC84FA641C17"/>
    <w:rsid w:val="00C366DB"/>
  </w:style>
  <w:style w:type="paragraph" w:customStyle="1" w:styleId="4D047E272369421C97B6483C41539531">
    <w:name w:val="4D047E272369421C97B6483C41539531"/>
    <w:rsid w:val="00C366DB"/>
  </w:style>
  <w:style w:type="paragraph" w:customStyle="1" w:styleId="2568CEE4AF4A4CB2A3AF74C2A2075B12">
    <w:name w:val="2568CEE4AF4A4CB2A3AF74C2A2075B12"/>
    <w:rsid w:val="00C366DB"/>
  </w:style>
  <w:style w:type="paragraph" w:customStyle="1" w:styleId="5A5FB4247EB54BD8A1AE2A33C20B580E">
    <w:name w:val="5A5FB4247EB54BD8A1AE2A33C20B580E"/>
    <w:rsid w:val="00C366DB"/>
  </w:style>
  <w:style w:type="paragraph" w:customStyle="1" w:styleId="2C9DB3BBAEAC4A3F9E4E73FCA815587C">
    <w:name w:val="2C9DB3BBAEAC4A3F9E4E73FCA815587C"/>
    <w:rsid w:val="00C366DB"/>
  </w:style>
  <w:style w:type="paragraph" w:customStyle="1" w:styleId="56E0F8665E6A48B9BA9C4B21C597BFEE">
    <w:name w:val="56E0F8665E6A48B9BA9C4B21C597BFEE"/>
    <w:rsid w:val="00C366DB"/>
  </w:style>
  <w:style w:type="paragraph" w:customStyle="1" w:styleId="A4EC9C1C5CF942D39108EED244DA8554">
    <w:name w:val="A4EC9C1C5CF942D39108EED244DA8554"/>
    <w:rsid w:val="00C366DB"/>
  </w:style>
  <w:style w:type="paragraph" w:customStyle="1" w:styleId="FF01BE2DC28242ABB28A1B27D5A124AF">
    <w:name w:val="FF01BE2DC28242ABB28A1B27D5A124AF"/>
    <w:rsid w:val="00C366DB"/>
  </w:style>
  <w:style w:type="paragraph" w:customStyle="1" w:styleId="F7419213D0ED47DBB5C121EF12F7DCE4">
    <w:name w:val="F7419213D0ED47DBB5C121EF12F7DCE4"/>
    <w:rsid w:val="00C366DB"/>
  </w:style>
  <w:style w:type="paragraph" w:customStyle="1" w:styleId="86F930E9F84B47B79B9EE71C5F529BFE">
    <w:name w:val="86F930E9F84B47B79B9EE71C5F529BFE"/>
    <w:rsid w:val="00C366DB"/>
  </w:style>
  <w:style w:type="paragraph" w:customStyle="1" w:styleId="02C249EDF50C4A40A2F88F117ECED9F0">
    <w:name w:val="02C249EDF50C4A40A2F88F117ECED9F0"/>
    <w:rsid w:val="00C366DB"/>
  </w:style>
  <w:style w:type="paragraph" w:customStyle="1" w:styleId="FEA772B4CD69460BA94C4BF69E80CD12">
    <w:name w:val="FEA772B4CD69460BA94C4BF69E80CD12"/>
    <w:rsid w:val="00C366DB"/>
  </w:style>
  <w:style w:type="paragraph" w:customStyle="1" w:styleId="741D31BDAE614DEA8CDC37ADA430A490">
    <w:name w:val="741D31BDAE614DEA8CDC37ADA430A490"/>
    <w:rsid w:val="00C366DB"/>
  </w:style>
  <w:style w:type="paragraph" w:customStyle="1" w:styleId="D9F35B92145343A3A997A5DA75606233">
    <w:name w:val="D9F35B92145343A3A997A5DA75606233"/>
    <w:rsid w:val="00C366DB"/>
  </w:style>
  <w:style w:type="paragraph" w:customStyle="1" w:styleId="496484775B964ECA82715418E0C937B2">
    <w:name w:val="496484775B964ECA82715418E0C937B2"/>
    <w:rsid w:val="00C366DB"/>
  </w:style>
  <w:style w:type="paragraph" w:customStyle="1" w:styleId="4AC754DB53EE4A23B0CF2E7D9AE99C9C">
    <w:name w:val="4AC754DB53EE4A23B0CF2E7D9AE99C9C"/>
    <w:rsid w:val="00C366DB"/>
  </w:style>
  <w:style w:type="paragraph" w:customStyle="1" w:styleId="2EE25DE206444C5AAD18579E6C73C596">
    <w:name w:val="2EE25DE206444C5AAD18579E6C73C596"/>
    <w:rsid w:val="00C366DB"/>
  </w:style>
  <w:style w:type="paragraph" w:customStyle="1" w:styleId="A023D86F501C442582A9CD26B6B8C028">
    <w:name w:val="A023D86F501C442582A9CD26B6B8C028"/>
    <w:rsid w:val="00C366DB"/>
  </w:style>
  <w:style w:type="paragraph" w:customStyle="1" w:styleId="CC62EBE252AD48A7B96E493E76280CF2">
    <w:name w:val="CC62EBE252AD48A7B96E493E76280CF2"/>
    <w:rsid w:val="002B5034"/>
  </w:style>
  <w:style w:type="paragraph" w:customStyle="1" w:styleId="A945C1E797F14B1D9F1326102DAB5786">
    <w:name w:val="A945C1E797F14B1D9F1326102DAB5786"/>
    <w:rsid w:val="002B5034"/>
  </w:style>
  <w:style w:type="paragraph" w:customStyle="1" w:styleId="F971536EDDC34D439CE7F7D15996B496">
    <w:name w:val="F971536EDDC34D439CE7F7D15996B496"/>
    <w:rsid w:val="002B5034"/>
  </w:style>
  <w:style w:type="paragraph" w:customStyle="1" w:styleId="9DE34FAC86C043EFB24746FD994686B2">
    <w:name w:val="9DE34FAC86C043EFB24746FD994686B2"/>
    <w:rsid w:val="002B5034"/>
  </w:style>
  <w:style w:type="paragraph" w:customStyle="1" w:styleId="22B992F4A37446628601B1B083DF8034">
    <w:name w:val="22B992F4A37446628601B1B083DF8034"/>
    <w:rsid w:val="002B5034"/>
  </w:style>
  <w:style w:type="paragraph" w:customStyle="1" w:styleId="DF44469AAE4A4BA1AB39D75CA67F01E1">
    <w:name w:val="DF44469AAE4A4BA1AB39D75CA67F01E1"/>
    <w:rsid w:val="002B5034"/>
  </w:style>
  <w:style w:type="paragraph" w:customStyle="1" w:styleId="1718F0AFEA8B4F9885BE000B9C8CA614">
    <w:name w:val="1718F0AFEA8B4F9885BE000B9C8CA614"/>
    <w:rsid w:val="002B5034"/>
  </w:style>
  <w:style w:type="paragraph" w:customStyle="1" w:styleId="6D460C16E33B46C08DD2EC51F7C8E298">
    <w:name w:val="6D460C16E33B46C08DD2EC51F7C8E298"/>
    <w:rsid w:val="002B5034"/>
  </w:style>
  <w:style w:type="paragraph" w:customStyle="1" w:styleId="E04708CE2A30485B95BEE8B859FBD41B">
    <w:name w:val="E04708CE2A30485B95BEE8B859FBD41B"/>
    <w:rsid w:val="002B5034"/>
  </w:style>
  <w:style w:type="paragraph" w:customStyle="1" w:styleId="082B4AB5B72648EF8F184999B2D494FC">
    <w:name w:val="082B4AB5B72648EF8F184999B2D494FC"/>
    <w:rsid w:val="002B5034"/>
  </w:style>
  <w:style w:type="paragraph" w:customStyle="1" w:styleId="9840A5713DE242C78D71D7B7420CCF51">
    <w:name w:val="9840A5713DE242C78D71D7B7420CCF51"/>
    <w:rsid w:val="002B5034"/>
  </w:style>
  <w:style w:type="paragraph" w:customStyle="1" w:styleId="3F680E2A0C194AF2B2E1F9A1D949FE42">
    <w:name w:val="3F680E2A0C194AF2B2E1F9A1D949FE42"/>
    <w:rsid w:val="002B5034"/>
  </w:style>
  <w:style w:type="paragraph" w:customStyle="1" w:styleId="E5FA6FAE655B4CAC829C1550518F69DB">
    <w:name w:val="E5FA6FAE655B4CAC829C1550518F69DB"/>
    <w:rsid w:val="002B5034"/>
  </w:style>
  <w:style w:type="paragraph" w:customStyle="1" w:styleId="7DC600745CB94954ACDED724CD185095">
    <w:name w:val="7DC600745CB94954ACDED724CD185095"/>
    <w:rsid w:val="002B5034"/>
  </w:style>
  <w:style w:type="paragraph" w:customStyle="1" w:styleId="0A83EC821F2D4BE2924748785CC5BD0E">
    <w:name w:val="0A83EC821F2D4BE2924748785CC5BD0E"/>
    <w:rsid w:val="002B5034"/>
  </w:style>
  <w:style w:type="paragraph" w:customStyle="1" w:styleId="0418477AA8514EF18CAF21BB30209757">
    <w:name w:val="0418477AA8514EF18CAF21BB30209757"/>
    <w:rsid w:val="002B5034"/>
  </w:style>
  <w:style w:type="paragraph" w:customStyle="1" w:styleId="3976C9EDE8824CD98A626CD7B7F2D786">
    <w:name w:val="3976C9EDE8824CD98A626CD7B7F2D786"/>
    <w:rsid w:val="002B5034"/>
  </w:style>
  <w:style w:type="paragraph" w:customStyle="1" w:styleId="C678C5A1F6214F2FB76F56AAE2909D94">
    <w:name w:val="C678C5A1F6214F2FB76F56AAE2909D94"/>
    <w:rsid w:val="002B5034"/>
  </w:style>
  <w:style w:type="paragraph" w:customStyle="1" w:styleId="5DB3D57CFE004EA989C29577B4543819">
    <w:name w:val="5DB3D57CFE004EA989C29577B4543819"/>
    <w:rsid w:val="002B5034"/>
  </w:style>
  <w:style w:type="paragraph" w:customStyle="1" w:styleId="B15FE87B424543C0A40BD7301E860491">
    <w:name w:val="B15FE87B424543C0A40BD7301E860491"/>
    <w:rsid w:val="002B5034"/>
  </w:style>
  <w:style w:type="paragraph" w:customStyle="1" w:styleId="7050DC0F224449A6AE743D3881CB6385">
    <w:name w:val="7050DC0F224449A6AE743D3881CB6385"/>
    <w:rsid w:val="002B5034"/>
  </w:style>
  <w:style w:type="paragraph" w:customStyle="1" w:styleId="230C98C82A414F2C85E3717D7F1E3D48">
    <w:name w:val="230C98C82A414F2C85E3717D7F1E3D48"/>
    <w:rsid w:val="002B5034"/>
  </w:style>
  <w:style w:type="paragraph" w:customStyle="1" w:styleId="0B107BDC4F944D2AB32D06525A1972AD">
    <w:name w:val="0B107BDC4F944D2AB32D06525A1972AD"/>
    <w:rsid w:val="002B5034"/>
  </w:style>
  <w:style w:type="paragraph" w:customStyle="1" w:styleId="EB916A9834FC4F0EA0DA67B2698D3326">
    <w:name w:val="EB916A9834FC4F0EA0DA67B2698D3326"/>
    <w:rsid w:val="002B5034"/>
  </w:style>
  <w:style w:type="paragraph" w:customStyle="1" w:styleId="304C5C5FA06041F58373E4C80FA9E6EE">
    <w:name w:val="304C5C5FA06041F58373E4C80FA9E6EE"/>
    <w:rsid w:val="002B5034"/>
  </w:style>
  <w:style w:type="paragraph" w:customStyle="1" w:styleId="0FFE3C8BA4CD4F54A9F7107A46B49C7F">
    <w:name w:val="0FFE3C8BA4CD4F54A9F7107A46B49C7F"/>
    <w:rsid w:val="002B5034"/>
  </w:style>
  <w:style w:type="paragraph" w:customStyle="1" w:styleId="65972DF5871544E296A375354D47611A">
    <w:name w:val="65972DF5871544E296A375354D47611A"/>
    <w:rsid w:val="002B5034"/>
  </w:style>
  <w:style w:type="paragraph" w:customStyle="1" w:styleId="6DABB11A9D3F43FD904720D13FE0A890">
    <w:name w:val="6DABB11A9D3F43FD904720D13FE0A890"/>
    <w:rsid w:val="002B5034"/>
  </w:style>
  <w:style w:type="paragraph" w:customStyle="1" w:styleId="18D54D3F7BA249A09B8C01456A798C8B">
    <w:name w:val="18D54D3F7BA249A09B8C01456A798C8B"/>
    <w:rsid w:val="002B5034"/>
  </w:style>
  <w:style w:type="paragraph" w:customStyle="1" w:styleId="7A46DBD49BD5494F94F3F22C89284368">
    <w:name w:val="7A46DBD49BD5494F94F3F22C89284368"/>
    <w:rsid w:val="002B5034"/>
  </w:style>
  <w:style w:type="paragraph" w:customStyle="1" w:styleId="A6C8670F402745539D90BFF3130D8C72">
    <w:name w:val="A6C8670F402745539D90BFF3130D8C72"/>
    <w:rsid w:val="002B5034"/>
  </w:style>
  <w:style w:type="paragraph" w:customStyle="1" w:styleId="F25D9CB9B41A479DA1994ADAE1814CE0">
    <w:name w:val="F25D9CB9B41A479DA1994ADAE1814CE0"/>
    <w:rsid w:val="002B5034"/>
  </w:style>
  <w:style w:type="paragraph" w:customStyle="1" w:styleId="ECC382001B2A49C889D2DB6EE7010741">
    <w:name w:val="ECC382001B2A49C889D2DB6EE7010741"/>
    <w:rsid w:val="002B5034"/>
  </w:style>
  <w:style w:type="paragraph" w:customStyle="1" w:styleId="DE06BD0330E446A38C73E9C87C664629">
    <w:name w:val="DE06BD0330E446A38C73E9C87C664629"/>
    <w:rsid w:val="002B5034"/>
  </w:style>
  <w:style w:type="paragraph" w:customStyle="1" w:styleId="10215820A51A4E678012D131C7D5BAA0">
    <w:name w:val="10215820A51A4E678012D131C7D5BAA0"/>
    <w:rsid w:val="002B5034"/>
  </w:style>
  <w:style w:type="paragraph" w:customStyle="1" w:styleId="BC9CE0FA6205473E95C9525D26D554B8">
    <w:name w:val="BC9CE0FA6205473E95C9525D26D554B8"/>
    <w:rsid w:val="002B5034"/>
  </w:style>
  <w:style w:type="paragraph" w:customStyle="1" w:styleId="E52BD9A5EE464F6DBB5CCBF69D06CAFC">
    <w:name w:val="E52BD9A5EE464F6DBB5CCBF69D06CAFC"/>
    <w:rsid w:val="002B5034"/>
  </w:style>
  <w:style w:type="paragraph" w:customStyle="1" w:styleId="5C5F2985B9BD49E39CF4F3888C41E37F">
    <w:name w:val="5C5F2985B9BD49E39CF4F3888C41E37F"/>
    <w:rsid w:val="002B5034"/>
  </w:style>
  <w:style w:type="paragraph" w:customStyle="1" w:styleId="B95847DFB498437A88F4ECFB55015B67">
    <w:name w:val="B95847DFB498437A88F4ECFB55015B67"/>
    <w:rsid w:val="002B5034"/>
  </w:style>
  <w:style w:type="paragraph" w:customStyle="1" w:styleId="9E9B5D45395B4AD09CB66901439ACA6A">
    <w:name w:val="9E9B5D45395B4AD09CB66901439ACA6A"/>
    <w:rsid w:val="002B5034"/>
  </w:style>
  <w:style w:type="paragraph" w:customStyle="1" w:styleId="E92B7EB10EFB475BA376C1880DA9A73B">
    <w:name w:val="E92B7EB10EFB475BA376C1880DA9A73B"/>
    <w:rsid w:val="002B5034"/>
  </w:style>
  <w:style w:type="paragraph" w:customStyle="1" w:styleId="48E0DAAE208848AAA30B569118F13D8F">
    <w:name w:val="48E0DAAE208848AAA30B569118F13D8F"/>
    <w:rsid w:val="002B5034"/>
  </w:style>
  <w:style w:type="paragraph" w:customStyle="1" w:styleId="1478B260668B43739B7BD93578327D4A">
    <w:name w:val="1478B260668B43739B7BD93578327D4A"/>
    <w:rsid w:val="002B5034"/>
  </w:style>
  <w:style w:type="paragraph" w:customStyle="1" w:styleId="CBACB9C9213A48A2B6EA075C2892CFEE">
    <w:name w:val="CBACB9C9213A48A2B6EA075C2892CFEE"/>
    <w:rsid w:val="002B5034"/>
  </w:style>
  <w:style w:type="paragraph" w:customStyle="1" w:styleId="F8E5D04BF60448F88F06699976327877">
    <w:name w:val="F8E5D04BF60448F88F06699976327877"/>
    <w:rsid w:val="002B5034"/>
  </w:style>
  <w:style w:type="paragraph" w:customStyle="1" w:styleId="A149032AB6C6462DB082E1BC93A138D5">
    <w:name w:val="A149032AB6C6462DB082E1BC93A138D5"/>
    <w:rsid w:val="002B5034"/>
  </w:style>
  <w:style w:type="paragraph" w:customStyle="1" w:styleId="D8C079CE4EB34F28A521BE008970FAE2">
    <w:name w:val="D8C079CE4EB34F28A521BE008970FAE2"/>
    <w:rsid w:val="002B5034"/>
  </w:style>
  <w:style w:type="paragraph" w:customStyle="1" w:styleId="39E9EC12C1D34B139D710EC2D537161C">
    <w:name w:val="39E9EC12C1D34B139D710EC2D537161C"/>
    <w:rsid w:val="002B5034"/>
  </w:style>
  <w:style w:type="paragraph" w:customStyle="1" w:styleId="D71C538B007B45D580EBF8C941298A62">
    <w:name w:val="D71C538B007B45D580EBF8C941298A62"/>
    <w:rsid w:val="002B5034"/>
  </w:style>
  <w:style w:type="paragraph" w:customStyle="1" w:styleId="DD8B36E06FAF43AC99C9022E675E4196">
    <w:name w:val="DD8B36E06FAF43AC99C9022E675E4196"/>
    <w:rsid w:val="002B5034"/>
  </w:style>
  <w:style w:type="paragraph" w:customStyle="1" w:styleId="80986E58D8C74C5391BD1A29B2666515">
    <w:name w:val="80986E58D8C74C5391BD1A29B2666515"/>
    <w:rsid w:val="002B5034"/>
  </w:style>
  <w:style w:type="paragraph" w:customStyle="1" w:styleId="6F6FC7264BE049249F5FFA9BB0BAEF49">
    <w:name w:val="6F6FC7264BE049249F5FFA9BB0BAEF49"/>
    <w:rsid w:val="002B5034"/>
  </w:style>
  <w:style w:type="paragraph" w:customStyle="1" w:styleId="6EC4010105544506AFE4A07BB27BB4DA">
    <w:name w:val="6EC4010105544506AFE4A07BB27BB4DA"/>
    <w:rsid w:val="002B5034"/>
  </w:style>
  <w:style w:type="paragraph" w:customStyle="1" w:styleId="896DE47C0BF84080B4BABD1963A4C578">
    <w:name w:val="896DE47C0BF84080B4BABD1963A4C578"/>
    <w:rsid w:val="002B5034"/>
  </w:style>
  <w:style w:type="paragraph" w:customStyle="1" w:styleId="BBCA73A280A74CECA1B54F9D266C4B55">
    <w:name w:val="BBCA73A280A74CECA1B54F9D266C4B55"/>
    <w:rsid w:val="002B5034"/>
  </w:style>
  <w:style w:type="paragraph" w:customStyle="1" w:styleId="41B704EA6A6248259E3643A79833FC15">
    <w:name w:val="41B704EA6A6248259E3643A79833FC15"/>
    <w:rsid w:val="002B5034"/>
  </w:style>
  <w:style w:type="paragraph" w:customStyle="1" w:styleId="653A0D1195A7403E8539F581A9761910">
    <w:name w:val="653A0D1195A7403E8539F581A9761910"/>
    <w:rsid w:val="002B5034"/>
  </w:style>
  <w:style w:type="paragraph" w:customStyle="1" w:styleId="93988FF6775540ED994F9CE7F250882B">
    <w:name w:val="93988FF6775540ED994F9CE7F250882B"/>
    <w:rsid w:val="002B5034"/>
  </w:style>
  <w:style w:type="paragraph" w:customStyle="1" w:styleId="7455EC1E58504203B98CBFD11CF58FBC">
    <w:name w:val="7455EC1E58504203B98CBFD11CF58FBC"/>
    <w:rsid w:val="002B5034"/>
  </w:style>
  <w:style w:type="paragraph" w:customStyle="1" w:styleId="8530BC691283460A86C8B2C228BDA6C4">
    <w:name w:val="8530BC691283460A86C8B2C228BDA6C4"/>
    <w:rsid w:val="002B5034"/>
  </w:style>
  <w:style w:type="paragraph" w:customStyle="1" w:styleId="B6E7DF7810234CE0B1716D0DC1AE8BF0">
    <w:name w:val="B6E7DF7810234CE0B1716D0DC1AE8BF0"/>
    <w:rsid w:val="002B5034"/>
  </w:style>
  <w:style w:type="paragraph" w:customStyle="1" w:styleId="1D9E499925F94E01B10AFB2F4CA5B6AF">
    <w:name w:val="1D9E499925F94E01B10AFB2F4CA5B6AF"/>
    <w:rsid w:val="002B5034"/>
  </w:style>
  <w:style w:type="paragraph" w:customStyle="1" w:styleId="FD1E6B3D99E9490F8A7FFA11938CBFAB">
    <w:name w:val="FD1E6B3D99E9490F8A7FFA11938CBFAB"/>
    <w:rsid w:val="002B5034"/>
  </w:style>
  <w:style w:type="paragraph" w:customStyle="1" w:styleId="08DE3DC10CEF47EAA899A30E69F6E705">
    <w:name w:val="08DE3DC10CEF47EAA899A30E69F6E705"/>
    <w:rsid w:val="00001516"/>
  </w:style>
  <w:style w:type="paragraph" w:customStyle="1" w:styleId="90A4C3431A944723B17A5DCE3C41B9FF">
    <w:name w:val="90A4C3431A944723B17A5DCE3C41B9FF"/>
    <w:rsid w:val="00001516"/>
  </w:style>
  <w:style w:type="paragraph" w:customStyle="1" w:styleId="EDDCDAE330DC49C69304FC43B7ED6244">
    <w:name w:val="EDDCDAE330DC49C69304FC43B7ED6244"/>
    <w:rsid w:val="00001516"/>
  </w:style>
  <w:style w:type="paragraph" w:customStyle="1" w:styleId="FF41C89CAF9D40328FCDC4C17AA5A89C">
    <w:name w:val="FF41C89CAF9D40328FCDC4C17AA5A89C"/>
    <w:rsid w:val="00001516"/>
  </w:style>
  <w:style w:type="paragraph" w:customStyle="1" w:styleId="68D185478F1049F7888267736AB1083C">
    <w:name w:val="68D185478F1049F7888267736AB1083C"/>
    <w:rsid w:val="00001516"/>
  </w:style>
  <w:style w:type="paragraph" w:customStyle="1" w:styleId="0242340828EA464CBC6A3EC6279759B8">
    <w:name w:val="0242340828EA464CBC6A3EC6279759B8"/>
    <w:rsid w:val="00001516"/>
  </w:style>
  <w:style w:type="paragraph" w:customStyle="1" w:styleId="226309439BE24F308C71B0B9801C1F52">
    <w:name w:val="226309439BE24F308C71B0B9801C1F52"/>
    <w:rsid w:val="00001516"/>
  </w:style>
  <w:style w:type="paragraph" w:customStyle="1" w:styleId="2ADCFD995F294322B5E9EECA7585E982">
    <w:name w:val="2ADCFD995F294322B5E9EECA7585E982"/>
    <w:rsid w:val="00001516"/>
  </w:style>
  <w:style w:type="paragraph" w:customStyle="1" w:styleId="8BA5FE831FD84FC4ABA7484D858CF78A">
    <w:name w:val="8BA5FE831FD84FC4ABA7484D858CF78A"/>
    <w:rsid w:val="00001516"/>
  </w:style>
  <w:style w:type="paragraph" w:customStyle="1" w:styleId="0788F30F8A2D4AB79A23654E717A14DA">
    <w:name w:val="0788F30F8A2D4AB79A23654E717A14DA"/>
    <w:rsid w:val="00001516"/>
  </w:style>
  <w:style w:type="paragraph" w:customStyle="1" w:styleId="4D3AEB4A524C4524950FE37C21AFEE49">
    <w:name w:val="4D3AEB4A524C4524950FE37C21AFEE49"/>
    <w:rsid w:val="00001516"/>
  </w:style>
  <w:style w:type="paragraph" w:customStyle="1" w:styleId="03900AB5E82040CAB73C5352D89E70BB">
    <w:name w:val="03900AB5E82040CAB73C5352D89E70BB"/>
    <w:rsid w:val="00001516"/>
  </w:style>
  <w:style w:type="paragraph" w:customStyle="1" w:styleId="A2110C746127430796813FF5138C6451">
    <w:name w:val="A2110C746127430796813FF5138C6451"/>
    <w:rsid w:val="00001516"/>
  </w:style>
  <w:style w:type="paragraph" w:customStyle="1" w:styleId="150050941DF54A75AD583DB2920E43F6">
    <w:name w:val="150050941DF54A75AD583DB2920E43F6"/>
    <w:rsid w:val="00001516"/>
  </w:style>
  <w:style w:type="paragraph" w:customStyle="1" w:styleId="BFBBE4613C894858B1F4364BD974E1F0">
    <w:name w:val="BFBBE4613C894858B1F4364BD974E1F0"/>
    <w:rsid w:val="00001516"/>
  </w:style>
  <w:style w:type="paragraph" w:customStyle="1" w:styleId="6CC6AE5640A247E6BE71C6C00AA1E76F">
    <w:name w:val="6CC6AE5640A247E6BE71C6C00AA1E76F"/>
    <w:rsid w:val="00001516"/>
  </w:style>
  <w:style w:type="paragraph" w:customStyle="1" w:styleId="F67313FD5F754D3F98321C4CA3C7D778">
    <w:name w:val="F67313FD5F754D3F98321C4CA3C7D778"/>
    <w:rsid w:val="00001516"/>
  </w:style>
  <w:style w:type="paragraph" w:customStyle="1" w:styleId="71BAD004493E4C4BAA507533F11BA4B2">
    <w:name w:val="71BAD004493E4C4BAA507533F11BA4B2"/>
    <w:rsid w:val="00001516"/>
  </w:style>
  <w:style w:type="paragraph" w:customStyle="1" w:styleId="F525293BA8A54C18996A1FC1BBC7A9DB">
    <w:name w:val="F525293BA8A54C18996A1FC1BBC7A9DB"/>
    <w:rsid w:val="00001516"/>
  </w:style>
  <w:style w:type="paragraph" w:customStyle="1" w:styleId="031C11374643401BAFD1459AC611D7B0">
    <w:name w:val="031C11374643401BAFD1459AC611D7B0"/>
    <w:rsid w:val="00001516"/>
  </w:style>
  <w:style w:type="paragraph" w:customStyle="1" w:styleId="688DC70202434F5AB9CECF2802E653C5">
    <w:name w:val="688DC70202434F5AB9CECF2802E653C5"/>
    <w:rsid w:val="00001516"/>
  </w:style>
  <w:style w:type="paragraph" w:customStyle="1" w:styleId="D22D92E4E0834104823E55F0A8BD5679">
    <w:name w:val="D22D92E4E0834104823E55F0A8BD5679"/>
    <w:rsid w:val="00001516"/>
  </w:style>
  <w:style w:type="paragraph" w:customStyle="1" w:styleId="FC7771BB7D7A496EAE64C1218B1C666C">
    <w:name w:val="FC7771BB7D7A496EAE64C1218B1C666C"/>
    <w:rsid w:val="00001516"/>
  </w:style>
  <w:style w:type="paragraph" w:customStyle="1" w:styleId="10693823969B462692DB8E045647614B">
    <w:name w:val="10693823969B462692DB8E045647614B"/>
    <w:rsid w:val="00001516"/>
  </w:style>
  <w:style w:type="paragraph" w:customStyle="1" w:styleId="E45C2A687B364603A40A6F3C73C6B83C">
    <w:name w:val="E45C2A687B364603A40A6F3C73C6B83C"/>
    <w:rsid w:val="00001516"/>
  </w:style>
  <w:style w:type="paragraph" w:customStyle="1" w:styleId="5DAF61522D404B3F94F00554D106BB42">
    <w:name w:val="5DAF61522D404B3F94F00554D106BB42"/>
    <w:rsid w:val="00001516"/>
  </w:style>
  <w:style w:type="paragraph" w:customStyle="1" w:styleId="ECBBF2394D6148ABB8B41B37D59B83E3">
    <w:name w:val="ECBBF2394D6148ABB8B41B37D59B83E3"/>
    <w:rsid w:val="00001516"/>
  </w:style>
  <w:style w:type="paragraph" w:customStyle="1" w:styleId="2E48127D90AA4C8AB047C2F8B0743A42">
    <w:name w:val="2E48127D90AA4C8AB047C2F8B0743A42"/>
    <w:rsid w:val="00001516"/>
  </w:style>
  <w:style w:type="paragraph" w:customStyle="1" w:styleId="D7BEA4EA5B9343A0833DE90DB628312D">
    <w:name w:val="D7BEA4EA5B9343A0833DE90DB628312D"/>
    <w:rsid w:val="00001516"/>
  </w:style>
  <w:style w:type="paragraph" w:customStyle="1" w:styleId="2D0421EDB72F45BB9C27F261AF69FD9C">
    <w:name w:val="2D0421EDB72F45BB9C27F261AF69FD9C"/>
    <w:rsid w:val="00001516"/>
  </w:style>
  <w:style w:type="paragraph" w:customStyle="1" w:styleId="89E3DA529946410C8304C30B3C5EC808">
    <w:name w:val="89E3DA529946410C8304C30B3C5EC808"/>
    <w:rsid w:val="00001516"/>
  </w:style>
  <w:style w:type="paragraph" w:customStyle="1" w:styleId="B91FA8608A414E629AAAF647FA28245C">
    <w:name w:val="B91FA8608A414E629AAAF647FA28245C"/>
    <w:rsid w:val="00001516"/>
  </w:style>
  <w:style w:type="paragraph" w:customStyle="1" w:styleId="A3CC859D92B745AFB02A27D47CF6F11F">
    <w:name w:val="A3CC859D92B745AFB02A27D47CF6F11F"/>
    <w:rsid w:val="00001516"/>
  </w:style>
  <w:style w:type="paragraph" w:customStyle="1" w:styleId="D12F9152D2FD484EAADDBB33162782B6">
    <w:name w:val="D12F9152D2FD484EAADDBB33162782B6"/>
    <w:rsid w:val="00001516"/>
  </w:style>
  <w:style w:type="paragraph" w:customStyle="1" w:styleId="568FCFED3E1F475E85E929DDA65BDAC5">
    <w:name w:val="568FCFED3E1F475E85E929DDA65BDAC5"/>
    <w:rsid w:val="00001516"/>
  </w:style>
  <w:style w:type="paragraph" w:customStyle="1" w:styleId="964BD6777DD4406CA6940191EA2C6313">
    <w:name w:val="964BD6777DD4406CA6940191EA2C6313"/>
    <w:rsid w:val="00001516"/>
  </w:style>
  <w:style w:type="paragraph" w:customStyle="1" w:styleId="FBD194DCC81248F8A35DCA008E4ECC3F">
    <w:name w:val="FBD194DCC81248F8A35DCA008E4ECC3F"/>
    <w:rsid w:val="00001516"/>
  </w:style>
  <w:style w:type="paragraph" w:customStyle="1" w:styleId="EF35BFC6D45046ADA7E7FB74CE66FA54">
    <w:name w:val="EF35BFC6D45046ADA7E7FB74CE66FA54"/>
    <w:rsid w:val="00001516"/>
  </w:style>
  <w:style w:type="paragraph" w:customStyle="1" w:styleId="4A1726E49DCA4E02B53443566D18972A">
    <w:name w:val="4A1726E49DCA4E02B53443566D18972A"/>
    <w:rsid w:val="00001516"/>
  </w:style>
  <w:style w:type="paragraph" w:customStyle="1" w:styleId="DBABD224570C4923B99792F141058A8D">
    <w:name w:val="DBABD224570C4923B99792F141058A8D"/>
    <w:rsid w:val="00001516"/>
  </w:style>
  <w:style w:type="paragraph" w:customStyle="1" w:styleId="8B1253EA9A0D455293B28ED1F3CA5B0C">
    <w:name w:val="8B1253EA9A0D455293B28ED1F3CA5B0C"/>
    <w:rsid w:val="00001516"/>
  </w:style>
  <w:style w:type="paragraph" w:customStyle="1" w:styleId="AE623D17CB154970A4E6EE2CD4D0D436">
    <w:name w:val="AE623D17CB154970A4E6EE2CD4D0D436"/>
    <w:rsid w:val="00001516"/>
  </w:style>
  <w:style w:type="paragraph" w:customStyle="1" w:styleId="1CD48354931C4ABA9B17A8A082FC844D">
    <w:name w:val="1CD48354931C4ABA9B17A8A082FC844D"/>
    <w:rsid w:val="00001516"/>
  </w:style>
  <w:style w:type="paragraph" w:customStyle="1" w:styleId="2E3505C6127E443B9C874D506ACFF67E">
    <w:name w:val="2E3505C6127E443B9C874D506ACFF67E"/>
    <w:rsid w:val="00001516"/>
  </w:style>
  <w:style w:type="paragraph" w:customStyle="1" w:styleId="43B76E3162AF448697C259C3E4B77A66">
    <w:name w:val="43B76E3162AF448697C259C3E4B77A66"/>
    <w:rsid w:val="00001516"/>
  </w:style>
  <w:style w:type="paragraph" w:customStyle="1" w:styleId="3C0E6B3B8DB6443B9AAC0EA5C59627A4">
    <w:name w:val="3C0E6B3B8DB6443B9AAC0EA5C59627A4"/>
    <w:rsid w:val="00001516"/>
  </w:style>
  <w:style w:type="paragraph" w:customStyle="1" w:styleId="A695E813766A4B7389139BDBD4CAEF1D">
    <w:name w:val="A695E813766A4B7389139BDBD4CAEF1D"/>
    <w:rsid w:val="00001516"/>
  </w:style>
  <w:style w:type="paragraph" w:customStyle="1" w:styleId="5BBB51A3C0E34DCFABCBA2AA3BC96804">
    <w:name w:val="5BBB51A3C0E34DCFABCBA2AA3BC96804"/>
    <w:rsid w:val="00001516"/>
  </w:style>
  <w:style w:type="paragraph" w:customStyle="1" w:styleId="9B2DF4F3AF7E4799B923E1FAAB592311">
    <w:name w:val="9B2DF4F3AF7E4799B923E1FAAB592311"/>
    <w:rsid w:val="00001516"/>
  </w:style>
  <w:style w:type="paragraph" w:customStyle="1" w:styleId="4F322D793B4D45A19C4A69246F58215F">
    <w:name w:val="4F322D793B4D45A19C4A69246F58215F"/>
    <w:rsid w:val="00001516"/>
  </w:style>
  <w:style w:type="paragraph" w:customStyle="1" w:styleId="ABFE831E18B54D5FBE440FB5F05EF8B2">
    <w:name w:val="ABFE831E18B54D5FBE440FB5F05EF8B2"/>
    <w:rsid w:val="00001516"/>
  </w:style>
  <w:style w:type="paragraph" w:customStyle="1" w:styleId="1FB2D84C4994467AB4A7F55E0F7C761B">
    <w:name w:val="1FB2D84C4994467AB4A7F55E0F7C761B"/>
    <w:rsid w:val="00001516"/>
  </w:style>
  <w:style w:type="paragraph" w:customStyle="1" w:styleId="8047D1E60E3B439598FD71C8C77369F0">
    <w:name w:val="8047D1E60E3B439598FD71C8C77369F0"/>
    <w:rsid w:val="00001516"/>
  </w:style>
  <w:style w:type="paragraph" w:customStyle="1" w:styleId="2B59BB77167E4674AA299851193F2E78">
    <w:name w:val="2B59BB77167E4674AA299851193F2E78"/>
    <w:rsid w:val="00001516"/>
  </w:style>
  <w:style w:type="paragraph" w:customStyle="1" w:styleId="A03C532C3853459A876E67C268A1881A">
    <w:name w:val="A03C532C3853459A876E67C268A1881A"/>
    <w:rsid w:val="00001516"/>
  </w:style>
  <w:style w:type="paragraph" w:customStyle="1" w:styleId="36F531538E6344759D34A69B057378B0">
    <w:name w:val="36F531538E6344759D34A69B057378B0"/>
    <w:rsid w:val="00001516"/>
  </w:style>
  <w:style w:type="paragraph" w:customStyle="1" w:styleId="6A56AA6E4C82433DA6380A698E843974">
    <w:name w:val="6A56AA6E4C82433DA6380A698E843974"/>
    <w:rsid w:val="00001516"/>
  </w:style>
  <w:style w:type="paragraph" w:customStyle="1" w:styleId="15B9BFF469C440829A540B32B3815F04">
    <w:name w:val="15B9BFF469C440829A540B32B3815F04"/>
    <w:rsid w:val="00001516"/>
  </w:style>
  <w:style w:type="paragraph" w:customStyle="1" w:styleId="9B43195CF5324EE595232A1A90954D3A">
    <w:name w:val="9B43195CF5324EE595232A1A90954D3A"/>
    <w:rsid w:val="00001516"/>
  </w:style>
  <w:style w:type="paragraph" w:customStyle="1" w:styleId="A19A0D67F7B048C99F52FEC33E747AF2">
    <w:name w:val="A19A0D67F7B048C99F52FEC33E747AF2"/>
    <w:rsid w:val="00001516"/>
  </w:style>
  <w:style w:type="paragraph" w:customStyle="1" w:styleId="34BA33A4167C48889A14ECC6CEE975B5">
    <w:name w:val="34BA33A4167C48889A14ECC6CEE975B5"/>
    <w:rsid w:val="00001516"/>
  </w:style>
  <w:style w:type="paragraph" w:customStyle="1" w:styleId="2FC66196D97F40C5B6959CCB759F08B0">
    <w:name w:val="2FC66196D97F40C5B6959CCB759F08B0"/>
    <w:rsid w:val="00001516"/>
  </w:style>
  <w:style w:type="paragraph" w:customStyle="1" w:styleId="7E7A1E2A8C8645F98B23541D124670AC">
    <w:name w:val="7E7A1E2A8C8645F98B23541D124670AC"/>
    <w:rsid w:val="00001516"/>
  </w:style>
  <w:style w:type="paragraph" w:customStyle="1" w:styleId="F2C9AD9D0FBB45588BE7151A07D65391">
    <w:name w:val="F2C9AD9D0FBB45588BE7151A07D65391"/>
    <w:rsid w:val="00001516"/>
  </w:style>
  <w:style w:type="paragraph" w:customStyle="1" w:styleId="A4D72E1F7A5743909E8B5314534BA2DE">
    <w:name w:val="A4D72E1F7A5743909E8B5314534BA2DE"/>
    <w:rsid w:val="00001516"/>
  </w:style>
  <w:style w:type="paragraph" w:customStyle="1" w:styleId="23ECF96162DB42A3853C4FDE2898ED6F">
    <w:name w:val="23ECF96162DB42A3853C4FDE2898ED6F"/>
    <w:rsid w:val="00001516"/>
  </w:style>
  <w:style w:type="paragraph" w:customStyle="1" w:styleId="7DF7E7C56AE64F0E84D89F54325F571C">
    <w:name w:val="7DF7E7C56AE64F0E84D89F54325F571C"/>
    <w:rsid w:val="00001516"/>
  </w:style>
  <w:style w:type="paragraph" w:customStyle="1" w:styleId="78A9A020DBF747D89278CD6A8695AA25">
    <w:name w:val="78A9A020DBF747D89278CD6A8695AA25"/>
    <w:rsid w:val="00001516"/>
  </w:style>
  <w:style w:type="paragraph" w:customStyle="1" w:styleId="C93DA38770B44F0FA08D80CA3F6EE5A3">
    <w:name w:val="C93DA38770B44F0FA08D80CA3F6EE5A3"/>
    <w:rsid w:val="00001516"/>
  </w:style>
  <w:style w:type="paragraph" w:customStyle="1" w:styleId="D109D02A2288472C94E0834CCFB14177">
    <w:name w:val="D109D02A2288472C94E0834CCFB14177"/>
    <w:rsid w:val="00001516"/>
  </w:style>
  <w:style w:type="paragraph" w:customStyle="1" w:styleId="2CDE203EA7FD41F095FEBFBFE07F3686">
    <w:name w:val="2CDE203EA7FD41F095FEBFBFE07F3686"/>
    <w:rsid w:val="00001516"/>
  </w:style>
  <w:style w:type="paragraph" w:customStyle="1" w:styleId="98552B3A7FDC45638DA06AC89AEB0F71">
    <w:name w:val="98552B3A7FDC45638DA06AC89AEB0F71"/>
    <w:rsid w:val="00001516"/>
  </w:style>
  <w:style w:type="paragraph" w:customStyle="1" w:styleId="4C190FA165814FA8864DC812D4457E52">
    <w:name w:val="4C190FA165814FA8864DC812D4457E52"/>
    <w:rsid w:val="00001516"/>
  </w:style>
  <w:style w:type="paragraph" w:customStyle="1" w:styleId="DDDF6FC48EA34D8DB1990C0A1A37772E">
    <w:name w:val="DDDF6FC48EA34D8DB1990C0A1A37772E"/>
    <w:rsid w:val="00001516"/>
  </w:style>
  <w:style w:type="paragraph" w:customStyle="1" w:styleId="23C4BB5118FE4E889FA5C113A0CBE69B">
    <w:name w:val="23C4BB5118FE4E889FA5C113A0CBE69B"/>
    <w:rsid w:val="00001516"/>
  </w:style>
  <w:style w:type="paragraph" w:customStyle="1" w:styleId="905317DD7B45479EB7ACD0BAB69DAE86">
    <w:name w:val="905317DD7B45479EB7ACD0BAB69DAE86"/>
    <w:rsid w:val="00001516"/>
  </w:style>
  <w:style w:type="paragraph" w:customStyle="1" w:styleId="12531861542D4D48991FDB5C2D14D894">
    <w:name w:val="12531861542D4D48991FDB5C2D14D894"/>
    <w:rsid w:val="00001516"/>
  </w:style>
  <w:style w:type="paragraph" w:customStyle="1" w:styleId="A08E87CBA2DA4BBEBAF62BFE442E7FF0">
    <w:name w:val="A08E87CBA2DA4BBEBAF62BFE442E7FF0"/>
    <w:rsid w:val="00001516"/>
  </w:style>
  <w:style w:type="paragraph" w:customStyle="1" w:styleId="55E85A5235B74BA9AD87BF5C49DF6219">
    <w:name w:val="55E85A5235B74BA9AD87BF5C49DF6219"/>
    <w:rsid w:val="00001516"/>
  </w:style>
  <w:style w:type="paragraph" w:customStyle="1" w:styleId="891324285A714837AE5D12DD23C92B44">
    <w:name w:val="891324285A714837AE5D12DD23C92B44"/>
    <w:rsid w:val="00001516"/>
  </w:style>
  <w:style w:type="paragraph" w:customStyle="1" w:styleId="82D27E1089444E049B85AF0F06C0206A">
    <w:name w:val="82D27E1089444E049B85AF0F06C0206A"/>
    <w:rsid w:val="00001516"/>
  </w:style>
  <w:style w:type="paragraph" w:customStyle="1" w:styleId="9D8BC51B91D94A499F5B893BB09A3D7D">
    <w:name w:val="9D8BC51B91D94A499F5B893BB09A3D7D"/>
    <w:rsid w:val="00001516"/>
  </w:style>
  <w:style w:type="paragraph" w:customStyle="1" w:styleId="4D11BB770BC6484998D240A0C66FD014">
    <w:name w:val="4D11BB770BC6484998D240A0C66FD014"/>
    <w:rsid w:val="00001516"/>
  </w:style>
  <w:style w:type="paragraph" w:customStyle="1" w:styleId="DE2CFAF4F9DC484194F837BC66B4E7AE">
    <w:name w:val="DE2CFAF4F9DC484194F837BC66B4E7AE"/>
    <w:rsid w:val="00001516"/>
  </w:style>
  <w:style w:type="paragraph" w:customStyle="1" w:styleId="27400F47B10C4287846BDAA55D99CCBC">
    <w:name w:val="27400F47B10C4287846BDAA55D99CCBC"/>
    <w:rsid w:val="00001516"/>
  </w:style>
  <w:style w:type="paragraph" w:customStyle="1" w:styleId="703F3388F1DE4DF49A2FC0B0C95F5488">
    <w:name w:val="703F3388F1DE4DF49A2FC0B0C95F5488"/>
    <w:rsid w:val="00001516"/>
  </w:style>
  <w:style w:type="paragraph" w:customStyle="1" w:styleId="F0BD06C6C3664BD98512F649191BFDF3">
    <w:name w:val="F0BD06C6C3664BD98512F649191BFDF3"/>
    <w:rsid w:val="00001516"/>
  </w:style>
  <w:style w:type="paragraph" w:customStyle="1" w:styleId="B0AC578CBE7541F499E34180807B6CD9">
    <w:name w:val="B0AC578CBE7541F499E34180807B6CD9"/>
    <w:rsid w:val="00001516"/>
  </w:style>
  <w:style w:type="paragraph" w:customStyle="1" w:styleId="C4D77028CFB546E3880449AB5A24B3A8">
    <w:name w:val="C4D77028CFB546E3880449AB5A24B3A8"/>
    <w:rsid w:val="00001516"/>
  </w:style>
  <w:style w:type="paragraph" w:customStyle="1" w:styleId="B1EC1FD408744D67BBF3A3B966A6D14D">
    <w:name w:val="B1EC1FD408744D67BBF3A3B966A6D14D"/>
    <w:rsid w:val="00001516"/>
  </w:style>
  <w:style w:type="paragraph" w:customStyle="1" w:styleId="970ECF1C436142AABB3E814C171B9184">
    <w:name w:val="970ECF1C436142AABB3E814C171B9184"/>
    <w:rsid w:val="00001516"/>
  </w:style>
  <w:style w:type="paragraph" w:customStyle="1" w:styleId="6D5B947B4D8740CA89B010307C0AB023">
    <w:name w:val="6D5B947B4D8740CA89B010307C0AB023"/>
    <w:rsid w:val="00001516"/>
  </w:style>
  <w:style w:type="paragraph" w:customStyle="1" w:styleId="9F0AD07352B44C3DA31098C793E851C6">
    <w:name w:val="9F0AD07352B44C3DA31098C793E851C6"/>
    <w:rsid w:val="00001516"/>
  </w:style>
  <w:style w:type="paragraph" w:customStyle="1" w:styleId="6EC83A7A78614BE7A1A87C7C75CFC9BC">
    <w:name w:val="6EC83A7A78614BE7A1A87C7C75CFC9BC"/>
    <w:rsid w:val="00001516"/>
  </w:style>
  <w:style w:type="paragraph" w:customStyle="1" w:styleId="881F8432AE20409198A49DF3662DB088">
    <w:name w:val="881F8432AE20409198A49DF3662DB088"/>
    <w:rsid w:val="00001516"/>
  </w:style>
  <w:style w:type="paragraph" w:customStyle="1" w:styleId="F175868FBD80429B8B0E550DFA10AD21">
    <w:name w:val="F175868FBD80429B8B0E550DFA10AD21"/>
    <w:rsid w:val="00001516"/>
  </w:style>
  <w:style w:type="paragraph" w:customStyle="1" w:styleId="9FB84FBE259E4B02937689015F60AADD">
    <w:name w:val="9FB84FBE259E4B02937689015F60AADD"/>
    <w:rsid w:val="00001516"/>
  </w:style>
  <w:style w:type="paragraph" w:customStyle="1" w:styleId="E73FC7EBF01E4D38AAC501E988BB8490">
    <w:name w:val="E73FC7EBF01E4D38AAC501E988BB8490"/>
    <w:rsid w:val="00DE5DA8"/>
  </w:style>
  <w:style w:type="paragraph" w:customStyle="1" w:styleId="6E991FA313DF49D09ECE0AC02C6B590C">
    <w:name w:val="6E991FA313DF49D09ECE0AC02C6B590C"/>
    <w:rsid w:val="00DE5DA8"/>
  </w:style>
  <w:style w:type="paragraph" w:customStyle="1" w:styleId="B1A6C53414A54919954A9D82C242AAC7">
    <w:name w:val="B1A6C53414A54919954A9D82C242AAC7"/>
    <w:rsid w:val="00DE5DA8"/>
  </w:style>
  <w:style w:type="paragraph" w:customStyle="1" w:styleId="F48C0D1E256F4286A16A85DB97222988">
    <w:name w:val="F48C0D1E256F4286A16A85DB97222988"/>
    <w:rsid w:val="00DE5DA8"/>
  </w:style>
  <w:style w:type="paragraph" w:customStyle="1" w:styleId="A5C1AA52F7AB42319588F0D64B53EE2B">
    <w:name w:val="A5C1AA52F7AB42319588F0D64B53EE2B"/>
    <w:rsid w:val="00DE5DA8"/>
  </w:style>
  <w:style w:type="paragraph" w:customStyle="1" w:styleId="C1832209407648EEBF5D9F6965F8535D">
    <w:name w:val="C1832209407648EEBF5D9F6965F8535D"/>
    <w:rsid w:val="00DE5DA8"/>
  </w:style>
  <w:style w:type="paragraph" w:customStyle="1" w:styleId="D1ACB0D0F4BA477388CE49032BA0DE5F">
    <w:name w:val="D1ACB0D0F4BA477388CE49032BA0DE5F"/>
    <w:rsid w:val="00DE5DA8"/>
  </w:style>
  <w:style w:type="paragraph" w:customStyle="1" w:styleId="8183A2AF989740D3950DA2246A63CE54">
    <w:name w:val="8183A2AF989740D3950DA2246A63CE54"/>
    <w:rsid w:val="00DE5DA8"/>
  </w:style>
  <w:style w:type="paragraph" w:customStyle="1" w:styleId="C032FFF2ED804CBA878223E14E5D861D">
    <w:name w:val="C032FFF2ED804CBA878223E14E5D861D"/>
    <w:rsid w:val="00DE5DA8"/>
  </w:style>
  <w:style w:type="paragraph" w:customStyle="1" w:styleId="0E61DF4B15964B9F81F6F20C8F1FCDA6">
    <w:name w:val="0E61DF4B15964B9F81F6F20C8F1FCDA6"/>
    <w:rsid w:val="00DE5DA8"/>
  </w:style>
  <w:style w:type="paragraph" w:customStyle="1" w:styleId="FCA2F0363BBC43F59DDE8DE8024D17E3">
    <w:name w:val="FCA2F0363BBC43F59DDE8DE8024D17E3"/>
    <w:rsid w:val="00DE5DA8"/>
  </w:style>
  <w:style w:type="paragraph" w:customStyle="1" w:styleId="20150728062B457BBE968410BE7511A6">
    <w:name w:val="20150728062B457BBE968410BE7511A6"/>
    <w:rsid w:val="00DE5DA8"/>
  </w:style>
  <w:style w:type="paragraph" w:customStyle="1" w:styleId="FA9BFB8FA13B48F1A3E08AC35045AA14">
    <w:name w:val="FA9BFB8FA13B48F1A3E08AC35045AA14"/>
    <w:rsid w:val="00DE5DA8"/>
  </w:style>
  <w:style w:type="paragraph" w:customStyle="1" w:styleId="197B66A1943E4979AB99331F2057A202">
    <w:name w:val="197B66A1943E4979AB99331F2057A202"/>
    <w:rsid w:val="00DE5DA8"/>
  </w:style>
  <w:style w:type="paragraph" w:customStyle="1" w:styleId="50391EC8932E4AA4B898C27408A73E88">
    <w:name w:val="50391EC8932E4AA4B898C27408A73E88"/>
    <w:rsid w:val="00DE5DA8"/>
  </w:style>
  <w:style w:type="paragraph" w:customStyle="1" w:styleId="156CF1AD57BF43E190C0FB5F33F8DC26">
    <w:name w:val="156CF1AD57BF43E190C0FB5F33F8DC26"/>
    <w:rsid w:val="00DE5DA8"/>
  </w:style>
  <w:style w:type="paragraph" w:customStyle="1" w:styleId="A6A3641ABA0B49BFB09B3BFD756DFEA5">
    <w:name w:val="A6A3641ABA0B49BFB09B3BFD756DFEA5"/>
    <w:rsid w:val="00DE5DA8"/>
  </w:style>
  <w:style w:type="paragraph" w:customStyle="1" w:styleId="A7CE445ED38A4264B053B0587C646BC0">
    <w:name w:val="A7CE445ED38A4264B053B0587C646BC0"/>
    <w:rsid w:val="00DE5DA8"/>
  </w:style>
  <w:style w:type="paragraph" w:customStyle="1" w:styleId="84BC3820CCCD4B5896C9AAD6549FD75F">
    <w:name w:val="84BC3820CCCD4B5896C9AAD6549FD75F"/>
    <w:rsid w:val="00FE05E3"/>
  </w:style>
  <w:style w:type="paragraph" w:customStyle="1" w:styleId="1D3573E7E67C499F87F84BC23BBEA9D3">
    <w:name w:val="1D3573E7E67C499F87F84BC23BBEA9D3"/>
    <w:rsid w:val="00FE05E3"/>
  </w:style>
  <w:style w:type="paragraph" w:customStyle="1" w:styleId="6AAC6B781CAE497C8C29717E6BAFFBBE">
    <w:name w:val="6AAC6B781CAE497C8C29717E6BAFFBBE"/>
    <w:rsid w:val="00FE05E3"/>
  </w:style>
  <w:style w:type="paragraph" w:customStyle="1" w:styleId="A352F3236AB64C11833170D054BE2299">
    <w:name w:val="A352F3236AB64C11833170D054BE2299"/>
    <w:rsid w:val="00FE05E3"/>
  </w:style>
  <w:style w:type="paragraph" w:customStyle="1" w:styleId="D32A219CB771495D8DDE5E7C8048DE09">
    <w:name w:val="D32A219CB771495D8DDE5E7C8048DE09"/>
    <w:rsid w:val="00FE05E3"/>
  </w:style>
  <w:style w:type="paragraph" w:customStyle="1" w:styleId="2EE90783A0F849D0B31821D006C3CBD4">
    <w:name w:val="2EE90783A0F849D0B31821D006C3CBD4"/>
    <w:rsid w:val="00FE05E3"/>
  </w:style>
  <w:style w:type="paragraph" w:customStyle="1" w:styleId="B7924933367A49FCBD549C147E30AFE3">
    <w:name w:val="B7924933367A49FCBD549C147E30AFE3"/>
    <w:rsid w:val="00FE05E3"/>
  </w:style>
  <w:style w:type="paragraph" w:customStyle="1" w:styleId="F1C189803F374C6ABE5DC93276C2B4D5">
    <w:name w:val="F1C189803F374C6ABE5DC93276C2B4D5"/>
    <w:rsid w:val="00FE05E3"/>
  </w:style>
  <w:style w:type="paragraph" w:customStyle="1" w:styleId="043BE8960C924489BA8E5E82ED2B1793">
    <w:name w:val="043BE8960C924489BA8E5E82ED2B1793"/>
    <w:rsid w:val="00FE05E3"/>
  </w:style>
  <w:style w:type="paragraph" w:customStyle="1" w:styleId="22BBE2BC19F14A97814149278B8FB9F1">
    <w:name w:val="22BBE2BC19F14A97814149278B8FB9F1"/>
    <w:rsid w:val="00FE05E3"/>
  </w:style>
  <w:style w:type="paragraph" w:customStyle="1" w:styleId="12E3649CBE20402FA62E8AAF47521998">
    <w:name w:val="12E3649CBE20402FA62E8AAF47521998"/>
    <w:rsid w:val="00FE05E3"/>
  </w:style>
  <w:style w:type="paragraph" w:customStyle="1" w:styleId="594C5B97CCC644C59FFAC49E3D26AED8">
    <w:name w:val="594C5B97CCC644C59FFAC49E3D26AED8"/>
    <w:rsid w:val="00FE05E3"/>
  </w:style>
  <w:style w:type="paragraph" w:customStyle="1" w:styleId="98D2A3D5140241B08B631075EC296F31">
    <w:name w:val="98D2A3D5140241B08B631075EC296F31"/>
    <w:rsid w:val="00FE05E3"/>
  </w:style>
  <w:style w:type="paragraph" w:customStyle="1" w:styleId="131EF0FA0C4740D78EB95113FEFB293B">
    <w:name w:val="131EF0FA0C4740D78EB95113FEFB293B"/>
    <w:rsid w:val="00FE05E3"/>
  </w:style>
  <w:style w:type="paragraph" w:customStyle="1" w:styleId="93A6D6282D6743B59E005B8197516671">
    <w:name w:val="93A6D6282D6743B59E005B8197516671"/>
    <w:rsid w:val="00FE05E3"/>
  </w:style>
  <w:style w:type="paragraph" w:customStyle="1" w:styleId="4A64BC716E4645C888E57FA24104D147">
    <w:name w:val="4A64BC716E4645C888E57FA24104D147"/>
    <w:rsid w:val="00FE05E3"/>
  </w:style>
  <w:style w:type="paragraph" w:customStyle="1" w:styleId="4DCEBA6CA2BB42DD9AC01D7AA611B1C7">
    <w:name w:val="4DCEBA6CA2BB42DD9AC01D7AA611B1C7"/>
    <w:rsid w:val="00FE05E3"/>
  </w:style>
  <w:style w:type="paragraph" w:customStyle="1" w:styleId="1F26F179E2994217A35C350480E5112E">
    <w:name w:val="1F26F179E2994217A35C350480E5112E"/>
    <w:rsid w:val="00FE05E3"/>
  </w:style>
  <w:style w:type="paragraph" w:customStyle="1" w:styleId="2C44EB5E48C940198A620F2090FD9520">
    <w:name w:val="2C44EB5E48C940198A620F2090FD9520"/>
    <w:rsid w:val="00FE05E3"/>
  </w:style>
  <w:style w:type="paragraph" w:customStyle="1" w:styleId="740299FE70C44591B65641F2F1EAAED0">
    <w:name w:val="740299FE70C44591B65641F2F1EAAED0"/>
    <w:rsid w:val="00FE05E3"/>
  </w:style>
  <w:style w:type="paragraph" w:customStyle="1" w:styleId="258264DF9CC14212AF9BFEA30194E080">
    <w:name w:val="258264DF9CC14212AF9BFEA30194E080"/>
    <w:rsid w:val="00FE05E3"/>
  </w:style>
  <w:style w:type="paragraph" w:customStyle="1" w:styleId="CCC02E85C2A34B5691E42B2D8E9CA242">
    <w:name w:val="CCC02E85C2A34B5691E42B2D8E9CA242"/>
    <w:rsid w:val="00FE05E3"/>
  </w:style>
  <w:style w:type="paragraph" w:customStyle="1" w:styleId="6E031BD0389A4B0586F39A50122E43CC">
    <w:name w:val="6E031BD0389A4B0586F39A50122E43CC"/>
    <w:rsid w:val="00FE05E3"/>
  </w:style>
  <w:style w:type="paragraph" w:customStyle="1" w:styleId="4A621FC4B8184FCE85B8317CDAC73563">
    <w:name w:val="4A621FC4B8184FCE85B8317CDAC73563"/>
    <w:rsid w:val="00FE05E3"/>
  </w:style>
  <w:style w:type="paragraph" w:customStyle="1" w:styleId="32D5423F8D084CF088603A9EB992AECE">
    <w:name w:val="32D5423F8D084CF088603A9EB992AECE"/>
    <w:rsid w:val="00FE05E3"/>
  </w:style>
  <w:style w:type="paragraph" w:customStyle="1" w:styleId="6C413FFFBFD74582BC5D592147AFD7EA">
    <w:name w:val="6C413FFFBFD74582BC5D592147AFD7EA"/>
    <w:rsid w:val="00FE05E3"/>
  </w:style>
  <w:style w:type="paragraph" w:customStyle="1" w:styleId="F3FC1A101C5B496CB9D665515C9528FD">
    <w:name w:val="F3FC1A101C5B496CB9D665515C9528FD"/>
    <w:rsid w:val="00FE05E3"/>
  </w:style>
  <w:style w:type="paragraph" w:customStyle="1" w:styleId="76552C821F354C6F8DA41F38BE37BEF0">
    <w:name w:val="76552C821F354C6F8DA41F38BE37BEF0"/>
    <w:rsid w:val="00FE05E3"/>
  </w:style>
  <w:style w:type="paragraph" w:customStyle="1" w:styleId="F63E4AAD3C504B03BD4631E095A31DCA">
    <w:name w:val="F63E4AAD3C504B03BD4631E095A31DCA"/>
    <w:rsid w:val="00FE05E3"/>
  </w:style>
  <w:style w:type="paragraph" w:customStyle="1" w:styleId="CD0F9EF95D2F44D1A85F6E333E192981">
    <w:name w:val="CD0F9EF95D2F44D1A85F6E333E192981"/>
    <w:rsid w:val="00FE05E3"/>
  </w:style>
  <w:style w:type="paragraph" w:customStyle="1" w:styleId="2FE7B1A08FA54B9AA480E87CD0B0CEE7">
    <w:name w:val="2FE7B1A08FA54B9AA480E87CD0B0CEE7"/>
    <w:rsid w:val="00FE05E3"/>
  </w:style>
  <w:style w:type="paragraph" w:customStyle="1" w:styleId="6B038D50AD7346F6BCF7B9E49DDEBE9A">
    <w:name w:val="6B038D50AD7346F6BCF7B9E49DDEBE9A"/>
    <w:rsid w:val="00FE05E3"/>
  </w:style>
  <w:style w:type="paragraph" w:customStyle="1" w:styleId="A8E96D4626E54DE7808C5292F6DC77EB">
    <w:name w:val="A8E96D4626E54DE7808C5292F6DC77EB"/>
    <w:rsid w:val="00FE05E3"/>
  </w:style>
  <w:style w:type="paragraph" w:customStyle="1" w:styleId="E6119B7A029D43869743ED886408363F">
    <w:name w:val="E6119B7A029D43869743ED886408363F"/>
    <w:rsid w:val="00FE05E3"/>
  </w:style>
  <w:style w:type="paragraph" w:customStyle="1" w:styleId="CF7B200EAF01489DAEE4A5CFC84ACA68">
    <w:name w:val="CF7B200EAF01489DAEE4A5CFC84ACA68"/>
    <w:rsid w:val="00FE05E3"/>
  </w:style>
  <w:style w:type="paragraph" w:customStyle="1" w:styleId="A17373A83D2A48BCA7052BC310EBD93D">
    <w:name w:val="A17373A83D2A48BCA7052BC310EBD93D"/>
    <w:rsid w:val="00FE05E3"/>
  </w:style>
  <w:style w:type="paragraph" w:customStyle="1" w:styleId="B78AA187BC564A8CA5D8882B6D65EFEC">
    <w:name w:val="B78AA187BC564A8CA5D8882B6D65EFEC"/>
    <w:rsid w:val="00FE05E3"/>
  </w:style>
  <w:style w:type="paragraph" w:customStyle="1" w:styleId="4EE3C128E8334FD19EB59B1F1425566B">
    <w:name w:val="4EE3C128E8334FD19EB59B1F1425566B"/>
    <w:rsid w:val="00FE05E3"/>
  </w:style>
  <w:style w:type="paragraph" w:customStyle="1" w:styleId="04954F43D8E845629401C88D34020776">
    <w:name w:val="04954F43D8E845629401C88D34020776"/>
    <w:rsid w:val="00FE05E3"/>
  </w:style>
  <w:style w:type="paragraph" w:customStyle="1" w:styleId="BDB8C346DB3641B18B71E94773B999D1">
    <w:name w:val="BDB8C346DB3641B18B71E94773B999D1"/>
    <w:rsid w:val="00FE05E3"/>
  </w:style>
  <w:style w:type="paragraph" w:customStyle="1" w:styleId="952766E3E8944B99835406C5F9CFC658">
    <w:name w:val="952766E3E8944B99835406C5F9CFC658"/>
    <w:rsid w:val="00FE05E3"/>
  </w:style>
  <w:style w:type="paragraph" w:customStyle="1" w:styleId="7E9B80FA87004A4D8FB75EBC726C528A">
    <w:name w:val="7E9B80FA87004A4D8FB75EBC726C528A"/>
    <w:rsid w:val="00FE05E3"/>
  </w:style>
  <w:style w:type="paragraph" w:customStyle="1" w:styleId="A65E20CDC9F94E9AB90A57AB42AA87B0">
    <w:name w:val="A65E20CDC9F94E9AB90A57AB42AA87B0"/>
    <w:rsid w:val="00FE05E3"/>
  </w:style>
  <w:style w:type="paragraph" w:customStyle="1" w:styleId="12F83F39C1B547119A31BA05346870A3">
    <w:name w:val="12F83F39C1B547119A31BA05346870A3"/>
    <w:rsid w:val="00FE05E3"/>
  </w:style>
  <w:style w:type="paragraph" w:customStyle="1" w:styleId="A0DD7DE2D34C43D5B386390A542D8DE4">
    <w:name w:val="A0DD7DE2D34C43D5B386390A542D8DE4"/>
    <w:rsid w:val="00FE05E3"/>
  </w:style>
  <w:style w:type="paragraph" w:customStyle="1" w:styleId="A7A9CF168CE44CD899F9B7AD169C555A">
    <w:name w:val="A7A9CF168CE44CD899F9B7AD169C555A"/>
    <w:rsid w:val="00FE05E3"/>
  </w:style>
  <w:style w:type="paragraph" w:customStyle="1" w:styleId="94130AA865FC419CB7993C5F77E54FB7">
    <w:name w:val="94130AA865FC419CB7993C5F77E54FB7"/>
    <w:rsid w:val="00FE05E3"/>
  </w:style>
  <w:style w:type="paragraph" w:customStyle="1" w:styleId="F9CFA4350F5C439E8D274C8CA70FBE5D">
    <w:name w:val="F9CFA4350F5C439E8D274C8CA70FBE5D"/>
    <w:rsid w:val="00FE05E3"/>
  </w:style>
  <w:style w:type="paragraph" w:customStyle="1" w:styleId="10C98A1FF71A471BB23F5A9D63B0C3AE">
    <w:name w:val="10C98A1FF71A471BB23F5A9D63B0C3AE"/>
    <w:rsid w:val="00FE05E3"/>
  </w:style>
  <w:style w:type="paragraph" w:customStyle="1" w:styleId="8FC2D6EF24E4453DADDB83A0122B264F">
    <w:name w:val="8FC2D6EF24E4453DADDB83A0122B264F"/>
    <w:rsid w:val="00FE05E3"/>
  </w:style>
  <w:style w:type="paragraph" w:customStyle="1" w:styleId="73FFAEEE1EEC4A278899B261778F6BC6">
    <w:name w:val="73FFAEEE1EEC4A278899B261778F6BC6"/>
    <w:rsid w:val="00FE05E3"/>
  </w:style>
  <w:style w:type="paragraph" w:customStyle="1" w:styleId="30A2A03800EE42E79C808A28C85894B0">
    <w:name w:val="30A2A03800EE42E79C808A28C85894B0"/>
    <w:rsid w:val="00FE05E3"/>
  </w:style>
  <w:style w:type="paragraph" w:customStyle="1" w:styleId="FB8E3AE9571944909A335DD6A3596015">
    <w:name w:val="FB8E3AE9571944909A335DD6A3596015"/>
    <w:rsid w:val="00FE05E3"/>
  </w:style>
  <w:style w:type="paragraph" w:customStyle="1" w:styleId="6F3E4C46F9A640CBAF7C295B6292EA7B">
    <w:name w:val="6F3E4C46F9A640CBAF7C295B6292EA7B"/>
    <w:rsid w:val="00FE05E3"/>
  </w:style>
  <w:style w:type="paragraph" w:customStyle="1" w:styleId="911778C5C3404A929E8A549FF0F07F28">
    <w:name w:val="911778C5C3404A929E8A549FF0F07F28"/>
    <w:rsid w:val="001A214D"/>
  </w:style>
  <w:style w:type="paragraph" w:customStyle="1" w:styleId="CD2A0EFB1CCF44E59070F56D0D3A73B3">
    <w:name w:val="CD2A0EFB1CCF44E59070F56D0D3A73B3"/>
    <w:rsid w:val="001A214D"/>
  </w:style>
  <w:style w:type="paragraph" w:customStyle="1" w:styleId="ED1A35832CE348C79A13BBBCD5A83457">
    <w:name w:val="ED1A35832CE348C79A13BBBCD5A83457"/>
    <w:rsid w:val="001A214D"/>
  </w:style>
  <w:style w:type="paragraph" w:customStyle="1" w:styleId="A2E4DF7E0CE1425FAE7BF53DFDA1A227">
    <w:name w:val="A2E4DF7E0CE1425FAE7BF53DFDA1A227"/>
    <w:rsid w:val="001A214D"/>
  </w:style>
  <w:style w:type="paragraph" w:customStyle="1" w:styleId="526D3B93FEED494C8797A2FAAE4C0B3D">
    <w:name w:val="526D3B93FEED494C8797A2FAAE4C0B3D"/>
    <w:rsid w:val="001A214D"/>
  </w:style>
  <w:style w:type="paragraph" w:customStyle="1" w:styleId="EDE5E7A896504758B2CD5970887F6D62">
    <w:name w:val="EDE5E7A896504758B2CD5970887F6D62"/>
    <w:rsid w:val="001A214D"/>
  </w:style>
  <w:style w:type="paragraph" w:customStyle="1" w:styleId="F63C3E1BBE8F4638A803599132809DFF">
    <w:name w:val="F63C3E1BBE8F4638A803599132809DFF"/>
    <w:rsid w:val="001A214D"/>
  </w:style>
  <w:style w:type="paragraph" w:customStyle="1" w:styleId="E0092CBC252449D4B75AF0D0BF9D5210">
    <w:name w:val="E0092CBC252449D4B75AF0D0BF9D5210"/>
    <w:rsid w:val="001A214D"/>
  </w:style>
  <w:style w:type="paragraph" w:customStyle="1" w:styleId="6204D321513749CDBB0FE225CAB1EB17">
    <w:name w:val="6204D321513749CDBB0FE225CAB1EB17"/>
    <w:rsid w:val="001A214D"/>
  </w:style>
  <w:style w:type="paragraph" w:customStyle="1" w:styleId="C0814CA1A971463A8D080DDB591530B0">
    <w:name w:val="C0814CA1A971463A8D080DDB591530B0"/>
    <w:rsid w:val="001A214D"/>
  </w:style>
  <w:style w:type="paragraph" w:customStyle="1" w:styleId="FC4F259223A64833AB80D808B8729D66">
    <w:name w:val="FC4F259223A64833AB80D808B8729D66"/>
    <w:rsid w:val="001A214D"/>
  </w:style>
  <w:style w:type="paragraph" w:customStyle="1" w:styleId="C6F5EC0C239C47309D1F27A764CAF5D3">
    <w:name w:val="C6F5EC0C239C47309D1F27A764CAF5D3"/>
    <w:rsid w:val="001A214D"/>
  </w:style>
  <w:style w:type="paragraph" w:customStyle="1" w:styleId="84BA0679405C49F691E23E57FBBC455B">
    <w:name w:val="84BA0679405C49F691E23E57FBBC455B"/>
    <w:rsid w:val="001A214D"/>
  </w:style>
  <w:style w:type="paragraph" w:customStyle="1" w:styleId="B5E9F2029735450DB81B6D3FC17897B7">
    <w:name w:val="B5E9F2029735450DB81B6D3FC17897B7"/>
    <w:rsid w:val="001A214D"/>
  </w:style>
  <w:style w:type="paragraph" w:customStyle="1" w:styleId="D725B5085E3E4CF0A93971C442AAC533">
    <w:name w:val="D725B5085E3E4CF0A93971C442AAC533"/>
    <w:rsid w:val="001A214D"/>
  </w:style>
  <w:style w:type="paragraph" w:customStyle="1" w:styleId="D949DCB066B14791BE8643910FB93D5F">
    <w:name w:val="D949DCB066B14791BE8643910FB93D5F"/>
    <w:rsid w:val="001A214D"/>
  </w:style>
  <w:style w:type="paragraph" w:customStyle="1" w:styleId="24A0DEDFDB904E5F9E4F160B8AD044C1">
    <w:name w:val="24A0DEDFDB904E5F9E4F160B8AD044C1"/>
    <w:rsid w:val="001A214D"/>
  </w:style>
  <w:style w:type="paragraph" w:customStyle="1" w:styleId="099A30313B7D406B9A0031F34E672F7A">
    <w:name w:val="099A30313B7D406B9A0031F34E672F7A"/>
    <w:rsid w:val="001A214D"/>
  </w:style>
  <w:style w:type="paragraph" w:customStyle="1" w:styleId="6CE037A007F54A31B41C28D91233ABB7">
    <w:name w:val="6CE037A007F54A31B41C28D91233ABB7"/>
    <w:rsid w:val="00595022"/>
  </w:style>
  <w:style w:type="paragraph" w:customStyle="1" w:styleId="98E69B547F684C278E45DDD234F08387">
    <w:name w:val="98E69B547F684C278E45DDD234F08387"/>
    <w:rsid w:val="00595022"/>
  </w:style>
  <w:style w:type="paragraph" w:customStyle="1" w:styleId="DEA7C26C6EFC4061B5B5299899BDB0C4">
    <w:name w:val="DEA7C26C6EFC4061B5B5299899BDB0C4"/>
    <w:rsid w:val="00595022"/>
  </w:style>
  <w:style w:type="paragraph" w:customStyle="1" w:styleId="2718C7F4258047CA94BD39A6BDFBB531">
    <w:name w:val="2718C7F4258047CA94BD39A6BDFBB531"/>
    <w:rsid w:val="00595022"/>
  </w:style>
  <w:style w:type="paragraph" w:customStyle="1" w:styleId="1CF6764DA9BE4190849CE67272CD4840">
    <w:name w:val="1CF6764DA9BE4190849CE67272CD4840"/>
    <w:rsid w:val="00595022"/>
  </w:style>
  <w:style w:type="paragraph" w:customStyle="1" w:styleId="6A5C481AAF2B44CFA7CA267401132488">
    <w:name w:val="6A5C481AAF2B44CFA7CA267401132488"/>
    <w:rsid w:val="00595022"/>
  </w:style>
  <w:style w:type="paragraph" w:customStyle="1" w:styleId="425D7101A1A4410B94068E9B79D5CEB8">
    <w:name w:val="425D7101A1A4410B94068E9B79D5CEB8"/>
    <w:rsid w:val="00595022"/>
  </w:style>
  <w:style w:type="paragraph" w:customStyle="1" w:styleId="FAD03EC35C8240449D75AB950C8633E9">
    <w:name w:val="FAD03EC35C8240449D75AB950C8633E9"/>
    <w:rsid w:val="00595022"/>
  </w:style>
  <w:style w:type="paragraph" w:customStyle="1" w:styleId="DE9F72A098BD4582B090BBBC2C4E9171">
    <w:name w:val="DE9F72A098BD4582B090BBBC2C4E9171"/>
    <w:rsid w:val="00595022"/>
  </w:style>
  <w:style w:type="paragraph" w:customStyle="1" w:styleId="8206D77B16DB4B4080A90EC6F9EFD427">
    <w:name w:val="8206D77B16DB4B4080A90EC6F9EFD427"/>
    <w:rsid w:val="00595022"/>
  </w:style>
  <w:style w:type="paragraph" w:customStyle="1" w:styleId="AC53DC42F5F245FE8FA221B71D450D6B">
    <w:name w:val="AC53DC42F5F245FE8FA221B71D450D6B"/>
    <w:rsid w:val="00595022"/>
  </w:style>
  <w:style w:type="paragraph" w:customStyle="1" w:styleId="5A22BF390A824266B7F79B6C13CD7050">
    <w:name w:val="5A22BF390A824266B7F79B6C13CD7050"/>
    <w:rsid w:val="00595022"/>
  </w:style>
  <w:style w:type="paragraph" w:customStyle="1" w:styleId="46A158039868463F94DECF2A455F9A66">
    <w:name w:val="46A158039868463F94DECF2A455F9A66"/>
    <w:rsid w:val="00595022"/>
  </w:style>
  <w:style w:type="paragraph" w:customStyle="1" w:styleId="C282D50A3E154100A1F4686B766D83B8">
    <w:name w:val="C282D50A3E154100A1F4686B766D83B8"/>
    <w:rsid w:val="00595022"/>
  </w:style>
  <w:style w:type="paragraph" w:customStyle="1" w:styleId="2FF52EF47F1B4A898223E8D127E8CB58">
    <w:name w:val="2FF52EF47F1B4A898223E8D127E8CB58"/>
    <w:rsid w:val="00595022"/>
  </w:style>
  <w:style w:type="paragraph" w:customStyle="1" w:styleId="727BDD73DC0543609AC994A17BA343FB">
    <w:name w:val="727BDD73DC0543609AC994A17BA343FB"/>
    <w:rsid w:val="00595022"/>
  </w:style>
  <w:style w:type="paragraph" w:customStyle="1" w:styleId="7EB6B06C48E64E8DA966E3840043EBFA">
    <w:name w:val="7EB6B06C48E64E8DA966E3840043EBFA"/>
    <w:rsid w:val="00595022"/>
  </w:style>
  <w:style w:type="paragraph" w:customStyle="1" w:styleId="981EE85252134BCBB503DE04BE290FBD">
    <w:name w:val="981EE85252134BCBB503DE04BE290FBD"/>
    <w:rsid w:val="00595022"/>
  </w:style>
  <w:style w:type="paragraph" w:customStyle="1" w:styleId="EB03F4EA514B4D80961401506EE30B3D">
    <w:name w:val="EB03F4EA514B4D80961401506EE30B3D"/>
    <w:rsid w:val="00595022"/>
  </w:style>
  <w:style w:type="paragraph" w:customStyle="1" w:styleId="B0E1468BD427435E9DEF0652E784936F">
    <w:name w:val="B0E1468BD427435E9DEF0652E784936F"/>
    <w:rsid w:val="00595022"/>
  </w:style>
  <w:style w:type="paragraph" w:customStyle="1" w:styleId="5C535ED278374C0DBD7F8E9A738074DA">
    <w:name w:val="5C535ED278374C0DBD7F8E9A738074DA"/>
    <w:rsid w:val="00595022"/>
  </w:style>
  <w:style w:type="paragraph" w:customStyle="1" w:styleId="2DB3B44D8C2E4AC29478C258E91DA0D0">
    <w:name w:val="2DB3B44D8C2E4AC29478C258E91DA0D0"/>
    <w:rsid w:val="00595022"/>
  </w:style>
  <w:style w:type="paragraph" w:customStyle="1" w:styleId="90F6D9A8D4AA4B9AABB756A2B7E09E04">
    <w:name w:val="90F6D9A8D4AA4B9AABB756A2B7E09E04"/>
    <w:rsid w:val="00595022"/>
  </w:style>
  <w:style w:type="paragraph" w:customStyle="1" w:styleId="AB2BF374D68D4DEDBDFC300DF0367064">
    <w:name w:val="AB2BF374D68D4DEDBDFC300DF0367064"/>
    <w:rsid w:val="00595022"/>
  </w:style>
  <w:style w:type="paragraph" w:customStyle="1" w:styleId="97767D3563264A27BA09CB0AEE7336B2">
    <w:name w:val="97767D3563264A27BA09CB0AEE7336B2"/>
    <w:rsid w:val="00595022"/>
  </w:style>
  <w:style w:type="paragraph" w:customStyle="1" w:styleId="4DC05124F1C74748961F2E70808F4C17">
    <w:name w:val="4DC05124F1C74748961F2E70808F4C17"/>
    <w:rsid w:val="00595022"/>
  </w:style>
  <w:style w:type="paragraph" w:customStyle="1" w:styleId="4361BA0345104098B5196969BDA0B784">
    <w:name w:val="4361BA0345104098B5196969BDA0B784"/>
    <w:rsid w:val="00595022"/>
  </w:style>
  <w:style w:type="paragraph" w:customStyle="1" w:styleId="CF68AF04EA2445F2AFB7F9AB95A3082F">
    <w:name w:val="CF68AF04EA2445F2AFB7F9AB95A3082F"/>
    <w:rsid w:val="00595022"/>
  </w:style>
  <w:style w:type="paragraph" w:customStyle="1" w:styleId="EFA7EC5ACA3C45D88BCEB00E4AA86A60">
    <w:name w:val="EFA7EC5ACA3C45D88BCEB00E4AA86A60"/>
    <w:rsid w:val="00595022"/>
  </w:style>
  <w:style w:type="paragraph" w:customStyle="1" w:styleId="818D237B3CBE4041A720AD8CE450B792">
    <w:name w:val="818D237B3CBE4041A720AD8CE450B792"/>
    <w:rsid w:val="00595022"/>
  </w:style>
  <w:style w:type="paragraph" w:customStyle="1" w:styleId="21114CDA6EE74F5393FFAEC53ED01D1D">
    <w:name w:val="21114CDA6EE74F5393FFAEC53ED01D1D"/>
    <w:rsid w:val="00595022"/>
  </w:style>
  <w:style w:type="paragraph" w:customStyle="1" w:styleId="C32911BBAC4742DCA1D8866FBA60E0FD">
    <w:name w:val="C32911BBAC4742DCA1D8866FBA60E0FD"/>
    <w:rsid w:val="00595022"/>
  </w:style>
  <w:style w:type="paragraph" w:customStyle="1" w:styleId="0F14D7BD9D0F4727979228D024240171">
    <w:name w:val="0F14D7BD9D0F4727979228D024240171"/>
    <w:rsid w:val="00595022"/>
  </w:style>
  <w:style w:type="paragraph" w:customStyle="1" w:styleId="9A10D2415CD24E43B7B775DFDE14ACE6">
    <w:name w:val="9A10D2415CD24E43B7B775DFDE14ACE6"/>
    <w:rsid w:val="00595022"/>
  </w:style>
  <w:style w:type="paragraph" w:customStyle="1" w:styleId="AEB15920F697474A808F07A6E5A487B2">
    <w:name w:val="AEB15920F697474A808F07A6E5A487B2"/>
    <w:rsid w:val="00595022"/>
  </w:style>
  <w:style w:type="paragraph" w:customStyle="1" w:styleId="DEB3C87884C5424D9DED99B1134963AF">
    <w:name w:val="DEB3C87884C5424D9DED99B1134963AF"/>
    <w:rsid w:val="00595022"/>
  </w:style>
  <w:style w:type="paragraph" w:customStyle="1" w:styleId="7DD2971DE16147278C89C35B730FF287">
    <w:name w:val="7DD2971DE16147278C89C35B730FF287"/>
    <w:rsid w:val="00353B00"/>
  </w:style>
  <w:style w:type="paragraph" w:customStyle="1" w:styleId="4D761F2425F04A43B74D80F62E936B25">
    <w:name w:val="4D761F2425F04A43B74D80F62E936B25"/>
    <w:rsid w:val="00353B00"/>
  </w:style>
  <w:style w:type="paragraph" w:customStyle="1" w:styleId="33427E60479D4E3DA26B6B8505779BC3">
    <w:name w:val="33427E60479D4E3DA26B6B8505779BC3"/>
    <w:rsid w:val="00353B00"/>
  </w:style>
  <w:style w:type="paragraph" w:customStyle="1" w:styleId="C6D075D6122A4033A045A3EC79F873BD">
    <w:name w:val="C6D075D6122A4033A045A3EC79F873BD"/>
    <w:rsid w:val="00353B00"/>
  </w:style>
  <w:style w:type="paragraph" w:customStyle="1" w:styleId="8353F6931FBE4701BB303FA6D16E206A">
    <w:name w:val="8353F6931FBE4701BB303FA6D16E206A"/>
    <w:rsid w:val="00353B00"/>
  </w:style>
  <w:style w:type="paragraph" w:customStyle="1" w:styleId="535C4227F3A3405C8F6104276C9514CB">
    <w:name w:val="535C4227F3A3405C8F6104276C9514CB"/>
    <w:rsid w:val="00353B00"/>
  </w:style>
  <w:style w:type="paragraph" w:customStyle="1" w:styleId="B56D41C0D12744E894BA032FC4F7B2ED">
    <w:name w:val="B56D41C0D12744E894BA032FC4F7B2ED"/>
    <w:rsid w:val="00353B00"/>
  </w:style>
  <w:style w:type="paragraph" w:customStyle="1" w:styleId="334056E8ADE845029254F9DE0B564778">
    <w:name w:val="334056E8ADE845029254F9DE0B564778"/>
    <w:rsid w:val="00353B00"/>
  </w:style>
  <w:style w:type="paragraph" w:customStyle="1" w:styleId="B3154CC0F77241B0A39A09094BB323B5">
    <w:name w:val="B3154CC0F77241B0A39A09094BB323B5"/>
    <w:rsid w:val="00353B00"/>
  </w:style>
  <w:style w:type="paragraph" w:customStyle="1" w:styleId="F8BC236608B04BBC8EA61B261055F4FD">
    <w:name w:val="F8BC236608B04BBC8EA61B261055F4FD"/>
    <w:rsid w:val="00353B00"/>
  </w:style>
  <w:style w:type="paragraph" w:customStyle="1" w:styleId="21D7DC2AA2B34EB3A58E7B4B4A3DDFFE">
    <w:name w:val="21D7DC2AA2B34EB3A58E7B4B4A3DDFFE"/>
    <w:rsid w:val="00353B00"/>
  </w:style>
  <w:style w:type="paragraph" w:customStyle="1" w:styleId="0A270ED5F2634EF69901F3C0BC8B1F2E">
    <w:name w:val="0A270ED5F2634EF69901F3C0BC8B1F2E"/>
    <w:rsid w:val="00353B00"/>
  </w:style>
  <w:style w:type="paragraph" w:customStyle="1" w:styleId="9100A67A58064DE7B48806FEE6DD9362">
    <w:name w:val="9100A67A58064DE7B48806FEE6DD9362"/>
    <w:rsid w:val="00353B00"/>
  </w:style>
  <w:style w:type="paragraph" w:customStyle="1" w:styleId="3779BDC00D414AE8B3E356694A25DD91">
    <w:name w:val="3779BDC00D414AE8B3E356694A25DD91"/>
    <w:rsid w:val="00353B00"/>
  </w:style>
  <w:style w:type="paragraph" w:customStyle="1" w:styleId="F227C6EAC03347ABB394D7826642F8FD">
    <w:name w:val="F227C6EAC03347ABB394D7826642F8FD"/>
    <w:rsid w:val="00353B00"/>
  </w:style>
  <w:style w:type="paragraph" w:customStyle="1" w:styleId="CF263A57DA8441E7B899C4804A5955BC">
    <w:name w:val="CF263A57DA8441E7B899C4804A5955BC"/>
    <w:rsid w:val="00353B00"/>
  </w:style>
  <w:style w:type="paragraph" w:customStyle="1" w:styleId="006C6C8382114E088CEBB8FD6BE5A024">
    <w:name w:val="006C6C8382114E088CEBB8FD6BE5A024"/>
    <w:rsid w:val="00353B00"/>
  </w:style>
  <w:style w:type="paragraph" w:customStyle="1" w:styleId="249B296A1DF442F1BD845D68DAB7DC3B">
    <w:name w:val="249B296A1DF442F1BD845D68DAB7DC3B"/>
    <w:rsid w:val="00353B00"/>
  </w:style>
  <w:style w:type="paragraph" w:customStyle="1" w:styleId="29482DE4B60342F5B0B42678D2D229DC">
    <w:name w:val="29482DE4B60342F5B0B42678D2D229DC"/>
    <w:rsid w:val="00353B00"/>
  </w:style>
  <w:style w:type="paragraph" w:customStyle="1" w:styleId="9C617EC44F4B4C1DA386A6C78126FA6D">
    <w:name w:val="9C617EC44F4B4C1DA386A6C78126FA6D"/>
    <w:rsid w:val="00353B00"/>
  </w:style>
  <w:style w:type="paragraph" w:customStyle="1" w:styleId="430CA42D76AB4E449E1F9CDAB13C341B">
    <w:name w:val="430CA42D76AB4E449E1F9CDAB13C341B"/>
    <w:rsid w:val="00353B00"/>
  </w:style>
  <w:style w:type="paragraph" w:customStyle="1" w:styleId="E344CC27DD194936B6701DA3B8B13BA3">
    <w:name w:val="E344CC27DD194936B6701DA3B8B13BA3"/>
    <w:rsid w:val="00353B00"/>
  </w:style>
  <w:style w:type="paragraph" w:customStyle="1" w:styleId="5B6DF1B0F7E444B18C95EA9C81E91547">
    <w:name w:val="5B6DF1B0F7E444B18C95EA9C81E91547"/>
    <w:rsid w:val="00353B00"/>
  </w:style>
  <w:style w:type="paragraph" w:customStyle="1" w:styleId="94BD31EF22D340FD842A30100DEB5F75">
    <w:name w:val="94BD31EF22D340FD842A30100DEB5F75"/>
    <w:rsid w:val="00353B00"/>
  </w:style>
  <w:style w:type="paragraph" w:customStyle="1" w:styleId="D707DD77E521479A9EF5414D0BCCA936">
    <w:name w:val="D707DD77E521479A9EF5414D0BCCA936"/>
    <w:rsid w:val="00353B00"/>
  </w:style>
  <w:style w:type="paragraph" w:customStyle="1" w:styleId="F4012FFEEF564DDA8D0B37F48FC50140">
    <w:name w:val="F4012FFEEF564DDA8D0B37F48FC50140"/>
    <w:rsid w:val="00353B00"/>
  </w:style>
  <w:style w:type="paragraph" w:customStyle="1" w:styleId="AA61B8CB58B447F19754E989375EC1C1">
    <w:name w:val="AA61B8CB58B447F19754E989375EC1C1"/>
    <w:rsid w:val="00353B00"/>
  </w:style>
  <w:style w:type="paragraph" w:customStyle="1" w:styleId="0488CFEBFA70461E8F004C124B3F91D8">
    <w:name w:val="0488CFEBFA70461E8F004C124B3F91D8"/>
    <w:rsid w:val="00353B00"/>
  </w:style>
  <w:style w:type="paragraph" w:customStyle="1" w:styleId="019693F64D184F8FA8AA24F033BF4FED">
    <w:name w:val="019693F64D184F8FA8AA24F033BF4FED"/>
    <w:rsid w:val="00353B00"/>
  </w:style>
  <w:style w:type="paragraph" w:customStyle="1" w:styleId="33CFF01863EB4FC3B89316AD7F8D1CC1">
    <w:name w:val="33CFF01863EB4FC3B89316AD7F8D1CC1"/>
    <w:rsid w:val="00353B00"/>
  </w:style>
  <w:style w:type="paragraph" w:customStyle="1" w:styleId="F27F6389942B40C997A70849AFCFCE4D">
    <w:name w:val="F27F6389942B40C997A70849AFCFCE4D"/>
    <w:rsid w:val="00353B00"/>
  </w:style>
  <w:style w:type="paragraph" w:customStyle="1" w:styleId="CD3318C8B945465AAA3737719DD201C1">
    <w:name w:val="CD3318C8B945465AAA3737719DD201C1"/>
    <w:rsid w:val="00353B00"/>
  </w:style>
  <w:style w:type="paragraph" w:customStyle="1" w:styleId="5DF8B79B66554970BF4ED6B189FF1AF7">
    <w:name w:val="5DF8B79B66554970BF4ED6B189FF1AF7"/>
    <w:rsid w:val="00353B00"/>
  </w:style>
  <w:style w:type="paragraph" w:customStyle="1" w:styleId="5428DDA87690427EB3D0ED86380E8B78">
    <w:name w:val="5428DDA87690427EB3D0ED86380E8B78"/>
    <w:rsid w:val="00353B00"/>
  </w:style>
  <w:style w:type="paragraph" w:customStyle="1" w:styleId="C79A7712B85E4D8D9B6119A941960E2E">
    <w:name w:val="C79A7712B85E4D8D9B6119A941960E2E"/>
    <w:rsid w:val="00353B00"/>
  </w:style>
  <w:style w:type="paragraph" w:customStyle="1" w:styleId="FEB0944B9FF0486CAE821EDBA9F94046">
    <w:name w:val="FEB0944B9FF0486CAE821EDBA9F94046"/>
    <w:rsid w:val="00353B00"/>
  </w:style>
  <w:style w:type="paragraph" w:customStyle="1" w:styleId="8388DF8C16144D5E9105B8DAF8973CF1">
    <w:name w:val="8388DF8C16144D5E9105B8DAF8973CF1"/>
    <w:rsid w:val="00353B00"/>
  </w:style>
  <w:style w:type="paragraph" w:customStyle="1" w:styleId="6DE6FDB5BC1D497B98A7632EACD028B1">
    <w:name w:val="6DE6FDB5BC1D497B98A7632EACD028B1"/>
    <w:rsid w:val="00353B00"/>
  </w:style>
  <w:style w:type="paragraph" w:customStyle="1" w:styleId="B2BCBA7301234F08A500295C16205BF8">
    <w:name w:val="B2BCBA7301234F08A500295C16205BF8"/>
    <w:rsid w:val="00353B00"/>
  </w:style>
  <w:style w:type="paragraph" w:customStyle="1" w:styleId="AE7D6923181F4A7F87A56B8FF6EE1EF5">
    <w:name w:val="AE7D6923181F4A7F87A56B8FF6EE1EF5"/>
    <w:rsid w:val="00353B00"/>
  </w:style>
  <w:style w:type="paragraph" w:customStyle="1" w:styleId="B6F250499CB049399DEBAC0ED7D25BA0">
    <w:name w:val="B6F250499CB049399DEBAC0ED7D25BA0"/>
    <w:rsid w:val="00353B00"/>
  </w:style>
  <w:style w:type="paragraph" w:customStyle="1" w:styleId="43BE3D3AF3D2474B85A6AF14B5B47EEC">
    <w:name w:val="43BE3D3AF3D2474B85A6AF14B5B47EEC"/>
    <w:rsid w:val="00353B00"/>
  </w:style>
  <w:style w:type="paragraph" w:customStyle="1" w:styleId="5D2444F8251D4B3AAE8BC36ABB9C82FE">
    <w:name w:val="5D2444F8251D4B3AAE8BC36ABB9C82FE"/>
    <w:rsid w:val="00353B00"/>
  </w:style>
  <w:style w:type="paragraph" w:customStyle="1" w:styleId="92D4C4C5BE45403C94D3AD0422E435D1">
    <w:name w:val="92D4C4C5BE45403C94D3AD0422E435D1"/>
    <w:rsid w:val="00353B00"/>
  </w:style>
  <w:style w:type="paragraph" w:customStyle="1" w:styleId="B5048EB354F24A0D910B804E42D430F5">
    <w:name w:val="B5048EB354F24A0D910B804E42D430F5"/>
    <w:rsid w:val="00353B00"/>
  </w:style>
  <w:style w:type="paragraph" w:customStyle="1" w:styleId="9623A37C7F794A698E3E092655BB9477">
    <w:name w:val="9623A37C7F794A698E3E092655BB9477"/>
    <w:rsid w:val="00353B00"/>
  </w:style>
  <w:style w:type="paragraph" w:customStyle="1" w:styleId="3A30ADDFC151455D9C8B63A9DEAAABEA">
    <w:name w:val="3A30ADDFC151455D9C8B63A9DEAAABEA"/>
    <w:rsid w:val="00353B00"/>
  </w:style>
  <w:style w:type="paragraph" w:customStyle="1" w:styleId="B548C1BEC5AD4A38BA0CA4148127BA1D">
    <w:name w:val="B548C1BEC5AD4A38BA0CA4148127BA1D"/>
    <w:rsid w:val="00353B00"/>
  </w:style>
  <w:style w:type="paragraph" w:customStyle="1" w:styleId="5F93D656B44146DFA95170A919FE0569">
    <w:name w:val="5F93D656B44146DFA95170A919FE0569"/>
    <w:rsid w:val="00353B00"/>
  </w:style>
  <w:style w:type="paragraph" w:customStyle="1" w:styleId="57F073DA97174070A30D0091DB30E968">
    <w:name w:val="57F073DA97174070A30D0091DB30E968"/>
    <w:rsid w:val="00353B00"/>
  </w:style>
  <w:style w:type="paragraph" w:customStyle="1" w:styleId="2CDEAEC0AC6744A681F7E645CC9112F0">
    <w:name w:val="2CDEAEC0AC6744A681F7E645CC9112F0"/>
    <w:rsid w:val="00353B00"/>
  </w:style>
  <w:style w:type="paragraph" w:customStyle="1" w:styleId="CE3356D2C65F45728D9522C7EEDE87AB">
    <w:name w:val="CE3356D2C65F45728D9522C7EEDE87AB"/>
    <w:rsid w:val="00353B00"/>
  </w:style>
  <w:style w:type="paragraph" w:customStyle="1" w:styleId="814A5AAA8E0D4DFC806F448878E69595">
    <w:name w:val="814A5AAA8E0D4DFC806F448878E69595"/>
    <w:rsid w:val="00353B00"/>
  </w:style>
  <w:style w:type="paragraph" w:customStyle="1" w:styleId="EBA8084132404530A513EF0B8D6713FC">
    <w:name w:val="EBA8084132404530A513EF0B8D6713FC"/>
    <w:rsid w:val="00353B00"/>
  </w:style>
  <w:style w:type="paragraph" w:customStyle="1" w:styleId="3AD160532C314AD29F50C662E121551D">
    <w:name w:val="3AD160532C314AD29F50C662E121551D"/>
    <w:rsid w:val="00353B00"/>
  </w:style>
  <w:style w:type="paragraph" w:customStyle="1" w:styleId="68B491BDED7546D28A580FE39BF0DF26">
    <w:name w:val="68B491BDED7546D28A580FE39BF0DF26"/>
    <w:rsid w:val="00353B00"/>
  </w:style>
  <w:style w:type="paragraph" w:customStyle="1" w:styleId="80A92980D8B24B1BA59F3CCC898BCBCA">
    <w:name w:val="80A92980D8B24B1BA59F3CCC898BCBCA"/>
    <w:rsid w:val="00353B00"/>
  </w:style>
  <w:style w:type="paragraph" w:customStyle="1" w:styleId="C1BA2D96B052473EB0F8113D256BBB64">
    <w:name w:val="C1BA2D96B052473EB0F8113D256BBB64"/>
    <w:rsid w:val="00353B00"/>
  </w:style>
  <w:style w:type="paragraph" w:customStyle="1" w:styleId="1B9D174A509E4E069FD52AF8C24576DB">
    <w:name w:val="1B9D174A509E4E069FD52AF8C24576DB"/>
    <w:rsid w:val="00353B00"/>
  </w:style>
  <w:style w:type="paragraph" w:customStyle="1" w:styleId="3A7880E63877415DA5FA9B00DA376226">
    <w:name w:val="3A7880E63877415DA5FA9B00DA376226"/>
    <w:rsid w:val="00353B00"/>
  </w:style>
  <w:style w:type="paragraph" w:customStyle="1" w:styleId="75E8EC480A264E6C8E66391B4AE2E52B">
    <w:name w:val="75E8EC480A264E6C8E66391B4AE2E52B"/>
    <w:rsid w:val="00353B00"/>
  </w:style>
  <w:style w:type="paragraph" w:customStyle="1" w:styleId="12025E24C15C46BA8EE7B0B2DAB4264B">
    <w:name w:val="12025E24C15C46BA8EE7B0B2DAB4264B"/>
    <w:rsid w:val="00353B00"/>
  </w:style>
  <w:style w:type="paragraph" w:customStyle="1" w:styleId="45697C634E0B4FF49371324303D0B6DD">
    <w:name w:val="45697C634E0B4FF49371324303D0B6DD"/>
    <w:rsid w:val="00353B00"/>
  </w:style>
  <w:style w:type="paragraph" w:customStyle="1" w:styleId="8C624648B98A4496B193885523950A34">
    <w:name w:val="8C624648B98A4496B193885523950A34"/>
    <w:rsid w:val="00353B00"/>
  </w:style>
  <w:style w:type="paragraph" w:customStyle="1" w:styleId="331337CC997D433B85665643A54831BB">
    <w:name w:val="331337CC997D433B85665643A54831BB"/>
    <w:rsid w:val="00353B00"/>
  </w:style>
  <w:style w:type="paragraph" w:customStyle="1" w:styleId="C966D027798B4FED9B1E7FF414603D44">
    <w:name w:val="C966D027798B4FED9B1E7FF414603D44"/>
    <w:rsid w:val="00353B00"/>
  </w:style>
  <w:style w:type="paragraph" w:customStyle="1" w:styleId="07009835A26D4945B96C0C740FED7710">
    <w:name w:val="07009835A26D4945B96C0C740FED7710"/>
    <w:rsid w:val="00353B00"/>
  </w:style>
  <w:style w:type="paragraph" w:customStyle="1" w:styleId="71C3954BBEAC43EFBFA9F2A370EA818F">
    <w:name w:val="71C3954BBEAC43EFBFA9F2A370EA818F"/>
    <w:rsid w:val="00353B00"/>
  </w:style>
  <w:style w:type="paragraph" w:customStyle="1" w:styleId="2B2BB14108094EB8A695A5BEEAFD5F37">
    <w:name w:val="2B2BB14108094EB8A695A5BEEAFD5F37"/>
    <w:rsid w:val="00353B00"/>
  </w:style>
  <w:style w:type="paragraph" w:customStyle="1" w:styleId="371E1E5D5AEA4A98A8A13A4BCC1718D4">
    <w:name w:val="371E1E5D5AEA4A98A8A13A4BCC1718D4"/>
    <w:rsid w:val="00353B00"/>
  </w:style>
  <w:style w:type="paragraph" w:customStyle="1" w:styleId="42BDCB83B3CD44C4A12A7914318BF7E0">
    <w:name w:val="42BDCB83B3CD44C4A12A7914318BF7E0"/>
    <w:rsid w:val="00353B00"/>
  </w:style>
  <w:style w:type="paragraph" w:customStyle="1" w:styleId="41639415B9C342EC88E78FAF0AEC4618">
    <w:name w:val="41639415B9C342EC88E78FAF0AEC4618"/>
    <w:rsid w:val="00353B00"/>
  </w:style>
  <w:style w:type="paragraph" w:customStyle="1" w:styleId="40D403A7C22141D5A6ACF510D81E81FD">
    <w:name w:val="40D403A7C22141D5A6ACF510D81E81FD"/>
    <w:rsid w:val="00353B00"/>
  </w:style>
  <w:style w:type="paragraph" w:customStyle="1" w:styleId="E28ADD1AF61E48B4B5A629DB17515A04">
    <w:name w:val="E28ADD1AF61E48B4B5A629DB17515A04"/>
    <w:rsid w:val="00353B00"/>
  </w:style>
  <w:style w:type="paragraph" w:customStyle="1" w:styleId="E7D30D0F4F8E4F0BAB3E22C9C24252D7">
    <w:name w:val="E7D30D0F4F8E4F0BAB3E22C9C24252D7"/>
    <w:rsid w:val="00353B00"/>
  </w:style>
  <w:style w:type="paragraph" w:customStyle="1" w:styleId="036F340BA9A240D2B6643DEF4C58524E">
    <w:name w:val="036F340BA9A240D2B6643DEF4C58524E"/>
    <w:rsid w:val="00353B00"/>
  </w:style>
  <w:style w:type="paragraph" w:customStyle="1" w:styleId="8679C71782F646779362E7209D4EC919">
    <w:name w:val="8679C71782F646779362E7209D4EC919"/>
    <w:rsid w:val="00353B00"/>
  </w:style>
  <w:style w:type="paragraph" w:customStyle="1" w:styleId="FA4B45FDC74A45CC959997F003E4F72A">
    <w:name w:val="FA4B45FDC74A45CC959997F003E4F72A"/>
    <w:rsid w:val="00353B00"/>
  </w:style>
  <w:style w:type="paragraph" w:customStyle="1" w:styleId="B2A1666FA641460384B534079ABB7155">
    <w:name w:val="B2A1666FA641460384B534079ABB7155"/>
    <w:rsid w:val="00353B00"/>
  </w:style>
  <w:style w:type="paragraph" w:customStyle="1" w:styleId="7848E17450B945BF8993F09C0B1AA209">
    <w:name w:val="7848E17450B945BF8993F09C0B1AA209"/>
    <w:rsid w:val="00353B00"/>
  </w:style>
  <w:style w:type="paragraph" w:customStyle="1" w:styleId="C2D036533DA04A53B1B31E4C18CF471F">
    <w:name w:val="C2D036533DA04A53B1B31E4C18CF471F"/>
    <w:rsid w:val="00353B00"/>
  </w:style>
  <w:style w:type="paragraph" w:customStyle="1" w:styleId="E4A08A43BBDF4BF9975B3D0F13268494">
    <w:name w:val="E4A08A43BBDF4BF9975B3D0F13268494"/>
    <w:rsid w:val="00353B00"/>
  </w:style>
  <w:style w:type="paragraph" w:customStyle="1" w:styleId="56F6D562524D405D86120390CA542EA0">
    <w:name w:val="56F6D562524D405D86120390CA542EA0"/>
    <w:rsid w:val="00353B00"/>
  </w:style>
  <w:style w:type="paragraph" w:customStyle="1" w:styleId="2D510CE82EED4A4C9556E27F1DB455D1">
    <w:name w:val="2D510CE82EED4A4C9556E27F1DB455D1"/>
    <w:rsid w:val="00353B00"/>
  </w:style>
  <w:style w:type="paragraph" w:customStyle="1" w:styleId="89D08CC3BA0D4F93A7809A8A86511F96">
    <w:name w:val="89D08CC3BA0D4F93A7809A8A86511F96"/>
    <w:rsid w:val="00353B00"/>
  </w:style>
  <w:style w:type="paragraph" w:customStyle="1" w:styleId="877B0275111B455AAF7E4323F67459FC">
    <w:name w:val="877B0275111B455AAF7E4323F67459FC"/>
    <w:rsid w:val="00353B00"/>
  </w:style>
  <w:style w:type="paragraph" w:customStyle="1" w:styleId="712BC9478DBE484085C9CEA9BF2F64C4">
    <w:name w:val="712BC9478DBE484085C9CEA9BF2F64C4"/>
    <w:rsid w:val="00353B00"/>
  </w:style>
  <w:style w:type="paragraph" w:customStyle="1" w:styleId="94BBBF0AEF2A4C8EB10CF0589E05A784">
    <w:name w:val="94BBBF0AEF2A4C8EB10CF0589E05A784"/>
    <w:rsid w:val="00353B00"/>
  </w:style>
  <w:style w:type="paragraph" w:customStyle="1" w:styleId="506E413EA8614E19A8D1C6A838672D0C">
    <w:name w:val="506E413EA8614E19A8D1C6A838672D0C"/>
    <w:rsid w:val="00353B00"/>
  </w:style>
  <w:style w:type="paragraph" w:customStyle="1" w:styleId="D22E6D2E11FD4C22863DC9BEECF1AF9E">
    <w:name w:val="D22E6D2E11FD4C22863DC9BEECF1AF9E"/>
    <w:rsid w:val="00353B00"/>
  </w:style>
  <w:style w:type="paragraph" w:customStyle="1" w:styleId="E65E39D726BF4DF9884894ADB9EF8EF6">
    <w:name w:val="E65E39D726BF4DF9884894ADB9EF8EF6"/>
    <w:rsid w:val="00353B00"/>
  </w:style>
  <w:style w:type="paragraph" w:customStyle="1" w:styleId="366DE62D960B417C9C409F5F4897FBD0">
    <w:name w:val="366DE62D960B417C9C409F5F4897FBD0"/>
    <w:rsid w:val="00353B00"/>
  </w:style>
  <w:style w:type="paragraph" w:customStyle="1" w:styleId="D98F27DDF54543FDAEF40B6DFF4C3858">
    <w:name w:val="D98F27DDF54543FDAEF40B6DFF4C3858"/>
    <w:rsid w:val="00353B00"/>
  </w:style>
  <w:style w:type="paragraph" w:customStyle="1" w:styleId="7F64B1492B094A818ADEAAE90B355C32">
    <w:name w:val="7F64B1492B094A818ADEAAE90B355C32"/>
    <w:rsid w:val="00353B00"/>
  </w:style>
  <w:style w:type="paragraph" w:customStyle="1" w:styleId="BF0E16D5B0BF4E0AAD3BF7ABC0AAA2F0">
    <w:name w:val="BF0E16D5B0BF4E0AAD3BF7ABC0AAA2F0"/>
    <w:rsid w:val="00353B00"/>
  </w:style>
  <w:style w:type="paragraph" w:customStyle="1" w:styleId="FE51F1E06A2244548A8EB9E5DEB6AA78">
    <w:name w:val="FE51F1E06A2244548A8EB9E5DEB6AA78"/>
    <w:rsid w:val="00353B00"/>
  </w:style>
  <w:style w:type="paragraph" w:customStyle="1" w:styleId="2F243CCB0F4E4D21A5BDC6698710468E">
    <w:name w:val="2F243CCB0F4E4D21A5BDC6698710468E"/>
    <w:rsid w:val="00353B00"/>
  </w:style>
  <w:style w:type="paragraph" w:customStyle="1" w:styleId="792D6D1969354C5FA69E06D1486E3251">
    <w:name w:val="792D6D1969354C5FA69E06D1486E3251"/>
    <w:rsid w:val="00353B00"/>
  </w:style>
  <w:style w:type="paragraph" w:customStyle="1" w:styleId="E0B62EDB329B497AB2A58DE214B96C8B">
    <w:name w:val="E0B62EDB329B497AB2A58DE214B96C8B"/>
    <w:rsid w:val="00353B00"/>
  </w:style>
  <w:style w:type="paragraph" w:customStyle="1" w:styleId="2E00AD5405024F4EB6A6B4F90636CDDC">
    <w:name w:val="2E00AD5405024F4EB6A6B4F90636CDDC"/>
    <w:rsid w:val="00353B00"/>
  </w:style>
  <w:style w:type="paragraph" w:customStyle="1" w:styleId="C0753F674C534477961C67DC3354E769">
    <w:name w:val="C0753F674C534477961C67DC3354E769"/>
    <w:rsid w:val="00353B00"/>
  </w:style>
  <w:style w:type="paragraph" w:customStyle="1" w:styleId="2F77F799A1F0417DB4BA043CB41564C1">
    <w:name w:val="2F77F799A1F0417DB4BA043CB41564C1"/>
    <w:rsid w:val="00353B00"/>
  </w:style>
  <w:style w:type="paragraph" w:customStyle="1" w:styleId="7CB3D0FB46E94124AEDD5E688D4E5C72">
    <w:name w:val="7CB3D0FB46E94124AEDD5E688D4E5C72"/>
    <w:rsid w:val="00353B00"/>
  </w:style>
  <w:style w:type="paragraph" w:customStyle="1" w:styleId="8E351C6482A946F583AB5E17418DB070">
    <w:name w:val="8E351C6482A946F583AB5E17418DB070"/>
    <w:rsid w:val="00353B00"/>
  </w:style>
  <w:style w:type="paragraph" w:customStyle="1" w:styleId="7E9905DB69EA434BA30375EE9FAB4CAB">
    <w:name w:val="7E9905DB69EA434BA30375EE9FAB4CAB"/>
    <w:rsid w:val="00353B00"/>
  </w:style>
  <w:style w:type="paragraph" w:customStyle="1" w:styleId="A8EB1958C43D4A7B82AB71DF121C4950">
    <w:name w:val="A8EB1958C43D4A7B82AB71DF121C4950"/>
    <w:rsid w:val="00353B00"/>
  </w:style>
  <w:style w:type="paragraph" w:customStyle="1" w:styleId="7B124977E6674BD08EB9684054E3C9B6">
    <w:name w:val="7B124977E6674BD08EB9684054E3C9B6"/>
    <w:rsid w:val="00282A20"/>
  </w:style>
  <w:style w:type="paragraph" w:customStyle="1" w:styleId="CA7137F847384CD0828C657FE79058D5">
    <w:name w:val="CA7137F847384CD0828C657FE79058D5"/>
    <w:rsid w:val="00282A20"/>
  </w:style>
  <w:style w:type="paragraph" w:customStyle="1" w:styleId="E11911B1A6C44040B0266A3BBC410EEA">
    <w:name w:val="E11911B1A6C44040B0266A3BBC410EEA"/>
    <w:rsid w:val="00282A20"/>
  </w:style>
  <w:style w:type="paragraph" w:customStyle="1" w:styleId="0F09C07B71FD4606B356000CBA7A6558">
    <w:name w:val="0F09C07B71FD4606B356000CBA7A6558"/>
    <w:rsid w:val="00282A20"/>
  </w:style>
  <w:style w:type="paragraph" w:customStyle="1" w:styleId="0AAACC6980024173A1455CE1499D9968">
    <w:name w:val="0AAACC6980024173A1455CE1499D9968"/>
    <w:rsid w:val="00282A20"/>
  </w:style>
  <w:style w:type="paragraph" w:customStyle="1" w:styleId="A4DCDBC67505415FB92166938CF58FBC">
    <w:name w:val="A4DCDBC67505415FB92166938CF58FBC"/>
    <w:rsid w:val="00282A20"/>
  </w:style>
  <w:style w:type="paragraph" w:customStyle="1" w:styleId="98BD976A58CC49CB8DC72BBF62ACDB58">
    <w:name w:val="98BD976A58CC49CB8DC72BBF62ACDB58"/>
    <w:rsid w:val="00282A20"/>
  </w:style>
  <w:style w:type="paragraph" w:customStyle="1" w:styleId="BCBB0231C44B489F85EDA158EDC892CA">
    <w:name w:val="BCBB0231C44B489F85EDA158EDC892CA"/>
    <w:rsid w:val="00282A20"/>
  </w:style>
  <w:style w:type="paragraph" w:customStyle="1" w:styleId="BB59236FDEF34816A8625BCC800A8B32">
    <w:name w:val="BB59236FDEF34816A8625BCC800A8B32"/>
    <w:rsid w:val="00282A20"/>
  </w:style>
  <w:style w:type="paragraph" w:customStyle="1" w:styleId="E176C59B059B4ACA93A094DE0C2A1425">
    <w:name w:val="E176C59B059B4ACA93A094DE0C2A1425"/>
    <w:rsid w:val="00282A20"/>
  </w:style>
  <w:style w:type="paragraph" w:customStyle="1" w:styleId="D90C3FBB36364F61AED5D1EA7F3E869D">
    <w:name w:val="D90C3FBB36364F61AED5D1EA7F3E869D"/>
    <w:rsid w:val="00282A20"/>
  </w:style>
  <w:style w:type="paragraph" w:customStyle="1" w:styleId="B6AEC2CB7A4B47AA9581414586178621">
    <w:name w:val="B6AEC2CB7A4B47AA9581414586178621"/>
    <w:rsid w:val="00282A20"/>
  </w:style>
  <w:style w:type="paragraph" w:customStyle="1" w:styleId="1F0BAB271B864EBB8FABF9D5E1EC87D5">
    <w:name w:val="1F0BAB271B864EBB8FABF9D5E1EC87D5"/>
    <w:rsid w:val="00282A20"/>
  </w:style>
  <w:style w:type="paragraph" w:customStyle="1" w:styleId="9C99DBC43E514E8CB0BCB33B42BB5B87">
    <w:name w:val="9C99DBC43E514E8CB0BCB33B42BB5B87"/>
    <w:rsid w:val="00282A20"/>
  </w:style>
  <w:style w:type="paragraph" w:customStyle="1" w:styleId="61C4F8DBC49443B684AC304BADF8DC0B">
    <w:name w:val="61C4F8DBC49443B684AC304BADF8DC0B"/>
    <w:rsid w:val="00282A20"/>
  </w:style>
  <w:style w:type="paragraph" w:customStyle="1" w:styleId="A9014E852A1D4CC29F8EC58A6F319424">
    <w:name w:val="A9014E852A1D4CC29F8EC58A6F319424"/>
    <w:rsid w:val="00282A20"/>
  </w:style>
  <w:style w:type="paragraph" w:customStyle="1" w:styleId="F71536D424AC4DA2AE1E368D2C7F108E">
    <w:name w:val="F71536D424AC4DA2AE1E368D2C7F108E"/>
    <w:rsid w:val="00282A20"/>
  </w:style>
  <w:style w:type="paragraph" w:customStyle="1" w:styleId="EBCDFFE6C4294CD9BAC946E499A6631C">
    <w:name w:val="EBCDFFE6C4294CD9BAC946E499A6631C"/>
    <w:rsid w:val="00282A20"/>
  </w:style>
  <w:style w:type="paragraph" w:customStyle="1" w:styleId="D71EC2AF5ADB40E0A665051FBD0C984A">
    <w:name w:val="D71EC2AF5ADB40E0A665051FBD0C984A"/>
    <w:rsid w:val="00282A20"/>
  </w:style>
  <w:style w:type="paragraph" w:customStyle="1" w:styleId="3ACBF70905A946FABD1BF8D2DE9EEF18">
    <w:name w:val="3ACBF70905A946FABD1BF8D2DE9EEF18"/>
    <w:rsid w:val="00282A20"/>
  </w:style>
  <w:style w:type="paragraph" w:customStyle="1" w:styleId="DB3EC2D2895B4420B8D911CF372CCC82">
    <w:name w:val="DB3EC2D2895B4420B8D911CF372CCC82"/>
    <w:rsid w:val="00282A20"/>
  </w:style>
  <w:style w:type="paragraph" w:customStyle="1" w:styleId="0C12EBE137CD4C30B9A7C2DA9D4D9C91">
    <w:name w:val="0C12EBE137CD4C30B9A7C2DA9D4D9C91"/>
    <w:rsid w:val="00282A20"/>
  </w:style>
  <w:style w:type="paragraph" w:customStyle="1" w:styleId="76A2DD5F61F3426688144C8F85947202">
    <w:name w:val="76A2DD5F61F3426688144C8F85947202"/>
    <w:rsid w:val="00282A20"/>
  </w:style>
  <w:style w:type="paragraph" w:customStyle="1" w:styleId="E49FA7C560A2425BB991F536B254328C">
    <w:name w:val="E49FA7C560A2425BB991F536B254328C"/>
    <w:rsid w:val="00282A20"/>
  </w:style>
  <w:style w:type="paragraph" w:customStyle="1" w:styleId="D0DCEEED55DB49C5B4D4D82E9B6584D2">
    <w:name w:val="D0DCEEED55DB49C5B4D4D82E9B6584D2"/>
    <w:rsid w:val="00282A20"/>
  </w:style>
  <w:style w:type="paragraph" w:customStyle="1" w:styleId="726DF5656ADF4940B883BD6A42D11602">
    <w:name w:val="726DF5656ADF4940B883BD6A42D11602"/>
    <w:rsid w:val="00282A20"/>
  </w:style>
  <w:style w:type="paragraph" w:customStyle="1" w:styleId="93C1623338094407A993AB36A106CB44">
    <w:name w:val="93C1623338094407A993AB36A106CB44"/>
    <w:rsid w:val="00282A20"/>
  </w:style>
  <w:style w:type="paragraph" w:customStyle="1" w:styleId="E58576FA7E474AF78BC9E51F158754C9">
    <w:name w:val="E58576FA7E474AF78BC9E51F158754C9"/>
    <w:rsid w:val="00282A20"/>
  </w:style>
  <w:style w:type="paragraph" w:customStyle="1" w:styleId="A75C5F83F331457EA4053648BEBCB9DD">
    <w:name w:val="A75C5F83F331457EA4053648BEBCB9DD"/>
    <w:rsid w:val="00282A20"/>
  </w:style>
  <w:style w:type="paragraph" w:customStyle="1" w:styleId="A6D7C683D3AD477EB22BD2649941CF1D">
    <w:name w:val="A6D7C683D3AD477EB22BD2649941CF1D"/>
    <w:rsid w:val="00282A20"/>
  </w:style>
  <w:style w:type="paragraph" w:customStyle="1" w:styleId="7B36A4F08CA7491590FBE78F03D8B69D">
    <w:name w:val="7B36A4F08CA7491590FBE78F03D8B69D"/>
    <w:rsid w:val="00282A20"/>
  </w:style>
  <w:style w:type="paragraph" w:customStyle="1" w:styleId="56D121BE75BE424B87B30BA6B738C351">
    <w:name w:val="56D121BE75BE424B87B30BA6B738C351"/>
    <w:rsid w:val="00282A20"/>
  </w:style>
  <w:style w:type="paragraph" w:customStyle="1" w:styleId="88EEE17AFE6B487C80F4993E8EFFBB79">
    <w:name w:val="88EEE17AFE6B487C80F4993E8EFFBB79"/>
    <w:rsid w:val="00282A20"/>
  </w:style>
  <w:style w:type="paragraph" w:customStyle="1" w:styleId="3E71B0A39DF842F3A3B6755F44CC40FB">
    <w:name w:val="3E71B0A39DF842F3A3B6755F44CC40FB"/>
    <w:rsid w:val="00282A20"/>
  </w:style>
  <w:style w:type="paragraph" w:customStyle="1" w:styleId="6863C1FF71464A25BBD8E5EA5DABF02E">
    <w:name w:val="6863C1FF71464A25BBD8E5EA5DABF02E"/>
    <w:rsid w:val="00282A20"/>
  </w:style>
  <w:style w:type="paragraph" w:customStyle="1" w:styleId="DC548A39DA8941ADAE836DA2E5E86726">
    <w:name w:val="DC548A39DA8941ADAE836DA2E5E86726"/>
    <w:rsid w:val="00282A20"/>
  </w:style>
  <w:style w:type="paragraph" w:customStyle="1" w:styleId="D742E772C7624EB6A67806E3B5DB6DF2">
    <w:name w:val="D742E772C7624EB6A67806E3B5DB6DF2"/>
    <w:rsid w:val="00282A20"/>
  </w:style>
  <w:style w:type="paragraph" w:customStyle="1" w:styleId="BBF66B5B129648BBAF70EAB20D0471B3">
    <w:name w:val="BBF66B5B129648BBAF70EAB20D0471B3"/>
    <w:rsid w:val="00282A20"/>
  </w:style>
  <w:style w:type="paragraph" w:customStyle="1" w:styleId="3A0888C5A6F14AE78574F6D7C71C2404">
    <w:name w:val="3A0888C5A6F14AE78574F6D7C71C2404"/>
    <w:rsid w:val="00282A20"/>
  </w:style>
  <w:style w:type="paragraph" w:customStyle="1" w:styleId="68EAA2213BE648E790822B643272CC08">
    <w:name w:val="68EAA2213BE648E790822B643272CC08"/>
    <w:rsid w:val="00282A20"/>
  </w:style>
  <w:style w:type="paragraph" w:customStyle="1" w:styleId="B95B2953D56346C3B71B0E9B71128CF2">
    <w:name w:val="B95B2953D56346C3B71B0E9B71128CF2"/>
    <w:rsid w:val="00282A20"/>
  </w:style>
  <w:style w:type="paragraph" w:customStyle="1" w:styleId="63852C7409DC4E4A8F1AF7F5833ADC24">
    <w:name w:val="63852C7409DC4E4A8F1AF7F5833ADC24"/>
    <w:rsid w:val="00282A20"/>
  </w:style>
  <w:style w:type="paragraph" w:customStyle="1" w:styleId="2942FB8264DB43D484CCF7F1D3D54FFC">
    <w:name w:val="2942FB8264DB43D484CCF7F1D3D54FFC"/>
    <w:rsid w:val="00282A20"/>
  </w:style>
  <w:style w:type="paragraph" w:customStyle="1" w:styleId="9C965BFBEECF466EBEC840A475273542">
    <w:name w:val="9C965BFBEECF466EBEC840A475273542"/>
    <w:rsid w:val="00282A20"/>
  </w:style>
  <w:style w:type="paragraph" w:customStyle="1" w:styleId="0D289D3DFD6F490F98E8747A0EC5D8DB">
    <w:name w:val="0D289D3DFD6F490F98E8747A0EC5D8DB"/>
    <w:rsid w:val="00282A20"/>
  </w:style>
  <w:style w:type="paragraph" w:customStyle="1" w:styleId="23134337E4A04323BBDCB4B1F16F1425">
    <w:name w:val="23134337E4A04323BBDCB4B1F16F1425"/>
    <w:rsid w:val="00282A20"/>
  </w:style>
  <w:style w:type="paragraph" w:customStyle="1" w:styleId="DED4A60450054C9A8C1AF616A42AE80D">
    <w:name w:val="DED4A60450054C9A8C1AF616A42AE80D"/>
    <w:rsid w:val="00282A20"/>
  </w:style>
  <w:style w:type="paragraph" w:customStyle="1" w:styleId="594A376DC07442AFB0B0ECFC50C09734">
    <w:name w:val="594A376DC07442AFB0B0ECFC50C09734"/>
    <w:rsid w:val="00282A20"/>
  </w:style>
  <w:style w:type="paragraph" w:customStyle="1" w:styleId="0571267EEAA943CA9B1705A745DD7426">
    <w:name w:val="0571267EEAA943CA9B1705A745DD7426"/>
    <w:rsid w:val="00282A20"/>
  </w:style>
  <w:style w:type="paragraph" w:customStyle="1" w:styleId="1654C809B7A944BEB4EF1F71BFAC3BF2">
    <w:name w:val="1654C809B7A944BEB4EF1F71BFAC3BF2"/>
    <w:rsid w:val="00282A20"/>
  </w:style>
  <w:style w:type="paragraph" w:customStyle="1" w:styleId="905B696291D34D8DA1111CF73183AE7F">
    <w:name w:val="905B696291D34D8DA1111CF73183AE7F"/>
    <w:rsid w:val="00282A20"/>
  </w:style>
  <w:style w:type="paragraph" w:customStyle="1" w:styleId="23150ABA23D143238548C153142FD62E">
    <w:name w:val="23150ABA23D143238548C153142FD62E"/>
    <w:rsid w:val="00282A20"/>
  </w:style>
  <w:style w:type="paragraph" w:customStyle="1" w:styleId="71BCB0986C0E4D548B67AB9B3BDBB4C6">
    <w:name w:val="71BCB0986C0E4D548B67AB9B3BDBB4C6"/>
    <w:rsid w:val="00282A20"/>
  </w:style>
  <w:style w:type="paragraph" w:customStyle="1" w:styleId="7FF84E69EBCA4887A8EFB6B8D8946A61">
    <w:name w:val="7FF84E69EBCA4887A8EFB6B8D8946A61"/>
    <w:rsid w:val="00282A20"/>
  </w:style>
  <w:style w:type="paragraph" w:customStyle="1" w:styleId="FEE00A27B62947B4B3F2887C25589CBC">
    <w:name w:val="FEE00A27B62947B4B3F2887C25589CBC"/>
    <w:rsid w:val="00282A20"/>
  </w:style>
  <w:style w:type="paragraph" w:customStyle="1" w:styleId="FFF2BA283B3544998002FF0E27ED16F1">
    <w:name w:val="FFF2BA283B3544998002FF0E27ED16F1"/>
    <w:rsid w:val="00282A20"/>
  </w:style>
  <w:style w:type="paragraph" w:customStyle="1" w:styleId="67985B2AC3FE4901BCBB8430A3922429">
    <w:name w:val="67985B2AC3FE4901BCBB8430A3922429"/>
    <w:rsid w:val="00282A20"/>
  </w:style>
  <w:style w:type="paragraph" w:customStyle="1" w:styleId="F047B1865F2C4FE59E642AC99A53B1DF">
    <w:name w:val="F047B1865F2C4FE59E642AC99A53B1DF"/>
    <w:rsid w:val="00282A20"/>
  </w:style>
  <w:style w:type="paragraph" w:customStyle="1" w:styleId="ACD89199B1964029BDEEEA8646EEAD78">
    <w:name w:val="ACD89199B1964029BDEEEA8646EEAD78"/>
    <w:rsid w:val="00282A20"/>
  </w:style>
  <w:style w:type="paragraph" w:customStyle="1" w:styleId="8F9C75B347E24681B1DECFD8001F5161">
    <w:name w:val="8F9C75B347E24681B1DECFD8001F5161"/>
    <w:rsid w:val="00282A20"/>
  </w:style>
  <w:style w:type="paragraph" w:customStyle="1" w:styleId="3E7B787E7B0B4FED866B35C228767B69">
    <w:name w:val="3E7B787E7B0B4FED866B35C228767B69"/>
    <w:rsid w:val="00282A20"/>
  </w:style>
  <w:style w:type="paragraph" w:customStyle="1" w:styleId="AAA1EB1037EE4E23910DE90B0A17A5B2">
    <w:name w:val="AAA1EB1037EE4E23910DE90B0A17A5B2"/>
    <w:rsid w:val="00282A20"/>
  </w:style>
  <w:style w:type="paragraph" w:customStyle="1" w:styleId="7BEFF6C5314A492E8032DE219B8BD7FC">
    <w:name w:val="7BEFF6C5314A492E8032DE219B8BD7FC"/>
    <w:rsid w:val="00282A20"/>
  </w:style>
  <w:style w:type="paragraph" w:customStyle="1" w:styleId="4FCCF89C91DC4E3298813B74EAC5333C">
    <w:name w:val="4FCCF89C91DC4E3298813B74EAC5333C"/>
    <w:rsid w:val="00282A20"/>
  </w:style>
  <w:style w:type="paragraph" w:customStyle="1" w:styleId="57D02DE547184C65BF2A4765CC8B974F">
    <w:name w:val="57D02DE547184C65BF2A4765CC8B974F"/>
    <w:rsid w:val="00282A20"/>
  </w:style>
  <w:style w:type="paragraph" w:customStyle="1" w:styleId="80AD0F04207E4AB08FA9962D1FA7C969">
    <w:name w:val="80AD0F04207E4AB08FA9962D1FA7C969"/>
    <w:rsid w:val="00282A20"/>
  </w:style>
  <w:style w:type="paragraph" w:customStyle="1" w:styleId="E5BBAD753FC142E5BDD3F2EBDE5BD069">
    <w:name w:val="E5BBAD753FC142E5BDD3F2EBDE5BD069"/>
    <w:rsid w:val="00282A20"/>
  </w:style>
  <w:style w:type="paragraph" w:customStyle="1" w:styleId="A892FB5FBAD849F2A1F054C675BEFDF7">
    <w:name w:val="A892FB5FBAD849F2A1F054C675BEFDF7"/>
    <w:rsid w:val="00282A20"/>
  </w:style>
  <w:style w:type="paragraph" w:customStyle="1" w:styleId="46CF1D9807B14FC7BBC5F6EB3234C3DB">
    <w:name w:val="46CF1D9807B14FC7BBC5F6EB3234C3DB"/>
    <w:rsid w:val="00282A20"/>
  </w:style>
  <w:style w:type="paragraph" w:customStyle="1" w:styleId="FF35BD17AC434BC68E68F7417422DEC1">
    <w:name w:val="FF35BD17AC434BC68E68F7417422DEC1"/>
    <w:rsid w:val="00282A20"/>
  </w:style>
  <w:style w:type="paragraph" w:customStyle="1" w:styleId="3757DFFE9065423BBFB5DBDAABA52719">
    <w:name w:val="3757DFFE9065423BBFB5DBDAABA52719"/>
    <w:rsid w:val="00282A20"/>
  </w:style>
  <w:style w:type="paragraph" w:customStyle="1" w:styleId="C73E939D937141DBB192CA27052C964E">
    <w:name w:val="C73E939D937141DBB192CA27052C964E"/>
    <w:rsid w:val="00282A20"/>
  </w:style>
  <w:style w:type="paragraph" w:customStyle="1" w:styleId="EBAB877857E74BA387890DAA970CDAC0">
    <w:name w:val="EBAB877857E74BA387890DAA970CDAC0"/>
    <w:rsid w:val="00282A20"/>
  </w:style>
  <w:style w:type="paragraph" w:customStyle="1" w:styleId="ED3C37D6184A4DB3B2790BA6EE368788">
    <w:name w:val="ED3C37D6184A4DB3B2790BA6EE368788"/>
    <w:rsid w:val="00282A20"/>
  </w:style>
  <w:style w:type="paragraph" w:customStyle="1" w:styleId="E0A88EC7E4E6434692BEE29422D8C68D">
    <w:name w:val="E0A88EC7E4E6434692BEE29422D8C68D"/>
    <w:rsid w:val="00282A20"/>
  </w:style>
  <w:style w:type="paragraph" w:customStyle="1" w:styleId="16FC6F119A2D4BE7BEF5E6FC83D6E284">
    <w:name w:val="16FC6F119A2D4BE7BEF5E6FC83D6E284"/>
    <w:rsid w:val="00282A20"/>
  </w:style>
  <w:style w:type="paragraph" w:customStyle="1" w:styleId="CEF86D9D377B40A9AA2997BC62CF0927">
    <w:name w:val="CEF86D9D377B40A9AA2997BC62CF0927"/>
    <w:rsid w:val="00282A20"/>
  </w:style>
  <w:style w:type="paragraph" w:customStyle="1" w:styleId="7C2138D23A4C4AFFB6060D4FD20FA2C1">
    <w:name w:val="7C2138D23A4C4AFFB6060D4FD20FA2C1"/>
    <w:rsid w:val="00282A20"/>
  </w:style>
  <w:style w:type="paragraph" w:customStyle="1" w:styleId="26CA67A6FFBC497580ABF613198B76EE">
    <w:name w:val="26CA67A6FFBC497580ABF613198B76EE"/>
    <w:rsid w:val="00282A20"/>
  </w:style>
  <w:style w:type="paragraph" w:customStyle="1" w:styleId="89C77576809A4E86923EC32FD8D36E00">
    <w:name w:val="89C77576809A4E86923EC32FD8D36E00"/>
    <w:rsid w:val="00282A20"/>
  </w:style>
  <w:style w:type="paragraph" w:customStyle="1" w:styleId="6CD1779D30ED463284A06237110200F3">
    <w:name w:val="6CD1779D30ED463284A06237110200F3"/>
    <w:rsid w:val="00282A20"/>
  </w:style>
  <w:style w:type="paragraph" w:customStyle="1" w:styleId="EE95BDA01C4047E4A1D77343587441B3">
    <w:name w:val="EE95BDA01C4047E4A1D77343587441B3"/>
    <w:rsid w:val="00282A20"/>
  </w:style>
  <w:style w:type="paragraph" w:customStyle="1" w:styleId="F456730FF98445C4892C1873D804358C">
    <w:name w:val="F456730FF98445C4892C1873D804358C"/>
    <w:rsid w:val="00282A20"/>
  </w:style>
  <w:style w:type="paragraph" w:customStyle="1" w:styleId="D73991BD6CBA4D16A65F06183AB9998F">
    <w:name w:val="D73991BD6CBA4D16A65F06183AB9998F"/>
    <w:rsid w:val="00282A20"/>
  </w:style>
  <w:style w:type="paragraph" w:customStyle="1" w:styleId="4500A8930256443B97F24F824EAE60DC">
    <w:name w:val="4500A8930256443B97F24F824EAE60DC"/>
    <w:rsid w:val="00282A20"/>
  </w:style>
  <w:style w:type="paragraph" w:customStyle="1" w:styleId="B51A0AA569314C41870BEE3925067F19">
    <w:name w:val="B51A0AA569314C41870BEE3925067F19"/>
    <w:rsid w:val="00282A20"/>
  </w:style>
  <w:style w:type="paragraph" w:customStyle="1" w:styleId="6996ED76B3AC4C8E9FC6EF789D79F544">
    <w:name w:val="6996ED76B3AC4C8E9FC6EF789D79F544"/>
    <w:rsid w:val="00282A20"/>
  </w:style>
  <w:style w:type="paragraph" w:customStyle="1" w:styleId="7BDC6740CD6E40FF981C50398038933F">
    <w:name w:val="7BDC6740CD6E40FF981C50398038933F"/>
    <w:rsid w:val="00282A20"/>
  </w:style>
  <w:style w:type="paragraph" w:customStyle="1" w:styleId="FB5A9CD2C44F4CC8A40A564FA24A3B55">
    <w:name w:val="FB5A9CD2C44F4CC8A40A564FA24A3B55"/>
    <w:rsid w:val="00282A20"/>
  </w:style>
  <w:style w:type="paragraph" w:customStyle="1" w:styleId="9FBAC154A6B54B52B24AA98D53865E08">
    <w:name w:val="9FBAC154A6B54B52B24AA98D53865E08"/>
    <w:rsid w:val="00282A20"/>
  </w:style>
  <w:style w:type="paragraph" w:customStyle="1" w:styleId="548937E4A0844611AC35C5319C0DF717">
    <w:name w:val="548937E4A0844611AC35C5319C0DF717"/>
    <w:rsid w:val="00282A20"/>
  </w:style>
  <w:style w:type="paragraph" w:customStyle="1" w:styleId="57D4159E855A4E86B4ADC4EBE9AB163E">
    <w:name w:val="57D4159E855A4E86B4ADC4EBE9AB163E"/>
    <w:rsid w:val="00282A20"/>
  </w:style>
  <w:style w:type="paragraph" w:customStyle="1" w:styleId="A1C28C579CED4A8CBA0C242C735BD6C3">
    <w:name w:val="A1C28C579CED4A8CBA0C242C735BD6C3"/>
    <w:rsid w:val="00282A20"/>
  </w:style>
  <w:style w:type="paragraph" w:customStyle="1" w:styleId="8ABA0C245D734745953806BCBBAAD862">
    <w:name w:val="8ABA0C245D734745953806BCBBAAD862"/>
    <w:rsid w:val="00282A20"/>
  </w:style>
  <w:style w:type="paragraph" w:customStyle="1" w:styleId="FC812FCF59FF458F9717B73360427911">
    <w:name w:val="FC812FCF59FF458F9717B73360427911"/>
    <w:rsid w:val="00282A20"/>
  </w:style>
  <w:style w:type="paragraph" w:customStyle="1" w:styleId="FD5F511BB1DA4611895B2ED362FB940C">
    <w:name w:val="FD5F511BB1DA4611895B2ED362FB940C"/>
    <w:rsid w:val="00282A20"/>
  </w:style>
  <w:style w:type="paragraph" w:customStyle="1" w:styleId="ED502CAC0C8546E4915536ADE1E5F1CE">
    <w:name w:val="ED502CAC0C8546E4915536ADE1E5F1CE"/>
    <w:rsid w:val="00282A20"/>
  </w:style>
  <w:style w:type="paragraph" w:customStyle="1" w:styleId="B8E806F7609B40CF88D1283C68D9C935">
    <w:name w:val="B8E806F7609B40CF88D1283C68D9C935"/>
    <w:rsid w:val="00282A20"/>
  </w:style>
  <w:style w:type="paragraph" w:customStyle="1" w:styleId="451209D832014D5E9D0233971D7476CE">
    <w:name w:val="451209D832014D5E9D0233971D7476CE"/>
    <w:rsid w:val="00282A20"/>
  </w:style>
  <w:style w:type="paragraph" w:customStyle="1" w:styleId="2BC6F3377B7144E9803A30851C3E23F3">
    <w:name w:val="2BC6F3377B7144E9803A30851C3E23F3"/>
    <w:rsid w:val="00282A20"/>
  </w:style>
  <w:style w:type="paragraph" w:customStyle="1" w:styleId="3C1A848DB24B4C0E8837359A03CE96AE">
    <w:name w:val="3C1A848DB24B4C0E8837359A03CE96AE"/>
    <w:rsid w:val="00282A20"/>
  </w:style>
  <w:style w:type="paragraph" w:customStyle="1" w:styleId="296071DBCD1A4FD485860D71AFFD41C5">
    <w:name w:val="296071DBCD1A4FD485860D71AFFD41C5"/>
    <w:rsid w:val="00282A20"/>
  </w:style>
  <w:style w:type="paragraph" w:customStyle="1" w:styleId="049BF695EF764F8EB9232485DC75BF1C">
    <w:name w:val="049BF695EF764F8EB9232485DC75BF1C"/>
    <w:rsid w:val="00282A20"/>
  </w:style>
  <w:style w:type="paragraph" w:customStyle="1" w:styleId="2C3D86DEB33D4EDA96F71CBB06809672">
    <w:name w:val="2C3D86DEB33D4EDA96F71CBB06809672"/>
    <w:rsid w:val="00282A20"/>
  </w:style>
  <w:style w:type="paragraph" w:customStyle="1" w:styleId="B9ED4CCF1A814A8BB8503D57666DAE6D">
    <w:name w:val="B9ED4CCF1A814A8BB8503D57666DAE6D"/>
    <w:rsid w:val="00282A20"/>
  </w:style>
  <w:style w:type="paragraph" w:customStyle="1" w:styleId="1A01EEE0DEAC4C49B381149BBA436314">
    <w:name w:val="1A01EEE0DEAC4C49B381149BBA436314"/>
    <w:rsid w:val="00282A20"/>
  </w:style>
  <w:style w:type="paragraph" w:customStyle="1" w:styleId="108FE4C61FED485CAFE7E03BF4113FAE">
    <w:name w:val="108FE4C61FED485CAFE7E03BF4113FAE"/>
    <w:rsid w:val="00282A20"/>
  </w:style>
  <w:style w:type="paragraph" w:customStyle="1" w:styleId="046982DB52884952B846CFC28601E8CC">
    <w:name w:val="046982DB52884952B846CFC28601E8CC"/>
    <w:rsid w:val="00282A20"/>
  </w:style>
  <w:style w:type="paragraph" w:customStyle="1" w:styleId="8EAC1D3BB88746E8852D0CED8A49F6CD">
    <w:name w:val="8EAC1D3BB88746E8852D0CED8A49F6CD"/>
    <w:rsid w:val="00282A20"/>
  </w:style>
  <w:style w:type="paragraph" w:customStyle="1" w:styleId="28B1A0D1FA1C43B4B772F279B376D859">
    <w:name w:val="28B1A0D1FA1C43B4B772F279B376D859"/>
    <w:rsid w:val="00282A20"/>
  </w:style>
  <w:style w:type="paragraph" w:customStyle="1" w:styleId="FC867BAED533495F9883C5F3C957AD0B">
    <w:name w:val="FC867BAED533495F9883C5F3C957AD0B"/>
    <w:rsid w:val="00282A20"/>
  </w:style>
  <w:style w:type="paragraph" w:customStyle="1" w:styleId="F3540AAB96084706979D1A5B190C1F83">
    <w:name w:val="F3540AAB96084706979D1A5B190C1F83"/>
    <w:rsid w:val="00282A20"/>
  </w:style>
  <w:style w:type="paragraph" w:customStyle="1" w:styleId="058C8219C61A4BA7A08A0D3F8AE666BB">
    <w:name w:val="058C8219C61A4BA7A08A0D3F8AE666BB"/>
    <w:rsid w:val="00282A20"/>
  </w:style>
  <w:style w:type="paragraph" w:customStyle="1" w:styleId="0B62DA5489D0464791C9817018DB4CC6">
    <w:name w:val="0B62DA5489D0464791C9817018DB4CC6"/>
    <w:rsid w:val="00282A20"/>
  </w:style>
  <w:style w:type="paragraph" w:customStyle="1" w:styleId="02BF2A26BF5946C4AE36F82E5FC17262">
    <w:name w:val="02BF2A26BF5946C4AE36F82E5FC17262"/>
    <w:rsid w:val="00282A20"/>
  </w:style>
  <w:style w:type="paragraph" w:customStyle="1" w:styleId="A7F8880F4D9D4659AC80A071AA38C902">
    <w:name w:val="A7F8880F4D9D4659AC80A071AA38C902"/>
    <w:rsid w:val="00282A20"/>
  </w:style>
  <w:style w:type="paragraph" w:customStyle="1" w:styleId="3D119AE57B674973841E4AA03989FD75">
    <w:name w:val="3D119AE57B674973841E4AA03989FD75"/>
    <w:rsid w:val="00282A20"/>
  </w:style>
  <w:style w:type="paragraph" w:customStyle="1" w:styleId="A7F70C9A5E614621869C30CD6DD63C99">
    <w:name w:val="A7F70C9A5E614621869C30CD6DD63C99"/>
    <w:rsid w:val="00282A20"/>
  </w:style>
  <w:style w:type="paragraph" w:customStyle="1" w:styleId="0138C23C3E764AAB86A7C31A541A7083">
    <w:name w:val="0138C23C3E764AAB86A7C31A541A7083"/>
    <w:rsid w:val="00282A20"/>
  </w:style>
  <w:style w:type="paragraph" w:customStyle="1" w:styleId="6615CB5DB1034CF3B794954FFACF182E">
    <w:name w:val="6615CB5DB1034CF3B794954FFACF182E"/>
    <w:rsid w:val="00282A20"/>
  </w:style>
  <w:style w:type="paragraph" w:customStyle="1" w:styleId="1C1E516885CE45469BCC81982D9EF224">
    <w:name w:val="1C1E516885CE45469BCC81982D9EF224"/>
    <w:rsid w:val="00282A20"/>
  </w:style>
  <w:style w:type="paragraph" w:customStyle="1" w:styleId="6E61232CE65A4FF0967CA4BA925DB703">
    <w:name w:val="6E61232CE65A4FF0967CA4BA925DB703"/>
    <w:rsid w:val="00282A20"/>
  </w:style>
  <w:style w:type="paragraph" w:customStyle="1" w:styleId="D42721F9503D407497458EBD517F41AD">
    <w:name w:val="D42721F9503D407497458EBD517F41AD"/>
    <w:rsid w:val="00282A20"/>
  </w:style>
  <w:style w:type="paragraph" w:customStyle="1" w:styleId="6121541FBE844AA2B31AC79477FF6915">
    <w:name w:val="6121541FBE844AA2B31AC79477FF6915"/>
    <w:rsid w:val="00282A20"/>
  </w:style>
  <w:style w:type="paragraph" w:customStyle="1" w:styleId="1E7FFF39A1C346CAAF5D8265CE1C2448">
    <w:name w:val="1E7FFF39A1C346CAAF5D8265CE1C2448"/>
    <w:rsid w:val="00282A20"/>
  </w:style>
  <w:style w:type="paragraph" w:customStyle="1" w:styleId="C1B203C1AEE44519BB2A02D39BA80ECB">
    <w:name w:val="C1B203C1AEE44519BB2A02D39BA80ECB"/>
    <w:rsid w:val="00282A20"/>
  </w:style>
  <w:style w:type="paragraph" w:customStyle="1" w:styleId="080C066F62F34BE38430CDEABE263245">
    <w:name w:val="080C066F62F34BE38430CDEABE263245"/>
    <w:rsid w:val="00282A20"/>
  </w:style>
  <w:style w:type="paragraph" w:customStyle="1" w:styleId="4F6A816EA0554D29AF61C60D1297C99F">
    <w:name w:val="4F6A816EA0554D29AF61C60D1297C99F"/>
    <w:rsid w:val="00282A20"/>
  </w:style>
  <w:style w:type="paragraph" w:customStyle="1" w:styleId="A8DCB1C58385409881AFE71248AC9BF0">
    <w:name w:val="A8DCB1C58385409881AFE71248AC9BF0"/>
    <w:rsid w:val="00282A20"/>
  </w:style>
  <w:style w:type="paragraph" w:customStyle="1" w:styleId="A91E9D843CCA4144B67990D5E5B46995">
    <w:name w:val="A91E9D843CCA4144B67990D5E5B46995"/>
    <w:rsid w:val="00282A20"/>
  </w:style>
  <w:style w:type="paragraph" w:customStyle="1" w:styleId="ECEFE6F1B971435EBF1CA3BA4B372930">
    <w:name w:val="ECEFE6F1B971435EBF1CA3BA4B372930"/>
    <w:rsid w:val="00282A20"/>
  </w:style>
  <w:style w:type="paragraph" w:customStyle="1" w:styleId="225783CAF9F44CD291DD7E54074D0F89">
    <w:name w:val="225783CAF9F44CD291DD7E54074D0F89"/>
    <w:rsid w:val="00282A20"/>
  </w:style>
  <w:style w:type="paragraph" w:customStyle="1" w:styleId="376AB57007AE41B89A8527EA62827E81">
    <w:name w:val="376AB57007AE41B89A8527EA62827E81"/>
    <w:rsid w:val="00282A20"/>
  </w:style>
  <w:style w:type="paragraph" w:customStyle="1" w:styleId="509FCD149A544DB49BA01B75FCD68556">
    <w:name w:val="509FCD149A544DB49BA01B75FCD68556"/>
    <w:rsid w:val="00282A20"/>
  </w:style>
  <w:style w:type="paragraph" w:customStyle="1" w:styleId="DC04E0145FE448FE8C36C72917F683A9">
    <w:name w:val="DC04E0145FE448FE8C36C72917F683A9"/>
    <w:rsid w:val="00282A20"/>
  </w:style>
  <w:style w:type="paragraph" w:customStyle="1" w:styleId="BB46B5FA10164FF5B149F6A514A3BDB5">
    <w:name w:val="BB46B5FA10164FF5B149F6A514A3BDB5"/>
    <w:rsid w:val="00282A20"/>
  </w:style>
  <w:style w:type="paragraph" w:customStyle="1" w:styleId="5620DA57BD814AEABF73AC16686E5CB7">
    <w:name w:val="5620DA57BD814AEABF73AC16686E5CB7"/>
    <w:rsid w:val="00282A20"/>
  </w:style>
  <w:style w:type="paragraph" w:customStyle="1" w:styleId="DF470679B4D243A7ADD64F161166F910">
    <w:name w:val="DF470679B4D243A7ADD64F161166F910"/>
    <w:rsid w:val="00282A20"/>
  </w:style>
  <w:style w:type="paragraph" w:customStyle="1" w:styleId="99492B3D2CAC441BB2A8E6A18B975829">
    <w:name w:val="99492B3D2CAC441BB2A8E6A18B975829"/>
    <w:rsid w:val="00282A20"/>
  </w:style>
  <w:style w:type="paragraph" w:customStyle="1" w:styleId="BF9172FBAD194946960F22B3591FD073">
    <w:name w:val="BF9172FBAD194946960F22B3591FD073"/>
    <w:rsid w:val="00282A20"/>
  </w:style>
  <w:style w:type="paragraph" w:customStyle="1" w:styleId="CFB30F0BBB1643B4B817FBFA10E40E9E">
    <w:name w:val="CFB30F0BBB1643B4B817FBFA10E40E9E"/>
    <w:rsid w:val="00282A20"/>
  </w:style>
  <w:style w:type="paragraph" w:customStyle="1" w:styleId="ABE97F704695434DB0DEA21D5C314AF3">
    <w:name w:val="ABE97F704695434DB0DEA21D5C314AF3"/>
    <w:rsid w:val="00282A20"/>
  </w:style>
  <w:style w:type="paragraph" w:customStyle="1" w:styleId="880A55C4287447BC95B62B7D9F9E9B10">
    <w:name w:val="880A55C4287447BC95B62B7D9F9E9B10"/>
    <w:rsid w:val="00282A20"/>
  </w:style>
  <w:style w:type="paragraph" w:customStyle="1" w:styleId="9C7DCCD8C69B48659903E38423C998C3">
    <w:name w:val="9C7DCCD8C69B48659903E38423C998C3"/>
    <w:rsid w:val="00282A20"/>
  </w:style>
  <w:style w:type="paragraph" w:customStyle="1" w:styleId="26AEA1D7CE1C4883867BA640C4DF4711">
    <w:name w:val="26AEA1D7CE1C4883867BA640C4DF4711"/>
    <w:rsid w:val="00282A20"/>
  </w:style>
  <w:style w:type="paragraph" w:customStyle="1" w:styleId="7C90F06C3A39446E889ED04552154ED3">
    <w:name w:val="7C90F06C3A39446E889ED04552154ED3"/>
    <w:rsid w:val="00282A20"/>
  </w:style>
  <w:style w:type="paragraph" w:customStyle="1" w:styleId="E8FEF69215C047F09D5385DC81C7F1CE">
    <w:name w:val="E8FEF69215C047F09D5385DC81C7F1CE"/>
    <w:rsid w:val="00282A20"/>
  </w:style>
  <w:style w:type="paragraph" w:customStyle="1" w:styleId="E923B49E30D141E184BC652203EC8480">
    <w:name w:val="E923B49E30D141E184BC652203EC8480"/>
    <w:rsid w:val="00282A20"/>
  </w:style>
  <w:style w:type="paragraph" w:customStyle="1" w:styleId="1BC96EB01D9041688C73B59D3A97E23B">
    <w:name w:val="1BC96EB01D9041688C73B59D3A97E23B"/>
    <w:rsid w:val="00282A20"/>
  </w:style>
  <w:style w:type="paragraph" w:customStyle="1" w:styleId="73DF3BDC47134F0889E0B395D8582C8C">
    <w:name w:val="73DF3BDC47134F0889E0B395D8582C8C"/>
    <w:rsid w:val="00282A20"/>
  </w:style>
  <w:style w:type="paragraph" w:customStyle="1" w:styleId="78E33BD892184A5EA633889D31252600">
    <w:name w:val="78E33BD892184A5EA633889D31252600"/>
    <w:rsid w:val="00282A20"/>
  </w:style>
  <w:style w:type="paragraph" w:customStyle="1" w:styleId="87E7D6465CA14375967946597248A1CB">
    <w:name w:val="87E7D6465CA14375967946597248A1CB"/>
    <w:rsid w:val="00282A20"/>
  </w:style>
  <w:style w:type="paragraph" w:customStyle="1" w:styleId="10AAD2AFB9B4449EAA89FE01CE0C3589">
    <w:name w:val="10AAD2AFB9B4449EAA89FE01CE0C3589"/>
    <w:rsid w:val="00282A20"/>
  </w:style>
  <w:style w:type="paragraph" w:customStyle="1" w:styleId="3F4CC944E07B4A739AA54104B7F5BB9B">
    <w:name w:val="3F4CC944E07B4A739AA54104B7F5BB9B"/>
    <w:rsid w:val="00282A20"/>
  </w:style>
  <w:style w:type="paragraph" w:customStyle="1" w:styleId="6817BAA9B76D478F923F4CC1BB9B98EB">
    <w:name w:val="6817BAA9B76D478F923F4CC1BB9B98EB"/>
    <w:rsid w:val="00282A20"/>
  </w:style>
  <w:style w:type="paragraph" w:customStyle="1" w:styleId="7E9D73CD9EDA49CCB20B5BAFD4EE4DB5">
    <w:name w:val="7E9D73CD9EDA49CCB20B5BAFD4EE4DB5"/>
    <w:rsid w:val="00282A20"/>
  </w:style>
  <w:style w:type="paragraph" w:customStyle="1" w:styleId="27DB18A162E649B487F982F33A5123DB">
    <w:name w:val="27DB18A162E649B487F982F33A5123DB"/>
    <w:rsid w:val="00282A20"/>
  </w:style>
  <w:style w:type="paragraph" w:customStyle="1" w:styleId="7C26FE1A79974F258592EF203B1A618E">
    <w:name w:val="7C26FE1A79974F258592EF203B1A618E"/>
    <w:rsid w:val="00282A20"/>
  </w:style>
  <w:style w:type="paragraph" w:customStyle="1" w:styleId="3F78A5670E4E48AC9C37AE54680025A4">
    <w:name w:val="3F78A5670E4E48AC9C37AE54680025A4"/>
    <w:rsid w:val="00282A20"/>
  </w:style>
  <w:style w:type="paragraph" w:customStyle="1" w:styleId="3DE6B59A9EBC462896D0E9CE551E2BD4">
    <w:name w:val="3DE6B59A9EBC462896D0E9CE551E2BD4"/>
    <w:rsid w:val="00282A20"/>
  </w:style>
  <w:style w:type="paragraph" w:customStyle="1" w:styleId="B0A347E931524A5795EECC3D4A6F14E4">
    <w:name w:val="B0A347E931524A5795EECC3D4A6F14E4"/>
    <w:rsid w:val="00282A20"/>
  </w:style>
  <w:style w:type="paragraph" w:customStyle="1" w:styleId="0DF5498FC26447F1BFA7AD8BE190CC70">
    <w:name w:val="0DF5498FC26447F1BFA7AD8BE190CC70"/>
    <w:rsid w:val="00282A20"/>
  </w:style>
  <w:style w:type="paragraph" w:customStyle="1" w:styleId="BF6CC4C1EB5A421F961F282985D3963D">
    <w:name w:val="BF6CC4C1EB5A421F961F282985D3963D"/>
    <w:rsid w:val="00282A20"/>
  </w:style>
  <w:style w:type="paragraph" w:customStyle="1" w:styleId="D2B61256C0E64E479DA2E03932C3C0FD">
    <w:name w:val="D2B61256C0E64E479DA2E03932C3C0FD"/>
    <w:rsid w:val="00282A20"/>
  </w:style>
  <w:style w:type="paragraph" w:customStyle="1" w:styleId="6D6ED5B7AAC84FB68BDA0BE06196E650">
    <w:name w:val="6D6ED5B7AAC84FB68BDA0BE06196E650"/>
    <w:rsid w:val="00282A20"/>
  </w:style>
  <w:style w:type="paragraph" w:customStyle="1" w:styleId="04992D001CCD456B84E8AEFA41DE47E7">
    <w:name w:val="04992D001CCD456B84E8AEFA41DE47E7"/>
    <w:rsid w:val="00282A20"/>
  </w:style>
  <w:style w:type="paragraph" w:customStyle="1" w:styleId="3D44B01E72A3464F9637C11A3A4DDA34">
    <w:name w:val="3D44B01E72A3464F9637C11A3A4DDA34"/>
    <w:rsid w:val="00282A20"/>
  </w:style>
  <w:style w:type="paragraph" w:customStyle="1" w:styleId="1049B6EC0CBB491F98B8EF6CABB98203">
    <w:name w:val="1049B6EC0CBB491F98B8EF6CABB98203"/>
    <w:rsid w:val="00282A20"/>
  </w:style>
  <w:style w:type="paragraph" w:customStyle="1" w:styleId="C3E92DF6F3B04BFE95ACD06981B2F770">
    <w:name w:val="C3E92DF6F3B04BFE95ACD06981B2F770"/>
    <w:rsid w:val="00282A20"/>
  </w:style>
  <w:style w:type="paragraph" w:customStyle="1" w:styleId="F6D19AE3F54144AEB396F1E32239A1CB">
    <w:name w:val="F6D19AE3F54144AEB396F1E32239A1CB"/>
    <w:rsid w:val="00282A20"/>
  </w:style>
  <w:style w:type="paragraph" w:customStyle="1" w:styleId="C3362EEB43514FB8AC6A66D1E3A217E7">
    <w:name w:val="C3362EEB43514FB8AC6A66D1E3A217E7"/>
    <w:rsid w:val="00282A20"/>
  </w:style>
  <w:style w:type="paragraph" w:customStyle="1" w:styleId="90AE1301DE864DF4AE6908D1907AB3B8">
    <w:name w:val="90AE1301DE864DF4AE6908D1907AB3B8"/>
    <w:rsid w:val="00282A20"/>
  </w:style>
  <w:style w:type="paragraph" w:customStyle="1" w:styleId="B82E64866DF34718BFECB3F5AD9A9274">
    <w:name w:val="B82E64866DF34718BFECB3F5AD9A9274"/>
    <w:rsid w:val="00282A20"/>
  </w:style>
  <w:style w:type="paragraph" w:customStyle="1" w:styleId="CE49325B0F7F48F284952574ED62D8C5">
    <w:name w:val="CE49325B0F7F48F284952574ED62D8C5"/>
    <w:rsid w:val="00282A20"/>
  </w:style>
  <w:style w:type="paragraph" w:customStyle="1" w:styleId="1261FA6B8C0B4016823040835C64A972">
    <w:name w:val="1261FA6B8C0B4016823040835C64A972"/>
    <w:rsid w:val="00282A20"/>
  </w:style>
  <w:style w:type="paragraph" w:customStyle="1" w:styleId="436676E0CE744CA0A9298B96314EC8D2">
    <w:name w:val="436676E0CE744CA0A9298B96314EC8D2"/>
    <w:rsid w:val="00282A20"/>
  </w:style>
  <w:style w:type="paragraph" w:customStyle="1" w:styleId="6BD5945E3E4742A887F0BF163E9ECEB5">
    <w:name w:val="6BD5945E3E4742A887F0BF163E9ECEB5"/>
    <w:rsid w:val="00282A20"/>
  </w:style>
  <w:style w:type="paragraph" w:customStyle="1" w:styleId="63A94EBD03C94A19AA35A85190BE78A0">
    <w:name w:val="63A94EBD03C94A19AA35A85190BE78A0"/>
    <w:rsid w:val="00282A20"/>
  </w:style>
  <w:style w:type="paragraph" w:customStyle="1" w:styleId="6BB8B12D22084931A69A54A81499988A">
    <w:name w:val="6BB8B12D22084931A69A54A81499988A"/>
    <w:rsid w:val="00282A20"/>
  </w:style>
  <w:style w:type="paragraph" w:customStyle="1" w:styleId="D32CD1C672C24CB5B36E8E079721DBB4">
    <w:name w:val="D32CD1C672C24CB5B36E8E079721DBB4"/>
    <w:rsid w:val="00282A20"/>
  </w:style>
  <w:style w:type="paragraph" w:customStyle="1" w:styleId="0A50C17BF1714165A977D693ED347FB5">
    <w:name w:val="0A50C17BF1714165A977D693ED347FB5"/>
    <w:rsid w:val="00282A20"/>
  </w:style>
  <w:style w:type="paragraph" w:customStyle="1" w:styleId="8A4F52B321744918835C3804DF13CAF3">
    <w:name w:val="8A4F52B321744918835C3804DF13CAF3"/>
    <w:rsid w:val="00282A20"/>
  </w:style>
  <w:style w:type="paragraph" w:customStyle="1" w:styleId="1C967B7D78114BF9950B46F9621BAA7A">
    <w:name w:val="1C967B7D78114BF9950B46F9621BAA7A"/>
    <w:rsid w:val="00282A20"/>
  </w:style>
  <w:style w:type="paragraph" w:customStyle="1" w:styleId="07CCD2C15AC044CAA955A18A6A06E821">
    <w:name w:val="07CCD2C15AC044CAA955A18A6A06E821"/>
    <w:rsid w:val="00282A20"/>
  </w:style>
  <w:style w:type="paragraph" w:customStyle="1" w:styleId="14601D20E64441E0B19EB9B8C73A9178">
    <w:name w:val="14601D20E64441E0B19EB9B8C73A9178"/>
    <w:rsid w:val="00282A20"/>
  </w:style>
  <w:style w:type="paragraph" w:customStyle="1" w:styleId="C52C0CB35C674133BE9D506B8E22424C">
    <w:name w:val="C52C0CB35C674133BE9D506B8E22424C"/>
    <w:rsid w:val="00282A20"/>
  </w:style>
  <w:style w:type="paragraph" w:customStyle="1" w:styleId="C142D665B0D94A48A7D4BF269394FB15">
    <w:name w:val="C142D665B0D94A48A7D4BF269394FB15"/>
    <w:rsid w:val="00282A20"/>
  </w:style>
  <w:style w:type="paragraph" w:customStyle="1" w:styleId="66AAEA30194340B58881B49F22437206">
    <w:name w:val="66AAEA30194340B58881B49F22437206"/>
    <w:rsid w:val="00282A20"/>
  </w:style>
  <w:style w:type="paragraph" w:customStyle="1" w:styleId="92AC3CE1DB1643CC984072831A95E9A1">
    <w:name w:val="92AC3CE1DB1643CC984072831A95E9A1"/>
    <w:rsid w:val="00282A20"/>
  </w:style>
  <w:style w:type="paragraph" w:customStyle="1" w:styleId="7FE74E833DA34043A3A9F47177A79565">
    <w:name w:val="7FE74E833DA34043A3A9F47177A79565"/>
    <w:rsid w:val="00282A20"/>
  </w:style>
  <w:style w:type="paragraph" w:customStyle="1" w:styleId="3126B41C401844928F269FBC01875841">
    <w:name w:val="3126B41C401844928F269FBC01875841"/>
    <w:rsid w:val="00282A20"/>
  </w:style>
  <w:style w:type="paragraph" w:customStyle="1" w:styleId="D21867A9914248ABA7AD3DCA0393A73F">
    <w:name w:val="D21867A9914248ABA7AD3DCA0393A73F"/>
    <w:rsid w:val="00282A20"/>
  </w:style>
  <w:style w:type="paragraph" w:customStyle="1" w:styleId="F6383B4E589E4E6EABBCDF6429FB5C8D">
    <w:name w:val="F6383B4E589E4E6EABBCDF6429FB5C8D"/>
    <w:rsid w:val="00282A20"/>
  </w:style>
  <w:style w:type="paragraph" w:customStyle="1" w:styleId="E992AA7A2D5A4115A5426C98F4032814">
    <w:name w:val="E992AA7A2D5A4115A5426C98F4032814"/>
    <w:rsid w:val="00282A20"/>
  </w:style>
  <w:style w:type="paragraph" w:customStyle="1" w:styleId="320D852CE4494B7D8FA6A5051A9B42D2">
    <w:name w:val="320D852CE4494B7D8FA6A5051A9B42D2"/>
    <w:rsid w:val="00282A20"/>
  </w:style>
  <w:style w:type="paragraph" w:customStyle="1" w:styleId="A4206DD493084CF1A21A104D82D426E1">
    <w:name w:val="A4206DD493084CF1A21A104D82D426E1"/>
    <w:rsid w:val="00282A20"/>
  </w:style>
  <w:style w:type="paragraph" w:customStyle="1" w:styleId="02B02721EC98430DBDD241433E796499">
    <w:name w:val="02B02721EC98430DBDD241433E796499"/>
    <w:rsid w:val="00282A20"/>
  </w:style>
  <w:style w:type="paragraph" w:customStyle="1" w:styleId="AE5FB0F80F2F47328EB07894D8158208">
    <w:name w:val="AE5FB0F80F2F47328EB07894D8158208"/>
    <w:rsid w:val="00282A20"/>
  </w:style>
  <w:style w:type="paragraph" w:customStyle="1" w:styleId="DB5CA3E864D9407DA62D79566BF79A14">
    <w:name w:val="DB5CA3E864D9407DA62D79566BF79A14"/>
    <w:rsid w:val="00282A20"/>
  </w:style>
  <w:style w:type="paragraph" w:customStyle="1" w:styleId="D2EA10903E5A40FE8B56615DEECBEC85">
    <w:name w:val="D2EA10903E5A40FE8B56615DEECBEC85"/>
    <w:rsid w:val="00282A20"/>
  </w:style>
  <w:style w:type="paragraph" w:customStyle="1" w:styleId="909A04AC38904825AEAE3C9858455D3E">
    <w:name w:val="909A04AC38904825AEAE3C9858455D3E"/>
    <w:rsid w:val="00282A20"/>
  </w:style>
  <w:style w:type="paragraph" w:customStyle="1" w:styleId="B82B91B421A54E759EA66C5EA5D30D00">
    <w:name w:val="B82B91B421A54E759EA66C5EA5D30D00"/>
    <w:rsid w:val="00282A20"/>
  </w:style>
  <w:style w:type="paragraph" w:customStyle="1" w:styleId="D1A2B68FDF0141E3817853D333728DDF">
    <w:name w:val="D1A2B68FDF0141E3817853D333728DDF"/>
    <w:rsid w:val="00282A20"/>
  </w:style>
  <w:style w:type="paragraph" w:customStyle="1" w:styleId="E295E2C13AE442A0BDF150B6EFFCA319">
    <w:name w:val="E295E2C13AE442A0BDF150B6EFFCA319"/>
    <w:rsid w:val="00282A20"/>
  </w:style>
  <w:style w:type="paragraph" w:customStyle="1" w:styleId="F44E3139D04140F49F5A8FE801A9CE2A">
    <w:name w:val="F44E3139D04140F49F5A8FE801A9CE2A"/>
    <w:rsid w:val="00282A20"/>
  </w:style>
  <w:style w:type="paragraph" w:customStyle="1" w:styleId="5BDC0864ACF2466DBAED45C8101D5460">
    <w:name w:val="5BDC0864ACF2466DBAED45C8101D5460"/>
    <w:rsid w:val="00282A20"/>
  </w:style>
  <w:style w:type="paragraph" w:customStyle="1" w:styleId="4C681D57D21940A9A7B208F73672675B">
    <w:name w:val="4C681D57D21940A9A7B208F73672675B"/>
    <w:rsid w:val="00282A20"/>
  </w:style>
  <w:style w:type="paragraph" w:customStyle="1" w:styleId="C73DEE7538D6456AB7A45BB1A5AED42C">
    <w:name w:val="C73DEE7538D6456AB7A45BB1A5AED42C"/>
    <w:rsid w:val="00282A20"/>
  </w:style>
  <w:style w:type="paragraph" w:customStyle="1" w:styleId="6A8542CC7CBB45FEA3E7780106E25015">
    <w:name w:val="6A8542CC7CBB45FEA3E7780106E25015"/>
    <w:rsid w:val="00282A20"/>
  </w:style>
  <w:style w:type="paragraph" w:customStyle="1" w:styleId="B89CF590E1F04B93A1AC23A69DDE3BA9">
    <w:name w:val="B89CF590E1F04B93A1AC23A69DDE3BA9"/>
    <w:rsid w:val="00282A20"/>
  </w:style>
  <w:style w:type="paragraph" w:customStyle="1" w:styleId="791D6D40946F4E74A65E4ED79A0AB8DB">
    <w:name w:val="791D6D40946F4E74A65E4ED79A0AB8DB"/>
    <w:rsid w:val="00282A20"/>
  </w:style>
  <w:style w:type="paragraph" w:customStyle="1" w:styleId="4B90BA89AD8742109EB23338C6F36446">
    <w:name w:val="4B90BA89AD8742109EB23338C6F36446"/>
    <w:rsid w:val="00282A20"/>
  </w:style>
  <w:style w:type="paragraph" w:customStyle="1" w:styleId="804D7EBC63C24CAD95F795DE58B0904C">
    <w:name w:val="804D7EBC63C24CAD95F795DE58B0904C"/>
    <w:rsid w:val="00282A20"/>
  </w:style>
  <w:style w:type="paragraph" w:customStyle="1" w:styleId="33ACB4D831124FEEAD7E674AB51E1A83">
    <w:name w:val="33ACB4D831124FEEAD7E674AB51E1A83"/>
    <w:rsid w:val="00282A20"/>
  </w:style>
  <w:style w:type="paragraph" w:customStyle="1" w:styleId="A0124516495D4C998CBCE50584943283">
    <w:name w:val="A0124516495D4C998CBCE50584943283"/>
    <w:rsid w:val="00282A20"/>
  </w:style>
  <w:style w:type="paragraph" w:customStyle="1" w:styleId="3556494FF7844B9AB166B970D51D6967">
    <w:name w:val="3556494FF7844B9AB166B970D51D6967"/>
    <w:rsid w:val="00282A20"/>
  </w:style>
  <w:style w:type="paragraph" w:customStyle="1" w:styleId="34F7517777E448A4B75A37BC171A9C49">
    <w:name w:val="34F7517777E448A4B75A37BC171A9C49"/>
    <w:rsid w:val="00282A20"/>
  </w:style>
  <w:style w:type="paragraph" w:customStyle="1" w:styleId="83DB324BDB2C47F691E08F1C2BE829E0">
    <w:name w:val="83DB324BDB2C47F691E08F1C2BE829E0"/>
    <w:rsid w:val="00282A20"/>
  </w:style>
  <w:style w:type="paragraph" w:customStyle="1" w:styleId="FDF5B518FFCA44ABB9D59CDEE5594D23">
    <w:name w:val="FDF5B518FFCA44ABB9D59CDEE5594D23"/>
    <w:rsid w:val="00282A20"/>
  </w:style>
  <w:style w:type="paragraph" w:customStyle="1" w:styleId="FFF6BFC69165468797FADD899CCC4448">
    <w:name w:val="FFF6BFC69165468797FADD899CCC4448"/>
    <w:rsid w:val="00282A20"/>
  </w:style>
  <w:style w:type="paragraph" w:customStyle="1" w:styleId="55E90D7988A749E6A3270CED3E90BCCE">
    <w:name w:val="55E90D7988A749E6A3270CED3E90BCCE"/>
    <w:rsid w:val="00282A20"/>
  </w:style>
  <w:style w:type="paragraph" w:customStyle="1" w:styleId="BC5AF52E3F19490684A2C648AEC461A8">
    <w:name w:val="BC5AF52E3F19490684A2C648AEC461A8"/>
    <w:rsid w:val="00282A20"/>
  </w:style>
  <w:style w:type="paragraph" w:customStyle="1" w:styleId="18AAF842E8BF4B22B929737EE1C3345A">
    <w:name w:val="18AAF842E8BF4B22B929737EE1C3345A"/>
    <w:rsid w:val="00282A20"/>
  </w:style>
  <w:style w:type="paragraph" w:customStyle="1" w:styleId="3ADE0D178E69492696A83701AC167842">
    <w:name w:val="3ADE0D178E69492696A83701AC167842"/>
    <w:rsid w:val="00282A20"/>
  </w:style>
  <w:style w:type="paragraph" w:customStyle="1" w:styleId="7E62A819DD56407C98EF0A6DD9FA8FD4">
    <w:name w:val="7E62A819DD56407C98EF0A6DD9FA8FD4"/>
    <w:rsid w:val="00282A20"/>
  </w:style>
  <w:style w:type="paragraph" w:customStyle="1" w:styleId="EC67FEBDFC8C4B04B68AE2E4EAC07DCB">
    <w:name w:val="EC67FEBDFC8C4B04B68AE2E4EAC07DCB"/>
    <w:rsid w:val="00282A20"/>
  </w:style>
  <w:style w:type="paragraph" w:customStyle="1" w:styleId="4B190CB86D344BC3BC2CA8CB0626BE10">
    <w:name w:val="4B190CB86D344BC3BC2CA8CB0626BE10"/>
    <w:rsid w:val="00282A20"/>
  </w:style>
  <w:style w:type="paragraph" w:customStyle="1" w:styleId="F4E18928A2FD4A3B88F830C9EF79424D">
    <w:name w:val="F4E18928A2FD4A3B88F830C9EF79424D"/>
    <w:rsid w:val="00282A20"/>
  </w:style>
  <w:style w:type="paragraph" w:customStyle="1" w:styleId="5C44532CCEF642779AE7D591DBD51A27">
    <w:name w:val="5C44532CCEF642779AE7D591DBD51A27"/>
    <w:rsid w:val="00282A20"/>
  </w:style>
  <w:style w:type="paragraph" w:customStyle="1" w:styleId="931418F8A50447778AA8AEFC59D68A12">
    <w:name w:val="931418F8A50447778AA8AEFC59D68A12"/>
    <w:rsid w:val="00282A20"/>
  </w:style>
  <w:style w:type="paragraph" w:customStyle="1" w:styleId="495AFB0CFCB148E9A2A57EFAA25FAF0E">
    <w:name w:val="495AFB0CFCB148E9A2A57EFAA25FAF0E"/>
    <w:rsid w:val="00282A20"/>
  </w:style>
  <w:style w:type="paragraph" w:customStyle="1" w:styleId="28CA0291130C4DEA80D7BC4D66A4C16C">
    <w:name w:val="28CA0291130C4DEA80D7BC4D66A4C16C"/>
    <w:rsid w:val="00282A20"/>
  </w:style>
  <w:style w:type="paragraph" w:customStyle="1" w:styleId="08B5ECB0414C4521BB213B398FA03804">
    <w:name w:val="08B5ECB0414C4521BB213B398FA03804"/>
    <w:rsid w:val="00282A20"/>
  </w:style>
  <w:style w:type="paragraph" w:customStyle="1" w:styleId="7B0D70F21F12420F83A57B3988CA05E4">
    <w:name w:val="7B0D70F21F12420F83A57B3988CA05E4"/>
    <w:rsid w:val="00282A20"/>
  </w:style>
  <w:style w:type="paragraph" w:customStyle="1" w:styleId="5557D0CDB8BC488AB148D83E488AB771">
    <w:name w:val="5557D0CDB8BC488AB148D83E488AB771"/>
    <w:rsid w:val="00282A20"/>
  </w:style>
  <w:style w:type="paragraph" w:customStyle="1" w:styleId="CBEE108F3D1B4A9E903CD5DE5777FE21">
    <w:name w:val="CBEE108F3D1B4A9E903CD5DE5777FE21"/>
    <w:rsid w:val="00282A20"/>
  </w:style>
  <w:style w:type="paragraph" w:customStyle="1" w:styleId="8784109F75BF41679115A451D3253E7C">
    <w:name w:val="8784109F75BF41679115A451D3253E7C"/>
    <w:rsid w:val="00282A20"/>
  </w:style>
  <w:style w:type="paragraph" w:customStyle="1" w:styleId="4E095CBBA44844B0B0F56F91CCAAE8A4">
    <w:name w:val="4E095CBBA44844B0B0F56F91CCAAE8A4"/>
    <w:rsid w:val="00282A20"/>
  </w:style>
  <w:style w:type="paragraph" w:customStyle="1" w:styleId="0017404C8C6E4B4792AAB7D16B18ADB5">
    <w:name w:val="0017404C8C6E4B4792AAB7D16B18ADB5"/>
    <w:rsid w:val="00282A20"/>
  </w:style>
  <w:style w:type="paragraph" w:customStyle="1" w:styleId="21721F6C77BF4C1C80B7889820A40A47">
    <w:name w:val="21721F6C77BF4C1C80B7889820A40A47"/>
    <w:rsid w:val="00282A20"/>
  </w:style>
  <w:style w:type="paragraph" w:customStyle="1" w:styleId="936CEC2B6DE5443886B29D7E190675F7">
    <w:name w:val="936CEC2B6DE5443886B29D7E190675F7"/>
    <w:rsid w:val="00282A20"/>
  </w:style>
  <w:style w:type="paragraph" w:customStyle="1" w:styleId="DBC1CEAEE5684005B5834CC33FA906D0">
    <w:name w:val="DBC1CEAEE5684005B5834CC33FA906D0"/>
    <w:rsid w:val="00282A20"/>
  </w:style>
  <w:style w:type="paragraph" w:customStyle="1" w:styleId="76F5BFC1601A4C859065DE934F8F1F34">
    <w:name w:val="76F5BFC1601A4C859065DE934F8F1F34"/>
    <w:rsid w:val="00282A20"/>
  </w:style>
  <w:style w:type="paragraph" w:customStyle="1" w:styleId="BFD35FC6790145F8B70C1AD97EC49F27">
    <w:name w:val="BFD35FC6790145F8B70C1AD97EC49F27"/>
    <w:rsid w:val="00282A20"/>
  </w:style>
  <w:style w:type="paragraph" w:customStyle="1" w:styleId="879BA36075F84DAB86B404DD926B1913">
    <w:name w:val="879BA36075F84DAB86B404DD926B1913"/>
    <w:rsid w:val="00282A20"/>
  </w:style>
  <w:style w:type="paragraph" w:customStyle="1" w:styleId="D07231EEB62540A2A371647D583DDC18">
    <w:name w:val="D07231EEB62540A2A371647D583DDC18"/>
    <w:rsid w:val="00282A20"/>
  </w:style>
  <w:style w:type="paragraph" w:customStyle="1" w:styleId="80D7292F71B94EAC8A5B66B53B89DEBB">
    <w:name w:val="80D7292F71B94EAC8A5B66B53B89DEBB"/>
    <w:rsid w:val="00282A20"/>
  </w:style>
  <w:style w:type="paragraph" w:customStyle="1" w:styleId="37661A1A4C644E0887BA2C62585C4E7C">
    <w:name w:val="37661A1A4C644E0887BA2C62585C4E7C"/>
    <w:rsid w:val="00282A20"/>
  </w:style>
  <w:style w:type="paragraph" w:customStyle="1" w:styleId="675BF1E1BCEC428082CD5E36EFC28C20">
    <w:name w:val="675BF1E1BCEC428082CD5E36EFC28C20"/>
    <w:rsid w:val="00282A20"/>
  </w:style>
  <w:style w:type="paragraph" w:customStyle="1" w:styleId="D6D1D525B25D49C19095F8748EA35F11">
    <w:name w:val="D6D1D525B25D49C19095F8748EA35F11"/>
    <w:rsid w:val="00282A20"/>
  </w:style>
  <w:style w:type="paragraph" w:customStyle="1" w:styleId="92F7B347AF0E43238B659DC6AA9C8C5F">
    <w:name w:val="92F7B347AF0E43238B659DC6AA9C8C5F"/>
    <w:rsid w:val="00282A20"/>
  </w:style>
  <w:style w:type="paragraph" w:customStyle="1" w:styleId="E6A3E1F4F60142E1A1AD1BB8AF3C7C9E">
    <w:name w:val="E6A3E1F4F60142E1A1AD1BB8AF3C7C9E"/>
    <w:rsid w:val="00282A20"/>
  </w:style>
  <w:style w:type="paragraph" w:customStyle="1" w:styleId="6DDC34E795FD440F890A2B28225D865F">
    <w:name w:val="6DDC34E795FD440F890A2B28225D865F"/>
    <w:rsid w:val="00282A20"/>
  </w:style>
  <w:style w:type="paragraph" w:customStyle="1" w:styleId="38DA17DDDC264719AF711E79A23E914E">
    <w:name w:val="38DA17DDDC264719AF711E79A23E914E"/>
    <w:rsid w:val="00282A20"/>
  </w:style>
  <w:style w:type="paragraph" w:customStyle="1" w:styleId="6A43CB3087534A16B1ADE2B1B01FE70E">
    <w:name w:val="6A43CB3087534A16B1ADE2B1B01FE70E"/>
    <w:rsid w:val="00282A20"/>
  </w:style>
  <w:style w:type="paragraph" w:customStyle="1" w:styleId="FDCBFA1EE63F45098C6CB4537CE29D9A">
    <w:name w:val="FDCBFA1EE63F45098C6CB4537CE29D9A"/>
    <w:rsid w:val="00282A20"/>
  </w:style>
  <w:style w:type="paragraph" w:customStyle="1" w:styleId="31A279F3A6D24BD880CF2D97721DAB27">
    <w:name w:val="31A279F3A6D24BD880CF2D97721DAB27"/>
    <w:rsid w:val="00282A20"/>
  </w:style>
  <w:style w:type="paragraph" w:customStyle="1" w:styleId="DC5569B2D05E46EC8996D392F95BD2CB">
    <w:name w:val="DC5569B2D05E46EC8996D392F95BD2CB"/>
    <w:rsid w:val="00282A20"/>
  </w:style>
  <w:style w:type="paragraph" w:customStyle="1" w:styleId="11E8D88F7F244DABBA9389EC4014A121">
    <w:name w:val="11E8D88F7F244DABBA9389EC4014A121"/>
    <w:rsid w:val="00282A20"/>
  </w:style>
  <w:style w:type="paragraph" w:customStyle="1" w:styleId="C04D0B1EB1594B5B9CC1FE2E41EA9B44">
    <w:name w:val="C04D0B1EB1594B5B9CC1FE2E41EA9B44"/>
    <w:rsid w:val="00282A20"/>
  </w:style>
  <w:style w:type="paragraph" w:customStyle="1" w:styleId="A1F6D1AC4CB64BE7BDFD057A5A96BA57">
    <w:name w:val="A1F6D1AC4CB64BE7BDFD057A5A96BA57"/>
    <w:rsid w:val="00282A20"/>
  </w:style>
  <w:style w:type="paragraph" w:customStyle="1" w:styleId="7D23E7CC844E413793383FD13C2F256D">
    <w:name w:val="7D23E7CC844E413793383FD13C2F256D"/>
    <w:rsid w:val="00282A20"/>
  </w:style>
  <w:style w:type="paragraph" w:customStyle="1" w:styleId="FB4588CB37624A70AF4B3F3CE3567C4A">
    <w:name w:val="FB4588CB37624A70AF4B3F3CE3567C4A"/>
    <w:rsid w:val="00282A20"/>
  </w:style>
  <w:style w:type="paragraph" w:customStyle="1" w:styleId="B254EE9CE5944039943475DA36F0A98A">
    <w:name w:val="B254EE9CE5944039943475DA36F0A98A"/>
    <w:rsid w:val="00282A20"/>
  </w:style>
  <w:style w:type="paragraph" w:customStyle="1" w:styleId="9A3DBD18AED44979A6C0860E5805A543">
    <w:name w:val="9A3DBD18AED44979A6C0860E5805A543"/>
    <w:rsid w:val="00282A20"/>
  </w:style>
  <w:style w:type="paragraph" w:customStyle="1" w:styleId="50498389B0C243288272859B2A0F90FA">
    <w:name w:val="50498389B0C243288272859B2A0F90FA"/>
    <w:rsid w:val="00282A20"/>
  </w:style>
  <w:style w:type="paragraph" w:customStyle="1" w:styleId="A4E7196D9D70484DAEB09DDED220A8C7">
    <w:name w:val="A4E7196D9D70484DAEB09DDED220A8C7"/>
    <w:rsid w:val="00282A20"/>
  </w:style>
  <w:style w:type="paragraph" w:customStyle="1" w:styleId="5464A07319274F969724EDFE7605A3D4">
    <w:name w:val="5464A07319274F969724EDFE7605A3D4"/>
    <w:rsid w:val="00282A20"/>
  </w:style>
  <w:style w:type="paragraph" w:customStyle="1" w:styleId="5A7E57C5F3964D6EBA9414A46D31BC63">
    <w:name w:val="5A7E57C5F3964D6EBA9414A46D31BC63"/>
    <w:rsid w:val="00282A20"/>
  </w:style>
  <w:style w:type="paragraph" w:customStyle="1" w:styleId="99C7705F4B414473B7828983C841F92B">
    <w:name w:val="99C7705F4B414473B7828983C841F92B"/>
    <w:rsid w:val="00282A20"/>
  </w:style>
  <w:style w:type="paragraph" w:customStyle="1" w:styleId="3247E36E72E14467ACB38E5905BF6337">
    <w:name w:val="3247E36E72E14467ACB38E5905BF6337"/>
    <w:rsid w:val="00367AC0"/>
  </w:style>
  <w:style w:type="paragraph" w:customStyle="1" w:styleId="45AFAA1288E243D6B02BEFC49AFE991D">
    <w:name w:val="45AFAA1288E243D6B02BEFC49AFE991D"/>
    <w:rsid w:val="00367AC0"/>
  </w:style>
  <w:style w:type="paragraph" w:customStyle="1" w:styleId="1EB7244D3FFD42E489D8E099869B02B8">
    <w:name w:val="1EB7244D3FFD42E489D8E099869B02B8"/>
    <w:rsid w:val="00367AC0"/>
  </w:style>
  <w:style w:type="paragraph" w:customStyle="1" w:styleId="EE9F8626ADD44422A702AEB5ADA9E4B9">
    <w:name w:val="EE9F8626ADD44422A702AEB5ADA9E4B9"/>
    <w:rsid w:val="00367AC0"/>
  </w:style>
  <w:style w:type="paragraph" w:customStyle="1" w:styleId="A3D1E2E0315842A985AF4B0CCB35FAED">
    <w:name w:val="A3D1E2E0315842A985AF4B0CCB35FAED"/>
    <w:rsid w:val="00367AC0"/>
  </w:style>
  <w:style w:type="paragraph" w:customStyle="1" w:styleId="43AC54FCF1F44CD280B4D95F13DB0A12">
    <w:name w:val="43AC54FCF1F44CD280B4D95F13DB0A12"/>
    <w:rsid w:val="00367AC0"/>
  </w:style>
  <w:style w:type="paragraph" w:customStyle="1" w:styleId="4873304285E84D8EBD57BE966F0A7AA8">
    <w:name w:val="4873304285E84D8EBD57BE966F0A7AA8"/>
    <w:rsid w:val="00367AC0"/>
  </w:style>
  <w:style w:type="paragraph" w:customStyle="1" w:styleId="B1A3E0F91BB0487A9F015352D263BD91">
    <w:name w:val="B1A3E0F91BB0487A9F015352D263BD91"/>
    <w:rsid w:val="00367AC0"/>
  </w:style>
  <w:style w:type="paragraph" w:customStyle="1" w:styleId="A239B9643EDF4A93A2BC7A1D94996EA4">
    <w:name w:val="A239B9643EDF4A93A2BC7A1D94996EA4"/>
    <w:rsid w:val="00367AC0"/>
  </w:style>
  <w:style w:type="paragraph" w:customStyle="1" w:styleId="9BE831DEB2BE45778343E118A3A414FA">
    <w:name w:val="9BE831DEB2BE45778343E118A3A414FA"/>
    <w:rsid w:val="00367AC0"/>
  </w:style>
  <w:style w:type="paragraph" w:customStyle="1" w:styleId="6F6259FDA7AD4C01AE9A436E4E18E8DF">
    <w:name w:val="6F6259FDA7AD4C01AE9A436E4E18E8DF"/>
    <w:rsid w:val="00367AC0"/>
  </w:style>
  <w:style w:type="paragraph" w:customStyle="1" w:styleId="19CD6E72F9854D23B90B841B0577C70E">
    <w:name w:val="19CD6E72F9854D23B90B841B0577C70E"/>
    <w:rsid w:val="00367AC0"/>
  </w:style>
  <w:style w:type="paragraph" w:customStyle="1" w:styleId="B09D34BBD3E447BD931D9EA451F2B06E">
    <w:name w:val="B09D34BBD3E447BD931D9EA451F2B06E"/>
    <w:rsid w:val="00367AC0"/>
  </w:style>
  <w:style w:type="paragraph" w:customStyle="1" w:styleId="6EFC9F7FB9D04056B87A278FC2528D5D">
    <w:name w:val="6EFC9F7FB9D04056B87A278FC2528D5D"/>
    <w:rsid w:val="00367AC0"/>
  </w:style>
  <w:style w:type="paragraph" w:customStyle="1" w:styleId="BE62B850E95C4CB9852C353A87066AA9">
    <w:name w:val="BE62B850E95C4CB9852C353A87066AA9"/>
    <w:rsid w:val="00367AC0"/>
  </w:style>
  <w:style w:type="paragraph" w:customStyle="1" w:styleId="12B1459640C54A8EBEE905938574B5BF">
    <w:name w:val="12B1459640C54A8EBEE905938574B5BF"/>
    <w:rsid w:val="00367AC0"/>
  </w:style>
  <w:style w:type="paragraph" w:customStyle="1" w:styleId="DE23339F56EB44D082DCC4BD934D5937">
    <w:name w:val="DE23339F56EB44D082DCC4BD934D5937"/>
    <w:rsid w:val="00367AC0"/>
  </w:style>
  <w:style w:type="paragraph" w:customStyle="1" w:styleId="CC1A83B225F9493EB87E335A56A0585E">
    <w:name w:val="CC1A83B225F9493EB87E335A56A0585E"/>
    <w:rsid w:val="00367AC0"/>
  </w:style>
  <w:style w:type="paragraph" w:customStyle="1" w:styleId="45D1D25713F14B98AB824F26253F0E7B">
    <w:name w:val="45D1D25713F14B98AB824F26253F0E7B"/>
    <w:rsid w:val="00BF3FDC"/>
  </w:style>
  <w:style w:type="paragraph" w:customStyle="1" w:styleId="480C6E9FCBFE488E83426A36A0BC3D0A">
    <w:name w:val="480C6E9FCBFE488E83426A36A0BC3D0A"/>
    <w:rsid w:val="00BF3FDC"/>
  </w:style>
  <w:style w:type="paragraph" w:customStyle="1" w:styleId="7E1B55AED29B48F1A26B5BA5E3C601AD">
    <w:name w:val="7E1B55AED29B48F1A26B5BA5E3C601AD"/>
    <w:rsid w:val="00BF3FDC"/>
  </w:style>
  <w:style w:type="paragraph" w:customStyle="1" w:styleId="9B1A98C605EF4FA7B6681FDC4E0012B9">
    <w:name w:val="9B1A98C605EF4FA7B6681FDC4E0012B9"/>
    <w:rsid w:val="00BF3FDC"/>
  </w:style>
  <w:style w:type="paragraph" w:customStyle="1" w:styleId="3F99DEA64C6D418BA7EED461980EAAB3">
    <w:name w:val="3F99DEA64C6D418BA7EED461980EAAB3"/>
    <w:rsid w:val="00BF3FDC"/>
  </w:style>
  <w:style w:type="paragraph" w:customStyle="1" w:styleId="6B635FEE807D4B6386906DEDED793CEF">
    <w:name w:val="6B635FEE807D4B6386906DEDED793CEF"/>
    <w:rsid w:val="00BF3FDC"/>
  </w:style>
  <w:style w:type="paragraph" w:customStyle="1" w:styleId="638ADF46AE164BF9AEACB79B7489DC38">
    <w:name w:val="638ADF46AE164BF9AEACB79B7489DC38"/>
    <w:rsid w:val="00BF3FDC"/>
  </w:style>
  <w:style w:type="paragraph" w:customStyle="1" w:styleId="17E45D973A1B42DFAE99E851C4875C91">
    <w:name w:val="17E45D973A1B42DFAE99E851C4875C91"/>
    <w:rsid w:val="00BF3FDC"/>
  </w:style>
  <w:style w:type="paragraph" w:customStyle="1" w:styleId="DAEC132BFACE480F998534ED4FC38068">
    <w:name w:val="DAEC132BFACE480F998534ED4FC38068"/>
    <w:rsid w:val="00BF3FDC"/>
  </w:style>
  <w:style w:type="paragraph" w:customStyle="1" w:styleId="F68E3FD30AA242D6913AD961FD71F077">
    <w:name w:val="F68E3FD30AA242D6913AD961FD71F077"/>
    <w:rsid w:val="00BF3FDC"/>
  </w:style>
  <w:style w:type="paragraph" w:customStyle="1" w:styleId="1F6D07881B0844078406FEED7C375C24">
    <w:name w:val="1F6D07881B0844078406FEED7C375C24"/>
    <w:rsid w:val="00BF3FDC"/>
  </w:style>
  <w:style w:type="paragraph" w:customStyle="1" w:styleId="85AB05E7BE4847AB98C5FB07AD84C74B">
    <w:name w:val="85AB05E7BE4847AB98C5FB07AD84C74B"/>
    <w:rsid w:val="00BF3FDC"/>
  </w:style>
  <w:style w:type="paragraph" w:customStyle="1" w:styleId="F6448E3C7C31407F8BF8123025824B08">
    <w:name w:val="F6448E3C7C31407F8BF8123025824B08"/>
    <w:rsid w:val="00BF3FDC"/>
  </w:style>
  <w:style w:type="paragraph" w:customStyle="1" w:styleId="94265877516D4A27BEF45D791795B46D">
    <w:name w:val="94265877516D4A27BEF45D791795B46D"/>
    <w:rsid w:val="00BF3FDC"/>
  </w:style>
  <w:style w:type="paragraph" w:customStyle="1" w:styleId="B9EF00A495884140AD54F7612A0F7CAF">
    <w:name w:val="B9EF00A495884140AD54F7612A0F7CAF"/>
    <w:rsid w:val="00BF3FDC"/>
  </w:style>
  <w:style w:type="paragraph" w:customStyle="1" w:styleId="29F2B826225645DEB1B96B6427835DDB">
    <w:name w:val="29F2B826225645DEB1B96B6427835DDB"/>
    <w:rsid w:val="00BF3FDC"/>
  </w:style>
  <w:style w:type="paragraph" w:customStyle="1" w:styleId="1B65057C6FC94BCCAB7BE4CCD1061DBF">
    <w:name w:val="1B65057C6FC94BCCAB7BE4CCD1061DBF"/>
    <w:rsid w:val="00BF3FDC"/>
  </w:style>
  <w:style w:type="paragraph" w:customStyle="1" w:styleId="67DEA3B0C5F04ACC86A640DE078F8CFC">
    <w:name w:val="67DEA3B0C5F04ACC86A640DE078F8CFC"/>
    <w:rsid w:val="00BF3FDC"/>
  </w:style>
  <w:style w:type="paragraph" w:customStyle="1" w:styleId="62F4AF46A3B34CA895DE5EFC7B677443">
    <w:name w:val="62F4AF46A3B34CA895DE5EFC7B677443"/>
    <w:rsid w:val="00BF3FDC"/>
  </w:style>
  <w:style w:type="paragraph" w:customStyle="1" w:styleId="8F7771821F104D25B8114C37E95883EB">
    <w:name w:val="8F7771821F104D25B8114C37E95883EB"/>
    <w:rsid w:val="00BF3FDC"/>
  </w:style>
  <w:style w:type="paragraph" w:customStyle="1" w:styleId="B8F47CC4AC7E4415A9CBE2731636A110">
    <w:name w:val="B8F47CC4AC7E4415A9CBE2731636A110"/>
    <w:rsid w:val="00BF3FDC"/>
  </w:style>
  <w:style w:type="paragraph" w:customStyle="1" w:styleId="DE24344468954D2D94AFEFA4B49A426F">
    <w:name w:val="DE24344468954D2D94AFEFA4B49A426F"/>
    <w:rsid w:val="00BF3FDC"/>
  </w:style>
  <w:style w:type="paragraph" w:customStyle="1" w:styleId="99CB2B7745E5468AA12385C0CEAF7E8B">
    <w:name w:val="99CB2B7745E5468AA12385C0CEAF7E8B"/>
    <w:rsid w:val="00BF3FDC"/>
  </w:style>
  <w:style w:type="paragraph" w:customStyle="1" w:styleId="16B8612B1FB84407A82ECDE4EE0A58B7">
    <w:name w:val="16B8612B1FB84407A82ECDE4EE0A58B7"/>
    <w:rsid w:val="00BF3FDC"/>
  </w:style>
  <w:style w:type="paragraph" w:customStyle="1" w:styleId="7554A1D0E5814EC990B4AE7B1BE3F66F">
    <w:name w:val="7554A1D0E5814EC990B4AE7B1BE3F66F"/>
    <w:rsid w:val="00BF3FDC"/>
  </w:style>
  <w:style w:type="paragraph" w:customStyle="1" w:styleId="25326DBC683C4FB5BF2182A6D21E200E">
    <w:name w:val="25326DBC683C4FB5BF2182A6D21E200E"/>
    <w:rsid w:val="00BF3FDC"/>
  </w:style>
  <w:style w:type="paragraph" w:customStyle="1" w:styleId="88FC36525F9A4C0A829D265B2C7A84B3">
    <w:name w:val="88FC36525F9A4C0A829D265B2C7A84B3"/>
    <w:rsid w:val="00BF3FDC"/>
  </w:style>
  <w:style w:type="paragraph" w:customStyle="1" w:styleId="5E193C793F394DCA9D4C4A83EF3CA165">
    <w:name w:val="5E193C793F394DCA9D4C4A83EF3CA165"/>
    <w:rsid w:val="00BF3FDC"/>
  </w:style>
  <w:style w:type="paragraph" w:customStyle="1" w:styleId="C3B2395EB3BD486981A6821627C33DC8">
    <w:name w:val="C3B2395EB3BD486981A6821627C33DC8"/>
    <w:rsid w:val="00BF3FDC"/>
  </w:style>
  <w:style w:type="paragraph" w:customStyle="1" w:styleId="ED9A145AAD774D2A85C73985CFC0C039">
    <w:name w:val="ED9A145AAD774D2A85C73985CFC0C039"/>
    <w:rsid w:val="00BF3FDC"/>
  </w:style>
  <w:style w:type="paragraph" w:customStyle="1" w:styleId="AA9196B240414C59BFF537C55C953707">
    <w:name w:val="AA9196B240414C59BFF537C55C953707"/>
    <w:rsid w:val="00BF3FDC"/>
  </w:style>
  <w:style w:type="paragraph" w:customStyle="1" w:styleId="974F14A4E1394B96B47BDE69E5786AD3">
    <w:name w:val="974F14A4E1394B96B47BDE69E5786AD3"/>
    <w:rsid w:val="00BF3FDC"/>
  </w:style>
  <w:style w:type="paragraph" w:customStyle="1" w:styleId="88122B51306C48CF8584D59F7F2F9842">
    <w:name w:val="88122B51306C48CF8584D59F7F2F9842"/>
    <w:rsid w:val="00BF3FDC"/>
  </w:style>
  <w:style w:type="paragraph" w:customStyle="1" w:styleId="01E34325739E4A209BC3A3DE09093163">
    <w:name w:val="01E34325739E4A209BC3A3DE09093163"/>
    <w:rsid w:val="00BF3FDC"/>
  </w:style>
  <w:style w:type="paragraph" w:customStyle="1" w:styleId="67F18F2B461C4F3CA0EFB517FC2D14F0">
    <w:name w:val="67F18F2B461C4F3CA0EFB517FC2D14F0"/>
    <w:rsid w:val="00BF3FDC"/>
  </w:style>
  <w:style w:type="paragraph" w:customStyle="1" w:styleId="6DF279F2A3D8408E8338FF8BE0E70457">
    <w:name w:val="6DF279F2A3D8408E8338FF8BE0E70457"/>
    <w:rsid w:val="00BF3FDC"/>
  </w:style>
  <w:style w:type="paragraph" w:customStyle="1" w:styleId="DE9AFBB2E23A4F27836307978D66BC81">
    <w:name w:val="DE9AFBB2E23A4F27836307978D66BC81"/>
    <w:rsid w:val="00BF3FDC"/>
  </w:style>
  <w:style w:type="paragraph" w:customStyle="1" w:styleId="8DDA140D45D54E34B4410C0805F4AE9B">
    <w:name w:val="8DDA140D45D54E34B4410C0805F4AE9B"/>
    <w:rsid w:val="00BF3FDC"/>
  </w:style>
  <w:style w:type="paragraph" w:customStyle="1" w:styleId="028B505898BA4B3BA297164BB8462C65">
    <w:name w:val="028B505898BA4B3BA297164BB8462C65"/>
    <w:rsid w:val="00BF3FDC"/>
  </w:style>
  <w:style w:type="paragraph" w:customStyle="1" w:styleId="90BE04311C3B4319BA666455C3010DD0">
    <w:name w:val="90BE04311C3B4319BA666455C3010DD0"/>
    <w:rsid w:val="00BF3FDC"/>
  </w:style>
  <w:style w:type="paragraph" w:customStyle="1" w:styleId="33C0BF913A994DFA84634DDB2464DA45">
    <w:name w:val="33C0BF913A994DFA84634DDB2464DA45"/>
    <w:rsid w:val="00BF3FDC"/>
  </w:style>
  <w:style w:type="paragraph" w:customStyle="1" w:styleId="6CF3EC1092C146B4BD8B280A5A5D1584">
    <w:name w:val="6CF3EC1092C146B4BD8B280A5A5D1584"/>
    <w:rsid w:val="00BF3FDC"/>
  </w:style>
  <w:style w:type="paragraph" w:customStyle="1" w:styleId="B0D2099432914F948F79E60BC1C8A3F2">
    <w:name w:val="B0D2099432914F948F79E60BC1C8A3F2"/>
    <w:rsid w:val="00BF3FDC"/>
  </w:style>
  <w:style w:type="paragraph" w:customStyle="1" w:styleId="E22B919C6D3B4625B50A91D226EE7E74">
    <w:name w:val="E22B919C6D3B4625B50A91D226EE7E74"/>
    <w:rsid w:val="00BF3FDC"/>
  </w:style>
  <w:style w:type="paragraph" w:customStyle="1" w:styleId="6D408F9345134FAF8250BCC34A9B47CB">
    <w:name w:val="6D408F9345134FAF8250BCC34A9B47CB"/>
    <w:rsid w:val="00BF3FDC"/>
  </w:style>
  <w:style w:type="paragraph" w:customStyle="1" w:styleId="8EF4F50AA1C545CAA1DAFBF32540D3E6">
    <w:name w:val="8EF4F50AA1C545CAA1DAFBF32540D3E6"/>
    <w:rsid w:val="00BF3FDC"/>
  </w:style>
  <w:style w:type="paragraph" w:customStyle="1" w:styleId="F1E0AD179EFB4648B4D910C6F90523FD">
    <w:name w:val="F1E0AD179EFB4648B4D910C6F90523FD"/>
    <w:rsid w:val="00BF3FDC"/>
  </w:style>
  <w:style w:type="paragraph" w:customStyle="1" w:styleId="8960BC53D71744CDBCDAE7D468C34556">
    <w:name w:val="8960BC53D71744CDBCDAE7D468C34556"/>
    <w:rsid w:val="00BF3FDC"/>
  </w:style>
  <w:style w:type="paragraph" w:customStyle="1" w:styleId="7F9D703A08404D40A66EE56405E57519">
    <w:name w:val="7F9D703A08404D40A66EE56405E57519"/>
    <w:rsid w:val="00BF3FDC"/>
  </w:style>
  <w:style w:type="paragraph" w:customStyle="1" w:styleId="0EEBF2537601408C940240DA402A8440">
    <w:name w:val="0EEBF2537601408C940240DA402A8440"/>
    <w:rsid w:val="00BF3FDC"/>
  </w:style>
  <w:style w:type="paragraph" w:customStyle="1" w:styleId="C8FF2F11611445D0998AEAD8F79C2211">
    <w:name w:val="C8FF2F11611445D0998AEAD8F79C2211"/>
    <w:rsid w:val="00BF3FDC"/>
  </w:style>
  <w:style w:type="paragraph" w:customStyle="1" w:styleId="1E6380388C1145798FFA50DC3B298408">
    <w:name w:val="1E6380388C1145798FFA50DC3B298408"/>
    <w:rsid w:val="00BF3FDC"/>
  </w:style>
  <w:style w:type="paragraph" w:customStyle="1" w:styleId="124CB62162914B98B024C7D1A2E877C8">
    <w:name w:val="124CB62162914B98B024C7D1A2E877C8"/>
    <w:rsid w:val="00BF3FDC"/>
  </w:style>
  <w:style w:type="paragraph" w:customStyle="1" w:styleId="AAB6616A10B142CABB4BB10B9613958E">
    <w:name w:val="AAB6616A10B142CABB4BB10B9613958E"/>
    <w:rsid w:val="00BF3FDC"/>
  </w:style>
  <w:style w:type="paragraph" w:customStyle="1" w:styleId="904D2AA4F4EA4C158C8E49FB7D1AE922">
    <w:name w:val="904D2AA4F4EA4C158C8E49FB7D1AE922"/>
    <w:rsid w:val="00100A30"/>
  </w:style>
  <w:style w:type="paragraph" w:customStyle="1" w:styleId="572285E4904B47A094B1FA2F46951165">
    <w:name w:val="572285E4904B47A094B1FA2F46951165"/>
    <w:rsid w:val="00100A30"/>
  </w:style>
  <w:style w:type="paragraph" w:customStyle="1" w:styleId="B12A19B26EA74FECB33A3F259689C4C4">
    <w:name w:val="B12A19B26EA74FECB33A3F259689C4C4"/>
    <w:rsid w:val="00100A30"/>
  </w:style>
  <w:style w:type="paragraph" w:customStyle="1" w:styleId="817998026A9C42549A7625FEC8346BB7">
    <w:name w:val="817998026A9C42549A7625FEC8346BB7"/>
    <w:rsid w:val="00100A30"/>
  </w:style>
  <w:style w:type="paragraph" w:customStyle="1" w:styleId="CD1A94A9301F4145B6043DECD35ABE26">
    <w:name w:val="CD1A94A9301F4145B6043DECD35ABE26"/>
    <w:rsid w:val="00100A30"/>
  </w:style>
  <w:style w:type="paragraph" w:customStyle="1" w:styleId="629CD7A1F26E46E0A3410059CE1ACA98">
    <w:name w:val="629CD7A1F26E46E0A3410059CE1ACA98"/>
    <w:rsid w:val="00100A30"/>
  </w:style>
  <w:style w:type="paragraph" w:customStyle="1" w:styleId="0FAB5DA158D94555A5176E57D753165E">
    <w:name w:val="0FAB5DA158D94555A5176E57D753165E"/>
    <w:rsid w:val="00100A30"/>
  </w:style>
  <w:style w:type="paragraph" w:customStyle="1" w:styleId="314B35B8831F48058240CD179D2F4D7A">
    <w:name w:val="314B35B8831F48058240CD179D2F4D7A"/>
    <w:rsid w:val="00100A30"/>
  </w:style>
  <w:style w:type="paragraph" w:customStyle="1" w:styleId="7CD7C19321704A46AAD3808315EC6BAF">
    <w:name w:val="7CD7C19321704A46AAD3808315EC6BAF"/>
    <w:rsid w:val="00100A30"/>
  </w:style>
  <w:style w:type="paragraph" w:customStyle="1" w:styleId="29631FFF666E417D88C0A80B17CF739B">
    <w:name w:val="29631FFF666E417D88C0A80B17CF739B"/>
    <w:rsid w:val="00100A30"/>
  </w:style>
  <w:style w:type="paragraph" w:customStyle="1" w:styleId="3C0A711210FA4228B74F79B08DEC0D8C">
    <w:name w:val="3C0A711210FA4228B74F79B08DEC0D8C"/>
    <w:rsid w:val="00100A30"/>
  </w:style>
  <w:style w:type="paragraph" w:customStyle="1" w:styleId="BC7794E392134B78AC7881B51DCE7111">
    <w:name w:val="BC7794E392134B78AC7881B51DCE7111"/>
    <w:rsid w:val="00100A30"/>
  </w:style>
  <w:style w:type="paragraph" w:customStyle="1" w:styleId="6EC2DF6FBD4E449DB780ED9104E171DC">
    <w:name w:val="6EC2DF6FBD4E449DB780ED9104E171DC"/>
    <w:rsid w:val="00100A30"/>
  </w:style>
  <w:style w:type="paragraph" w:customStyle="1" w:styleId="828BD947E31148199045DDBA416FA5EA">
    <w:name w:val="828BD947E31148199045DDBA416FA5EA"/>
    <w:rsid w:val="00100A30"/>
  </w:style>
  <w:style w:type="paragraph" w:customStyle="1" w:styleId="9FB104D3E6654A6A880ED025489AEBFE">
    <w:name w:val="9FB104D3E6654A6A880ED025489AEBFE"/>
    <w:rsid w:val="00100A30"/>
  </w:style>
  <w:style w:type="paragraph" w:customStyle="1" w:styleId="3F38ADBB13334915B7CB5F96E4407C83">
    <w:name w:val="3F38ADBB13334915B7CB5F96E4407C83"/>
    <w:rsid w:val="00100A30"/>
  </w:style>
  <w:style w:type="paragraph" w:customStyle="1" w:styleId="C796D223A83141F9BB7BB80C1F173800">
    <w:name w:val="C796D223A83141F9BB7BB80C1F173800"/>
    <w:rsid w:val="00100A30"/>
  </w:style>
  <w:style w:type="paragraph" w:customStyle="1" w:styleId="0E9B7D5DD2064A3F95FDAB0EEE4BD449">
    <w:name w:val="0E9B7D5DD2064A3F95FDAB0EEE4BD449"/>
    <w:rsid w:val="00100A30"/>
  </w:style>
  <w:style w:type="paragraph" w:customStyle="1" w:styleId="E489D33007C24612BD386BF211B9811D">
    <w:name w:val="E489D33007C24612BD386BF211B9811D"/>
    <w:rsid w:val="002E4B44"/>
  </w:style>
  <w:style w:type="paragraph" w:customStyle="1" w:styleId="9106227176E6406482B019575572A435">
    <w:name w:val="9106227176E6406482B019575572A435"/>
    <w:rsid w:val="002E4B44"/>
  </w:style>
  <w:style w:type="paragraph" w:customStyle="1" w:styleId="EAABB04A86B743C7B17D0DDDB0BD8C89">
    <w:name w:val="EAABB04A86B743C7B17D0DDDB0BD8C89"/>
    <w:rsid w:val="002E4B44"/>
  </w:style>
  <w:style w:type="paragraph" w:customStyle="1" w:styleId="72008D242CFC4EBABA6239A1692298AB">
    <w:name w:val="72008D242CFC4EBABA6239A1692298AB"/>
    <w:rsid w:val="002E4B44"/>
  </w:style>
  <w:style w:type="paragraph" w:customStyle="1" w:styleId="C7109F9311E54C2A9A9C6180674E2DBE">
    <w:name w:val="C7109F9311E54C2A9A9C6180674E2DBE"/>
    <w:rsid w:val="002E4B44"/>
  </w:style>
  <w:style w:type="paragraph" w:customStyle="1" w:styleId="51488FD5FDF2456B9080E694481CA0D5">
    <w:name w:val="51488FD5FDF2456B9080E694481CA0D5"/>
    <w:rsid w:val="002E4B44"/>
  </w:style>
  <w:style w:type="paragraph" w:customStyle="1" w:styleId="3127B5B54C9C4D9A88AAE6982145A160">
    <w:name w:val="3127B5B54C9C4D9A88AAE6982145A160"/>
    <w:rsid w:val="002E4B44"/>
  </w:style>
  <w:style w:type="paragraph" w:customStyle="1" w:styleId="D7A25D435CE944928ACE1F25F4A93348">
    <w:name w:val="D7A25D435CE944928ACE1F25F4A93348"/>
    <w:rsid w:val="002E4B44"/>
  </w:style>
  <w:style w:type="paragraph" w:customStyle="1" w:styleId="DAA2DA1667C8436DABF3B777BADE0176">
    <w:name w:val="DAA2DA1667C8436DABF3B777BADE0176"/>
    <w:rsid w:val="002E4B44"/>
  </w:style>
  <w:style w:type="paragraph" w:customStyle="1" w:styleId="E45CE65FD35F40D283A6937BECECA102">
    <w:name w:val="E45CE65FD35F40D283A6937BECECA102"/>
    <w:rsid w:val="002E4B44"/>
  </w:style>
  <w:style w:type="paragraph" w:customStyle="1" w:styleId="DC1C9B0295A245E591958B7B685D9652">
    <w:name w:val="DC1C9B0295A245E591958B7B685D9652"/>
    <w:rsid w:val="002E4B44"/>
  </w:style>
  <w:style w:type="paragraph" w:customStyle="1" w:styleId="B8A2E996EE084BB8A680257B6BE73B58">
    <w:name w:val="B8A2E996EE084BB8A680257B6BE73B58"/>
    <w:rsid w:val="002E4B44"/>
  </w:style>
  <w:style w:type="paragraph" w:customStyle="1" w:styleId="C54A8C4B27644270A9447A23BDDE36D9">
    <w:name w:val="C54A8C4B27644270A9447A23BDDE36D9"/>
    <w:rsid w:val="002E4B44"/>
  </w:style>
  <w:style w:type="paragraph" w:customStyle="1" w:styleId="B5842C3089FF47AF9CC268B80341AC73">
    <w:name w:val="B5842C3089FF47AF9CC268B80341AC73"/>
    <w:rsid w:val="002E4B44"/>
  </w:style>
  <w:style w:type="paragraph" w:customStyle="1" w:styleId="7CA47B0B95F942BBA2DF69C79E414107">
    <w:name w:val="7CA47B0B95F942BBA2DF69C79E414107"/>
    <w:rsid w:val="002E4B44"/>
  </w:style>
  <w:style w:type="paragraph" w:customStyle="1" w:styleId="40523DFE9AED44349B108D09EC373BCA">
    <w:name w:val="40523DFE9AED44349B108D09EC373BCA"/>
    <w:rsid w:val="002E4B44"/>
  </w:style>
  <w:style w:type="paragraph" w:customStyle="1" w:styleId="38F33E4D84814C20A183186F5F849353">
    <w:name w:val="38F33E4D84814C20A183186F5F849353"/>
    <w:rsid w:val="002E4B44"/>
  </w:style>
  <w:style w:type="paragraph" w:customStyle="1" w:styleId="1D1E5E414C0C487CA3332ECE967AD34A">
    <w:name w:val="1D1E5E414C0C487CA3332ECE967AD34A"/>
    <w:rsid w:val="002E4B44"/>
  </w:style>
  <w:style w:type="paragraph" w:customStyle="1" w:styleId="B27721C98C4144A98B74C6E1D5DC6ABA">
    <w:name w:val="B27721C98C4144A98B74C6E1D5DC6ABA"/>
    <w:rsid w:val="002E4B44"/>
  </w:style>
  <w:style w:type="paragraph" w:customStyle="1" w:styleId="3A2D3021E9464479A307C2DC5D5A4958">
    <w:name w:val="3A2D3021E9464479A307C2DC5D5A4958"/>
    <w:rsid w:val="002E4B44"/>
  </w:style>
  <w:style w:type="paragraph" w:customStyle="1" w:styleId="95572E5A16994C88AB0202A9EF91439C">
    <w:name w:val="95572E5A16994C88AB0202A9EF91439C"/>
    <w:rsid w:val="002E4B44"/>
  </w:style>
  <w:style w:type="paragraph" w:customStyle="1" w:styleId="1F6B799456A24512AAD8DD040BCD4147">
    <w:name w:val="1F6B799456A24512AAD8DD040BCD4147"/>
    <w:rsid w:val="002E4B44"/>
  </w:style>
  <w:style w:type="paragraph" w:customStyle="1" w:styleId="FC2D8033A3704270B1BAEA898B54E488">
    <w:name w:val="FC2D8033A3704270B1BAEA898B54E488"/>
    <w:rsid w:val="002E4B44"/>
  </w:style>
  <w:style w:type="paragraph" w:customStyle="1" w:styleId="042956C1021B4F9FBC8F6179E8836240">
    <w:name w:val="042956C1021B4F9FBC8F6179E8836240"/>
    <w:rsid w:val="002E4B44"/>
  </w:style>
  <w:style w:type="paragraph" w:customStyle="1" w:styleId="0590E19061C5439C8FC7DC87A67BE30A">
    <w:name w:val="0590E19061C5439C8FC7DC87A67BE30A"/>
    <w:rsid w:val="002E4B44"/>
  </w:style>
  <w:style w:type="paragraph" w:customStyle="1" w:styleId="3F7126995C2548B49843987E6D683B2D">
    <w:name w:val="3F7126995C2548B49843987E6D683B2D"/>
    <w:rsid w:val="002E4B44"/>
  </w:style>
  <w:style w:type="paragraph" w:customStyle="1" w:styleId="5C8C6C2364D6414CBEBABFCDDC5DA960">
    <w:name w:val="5C8C6C2364D6414CBEBABFCDDC5DA960"/>
    <w:rsid w:val="002E4B44"/>
  </w:style>
  <w:style w:type="paragraph" w:customStyle="1" w:styleId="601750694C9F43E6B2C0ED7F031CDF8C">
    <w:name w:val="601750694C9F43E6B2C0ED7F031CDF8C"/>
    <w:rsid w:val="002E4B44"/>
  </w:style>
  <w:style w:type="paragraph" w:customStyle="1" w:styleId="FC3F189615D74C89B356892ACA0E009F">
    <w:name w:val="FC3F189615D74C89B356892ACA0E009F"/>
    <w:rsid w:val="002E4B44"/>
  </w:style>
  <w:style w:type="paragraph" w:customStyle="1" w:styleId="346A302778CB4403848A9C4F84957D31">
    <w:name w:val="346A302778CB4403848A9C4F84957D31"/>
    <w:rsid w:val="002E4B44"/>
  </w:style>
  <w:style w:type="paragraph" w:customStyle="1" w:styleId="9B672B97AD25415A93F933515AFBEA2F">
    <w:name w:val="9B672B97AD25415A93F933515AFBEA2F"/>
    <w:rsid w:val="002E4B44"/>
  </w:style>
  <w:style w:type="paragraph" w:customStyle="1" w:styleId="4E00715677134EABA438D6CDCE012723">
    <w:name w:val="4E00715677134EABA438D6CDCE012723"/>
    <w:rsid w:val="002E4B44"/>
  </w:style>
  <w:style w:type="paragraph" w:customStyle="1" w:styleId="03F96733805741EE9C8F6EC363913C77">
    <w:name w:val="03F96733805741EE9C8F6EC363913C77"/>
    <w:rsid w:val="002E4B44"/>
  </w:style>
  <w:style w:type="paragraph" w:customStyle="1" w:styleId="4819E4CDDF5146DEB271B07694C41BF1">
    <w:name w:val="4819E4CDDF5146DEB271B07694C41BF1"/>
    <w:rsid w:val="002E4B44"/>
  </w:style>
  <w:style w:type="paragraph" w:customStyle="1" w:styleId="63B79E29F65244EC83B14F52F3E6D420">
    <w:name w:val="63B79E29F65244EC83B14F52F3E6D420"/>
    <w:rsid w:val="002E4B44"/>
  </w:style>
  <w:style w:type="paragraph" w:customStyle="1" w:styleId="C1A85A93316647778687271707FAFBE9">
    <w:name w:val="C1A85A93316647778687271707FAFBE9"/>
    <w:rsid w:val="002E4B44"/>
  </w:style>
  <w:style w:type="paragraph" w:customStyle="1" w:styleId="5EC1166AB5BA40BB80A2BB6199EC9863">
    <w:name w:val="5EC1166AB5BA40BB80A2BB6199EC9863"/>
    <w:rsid w:val="002E4B44"/>
  </w:style>
  <w:style w:type="paragraph" w:customStyle="1" w:styleId="F4C6949F3DD74C71A6F1B9AAAAF268CE">
    <w:name w:val="F4C6949F3DD74C71A6F1B9AAAAF268CE"/>
    <w:rsid w:val="002E4B44"/>
  </w:style>
  <w:style w:type="paragraph" w:customStyle="1" w:styleId="B25732CFCC17454FA1745A3B51A5BBB7">
    <w:name w:val="B25732CFCC17454FA1745A3B51A5BBB7"/>
    <w:rsid w:val="002E4B44"/>
  </w:style>
  <w:style w:type="paragraph" w:customStyle="1" w:styleId="B86DBAB7E4774A28A359E19C816EFB52">
    <w:name w:val="B86DBAB7E4774A28A359E19C816EFB52"/>
    <w:rsid w:val="002E4B44"/>
  </w:style>
  <w:style w:type="paragraph" w:customStyle="1" w:styleId="1FEDA31E056C4948BEB6AD0F500BB305">
    <w:name w:val="1FEDA31E056C4948BEB6AD0F500BB305"/>
    <w:rsid w:val="002E4B44"/>
  </w:style>
  <w:style w:type="paragraph" w:customStyle="1" w:styleId="A054B459351D433899B03B354AECEBFF">
    <w:name w:val="A054B459351D433899B03B354AECEBFF"/>
    <w:rsid w:val="002E4B44"/>
  </w:style>
  <w:style w:type="paragraph" w:customStyle="1" w:styleId="B750BF3F7B85489DB3DF5B889B6315CC">
    <w:name w:val="B750BF3F7B85489DB3DF5B889B6315CC"/>
    <w:rsid w:val="002E4B44"/>
  </w:style>
  <w:style w:type="paragraph" w:customStyle="1" w:styleId="662910A0C7E24D499529037092CCF257">
    <w:name w:val="662910A0C7E24D499529037092CCF257"/>
    <w:rsid w:val="002E4B44"/>
  </w:style>
  <w:style w:type="paragraph" w:customStyle="1" w:styleId="BEA430E03738439CA939C9AF1026B3C0">
    <w:name w:val="BEA430E03738439CA939C9AF1026B3C0"/>
    <w:rsid w:val="002E4B44"/>
  </w:style>
  <w:style w:type="paragraph" w:customStyle="1" w:styleId="1A87C631AAE24706A1C252C5509D2074">
    <w:name w:val="1A87C631AAE24706A1C252C5509D2074"/>
    <w:rsid w:val="002E4B44"/>
  </w:style>
  <w:style w:type="paragraph" w:customStyle="1" w:styleId="1CFD264A96E84E6DB8FBDBFD1374BDC6">
    <w:name w:val="1CFD264A96E84E6DB8FBDBFD1374BDC6"/>
    <w:rsid w:val="002E4B44"/>
  </w:style>
  <w:style w:type="paragraph" w:customStyle="1" w:styleId="048746CE0DC6450A9AF8AFC6F7D2A8EF">
    <w:name w:val="048746CE0DC6450A9AF8AFC6F7D2A8EF"/>
    <w:rsid w:val="002E4B44"/>
  </w:style>
  <w:style w:type="paragraph" w:customStyle="1" w:styleId="9AF44878B2434B45A8693232E3E84A8D">
    <w:name w:val="9AF44878B2434B45A8693232E3E84A8D"/>
    <w:rsid w:val="002E4B44"/>
  </w:style>
  <w:style w:type="paragraph" w:customStyle="1" w:styleId="A401A4BC349A4099B150EF969BDA96C5">
    <w:name w:val="A401A4BC349A4099B150EF969BDA96C5"/>
    <w:rsid w:val="002E4B44"/>
  </w:style>
  <w:style w:type="paragraph" w:customStyle="1" w:styleId="343F0430E73845A8BC2D6ED93D5B9751">
    <w:name w:val="343F0430E73845A8BC2D6ED93D5B9751"/>
    <w:rsid w:val="002E4B44"/>
  </w:style>
  <w:style w:type="paragraph" w:customStyle="1" w:styleId="2A3EE112402E4CBFB328950551C0BFF2">
    <w:name w:val="2A3EE112402E4CBFB328950551C0BFF2"/>
    <w:rsid w:val="002E4B44"/>
  </w:style>
  <w:style w:type="paragraph" w:customStyle="1" w:styleId="4FDAF54847D44EDD9146CB3D1E2D7CAE">
    <w:name w:val="4FDAF54847D44EDD9146CB3D1E2D7CAE"/>
    <w:rsid w:val="002E4B44"/>
  </w:style>
  <w:style w:type="paragraph" w:customStyle="1" w:styleId="D9718F8E4A784222B1F0A302387C3533">
    <w:name w:val="D9718F8E4A784222B1F0A302387C3533"/>
    <w:rsid w:val="002E4B44"/>
  </w:style>
  <w:style w:type="paragraph" w:customStyle="1" w:styleId="89F3BBEE48D6422292A7AE80093BB6AB">
    <w:name w:val="89F3BBEE48D6422292A7AE80093BB6AB"/>
    <w:rsid w:val="00280090"/>
  </w:style>
  <w:style w:type="paragraph" w:customStyle="1" w:styleId="2B5684912E164D8DA9F74E2107EA6032">
    <w:name w:val="2B5684912E164D8DA9F74E2107EA6032"/>
    <w:rsid w:val="00280090"/>
  </w:style>
  <w:style w:type="paragraph" w:customStyle="1" w:styleId="7033E35FB043474BA1009D866C0D8C9B">
    <w:name w:val="7033E35FB043474BA1009D866C0D8C9B"/>
    <w:rsid w:val="00280090"/>
  </w:style>
  <w:style w:type="paragraph" w:customStyle="1" w:styleId="50D0E0CBFBEF4D68AE5DD59339C964DE">
    <w:name w:val="50D0E0CBFBEF4D68AE5DD59339C964DE"/>
    <w:rsid w:val="00280090"/>
  </w:style>
  <w:style w:type="paragraph" w:customStyle="1" w:styleId="9319020344D94F57A1BDE6965D52E3AD">
    <w:name w:val="9319020344D94F57A1BDE6965D52E3AD"/>
    <w:rsid w:val="00280090"/>
  </w:style>
  <w:style w:type="paragraph" w:customStyle="1" w:styleId="D88B432089754210ACE2D9470FFC40FE">
    <w:name w:val="D88B432089754210ACE2D9470FFC40FE"/>
    <w:rsid w:val="00280090"/>
  </w:style>
  <w:style w:type="paragraph" w:customStyle="1" w:styleId="A3586D2AF9CC424E97D3BB84433728B6">
    <w:name w:val="A3586D2AF9CC424E97D3BB84433728B6"/>
    <w:rsid w:val="00280090"/>
  </w:style>
  <w:style w:type="paragraph" w:customStyle="1" w:styleId="02E45A826FFA4FF59A0B0C53FCDCA98E">
    <w:name w:val="02E45A826FFA4FF59A0B0C53FCDCA98E"/>
    <w:rsid w:val="00280090"/>
  </w:style>
  <w:style w:type="paragraph" w:customStyle="1" w:styleId="E649E41D7EE443FE9AC845AA6B259C46">
    <w:name w:val="E649E41D7EE443FE9AC845AA6B259C46"/>
    <w:rsid w:val="00280090"/>
  </w:style>
  <w:style w:type="paragraph" w:customStyle="1" w:styleId="0525314E335140F5838E5F953D46CF2E">
    <w:name w:val="0525314E335140F5838E5F953D46CF2E"/>
    <w:rsid w:val="00280090"/>
  </w:style>
  <w:style w:type="paragraph" w:customStyle="1" w:styleId="9164986189C245F391E2C9522A0801FD">
    <w:name w:val="9164986189C245F391E2C9522A0801FD"/>
    <w:rsid w:val="00280090"/>
  </w:style>
  <w:style w:type="paragraph" w:customStyle="1" w:styleId="09E0A46C4B2E4EFEAEFEFBED7D276A50">
    <w:name w:val="09E0A46C4B2E4EFEAEFEFBED7D276A50"/>
    <w:rsid w:val="00280090"/>
  </w:style>
  <w:style w:type="paragraph" w:customStyle="1" w:styleId="185558E8D321497EBBE3462370F7758D">
    <w:name w:val="185558E8D321497EBBE3462370F7758D"/>
    <w:rsid w:val="00280090"/>
  </w:style>
  <w:style w:type="paragraph" w:customStyle="1" w:styleId="7166582AAD984242BA6C2F33A591E253">
    <w:name w:val="7166582AAD984242BA6C2F33A591E253"/>
    <w:rsid w:val="00280090"/>
  </w:style>
  <w:style w:type="paragraph" w:customStyle="1" w:styleId="E3E76881F1674815A0CC0BDF31390A81">
    <w:name w:val="E3E76881F1674815A0CC0BDF31390A81"/>
    <w:rsid w:val="00280090"/>
  </w:style>
  <w:style w:type="paragraph" w:customStyle="1" w:styleId="E8DF34FCB68E47908DAA9ED42306B1C2">
    <w:name w:val="E8DF34FCB68E47908DAA9ED42306B1C2"/>
    <w:rsid w:val="00280090"/>
  </w:style>
  <w:style w:type="paragraph" w:customStyle="1" w:styleId="6A97417C00FC4C08A88EEB4379C4CC72">
    <w:name w:val="6A97417C00FC4C08A88EEB4379C4CC72"/>
    <w:rsid w:val="00280090"/>
  </w:style>
  <w:style w:type="paragraph" w:customStyle="1" w:styleId="95160579E5CE45BB8F78B7DC20602197">
    <w:name w:val="95160579E5CE45BB8F78B7DC20602197"/>
    <w:rsid w:val="00280090"/>
  </w:style>
  <w:style w:type="paragraph" w:customStyle="1" w:styleId="517082BEEB114610B16EECC0E99443AC">
    <w:name w:val="517082BEEB114610B16EECC0E99443AC"/>
    <w:rsid w:val="00280090"/>
  </w:style>
  <w:style w:type="paragraph" w:customStyle="1" w:styleId="7980761D59B940168AE4E8BA4A312A5E">
    <w:name w:val="7980761D59B940168AE4E8BA4A312A5E"/>
    <w:rsid w:val="00280090"/>
  </w:style>
  <w:style w:type="paragraph" w:customStyle="1" w:styleId="378B2987CF494008AB88484D9F33C6FC">
    <w:name w:val="378B2987CF494008AB88484D9F33C6FC"/>
    <w:rsid w:val="00280090"/>
  </w:style>
  <w:style w:type="paragraph" w:customStyle="1" w:styleId="63FF194F9AB647CFA300E343E832914D">
    <w:name w:val="63FF194F9AB647CFA300E343E832914D"/>
    <w:rsid w:val="00280090"/>
  </w:style>
  <w:style w:type="paragraph" w:customStyle="1" w:styleId="33401D08F22D444EB3EB73E48F6BCA0E">
    <w:name w:val="33401D08F22D444EB3EB73E48F6BCA0E"/>
    <w:rsid w:val="00280090"/>
  </w:style>
  <w:style w:type="paragraph" w:customStyle="1" w:styleId="FF915565C3F044FEB0802F84C1CE5C07">
    <w:name w:val="FF915565C3F044FEB0802F84C1CE5C07"/>
    <w:rsid w:val="00280090"/>
  </w:style>
  <w:style w:type="paragraph" w:customStyle="1" w:styleId="2AB7B1A72B564FE0A9A9122985D5657C">
    <w:name w:val="2AB7B1A72B564FE0A9A9122985D5657C"/>
    <w:rsid w:val="00280090"/>
  </w:style>
  <w:style w:type="paragraph" w:customStyle="1" w:styleId="B88426C16D08422899AAE5CE4C5BBB0B">
    <w:name w:val="B88426C16D08422899AAE5CE4C5BBB0B"/>
    <w:rsid w:val="00280090"/>
  </w:style>
  <w:style w:type="paragraph" w:customStyle="1" w:styleId="3ABD9047D12D4719A046C567B8E7F36C">
    <w:name w:val="3ABD9047D12D4719A046C567B8E7F36C"/>
    <w:rsid w:val="00280090"/>
  </w:style>
  <w:style w:type="paragraph" w:customStyle="1" w:styleId="8AF60BA3C55B4D5E84B4AB4E55DBD61A">
    <w:name w:val="8AF60BA3C55B4D5E84B4AB4E55DBD61A"/>
    <w:rsid w:val="00280090"/>
  </w:style>
  <w:style w:type="paragraph" w:customStyle="1" w:styleId="7FCA09CC82594B959915B83F6D12D413">
    <w:name w:val="7FCA09CC82594B959915B83F6D12D413"/>
    <w:rsid w:val="00280090"/>
  </w:style>
  <w:style w:type="paragraph" w:customStyle="1" w:styleId="826F0EE658C84BA290E453A99466D740">
    <w:name w:val="826F0EE658C84BA290E453A99466D740"/>
    <w:rsid w:val="00280090"/>
  </w:style>
  <w:style w:type="paragraph" w:customStyle="1" w:styleId="7AAA1B90F155474B82397175C6CA7956">
    <w:name w:val="7AAA1B90F155474B82397175C6CA7956"/>
    <w:rsid w:val="00280090"/>
  </w:style>
  <w:style w:type="paragraph" w:customStyle="1" w:styleId="AF1A6A72FA9A4F9FBF9BE6E37FA39E9E">
    <w:name w:val="AF1A6A72FA9A4F9FBF9BE6E37FA39E9E"/>
    <w:rsid w:val="00280090"/>
  </w:style>
  <w:style w:type="paragraph" w:customStyle="1" w:styleId="59E9F643AFAE42F28E390F9ADBC8D981">
    <w:name w:val="59E9F643AFAE42F28E390F9ADBC8D981"/>
    <w:rsid w:val="00280090"/>
  </w:style>
  <w:style w:type="paragraph" w:customStyle="1" w:styleId="B7D7430C6B8A4C24B1DE1FA0ED29DF80">
    <w:name w:val="B7D7430C6B8A4C24B1DE1FA0ED29DF80"/>
    <w:rsid w:val="00280090"/>
  </w:style>
  <w:style w:type="paragraph" w:customStyle="1" w:styleId="F98C78EA07B942D19EE0D29FBE90A023">
    <w:name w:val="F98C78EA07B942D19EE0D29FBE90A023"/>
    <w:rsid w:val="00280090"/>
  </w:style>
  <w:style w:type="paragraph" w:customStyle="1" w:styleId="8E7B84E91FFA4FCB8A0EE51CCECC11CB">
    <w:name w:val="8E7B84E91FFA4FCB8A0EE51CCECC11CB"/>
    <w:rsid w:val="00280090"/>
  </w:style>
  <w:style w:type="paragraph" w:customStyle="1" w:styleId="4197B4E85C584624AC80D076E10FE218">
    <w:name w:val="4197B4E85C584624AC80D076E10FE218"/>
    <w:rsid w:val="00280090"/>
  </w:style>
  <w:style w:type="paragraph" w:customStyle="1" w:styleId="40659C45B0ED4868B0C8DB93908CA149">
    <w:name w:val="40659C45B0ED4868B0C8DB93908CA149"/>
    <w:rsid w:val="00280090"/>
  </w:style>
  <w:style w:type="paragraph" w:customStyle="1" w:styleId="784E8A39CC294E56A9136410A71975E9">
    <w:name w:val="784E8A39CC294E56A9136410A71975E9"/>
    <w:rsid w:val="00280090"/>
  </w:style>
  <w:style w:type="paragraph" w:customStyle="1" w:styleId="FB351B4BD116413B9B6ED3298CED5A85">
    <w:name w:val="FB351B4BD116413B9B6ED3298CED5A85"/>
    <w:rsid w:val="00280090"/>
  </w:style>
  <w:style w:type="paragraph" w:customStyle="1" w:styleId="2DEBBF4DDDB44CA4A6C6237E5D1B612F">
    <w:name w:val="2DEBBF4DDDB44CA4A6C6237E5D1B612F"/>
    <w:rsid w:val="00280090"/>
  </w:style>
  <w:style w:type="paragraph" w:customStyle="1" w:styleId="A2A0E5737EB44B9DADADD6B5C4712665">
    <w:name w:val="A2A0E5737EB44B9DADADD6B5C4712665"/>
    <w:rsid w:val="00280090"/>
  </w:style>
  <w:style w:type="paragraph" w:customStyle="1" w:styleId="2CF6554728EA4147BB041DEE30BA0924">
    <w:name w:val="2CF6554728EA4147BB041DEE30BA0924"/>
    <w:rsid w:val="00280090"/>
  </w:style>
  <w:style w:type="paragraph" w:customStyle="1" w:styleId="121195120031464D8182BBB1AB6958CB">
    <w:name w:val="121195120031464D8182BBB1AB6958CB"/>
    <w:rsid w:val="002800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80090"/>
    <w:rPr>
      <w:color w:val="808080"/>
    </w:rPr>
  </w:style>
  <w:style w:type="paragraph" w:customStyle="1" w:styleId="5914468F61C84536A993FFA81DA52076">
    <w:name w:val="5914468F61C84536A993FFA81DA52076"/>
  </w:style>
  <w:style w:type="paragraph" w:customStyle="1" w:styleId="AD11963A4C6A47C69AA915FCDFDCD8D3">
    <w:name w:val="AD11963A4C6A47C69AA915FCDFDCD8D3"/>
  </w:style>
  <w:style w:type="paragraph" w:customStyle="1" w:styleId="3827C2FAD1FA45AEA1B1E32D83C43304">
    <w:name w:val="3827C2FAD1FA45AEA1B1E32D83C43304"/>
  </w:style>
  <w:style w:type="paragraph" w:customStyle="1" w:styleId="4A6ADE4CCAE04D8C8D8A9D909378568A">
    <w:name w:val="4A6ADE4CCAE04D8C8D8A9D909378568A"/>
  </w:style>
  <w:style w:type="paragraph" w:customStyle="1" w:styleId="5E4D5449A43841D793817E473373912C">
    <w:name w:val="5E4D5449A43841D793817E473373912C"/>
  </w:style>
  <w:style w:type="paragraph" w:customStyle="1" w:styleId="EFE60AAB6266478398E1711BDF285041">
    <w:name w:val="EFE60AAB6266478398E1711BDF285041"/>
  </w:style>
  <w:style w:type="paragraph" w:customStyle="1" w:styleId="4560E0313FBE45FCA1E04067FFD8E675">
    <w:name w:val="4560E0313FBE45FCA1E04067FFD8E675"/>
  </w:style>
  <w:style w:type="paragraph" w:customStyle="1" w:styleId="7EB647FC9A974F5D80A1894B78B10B18">
    <w:name w:val="7EB647FC9A974F5D80A1894B78B10B18"/>
  </w:style>
  <w:style w:type="paragraph" w:customStyle="1" w:styleId="C3C03AE9856B4C108ED5A34F8C3971BD">
    <w:name w:val="C3C03AE9856B4C108ED5A34F8C3971BD"/>
  </w:style>
  <w:style w:type="paragraph" w:customStyle="1" w:styleId="CE37DEB1EFE84B8A8BD90C87460FE37B">
    <w:name w:val="CE37DEB1EFE84B8A8BD90C87460FE37B"/>
  </w:style>
  <w:style w:type="paragraph" w:customStyle="1" w:styleId="3DF1B57990BA4B80B4496513AECC6418">
    <w:name w:val="3DF1B57990BA4B80B4496513AECC6418"/>
  </w:style>
  <w:style w:type="paragraph" w:customStyle="1" w:styleId="6115C3263D1A42DB9FB6A7F47DE5C7AF">
    <w:name w:val="6115C3263D1A42DB9FB6A7F47DE5C7AF"/>
  </w:style>
  <w:style w:type="paragraph" w:customStyle="1" w:styleId="ACBE6BFF4BAB4FF2A7A448E4839FC6F9">
    <w:name w:val="ACBE6BFF4BAB4FF2A7A448E4839FC6F9"/>
  </w:style>
  <w:style w:type="paragraph" w:customStyle="1" w:styleId="C14E1123CB8C4B11A6E31AC2D4117674">
    <w:name w:val="C14E1123CB8C4B11A6E31AC2D4117674"/>
  </w:style>
  <w:style w:type="paragraph" w:customStyle="1" w:styleId="396BD2D5D7E946C19C81C22FA8B38527">
    <w:name w:val="396BD2D5D7E946C19C81C22FA8B38527"/>
  </w:style>
  <w:style w:type="paragraph" w:customStyle="1" w:styleId="9D92105397C0427D8F03E3DA91CEEE2A">
    <w:name w:val="9D92105397C0427D8F03E3DA91CEEE2A"/>
  </w:style>
  <w:style w:type="paragraph" w:customStyle="1" w:styleId="A7466159D6A2480D97F9A0DC4F0D06BA">
    <w:name w:val="A7466159D6A2480D97F9A0DC4F0D06BA"/>
  </w:style>
  <w:style w:type="paragraph" w:customStyle="1" w:styleId="A3E9D161A352456DA19D3B9514AE4390">
    <w:name w:val="A3E9D161A352456DA19D3B9514AE4390"/>
  </w:style>
  <w:style w:type="paragraph" w:customStyle="1" w:styleId="FAFDBE33AF6749868077F73F08C95C23">
    <w:name w:val="FAFDBE33AF6749868077F73F08C95C23"/>
  </w:style>
  <w:style w:type="paragraph" w:customStyle="1" w:styleId="BFDC2F8E973E46C284DEAB74F1A822C9">
    <w:name w:val="BFDC2F8E973E46C284DEAB74F1A822C9"/>
    <w:rsid w:val="009016AE"/>
  </w:style>
  <w:style w:type="paragraph" w:customStyle="1" w:styleId="BB4E82D2C75644A38CD092E3AF8294B3">
    <w:name w:val="BB4E82D2C75644A38CD092E3AF8294B3"/>
    <w:rsid w:val="009016AE"/>
  </w:style>
  <w:style w:type="paragraph" w:customStyle="1" w:styleId="F99FF8F994694D8796A15512AAFBB0CE">
    <w:name w:val="F99FF8F994694D8796A15512AAFBB0CE"/>
    <w:rsid w:val="009016AE"/>
  </w:style>
  <w:style w:type="paragraph" w:customStyle="1" w:styleId="51A21C1B896E4924B13436815B9C0E54">
    <w:name w:val="51A21C1B896E4924B13436815B9C0E54"/>
    <w:rsid w:val="009016AE"/>
  </w:style>
  <w:style w:type="paragraph" w:customStyle="1" w:styleId="D934DDE02AA24695A2028C1C00BB4763">
    <w:name w:val="D934DDE02AA24695A2028C1C00BB4763"/>
    <w:rsid w:val="009016AE"/>
  </w:style>
  <w:style w:type="paragraph" w:customStyle="1" w:styleId="34E18ACE29B94577BABD26FB9F287E1A">
    <w:name w:val="34E18ACE29B94577BABD26FB9F287E1A"/>
    <w:rsid w:val="009016AE"/>
  </w:style>
  <w:style w:type="paragraph" w:customStyle="1" w:styleId="D1C980E6C7094E81B22CFE26D2E42AAD">
    <w:name w:val="D1C980E6C7094E81B22CFE26D2E42AAD"/>
    <w:rsid w:val="00243E62"/>
  </w:style>
  <w:style w:type="paragraph" w:customStyle="1" w:styleId="9F4B2250FE9A4074961557E0FBB22C06">
    <w:name w:val="9F4B2250FE9A4074961557E0FBB22C06"/>
    <w:rsid w:val="00243E62"/>
  </w:style>
  <w:style w:type="paragraph" w:customStyle="1" w:styleId="6F89C9228D304C8AAE6802AD9ABF3120">
    <w:name w:val="6F89C9228D304C8AAE6802AD9ABF3120"/>
    <w:rsid w:val="00243E62"/>
  </w:style>
  <w:style w:type="paragraph" w:customStyle="1" w:styleId="B007950BBC3D45DF988D7E0070666A80">
    <w:name w:val="B007950BBC3D45DF988D7E0070666A80"/>
    <w:rsid w:val="00243E62"/>
  </w:style>
  <w:style w:type="paragraph" w:customStyle="1" w:styleId="31244A42DBFE4BE4B367BB1A80CAA4DE">
    <w:name w:val="31244A42DBFE4BE4B367BB1A80CAA4DE"/>
    <w:rsid w:val="00243E62"/>
  </w:style>
  <w:style w:type="paragraph" w:customStyle="1" w:styleId="4F30B5DD1FBB4E458C059BB3767EB2DD">
    <w:name w:val="4F30B5DD1FBB4E458C059BB3767EB2DD"/>
    <w:rsid w:val="00243E62"/>
  </w:style>
  <w:style w:type="paragraph" w:customStyle="1" w:styleId="9294C0CDA11D4234A18CB5C6C90841BF">
    <w:name w:val="9294C0CDA11D4234A18CB5C6C90841BF"/>
    <w:rsid w:val="00243E62"/>
  </w:style>
  <w:style w:type="paragraph" w:customStyle="1" w:styleId="295D534C54184D3AA9363AA642720605">
    <w:name w:val="295D534C54184D3AA9363AA642720605"/>
    <w:rsid w:val="00243E62"/>
  </w:style>
  <w:style w:type="paragraph" w:customStyle="1" w:styleId="AB000099C1904E8E92C2C2E673DDC7E9">
    <w:name w:val="AB000099C1904E8E92C2C2E673DDC7E9"/>
    <w:rsid w:val="00243E62"/>
  </w:style>
  <w:style w:type="paragraph" w:customStyle="1" w:styleId="212FAE71E70A49A29770EA215CC3C4B2">
    <w:name w:val="212FAE71E70A49A29770EA215CC3C4B2"/>
    <w:rsid w:val="00243E62"/>
  </w:style>
  <w:style w:type="paragraph" w:customStyle="1" w:styleId="B0331A89E6ED4412837F29DB398F6BC0">
    <w:name w:val="B0331A89E6ED4412837F29DB398F6BC0"/>
    <w:rsid w:val="00243E62"/>
  </w:style>
  <w:style w:type="paragraph" w:customStyle="1" w:styleId="BE5C973201DD48B6B43319EE8264C3E8">
    <w:name w:val="BE5C973201DD48B6B43319EE8264C3E8"/>
    <w:rsid w:val="00243E62"/>
  </w:style>
  <w:style w:type="paragraph" w:customStyle="1" w:styleId="4678E21BEFE84C4EA0500027E65B47E2">
    <w:name w:val="4678E21BEFE84C4EA0500027E65B47E2"/>
    <w:rsid w:val="00243E62"/>
  </w:style>
  <w:style w:type="paragraph" w:customStyle="1" w:styleId="9CDF99607E42413FBA3598D1965DD9A0">
    <w:name w:val="9CDF99607E42413FBA3598D1965DD9A0"/>
    <w:rsid w:val="00243E62"/>
  </w:style>
  <w:style w:type="paragraph" w:customStyle="1" w:styleId="A6C50C277E094ADD8B15F0902B5E0C36">
    <w:name w:val="A6C50C277E094ADD8B15F0902B5E0C36"/>
    <w:rsid w:val="00243E62"/>
  </w:style>
  <w:style w:type="paragraph" w:customStyle="1" w:styleId="F9D293321C6E40EDAF02A411A80676D0">
    <w:name w:val="F9D293321C6E40EDAF02A411A80676D0"/>
    <w:rsid w:val="00243E62"/>
  </w:style>
  <w:style w:type="paragraph" w:customStyle="1" w:styleId="20FAD73575A041E58A4A39DE89B3C390">
    <w:name w:val="20FAD73575A041E58A4A39DE89B3C390"/>
    <w:rsid w:val="00243E62"/>
  </w:style>
  <w:style w:type="paragraph" w:customStyle="1" w:styleId="E8FE6AA4BC014E178CDC6ABDBA3B5401">
    <w:name w:val="E8FE6AA4BC014E178CDC6ABDBA3B5401"/>
    <w:rsid w:val="00243E62"/>
  </w:style>
  <w:style w:type="paragraph" w:customStyle="1" w:styleId="014CDBCEA9C14ABC82E4E0A1F6005AC1">
    <w:name w:val="014CDBCEA9C14ABC82E4E0A1F6005AC1"/>
    <w:rsid w:val="00243E62"/>
  </w:style>
  <w:style w:type="paragraph" w:customStyle="1" w:styleId="5094CF81149A433E956E1FB56EE3E2B1">
    <w:name w:val="5094CF81149A433E956E1FB56EE3E2B1"/>
    <w:rsid w:val="00243E62"/>
  </w:style>
  <w:style w:type="paragraph" w:customStyle="1" w:styleId="663454F3318A4E4197BE58A31A48D68F">
    <w:name w:val="663454F3318A4E4197BE58A31A48D68F"/>
    <w:rsid w:val="00243E62"/>
  </w:style>
  <w:style w:type="paragraph" w:customStyle="1" w:styleId="0FAD39A62DE04EFFAD0013E155738AEA">
    <w:name w:val="0FAD39A62DE04EFFAD0013E155738AEA"/>
    <w:rsid w:val="00243E62"/>
  </w:style>
  <w:style w:type="paragraph" w:customStyle="1" w:styleId="A9CB23F185FA45B5B78ABAB53C49D952">
    <w:name w:val="A9CB23F185FA45B5B78ABAB53C49D952"/>
    <w:rsid w:val="00243E62"/>
  </w:style>
  <w:style w:type="paragraph" w:customStyle="1" w:styleId="D6FD9F0DB07941E29C39D0AD075EF89D">
    <w:name w:val="D6FD9F0DB07941E29C39D0AD075EF89D"/>
    <w:rsid w:val="00243E62"/>
  </w:style>
  <w:style w:type="paragraph" w:customStyle="1" w:styleId="C0BF4786C23041ECA5044926D6EB8BC4">
    <w:name w:val="C0BF4786C23041ECA5044926D6EB8BC4"/>
    <w:rsid w:val="00243E62"/>
  </w:style>
  <w:style w:type="paragraph" w:customStyle="1" w:styleId="F30411D8D17148BEA9D426523A0F6221">
    <w:name w:val="F30411D8D17148BEA9D426523A0F6221"/>
    <w:rsid w:val="00243E62"/>
  </w:style>
  <w:style w:type="paragraph" w:customStyle="1" w:styleId="298D2E7E1E1F4A6486AF727DF00EA923">
    <w:name w:val="298D2E7E1E1F4A6486AF727DF00EA923"/>
    <w:rsid w:val="00243E62"/>
  </w:style>
  <w:style w:type="paragraph" w:customStyle="1" w:styleId="E4827D9BFFC74501A3843F01BBD68348">
    <w:name w:val="E4827D9BFFC74501A3843F01BBD68348"/>
    <w:rsid w:val="00243E62"/>
  </w:style>
  <w:style w:type="paragraph" w:customStyle="1" w:styleId="C6DDF4840DD14936938BAB85EABECD6A">
    <w:name w:val="C6DDF4840DD14936938BAB85EABECD6A"/>
    <w:rsid w:val="00243E62"/>
  </w:style>
  <w:style w:type="paragraph" w:customStyle="1" w:styleId="533BA80CF51A4E1C91C97BE98940D68E">
    <w:name w:val="533BA80CF51A4E1C91C97BE98940D68E"/>
    <w:rsid w:val="00243E62"/>
  </w:style>
  <w:style w:type="paragraph" w:customStyle="1" w:styleId="A8E90F75902044AB9BF5F719D8855800">
    <w:name w:val="A8E90F75902044AB9BF5F719D8855800"/>
    <w:rsid w:val="00243E62"/>
  </w:style>
  <w:style w:type="paragraph" w:customStyle="1" w:styleId="77A9DBB412594E12877DE72D127F878F">
    <w:name w:val="77A9DBB412594E12877DE72D127F878F"/>
    <w:rsid w:val="00243E62"/>
  </w:style>
  <w:style w:type="paragraph" w:customStyle="1" w:styleId="399D08085DF34124BF060A3DD69AD0AA">
    <w:name w:val="399D08085DF34124BF060A3DD69AD0AA"/>
    <w:rsid w:val="00243E62"/>
  </w:style>
  <w:style w:type="paragraph" w:customStyle="1" w:styleId="DF87A14CD78A419F9FB4E86998E4797F">
    <w:name w:val="DF87A14CD78A419F9FB4E86998E4797F"/>
    <w:rsid w:val="00243E62"/>
  </w:style>
  <w:style w:type="paragraph" w:customStyle="1" w:styleId="1D442A53DB764736A8D66483E595EE17">
    <w:name w:val="1D442A53DB764736A8D66483E595EE17"/>
    <w:rsid w:val="00243E62"/>
  </w:style>
  <w:style w:type="paragraph" w:customStyle="1" w:styleId="1DBDFFB40E184DF982931A80874FEDC6">
    <w:name w:val="1DBDFFB40E184DF982931A80874FEDC6"/>
    <w:rsid w:val="00243E62"/>
  </w:style>
  <w:style w:type="paragraph" w:customStyle="1" w:styleId="BC3EF7E90636403F929C27B57648BCB0">
    <w:name w:val="BC3EF7E90636403F929C27B57648BCB0"/>
    <w:rsid w:val="00243E62"/>
  </w:style>
  <w:style w:type="paragraph" w:customStyle="1" w:styleId="8BCCD97A8CA64EA2B108EAD8AF034B1B">
    <w:name w:val="8BCCD97A8CA64EA2B108EAD8AF034B1B"/>
    <w:rsid w:val="00243E62"/>
  </w:style>
  <w:style w:type="paragraph" w:customStyle="1" w:styleId="600FB6291770487D8EF96FEFADD240B2">
    <w:name w:val="600FB6291770487D8EF96FEFADD240B2"/>
    <w:rsid w:val="00243E62"/>
  </w:style>
  <w:style w:type="paragraph" w:customStyle="1" w:styleId="32B6B71243164043A51559F01B9FBB82">
    <w:name w:val="32B6B71243164043A51559F01B9FBB82"/>
    <w:rsid w:val="00243E62"/>
  </w:style>
  <w:style w:type="paragraph" w:customStyle="1" w:styleId="0F2815CDE96943DCA85BD5FB535407CD">
    <w:name w:val="0F2815CDE96943DCA85BD5FB535407CD"/>
    <w:rsid w:val="00243E62"/>
  </w:style>
  <w:style w:type="paragraph" w:customStyle="1" w:styleId="829F4A6C503B45709B7DE3C68406CE59">
    <w:name w:val="829F4A6C503B45709B7DE3C68406CE59"/>
    <w:rsid w:val="00243E62"/>
  </w:style>
  <w:style w:type="paragraph" w:customStyle="1" w:styleId="C54C7E9845084ADEA4F5F0FD95EF6744">
    <w:name w:val="C54C7E9845084ADEA4F5F0FD95EF6744"/>
    <w:rsid w:val="00243E62"/>
  </w:style>
  <w:style w:type="paragraph" w:customStyle="1" w:styleId="86D1EB4EDC0C4127AC66230C15E2B184">
    <w:name w:val="86D1EB4EDC0C4127AC66230C15E2B184"/>
    <w:rsid w:val="00243E62"/>
  </w:style>
  <w:style w:type="paragraph" w:customStyle="1" w:styleId="44F027A2B2114E88ABBD0E7793B78BA5">
    <w:name w:val="44F027A2B2114E88ABBD0E7793B78BA5"/>
    <w:rsid w:val="00243E62"/>
  </w:style>
  <w:style w:type="paragraph" w:customStyle="1" w:styleId="B33F91C790174E07AA9F512F2B4E0095">
    <w:name w:val="B33F91C790174E07AA9F512F2B4E0095"/>
    <w:rsid w:val="00243E62"/>
  </w:style>
  <w:style w:type="paragraph" w:customStyle="1" w:styleId="DEF05CE6F5D14FA3BAF10E60788AE23D">
    <w:name w:val="DEF05CE6F5D14FA3BAF10E60788AE23D"/>
    <w:rsid w:val="00243E62"/>
  </w:style>
  <w:style w:type="paragraph" w:customStyle="1" w:styleId="E8F4874A7AB34740B7607B0239EE15C0">
    <w:name w:val="E8F4874A7AB34740B7607B0239EE15C0"/>
    <w:rsid w:val="00243E62"/>
  </w:style>
  <w:style w:type="paragraph" w:customStyle="1" w:styleId="9790DFFD670D4E3BBC854CDA6DB1BC0E">
    <w:name w:val="9790DFFD670D4E3BBC854CDA6DB1BC0E"/>
    <w:rsid w:val="00243E62"/>
  </w:style>
  <w:style w:type="paragraph" w:customStyle="1" w:styleId="74501A09CEB34B2D87209B2CC597C1F3">
    <w:name w:val="74501A09CEB34B2D87209B2CC597C1F3"/>
    <w:rsid w:val="00243E62"/>
  </w:style>
  <w:style w:type="paragraph" w:customStyle="1" w:styleId="60892918A15149D7B82CD6D28B694D43">
    <w:name w:val="60892918A15149D7B82CD6D28B694D43"/>
    <w:rsid w:val="00243E62"/>
  </w:style>
  <w:style w:type="paragraph" w:customStyle="1" w:styleId="56E75D5F304A49DB953A05CC88F8E4A7">
    <w:name w:val="56E75D5F304A49DB953A05CC88F8E4A7"/>
    <w:rsid w:val="00243E62"/>
  </w:style>
  <w:style w:type="paragraph" w:customStyle="1" w:styleId="211301B2DBC94DA6AB4C841432D49CDA">
    <w:name w:val="211301B2DBC94DA6AB4C841432D49CDA"/>
    <w:rsid w:val="00243E62"/>
  </w:style>
  <w:style w:type="paragraph" w:customStyle="1" w:styleId="6B7D351C9D6D424EB40F2C5F89B3925E">
    <w:name w:val="6B7D351C9D6D424EB40F2C5F89B3925E"/>
    <w:rsid w:val="00243E62"/>
  </w:style>
  <w:style w:type="paragraph" w:customStyle="1" w:styleId="847AD25BD97443008AED494A74472597">
    <w:name w:val="847AD25BD97443008AED494A74472597"/>
    <w:rsid w:val="00243E62"/>
  </w:style>
  <w:style w:type="paragraph" w:customStyle="1" w:styleId="2471ACB001E046EAA425F79CC214BE2B">
    <w:name w:val="2471ACB001E046EAA425F79CC214BE2B"/>
    <w:rsid w:val="00243E62"/>
  </w:style>
  <w:style w:type="paragraph" w:customStyle="1" w:styleId="BAB818E1A99B4E87AFCE9C45542BAF50">
    <w:name w:val="BAB818E1A99B4E87AFCE9C45542BAF50"/>
    <w:rsid w:val="00243E62"/>
  </w:style>
  <w:style w:type="paragraph" w:customStyle="1" w:styleId="4601A7D098F64EA2A8007AB6A2F08F64">
    <w:name w:val="4601A7D098F64EA2A8007AB6A2F08F64"/>
    <w:rsid w:val="00243E62"/>
  </w:style>
  <w:style w:type="paragraph" w:customStyle="1" w:styleId="53040BE149BC4811A0FECF5CF884E41B">
    <w:name w:val="53040BE149BC4811A0FECF5CF884E41B"/>
    <w:rsid w:val="00243E62"/>
  </w:style>
  <w:style w:type="paragraph" w:customStyle="1" w:styleId="70430762580340F580624B0D60D3219E">
    <w:name w:val="70430762580340F580624B0D60D3219E"/>
    <w:rsid w:val="00243E62"/>
  </w:style>
  <w:style w:type="paragraph" w:customStyle="1" w:styleId="8EA5AA34A393411CAD276172BBC3FD25">
    <w:name w:val="8EA5AA34A393411CAD276172BBC3FD25"/>
    <w:rsid w:val="00243E62"/>
  </w:style>
  <w:style w:type="paragraph" w:customStyle="1" w:styleId="DD703B41DE224973A73255F674258E45">
    <w:name w:val="DD703B41DE224973A73255F674258E45"/>
    <w:rsid w:val="00243E62"/>
  </w:style>
  <w:style w:type="paragraph" w:customStyle="1" w:styleId="2149732E51B54B9385D28B1D45EE473F">
    <w:name w:val="2149732E51B54B9385D28B1D45EE473F"/>
    <w:rsid w:val="00243E62"/>
  </w:style>
  <w:style w:type="paragraph" w:customStyle="1" w:styleId="3A8FBE26EAC04552A15C512E2C1B9FA8">
    <w:name w:val="3A8FBE26EAC04552A15C512E2C1B9FA8"/>
    <w:rsid w:val="00243E62"/>
  </w:style>
  <w:style w:type="paragraph" w:customStyle="1" w:styleId="62F2B69AFD764AEB8B3113C9E2C6D38E">
    <w:name w:val="62F2B69AFD764AEB8B3113C9E2C6D38E"/>
    <w:rsid w:val="00243E62"/>
  </w:style>
  <w:style w:type="paragraph" w:customStyle="1" w:styleId="23E0108A246343C79839F3B99626FCDF">
    <w:name w:val="23E0108A246343C79839F3B99626FCDF"/>
    <w:rsid w:val="00243E62"/>
  </w:style>
  <w:style w:type="paragraph" w:customStyle="1" w:styleId="8A7D187A608B408DB5F18A6F124FA268">
    <w:name w:val="8A7D187A608B408DB5F18A6F124FA268"/>
    <w:rsid w:val="00243E62"/>
  </w:style>
  <w:style w:type="paragraph" w:customStyle="1" w:styleId="44AF2941D800449CBD6D99BB6F9FDD7B">
    <w:name w:val="44AF2941D800449CBD6D99BB6F9FDD7B"/>
    <w:rsid w:val="00243E62"/>
  </w:style>
  <w:style w:type="paragraph" w:customStyle="1" w:styleId="2D7FBCCA074045089C212727C1064786">
    <w:name w:val="2D7FBCCA074045089C212727C1064786"/>
    <w:rsid w:val="00243E62"/>
  </w:style>
  <w:style w:type="paragraph" w:customStyle="1" w:styleId="7F1426D9E4634888956E77B8435D686F">
    <w:name w:val="7F1426D9E4634888956E77B8435D686F"/>
    <w:rsid w:val="00243E62"/>
  </w:style>
  <w:style w:type="paragraph" w:customStyle="1" w:styleId="76595C82D9AB4FF09F25E531F46B5152">
    <w:name w:val="76595C82D9AB4FF09F25E531F46B5152"/>
    <w:rsid w:val="00243E62"/>
  </w:style>
  <w:style w:type="paragraph" w:customStyle="1" w:styleId="EBF0FDE5F33B498D9A2E07985CB88490">
    <w:name w:val="EBF0FDE5F33B498D9A2E07985CB88490"/>
    <w:rsid w:val="00243E62"/>
  </w:style>
  <w:style w:type="paragraph" w:customStyle="1" w:styleId="0F466F4B21D745B98849CB6EDB3E9A9F">
    <w:name w:val="0F466F4B21D745B98849CB6EDB3E9A9F"/>
    <w:rsid w:val="00243E62"/>
  </w:style>
  <w:style w:type="paragraph" w:customStyle="1" w:styleId="C7030E3B6F8944ED8154BDC37B1B34DD">
    <w:name w:val="C7030E3B6F8944ED8154BDC37B1B34DD"/>
    <w:rsid w:val="00243E62"/>
  </w:style>
  <w:style w:type="paragraph" w:customStyle="1" w:styleId="0DFE73AEEE79401BA766BDA8FD1EA6D2">
    <w:name w:val="0DFE73AEEE79401BA766BDA8FD1EA6D2"/>
    <w:rsid w:val="00243E62"/>
  </w:style>
  <w:style w:type="paragraph" w:customStyle="1" w:styleId="9028D7D83A8B4D9085A35F994BAF817C">
    <w:name w:val="9028D7D83A8B4D9085A35F994BAF817C"/>
    <w:rsid w:val="00243E62"/>
  </w:style>
  <w:style w:type="paragraph" w:customStyle="1" w:styleId="167BA7D55A8047DE8914C4DAA6560E7C">
    <w:name w:val="167BA7D55A8047DE8914C4DAA6560E7C"/>
    <w:rsid w:val="00243E62"/>
  </w:style>
  <w:style w:type="paragraph" w:customStyle="1" w:styleId="B1DD7DE3EC3E4DC18B605C864AD8CC9F">
    <w:name w:val="B1DD7DE3EC3E4DC18B605C864AD8CC9F"/>
    <w:rsid w:val="00243E62"/>
  </w:style>
  <w:style w:type="paragraph" w:customStyle="1" w:styleId="E6C2EBA1F7EA4E2F9D530E69D05EE044">
    <w:name w:val="E6C2EBA1F7EA4E2F9D530E69D05EE044"/>
    <w:rsid w:val="00243E62"/>
  </w:style>
  <w:style w:type="paragraph" w:customStyle="1" w:styleId="50A3B4956F3F430DAE3054F5D3DA633F">
    <w:name w:val="50A3B4956F3F430DAE3054F5D3DA633F"/>
    <w:rsid w:val="00243E62"/>
  </w:style>
  <w:style w:type="paragraph" w:customStyle="1" w:styleId="14EF60D40481482598DFCB569E617B8C">
    <w:name w:val="14EF60D40481482598DFCB569E617B8C"/>
    <w:rsid w:val="00243E62"/>
  </w:style>
  <w:style w:type="paragraph" w:customStyle="1" w:styleId="B8551C45C33C48D29CA0C594377F8DE9">
    <w:name w:val="B8551C45C33C48D29CA0C594377F8DE9"/>
    <w:rsid w:val="00243E62"/>
  </w:style>
  <w:style w:type="paragraph" w:customStyle="1" w:styleId="3BE32522B1F9466FBC97D9CC432480C9">
    <w:name w:val="3BE32522B1F9466FBC97D9CC432480C9"/>
    <w:rsid w:val="00243E62"/>
  </w:style>
  <w:style w:type="paragraph" w:customStyle="1" w:styleId="2AF7BD1382B64F02B71FBCAE0D32FFC1">
    <w:name w:val="2AF7BD1382B64F02B71FBCAE0D32FFC1"/>
    <w:rsid w:val="00243E62"/>
  </w:style>
  <w:style w:type="paragraph" w:customStyle="1" w:styleId="212D874492D04BB5BF18B44B7C393B56">
    <w:name w:val="212D874492D04BB5BF18B44B7C393B56"/>
    <w:rsid w:val="00243E62"/>
  </w:style>
  <w:style w:type="paragraph" w:customStyle="1" w:styleId="8FA3670F1CB648BFBD7DE4F71F645D53">
    <w:name w:val="8FA3670F1CB648BFBD7DE4F71F645D53"/>
    <w:rsid w:val="00243E62"/>
  </w:style>
  <w:style w:type="paragraph" w:customStyle="1" w:styleId="9AC1A2EA7C534513A9967B4983029E69">
    <w:name w:val="9AC1A2EA7C534513A9967B4983029E69"/>
    <w:rsid w:val="00243E62"/>
  </w:style>
  <w:style w:type="paragraph" w:customStyle="1" w:styleId="203F681F75B54FBF8E029DC47E6FE416">
    <w:name w:val="203F681F75B54FBF8E029DC47E6FE416"/>
    <w:rsid w:val="00243E62"/>
  </w:style>
  <w:style w:type="paragraph" w:customStyle="1" w:styleId="5D01F2BB6D914EEB957E116382FF2C7B">
    <w:name w:val="5D01F2BB6D914EEB957E116382FF2C7B"/>
    <w:rsid w:val="00243E62"/>
  </w:style>
  <w:style w:type="paragraph" w:customStyle="1" w:styleId="2532366252F24EB6A04DDB439B6D8093">
    <w:name w:val="2532366252F24EB6A04DDB439B6D8093"/>
    <w:rsid w:val="00243E62"/>
  </w:style>
  <w:style w:type="paragraph" w:customStyle="1" w:styleId="5F6893B18D254E649534AC10B7FC674B">
    <w:name w:val="5F6893B18D254E649534AC10B7FC674B"/>
    <w:rsid w:val="00243E62"/>
  </w:style>
  <w:style w:type="paragraph" w:customStyle="1" w:styleId="99F7FBD697744812B94A732D29022C1D">
    <w:name w:val="99F7FBD697744812B94A732D29022C1D"/>
    <w:rsid w:val="00243E62"/>
  </w:style>
  <w:style w:type="paragraph" w:customStyle="1" w:styleId="24C757E702624173A29C4F161A159158">
    <w:name w:val="24C757E702624173A29C4F161A159158"/>
    <w:rsid w:val="00243E62"/>
  </w:style>
  <w:style w:type="paragraph" w:customStyle="1" w:styleId="1D4C6328D67E44EBA051A4B605E6AD28">
    <w:name w:val="1D4C6328D67E44EBA051A4B605E6AD28"/>
    <w:rsid w:val="00243E62"/>
  </w:style>
  <w:style w:type="paragraph" w:customStyle="1" w:styleId="A08E5834084D4A11B31888E7ADFE26CF">
    <w:name w:val="A08E5834084D4A11B31888E7ADFE26CF"/>
    <w:rsid w:val="00243E62"/>
  </w:style>
  <w:style w:type="paragraph" w:customStyle="1" w:styleId="43B2A3A6079F48609C6B412D8B4D9FA0">
    <w:name w:val="43B2A3A6079F48609C6B412D8B4D9FA0"/>
    <w:rsid w:val="00243E62"/>
  </w:style>
  <w:style w:type="paragraph" w:customStyle="1" w:styleId="C660CD711C5E44D4A0834DE477634F67">
    <w:name w:val="C660CD711C5E44D4A0834DE477634F67"/>
    <w:rsid w:val="00243E62"/>
  </w:style>
  <w:style w:type="paragraph" w:customStyle="1" w:styleId="ABA10318845C4EE98143CC7B3A48D582">
    <w:name w:val="ABA10318845C4EE98143CC7B3A48D582"/>
    <w:rsid w:val="00243E62"/>
  </w:style>
  <w:style w:type="paragraph" w:customStyle="1" w:styleId="E0E25500C7A947D69FC240F20DDE8167">
    <w:name w:val="E0E25500C7A947D69FC240F20DDE8167"/>
    <w:rsid w:val="00243E62"/>
  </w:style>
  <w:style w:type="paragraph" w:customStyle="1" w:styleId="3400BAFC9EA6401F817A7EB4E4B7F5DC">
    <w:name w:val="3400BAFC9EA6401F817A7EB4E4B7F5DC"/>
    <w:rsid w:val="00243E62"/>
  </w:style>
  <w:style w:type="paragraph" w:customStyle="1" w:styleId="4AD95769AC2C41C4ADD02CD9B0872F0F">
    <w:name w:val="4AD95769AC2C41C4ADD02CD9B0872F0F"/>
    <w:rsid w:val="00243E62"/>
  </w:style>
  <w:style w:type="paragraph" w:customStyle="1" w:styleId="9001629FF8EA4AECBC0C90A20A04F7E5">
    <w:name w:val="9001629FF8EA4AECBC0C90A20A04F7E5"/>
    <w:rsid w:val="00243E62"/>
  </w:style>
  <w:style w:type="paragraph" w:customStyle="1" w:styleId="9044AEE48AFF4469AFC29EF6A608F911">
    <w:name w:val="9044AEE48AFF4469AFC29EF6A608F911"/>
    <w:rsid w:val="00243E62"/>
  </w:style>
  <w:style w:type="paragraph" w:customStyle="1" w:styleId="57A34BD033944B06ACB4A73477A4D562">
    <w:name w:val="57A34BD033944B06ACB4A73477A4D562"/>
    <w:rsid w:val="00243E62"/>
  </w:style>
  <w:style w:type="paragraph" w:customStyle="1" w:styleId="56823054114C4422880FAEF6DAE55616">
    <w:name w:val="56823054114C4422880FAEF6DAE55616"/>
    <w:rsid w:val="00243E62"/>
  </w:style>
  <w:style w:type="paragraph" w:customStyle="1" w:styleId="DD3B2B682C824DBAACDA3D39A0168197">
    <w:name w:val="DD3B2B682C824DBAACDA3D39A0168197"/>
    <w:rsid w:val="00243E62"/>
  </w:style>
  <w:style w:type="paragraph" w:customStyle="1" w:styleId="7CF853B5B694488CBEA68B2A7B78E487">
    <w:name w:val="7CF853B5B694488CBEA68B2A7B78E487"/>
    <w:rsid w:val="00243E62"/>
  </w:style>
  <w:style w:type="paragraph" w:customStyle="1" w:styleId="3AECFC1542BA470B86E30980F46829A6">
    <w:name w:val="3AECFC1542BA470B86E30980F46829A6"/>
    <w:rsid w:val="00243E62"/>
  </w:style>
  <w:style w:type="paragraph" w:customStyle="1" w:styleId="C883E3925FEF4855A19065C6D58B4FC6">
    <w:name w:val="C883E3925FEF4855A19065C6D58B4FC6"/>
    <w:rsid w:val="00243E62"/>
  </w:style>
  <w:style w:type="paragraph" w:customStyle="1" w:styleId="8173BEFB8B654F45B6D102E746118718">
    <w:name w:val="8173BEFB8B654F45B6D102E746118718"/>
    <w:rsid w:val="00243E62"/>
  </w:style>
  <w:style w:type="paragraph" w:customStyle="1" w:styleId="6169837CFA6C406A82753A102FEAB775">
    <w:name w:val="6169837CFA6C406A82753A102FEAB775"/>
    <w:rsid w:val="00243E62"/>
  </w:style>
  <w:style w:type="paragraph" w:customStyle="1" w:styleId="A6094D9C9F094EADBEF9C2C06F528B72">
    <w:name w:val="A6094D9C9F094EADBEF9C2C06F528B72"/>
    <w:rsid w:val="00243E62"/>
  </w:style>
  <w:style w:type="paragraph" w:customStyle="1" w:styleId="340F3B9DE7204F559E8481C789269DD0">
    <w:name w:val="340F3B9DE7204F559E8481C789269DD0"/>
    <w:rsid w:val="00243E62"/>
  </w:style>
  <w:style w:type="paragraph" w:customStyle="1" w:styleId="9DBD1367A8454A9497A374E07E6523A6">
    <w:name w:val="9DBD1367A8454A9497A374E07E6523A6"/>
    <w:rsid w:val="00243E62"/>
  </w:style>
  <w:style w:type="paragraph" w:customStyle="1" w:styleId="D5F9E59E31634C3A8C3AA4B355433A32">
    <w:name w:val="D5F9E59E31634C3A8C3AA4B355433A32"/>
    <w:rsid w:val="00243E62"/>
  </w:style>
  <w:style w:type="paragraph" w:customStyle="1" w:styleId="DAC60CA82AA1424A878A76F086C1C956">
    <w:name w:val="DAC60CA82AA1424A878A76F086C1C956"/>
    <w:rsid w:val="00243E62"/>
  </w:style>
  <w:style w:type="paragraph" w:customStyle="1" w:styleId="6D3645B997324DDCB1918365152C437D">
    <w:name w:val="6D3645B997324DDCB1918365152C437D"/>
    <w:rsid w:val="00243E62"/>
  </w:style>
  <w:style w:type="paragraph" w:customStyle="1" w:styleId="4A630F6268AE4C30BFB1F9528804C247">
    <w:name w:val="4A630F6268AE4C30BFB1F9528804C247"/>
    <w:rsid w:val="00243E62"/>
  </w:style>
  <w:style w:type="paragraph" w:customStyle="1" w:styleId="9193BA7E97A047D293B8F49A7426313B">
    <w:name w:val="9193BA7E97A047D293B8F49A7426313B"/>
    <w:rsid w:val="00243E62"/>
  </w:style>
  <w:style w:type="paragraph" w:customStyle="1" w:styleId="2D2BE3C361C34534B6A2E86B536405FB">
    <w:name w:val="2D2BE3C361C34534B6A2E86B536405FB"/>
    <w:rsid w:val="00243E62"/>
  </w:style>
  <w:style w:type="paragraph" w:customStyle="1" w:styleId="81F12DB251E444BFBADF43F8C49F2C3E">
    <w:name w:val="81F12DB251E444BFBADF43F8C49F2C3E"/>
    <w:rsid w:val="00243E62"/>
  </w:style>
  <w:style w:type="paragraph" w:customStyle="1" w:styleId="C2CCF28511E948548F2D6A5F0DC4DFE4">
    <w:name w:val="C2CCF28511E948548F2D6A5F0DC4DFE4"/>
    <w:rsid w:val="00243E62"/>
  </w:style>
  <w:style w:type="paragraph" w:customStyle="1" w:styleId="01EFC2E29F974AB88B2B45BBC4DC6F68">
    <w:name w:val="01EFC2E29F974AB88B2B45BBC4DC6F68"/>
    <w:rsid w:val="00243E62"/>
  </w:style>
  <w:style w:type="paragraph" w:customStyle="1" w:styleId="024095C87C4D4518A21BB56495CB7158">
    <w:name w:val="024095C87C4D4518A21BB56495CB7158"/>
    <w:rsid w:val="00243E62"/>
  </w:style>
  <w:style w:type="paragraph" w:customStyle="1" w:styleId="063BBB0706A74447A935B36C16A71C62">
    <w:name w:val="063BBB0706A74447A935B36C16A71C62"/>
    <w:rsid w:val="00243E62"/>
  </w:style>
  <w:style w:type="paragraph" w:customStyle="1" w:styleId="34D12DEB37AA4ACE8DD06D7657A3E2F8">
    <w:name w:val="34D12DEB37AA4ACE8DD06D7657A3E2F8"/>
    <w:rsid w:val="00243E62"/>
  </w:style>
  <w:style w:type="paragraph" w:customStyle="1" w:styleId="962CCFCED9ED4200919309B9EC5086D2">
    <w:name w:val="962CCFCED9ED4200919309B9EC5086D2"/>
    <w:rsid w:val="00243E62"/>
  </w:style>
  <w:style w:type="paragraph" w:customStyle="1" w:styleId="29576011B48946538B874DC0479F12F0">
    <w:name w:val="29576011B48946538B874DC0479F12F0"/>
    <w:rsid w:val="00243E62"/>
  </w:style>
  <w:style w:type="paragraph" w:customStyle="1" w:styleId="3A1BC2A656BE43009E5792EEAA57BA5F">
    <w:name w:val="3A1BC2A656BE43009E5792EEAA57BA5F"/>
    <w:rsid w:val="00243E62"/>
  </w:style>
  <w:style w:type="paragraph" w:customStyle="1" w:styleId="DB6ABCA19658486AADAFC9624CF65D72">
    <w:name w:val="DB6ABCA19658486AADAFC9624CF65D72"/>
    <w:rsid w:val="00243E62"/>
  </w:style>
  <w:style w:type="paragraph" w:customStyle="1" w:styleId="796510859CEC499691F1F7CF2B376D96">
    <w:name w:val="796510859CEC499691F1F7CF2B376D96"/>
    <w:rsid w:val="00243E62"/>
  </w:style>
  <w:style w:type="paragraph" w:customStyle="1" w:styleId="27B5B7B8FE1641C794BA60D61F1E7CBD">
    <w:name w:val="27B5B7B8FE1641C794BA60D61F1E7CBD"/>
    <w:rsid w:val="00243E62"/>
  </w:style>
  <w:style w:type="paragraph" w:customStyle="1" w:styleId="7BF50AABD5F247D29AD56577FEA4CFDC">
    <w:name w:val="7BF50AABD5F247D29AD56577FEA4CFDC"/>
    <w:rsid w:val="00243E62"/>
  </w:style>
  <w:style w:type="paragraph" w:customStyle="1" w:styleId="EC14FBA8890B4D6181B4043E95958153">
    <w:name w:val="EC14FBA8890B4D6181B4043E95958153"/>
    <w:rsid w:val="00243E62"/>
  </w:style>
  <w:style w:type="paragraph" w:customStyle="1" w:styleId="9B338D1FC7E447ECBA233D12141AA1DB">
    <w:name w:val="9B338D1FC7E447ECBA233D12141AA1DB"/>
    <w:rsid w:val="00243E62"/>
  </w:style>
  <w:style w:type="paragraph" w:customStyle="1" w:styleId="E9F04417A14A4433842871A2A20B7DD1">
    <w:name w:val="E9F04417A14A4433842871A2A20B7DD1"/>
    <w:rsid w:val="00243E62"/>
  </w:style>
  <w:style w:type="paragraph" w:customStyle="1" w:styleId="26BE4DE59B8E407C971752508B31A636">
    <w:name w:val="26BE4DE59B8E407C971752508B31A636"/>
    <w:rsid w:val="00243E62"/>
  </w:style>
  <w:style w:type="paragraph" w:customStyle="1" w:styleId="978F482849024C338D5E25126030855F">
    <w:name w:val="978F482849024C338D5E25126030855F"/>
    <w:rsid w:val="00243E62"/>
  </w:style>
  <w:style w:type="paragraph" w:customStyle="1" w:styleId="58A9F8606C96430BA6E455E0BF0D82A6">
    <w:name w:val="58A9F8606C96430BA6E455E0BF0D82A6"/>
    <w:rsid w:val="00243E62"/>
  </w:style>
  <w:style w:type="paragraph" w:customStyle="1" w:styleId="A12F02482F5D4C37BF7E54C6D0B924BC">
    <w:name w:val="A12F02482F5D4C37BF7E54C6D0B924BC"/>
    <w:rsid w:val="00243E62"/>
  </w:style>
  <w:style w:type="paragraph" w:customStyle="1" w:styleId="7495B907AE5545518354E4FF2BBD2DE1">
    <w:name w:val="7495B907AE5545518354E4FF2BBD2DE1"/>
    <w:rsid w:val="00243E62"/>
  </w:style>
  <w:style w:type="paragraph" w:customStyle="1" w:styleId="DF5AFC1101D14CF6B07AEA2B56692AD2">
    <w:name w:val="DF5AFC1101D14CF6B07AEA2B56692AD2"/>
    <w:rsid w:val="00243E62"/>
  </w:style>
  <w:style w:type="paragraph" w:customStyle="1" w:styleId="C7E058F424D548FEB604FDC67689A529">
    <w:name w:val="C7E058F424D548FEB604FDC67689A529"/>
    <w:rsid w:val="00243E62"/>
  </w:style>
  <w:style w:type="paragraph" w:customStyle="1" w:styleId="E004496952644419BA55DE046CC54957">
    <w:name w:val="E004496952644419BA55DE046CC54957"/>
    <w:rsid w:val="00243E62"/>
  </w:style>
  <w:style w:type="paragraph" w:customStyle="1" w:styleId="8ABA2C6FF6EE4FFA9BC3B7ABA7C31AEE">
    <w:name w:val="8ABA2C6FF6EE4FFA9BC3B7ABA7C31AEE"/>
    <w:rsid w:val="00243E62"/>
  </w:style>
  <w:style w:type="paragraph" w:customStyle="1" w:styleId="06A9B46EF1DD45439C2142960C13F14A">
    <w:name w:val="06A9B46EF1DD45439C2142960C13F14A"/>
    <w:rsid w:val="00243E62"/>
  </w:style>
  <w:style w:type="paragraph" w:customStyle="1" w:styleId="CD4412ADDD824911AC4AA726C9FE777B">
    <w:name w:val="CD4412ADDD824911AC4AA726C9FE777B"/>
    <w:rsid w:val="00243E62"/>
  </w:style>
  <w:style w:type="paragraph" w:customStyle="1" w:styleId="B8F7F3B0858F4DE8AB971296191C5E89">
    <w:name w:val="B8F7F3B0858F4DE8AB971296191C5E89"/>
    <w:rsid w:val="00243E62"/>
  </w:style>
  <w:style w:type="paragraph" w:customStyle="1" w:styleId="240E541B4F9A44949F22B476B97184F2">
    <w:name w:val="240E541B4F9A44949F22B476B97184F2"/>
    <w:rsid w:val="00243E62"/>
  </w:style>
  <w:style w:type="paragraph" w:customStyle="1" w:styleId="63E02A81527348068CD47EFAB3A11698">
    <w:name w:val="63E02A81527348068CD47EFAB3A11698"/>
    <w:rsid w:val="00243E62"/>
  </w:style>
  <w:style w:type="paragraph" w:customStyle="1" w:styleId="E0D22151D09743BEACD2D9D6AE9F0C82">
    <w:name w:val="E0D22151D09743BEACD2D9D6AE9F0C82"/>
    <w:rsid w:val="00243E62"/>
  </w:style>
  <w:style w:type="paragraph" w:customStyle="1" w:styleId="7CEC7AC7B11A4325954C4D4EBA3E4EF7">
    <w:name w:val="7CEC7AC7B11A4325954C4D4EBA3E4EF7"/>
    <w:rsid w:val="00243E62"/>
  </w:style>
  <w:style w:type="paragraph" w:customStyle="1" w:styleId="EEB7DA88A745489ABDE2DE90204372A3">
    <w:name w:val="EEB7DA88A745489ABDE2DE90204372A3"/>
    <w:rsid w:val="00243E62"/>
  </w:style>
  <w:style w:type="paragraph" w:customStyle="1" w:styleId="45085449B6AD4FD5825DB957750294F3">
    <w:name w:val="45085449B6AD4FD5825DB957750294F3"/>
    <w:rsid w:val="00243E62"/>
  </w:style>
  <w:style w:type="paragraph" w:customStyle="1" w:styleId="1896FD645C19409D9B5BDBA995B1DA4D">
    <w:name w:val="1896FD645C19409D9B5BDBA995B1DA4D"/>
    <w:rsid w:val="00243E62"/>
  </w:style>
  <w:style w:type="paragraph" w:customStyle="1" w:styleId="D7542DCE6CB54665B21C99ADA88ECD7A">
    <w:name w:val="D7542DCE6CB54665B21C99ADA88ECD7A"/>
    <w:rsid w:val="00243E62"/>
  </w:style>
  <w:style w:type="paragraph" w:customStyle="1" w:styleId="30CBB76C07934D3395B265D17E461EDA">
    <w:name w:val="30CBB76C07934D3395B265D17E461EDA"/>
    <w:rsid w:val="00243E62"/>
  </w:style>
  <w:style w:type="paragraph" w:customStyle="1" w:styleId="7065437C6A184B1389EDF68A5A67D25F">
    <w:name w:val="7065437C6A184B1389EDF68A5A67D25F"/>
    <w:rsid w:val="00243E62"/>
  </w:style>
  <w:style w:type="paragraph" w:customStyle="1" w:styleId="CECA05D17B93476081C88940824A5E3F">
    <w:name w:val="CECA05D17B93476081C88940824A5E3F"/>
    <w:rsid w:val="00243E62"/>
  </w:style>
  <w:style w:type="paragraph" w:customStyle="1" w:styleId="8A83669A66584A3896934B118A2B11B8">
    <w:name w:val="8A83669A66584A3896934B118A2B11B8"/>
    <w:rsid w:val="00243E62"/>
  </w:style>
  <w:style w:type="paragraph" w:customStyle="1" w:styleId="DC84D66969F84A39876A943E3B77EB4F">
    <w:name w:val="DC84D66969F84A39876A943E3B77EB4F"/>
    <w:rsid w:val="00243E62"/>
  </w:style>
  <w:style w:type="paragraph" w:customStyle="1" w:styleId="DEADEB26FC044C0EAA1ED2A9215E9B4B">
    <w:name w:val="DEADEB26FC044C0EAA1ED2A9215E9B4B"/>
    <w:rsid w:val="00243E62"/>
  </w:style>
  <w:style w:type="paragraph" w:customStyle="1" w:styleId="ED09F7A7AD274A28B9CABADB8905726E">
    <w:name w:val="ED09F7A7AD274A28B9CABADB8905726E"/>
    <w:rsid w:val="00243E62"/>
  </w:style>
  <w:style w:type="paragraph" w:customStyle="1" w:styleId="24C276FD97914121AE05B81004D60133">
    <w:name w:val="24C276FD97914121AE05B81004D60133"/>
    <w:rsid w:val="00243E62"/>
  </w:style>
  <w:style w:type="paragraph" w:customStyle="1" w:styleId="344662E212B247608C680ACFF79BA99C">
    <w:name w:val="344662E212B247608C680ACFF79BA99C"/>
    <w:rsid w:val="00243E62"/>
  </w:style>
  <w:style w:type="paragraph" w:customStyle="1" w:styleId="3775404978484DC2803B9C1AE1716456">
    <w:name w:val="3775404978484DC2803B9C1AE1716456"/>
    <w:rsid w:val="00243E62"/>
  </w:style>
  <w:style w:type="paragraph" w:customStyle="1" w:styleId="98D3759B5ADD49C383EDE347E5DBDC7F">
    <w:name w:val="98D3759B5ADD49C383EDE347E5DBDC7F"/>
    <w:rsid w:val="00243E62"/>
  </w:style>
  <w:style w:type="paragraph" w:customStyle="1" w:styleId="A72DB15CD50546F18F4053329B05179B">
    <w:name w:val="A72DB15CD50546F18F4053329B05179B"/>
    <w:rsid w:val="00243E62"/>
  </w:style>
  <w:style w:type="paragraph" w:customStyle="1" w:styleId="9591C7020CD24B8285A5EF5B1DD5655F">
    <w:name w:val="9591C7020CD24B8285A5EF5B1DD5655F"/>
    <w:rsid w:val="00243E62"/>
  </w:style>
  <w:style w:type="paragraph" w:customStyle="1" w:styleId="596E17C437244ABCB232D2770A347E91">
    <w:name w:val="596E17C437244ABCB232D2770A347E91"/>
    <w:rsid w:val="00243E62"/>
  </w:style>
  <w:style w:type="paragraph" w:customStyle="1" w:styleId="F9C461ACFEE940739F40184CE944E865">
    <w:name w:val="F9C461ACFEE940739F40184CE944E865"/>
    <w:rsid w:val="00243E62"/>
  </w:style>
  <w:style w:type="paragraph" w:customStyle="1" w:styleId="FDC0BD5DBD9D4DE99FA173271664D47D">
    <w:name w:val="FDC0BD5DBD9D4DE99FA173271664D47D"/>
    <w:rsid w:val="00243E62"/>
  </w:style>
  <w:style w:type="paragraph" w:customStyle="1" w:styleId="BB6F1DC87FA64215AEA1548F95AD35D6">
    <w:name w:val="BB6F1DC87FA64215AEA1548F95AD35D6"/>
    <w:rsid w:val="00243E62"/>
  </w:style>
  <w:style w:type="paragraph" w:customStyle="1" w:styleId="2561E378132244C285B9A7E86A75F195">
    <w:name w:val="2561E378132244C285B9A7E86A75F195"/>
    <w:rsid w:val="00243E62"/>
  </w:style>
  <w:style w:type="paragraph" w:customStyle="1" w:styleId="CD008C390ACB4B3A94062BA515E88F62">
    <w:name w:val="CD008C390ACB4B3A94062BA515E88F62"/>
    <w:rsid w:val="00243E62"/>
  </w:style>
  <w:style w:type="paragraph" w:customStyle="1" w:styleId="5E8A78A345C948AE8DCA0116299870B1">
    <w:name w:val="5E8A78A345C948AE8DCA0116299870B1"/>
    <w:rsid w:val="00243E62"/>
  </w:style>
  <w:style w:type="paragraph" w:customStyle="1" w:styleId="5A292B96688348DFBCA354B0A7E59F76">
    <w:name w:val="5A292B96688348DFBCA354B0A7E59F76"/>
    <w:rsid w:val="00243E62"/>
  </w:style>
  <w:style w:type="paragraph" w:customStyle="1" w:styleId="D09C1CD86E4248EDAA941BA0FC21F198">
    <w:name w:val="D09C1CD86E4248EDAA941BA0FC21F198"/>
    <w:rsid w:val="00243E62"/>
  </w:style>
  <w:style w:type="paragraph" w:customStyle="1" w:styleId="90A2CDB4C083433487F6F5B8CB6DF2B7">
    <w:name w:val="90A2CDB4C083433487F6F5B8CB6DF2B7"/>
    <w:rsid w:val="00243E62"/>
  </w:style>
  <w:style w:type="paragraph" w:customStyle="1" w:styleId="E7991AD8265B4D34B70AF85721F492EA">
    <w:name w:val="E7991AD8265B4D34B70AF85721F492EA"/>
    <w:rsid w:val="00243E62"/>
  </w:style>
  <w:style w:type="paragraph" w:customStyle="1" w:styleId="09343ED62ED9441290537C1DFA16343F">
    <w:name w:val="09343ED62ED9441290537C1DFA16343F"/>
    <w:rsid w:val="00243E62"/>
  </w:style>
  <w:style w:type="paragraph" w:customStyle="1" w:styleId="AFACE4A35B844BFB9F3BDE6377779696">
    <w:name w:val="AFACE4A35B844BFB9F3BDE6377779696"/>
    <w:rsid w:val="00243E62"/>
  </w:style>
  <w:style w:type="paragraph" w:customStyle="1" w:styleId="439AABEB43DF4FA2B10FD30C1C21AB79">
    <w:name w:val="439AABEB43DF4FA2B10FD30C1C21AB79"/>
    <w:rsid w:val="00243E62"/>
  </w:style>
  <w:style w:type="paragraph" w:customStyle="1" w:styleId="254D021BFC6D46BE8CD464BE9E071290">
    <w:name w:val="254D021BFC6D46BE8CD464BE9E071290"/>
    <w:rsid w:val="00243E62"/>
  </w:style>
  <w:style w:type="paragraph" w:customStyle="1" w:styleId="E29E2231F39C48449F6B9B0B6353970B">
    <w:name w:val="E29E2231F39C48449F6B9B0B6353970B"/>
    <w:rsid w:val="00243E62"/>
  </w:style>
  <w:style w:type="paragraph" w:customStyle="1" w:styleId="B09EC8D9E1754365A9629C1FD3EF5242">
    <w:name w:val="B09EC8D9E1754365A9629C1FD3EF5242"/>
    <w:rsid w:val="00243E62"/>
  </w:style>
  <w:style w:type="paragraph" w:customStyle="1" w:styleId="DC24CE4220EF411DA88DF749056220CB">
    <w:name w:val="DC24CE4220EF411DA88DF749056220CB"/>
    <w:rsid w:val="00243E62"/>
  </w:style>
  <w:style w:type="paragraph" w:customStyle="1" w:styleId="FE5F4C467DE344108E6FF727AAE3D673">
    <w:name w:val="FE5F4C467DE344108E6FF727AAE3D673"/>
    <w:rsid w:val="00243E62"/>
  </w:style>
  <w:style w:type="paragraph" w:customStyle="1" w:styleId="5996D209479F484D8A5CA69319B53D61">
    <w:name w:val="5996D209479F484D8A5CA69319B53D61"/>
    <w:rsid w:val="00243E62"/>
  </w:style>
  <w:style w:type="paragraph" w:customStyle="1" w:styleId="5773E3EE54CA47B9899665F0868B2CB8">
    <w:name w:val="5773E3EE54CA47B9899665F0868B2CB8"/>
    <w:rsid w:val="00243E62"/>
  </w:style>
  <w:style w:type="paragraph" w:customStyle="1" w:styleId="731E22A0C6FA464BBA24596B9F790D86">
    <w:name w:val="731E22A0C6FA464BBA24596B9F790D86"/>
    <w:rsid w:val="00243E62"/>
  </w:style>
  <w:style w:type="paragraph" w:customStyle="1" w:styleId="45656FFB9840400BB26B50CD86878537">
    <w:name w:val="45656FFB9840400BB26B50CD86878537"/>
    <w:rsid w:val="00243E62"/>
  </w:style>
  <w:style w:type="paragraph" w:customStyle="1" w:styleId="8CDDCB61146046F3BED950A0B5B21BAB">
    <w:name w:val="8CDDCB61146046F3BED950A0B5B21BAB"/>
    <w:rsid w:val="00243E62"/>
  </w:style>
  <w:style w:type="paragraph" w:customStyle="1" w:styleId="EBDA2DFEAA1E422B88B32E3816085E9C">
    <w:name w:val="EBDA2DFEAA1E422B88B32E3816085E9C"/>
    <w:rsid w:val="00243E62"/>
  </w:style>
  <w:style w:type="paragraph" w:customStyle="1" w:styleId="BA463BC0371C41CEB0C245232F709661">
    <w:name w:val="BA463BC0371C41CEB0C245232F709661"/>
    <w:rsid w:val="00243E62"/>
  </w:style>
  <w:style w:type="paragraph" w:customStyle="1" w:styleId="E23CA9596BBC4F588A996ADDCFAF1902">
    <w:name w:val="E23CA9596BBC4F588A996ADDCFAF1902"/>
    <w:rsid w:val="00243E62"/>
  </w:style>
  <w:style w:type="paragraph" w:customStyle="1" w:styleId="5B1B05EACDF045198537B9922253B311">
    <w:name w:val="5B1B05EACDF045198537B9922253B311"/>
    <w:rsid w:val="00243E62"/>
  </w:style>
  <w:style w:type="paragraph" w:customStyle="1" w:styleId="48562A8F2AA1425DAD00C15D5E3E726C">
    <w:name w:val="48562A8F2AA1425DAD00C15D5E3E726C"/>
    <w:rsid w:val="00243E62"/>
  </w:style>
  <w:style w:type="paragraph" w:customStyle="1" w:styleId="EC629DEC40734AF59B03FF607B9F9B58">
    <w:name w:val="EC629DEC40734AF59B03FF607B9F9B58"/>
    <w:rsid w:val="00243E62"/>
  </w:style>
  <w:style w:type="paragraph" w:customStyle="1" w:styleId="C1A4F481D95941A9AF3BCF9F83F91269">
    <w:name w:val="C1A4F481D95941A9AF3BCF9F83F91269"/>
    <w:rsid w:val="00243E62"/>
  </w:style>
  <w:style w:type="paragraph" w:customStyle="1" w:styleId="8E16D36E3C44400BBF836C6FB7912AA8">
    <w:name w:val="8E16D36E3C44400BBF836C6FB7912AA8"/>
    <w:rsid w:val="00243E62"/>
  </w:style>
  <w:style w:type="paragraph" w:customStyle="1" w:styleId="926735BFEC1B4C498EDB4A7984F1BC3A">
    <w:name w:val="926735BFEC1B4C498EDB4A7984F1BC3A"/>
    <w:rsid w:val="00243E62"/>
  </w:style>
  <w:style w:type="paragraph" w:customStyle="1" w:styleId="41721A947CB4460BB64ADB2BE7C67A6C">
    <w:name w:val="41721A947CB4460BB64ADB2BE7C67A6C"/>
    <w:rsid w:val="00243E62"/>
  </w:style>
  <w:style w:type="paragraph" w:customStyle="1" w:styleId="1DDA245A52664BBB9794ECA4D6BD57C2">
    <w:name w:val="1DDA245A52664BBB9794ECA4D6BD57C2"/>
    <w:rsid w:val="00243E62"/>
  </w:style>
  <w:style w:type="paragraph" w:customStyle="1" w:styleId="4508765F27394063BF3AA2285220E383">
    <w:name w:val="4508765F27394063BF3AA2285220E383"/>
    <w:rsid w:val="00243E62"/>
  </w:style>
  <w:style w:type="paragraph" w:customStyle="1" w:styleId="2161DE3A3B034433B465B3BC31818C47">
    <w:name w:val="2161DE3A3B034433B465B3BC31818C47"/>
    <w:rsid w:val="00243E62"/>
  </w:style>
  <w:style w:type="paragraph" w:customStyle="1" w:styleId="1EE76590108D42EAA069BA274DE150D3">
    <w:name w:val="1EE76590108D42EAA069BA274DE150D3"/>
    <w:rsid w:val="00243E62"/>
  </w:style>
  <w:style w:type="paragraph" w:customStyle="1" w:styleId="A89C5AF643644776AA980C5B6395134C">
    <w:name w:val="A89C5AF643644776AA980C5B6395134C"/>
    <w:rsid w:val="00243E62"/>
  </w:style>
  <w:style w:type="paragraph" w:customStyle="1" w:styleId="8CDD14A25AC94DB788E1265682A87DD3">
    <w:name w:val="8CDD14A25AC94DB788E1265682A87DD3"/>
    <w:rsid w:val="00243E62"/>
  </w:style>
  <w:style w:type="paragraph" w:customStyle="1" w:styleId="C12183819180424195E32A59B2AEA7C7">
    <w:name w:val="C12183819180424195E32A59B2AEA7C7"/>
    <w:rsid w:val="00243E62"/>
  </w:style>
  <w:style w:type="paragraph" w:customStyle="1" w:styleId="38C0C990367F4AFCB79D3FC08D850CC5">
    <w:name w:val="38C0C990367F4AFCB79D3FC08D850CC5"/>
    <w:rsid w:val="00243E62"/>
  </w:style>
  <w:style w:type="paragraph" w:customStyle="1" w:styleId="841B94AF218043EB9CE4CEFF51911E38">
    <w:name w:val="841B94AF218043EB9CE4CEFF51911E38"/>
    <w:rsid w:val="00243E62"/>
  </w:style>
  <w:style w:type="paragraph" w:customStyle="1" w:styleId="65C186750FE04795995C4E0F9589076C">
    <w:name w:val="65C186750FE04795995C4E0F9589076C"/>
    <w:rsid w:val="00243E62"/>
  </w:style>
  <w:style w:type="paragraph" w:customStyle="1" w:styleId="1CAD7CB839194B8495A6E9D236A58266">
    <w:name w:val="1CAD7CB839194B8495A6E9D236A58266"/>
    <w:rsid w:val="00243E62"/>
  </w:style>
  <w:style w:type="paragraph" w:customStyle="1" w:styleId="05452DFF71934242AD141CE944E36B1F">
    <w:name w:val="05452DFF71934242AD141CE944E36B1F"/>
    <w:rsid w:val="00243E62"/>
  </w:style>
  <w:style w:type="paragraph" w:customStyle="1" w:styleId="0FEF221DDF204C0B9079F7165CA65036">
    <w:name w:val="0FEF221DDF204C0B9079F7165CA65036"/>
    <w:rsid w:val="00243E62"/>
  </w:style>
  <w:style w:type="paragraph" w:customStyle="1" w:styleId="3C4968392C1147ECA664B5374C64BB25">
    <w:name w:val="3C4968392C1147ECA664B5374C64BB25"/>
    <w:rsid w:val="00243E62"/>
  </w:style>
  <w:style w:type="paragraph" w:customStyle="1" w:styleId="690E100244E746ACADA9222497B6B8EA">
    <w:name w:val="690E100244E746ACADA9222497B6B8EA"/>
    <w:rsid w:val="00243E62"/>
  </w:style>
  <w:style w:type="paragraph" w:customStyle="1" w:styleId="5B51D6B11D0747DAB0051EC02BC6AF4B">
    <w:name w:val="5B51D6B11D0747DAB0051EC02BC6AF4B"/>
    <w:rsid w:val="00243E62"/>
  </w:style>
  <w:style w:type="paragraph" w:customStyle="1" w:styleId="0A3F000499234B1EB92A1AC17C9A5CA7">
    <w:name w:val="0A3F000499234B1EB92A1AC17C9A5CA7"/>
    <w:rsid w:val="00243E62"/>
  </w:style>
  <w:style w:type="paragraph" w:customStyle="1" w:styleId="435C507EA6A443AC854679211178CE5D">
    <w:name w:val="435C507EA6A443AC854679211178CE5D"/>
    <w:rsid w:val="00243E62"/>
  </w:style>
  <w:style w:type="paragraph" w:customStyle="1" w:styleId="D91730D0A3424B23AB2ADF3810527ECA">
    <w:name w:val="D91730D0A3424B23AB2ADF3810527ECA"/>
    <w:rsid w:val="00243E62"/>
  </w:style>
  <w:style w:type="paragraph" w:customStyle="1" w:styleId="879865CFBE9F4069A96E3805F39110B4">
    <w:name w:val="879865CFBE9F4069A96E3805F39110B4"/>
    <w:rsid w:val="00243E62"/>
  </w:style>
  <w:style w:type="paragraph" w:customStyle="1" w:styleId="DAA14775E4CB41EFA4CF973C0641C540">
    <w:name w:val="DAA14775E4CB41EFA4CF973C0641C540"/>
    <w:rsid w:val="00243E62"/>
  </w:style>
  <w:style w:type="paragraph" w:customStyle="1" w:styleId="33EB93B68B024AA3BEF118A96FA05554">
    <w:name w:val="33EB93B68B024AA3BEF118A96FA05554"/>
    <w:rsid w:val="00243E62"/>
  </w:style>
  <w:style w:type="paragraph" w:customStyle="1" w:styleId="48376FE23C36454CBC14378B36ED3FB9">
    <w:name w:val="48376FE23C36454CBC14378B36ED3FB9"/>
    <w:rsid w:val="00243E62"/>
  </w:style>
  <w:style w:type="paragraph" w:customStyle="1" w:styleId="BDC9B83310C245918841CB75DCF10C4E">
    <w:name w:val="BDC9B83310C245918841CB75DCF10C4E"/>
    <w:rsid w:val="00243E62"/>
  </w:style>
  <w:style w:type="paragraph" w:customStyle="1" w:styleId="7C86DD516C67454ABA615F6ED68770F9">
    <w:name w:val="7C86DD516C67454ABA615F6ED68770F9"/>
    <w:rsid w:val="00243E62"/>
  </w:style>
  <w:style w:type="paragraph" w:customStyle="1" w:styleId="DA16479C2F3241DA84CEF4F96E839BCB">
    <w:name w:val="DA16479C2F3241DA84CEF4F96E839BCB"/>
    <w:rsid w:val="00243E62"/>
  </w:style>
  <w:style w:type="paragraph" w:customStyle="1" w:styleId="026B7363195A49E7BFA9A4D47027B2F1">
    <w:name w:val="026B7363195A49E7BFA9A4D47027B2F1"/>
    <w:rsid w:val="00243E62"/>
  </w:style>
  <w:style w:type="paragraph" w:customStyle="1" w:styleId="130AF03BFFAA4A3B94A115FA3BE1822C">
    <w:name w:val="130AF03BFFAA4A3B94A115FA3BE1822C"/>
    <w:rsid w:val="00243E62"/>
  </w:style>
  <w:style w:type="paragraph" w:customStyle="1" w:styleId="AF3B7E5E47804B4CB0CFDEF84AE7D02E">
    <w:name w:val="AF3B7E5E47804B4CB0CFDEF84AE7D02E"/>
    <w:rsid w:val="00243E62"/>
  </w:style>
  <w:style w:type="paragraph" w:customStyle="1" w:styleId="A09A74CEBC3C491CA463766D8030FE42">
    <w:name w:val="A09A74CEBC3C491CA463766D8030FE42"/>
    <w:rsid w:val="00243E62"/>
  </w:style>
  <w:style w:type="paragraph" w:customStyle="1" w:styleId="E7C51BC9E9F54F7D9AE46E75FB3806CC">
    <w:name w:val="E7C51BC9E9F54F7D9AE46E75FB3806CC"/>
    <w:rsid w:val="00243E62"/>
  </w:style>
  <w:style w:type="paragraph" w:customStyle="1" w:styleId="3E59E14A2E5F46DDB9BAFC3D31D6E25C">
    <w:name w:val="3E59E14A2E5F46DDB9BAFC3D31D6E25C"/>
    <w:rsid w:val="00243E62"/>
  </w:style>
  <w:style w:type="paragraph" w:customStyle="1" w:styleId="C4B02E34C18C4BD4A6D670303FD40DF3">
    <w:name w:val="C4B02E34C18C4BD4A6D670303FD40DF3"/>
    <w:rsid w:val="00243E62"/>
  </w:style>
  <w:style w:type="paragraph" w:customStyle="1" w:styleId="69A2F7522461409AA22DDC0A501549EA">
    <w:name w:val="69A2F7522461409AA22DDC0A501549EA"/>
    <w:rsid w:val="00243E62"/>
  </w:style>
  <w:style w:type="paragraph" w:customStyle="1" w:styleId="2F6A00E9FA50429F808DDF7419351190">
    <w:name w:val="2F6A00E9FA50429F808DDF7419351190"/>
    <w:rsid w:val="00243E62"/>
  </w:style>
  <w:style w:type="paragraph" w:customStyle="1" w:styleId="56E222E458154E0EB6F579501066476A">
    <w:name w:val="56E222E458154E0EB6F579501066476A"/>
    <w:rsid w:val="00243E62"/>
  </w:style>
  <w:style w:type="paragraph" w:customStyle="1" w:styleId="617E65E05270436AA8678A1A5F0F9EBE">
    <w:name w:val="617E65E05270436AA8678A1A5F0F9EBE"/>
    <w:rsid w:val="00243E62"/>
  </w:style>
  <w:style w:type="paragraph" w:customStyle="1" w:styleId="2439DFEF0D4140F781AD36A189283E20">
    <w:name w:val="2439DFEF0D4140F781AD36A189283E20"/>
    <w:rsid w:val="00243E62"/>
  </w:style>
  <w:style w:type="paragraph" w:customStyle="1" w:styleId="DEB0C1F0D4F449F9A09CCF10F0798BBB">
    <w:name w:val="DEB0C1F0D4F449F9A09CCF10F0798BBB"/>
    <w:rsid w:val="00243E62"/>
  </w:style>
  <w:style w:type="paragraph" w:customStyle="1" w:styleId="2314388400CE4A5FAF79DF1940B6939D">
    <w:name w:val="2314388400CE4A5FAF79DF1940B6939D"/>
    <w:rsid w:val="00243E62"/>
  </w:style>
  <w:style w:type="paragraph" w:customStyle="1" w:styleId="1E2DE2BD79184520A9735428FF237CBD">
    <w:name w:val="1E2DE2BD79184520A9735428FF237CBD"/>
    <w:rsid w:val="00243E62"/>
  </w:style>
  <w:style w:type="paragraph" w:customStyle="1" w:styleId="E80AA9FE2193427E818A91173DB9B76D">
    <w:name w:val="E80AA9FE2193427E818A91173DB9B76D"/>
    <w:rsid w:val="00243E62"/>
  </w:style>
  <w:style w:type="paragraph" w:customStyle="1" w:styleId="2CBD03C60CDA4E23B5E586E4C67F077D">
    <w:name w:val="2CBD03C60CDA4E23B5E586E4C67F077D"/>
    <w:rsid w:val="00243E62"/>
  </w:style>
  <w:style w:type="paragraph" w:customStyle="1" w:styleId="DB4EECA81C324C11977C43A164532503">
    <w:name w:val="DB4EECA81C324C11977C43A164532503"/>
    <w:rsid w:val="00243E62"/>
  </w:style>
  <w:style w:type="paragraph" w:customStyle="1" w:styleId="F8A4F960B8054FC3965ABB74872F802C">
    <w:name w:val="F8A4F960B8054FC3965ABB74872F802C"/>
    <w:rsid w:val="00243E62"/>
  </w:style>
  <w:style w:type="paragraph" w:customStyle="1" w:styleId="5932B9851B0445C490692CBB44188063">
    <w:name w:val="5932B9851B0445C490692CBB44188063"/>
    <w:rsid w:val="00243E62"/>
  </w:style>
  <w:style w:type="paragraph" w:customStyle="1" w:styleId="3529100517D34AA4BB70BE309D73CA2E">
    <w:name w:val="3529100517D34AA4BB70BE309D73CA2E"/>
    <w:rsid w:val="00243E62"/>
  </w:style>
  <w:style w:type="paragraph" w:customStyle="1" w:styleId="1503F0EC474C4314AF429921E0FC480C">
    <w:name w:val="1503F0EC474C4314AF429921E0FC480C"/>
    <w:rsid w:val="00243E62"/>
  </w:style>
  <w:style w:type="paragraph" w:customStyle="1" w:styleId="EEBF28547AC143B38645C38817863543">
    <w:name w:val="EEBF28547AC143B38645C38817863543"/>
    <w:rsid w:val="00243E62"/>
  </w:style>
  <w:style w:type="paragraph" w:customStyle="1" w:styleId="BAB4D0D487DC4D61A70C945D939C24D1">
    <w:name w:val="BAB4D0D487DC4D61A70C945D939C24D1"/>
    <w:rsid w:val="00243E62"/>
  </w:style>
  <w:style w:type="paragraph" w:customStyle="1" w:styleId="EA07C3C3E2E840DAB9C87F03C6E87555">
    <w:name w:val="EA07C3C3E2E840DAB9C87F03C6E87555"/>
    <w:rsid w:val="00243E62"/>
  </w:style>
  <w:style w:type="paragraph" w:customStyle="1" w:styleId="7918931E8DD24C9CA37AC5ECF13AAE25">
    <w:name w:val="7918931E8DD24C9CA37AC5ECF13AAE25"/>
    <w:rsid w:val="00243E62"/>
  </w:style>
  <w:style w:type="paragraph" w:customStyle="1" w:styleId="79B001EE72E347F2B00958A06B598F87">
    <w:name w:val="79B001EE72E347F2B00958A06B598F87"/>
    <w:rsid w:val="00243E62"/>
  </w:style>
  <w:style w:type="paragraph" w:customStyle="1" w:styleId="021CD37423A24FC887AE6529667DB149">
    <w:name w:val="021CD37423A24FC887AE6529667DB149"/>
    <w:rsid w:val="00243E62"/>
  </w:style>
  <w:style w:type="paragraph" w:customStyle="1" w:styleId="28BB1E72A7B34730B84E86D28B238261">
    <w:name w:val="28BB1E72A7B34730B84E86D28B238261"/>
    <w:rsid w:val="00243E62"/>
  </w:style>
  <w:style w:type="paragraph" w:customStyle="1" w:styleId="FBEB4A3B322A4DC1859CB129DCC0D4FE">
    <w:name w:val="FBEB4A3B322A4DC1859CB129DCC0D4FE"/>
    <w:rsid w:val="00243E62"/>
  </w:style>
  <w:style w:type="paragraph" w:customStyle="1" w:styleId="B3EC6AA474C64AEC96612FC0E17FD452">
    <w:name w:val="B3EC6AA474C64AEC96612FC0E17FD452"/>
    <w:rsid w:val="00243E62"/>
  </w:style>
  <w:style w:type="paragraph" w:customStyle="1" w:styleId="04DF02A6A75A40D7BF0EEEEBBB072234">
    <w:name w:val="04DF02A6A75A40D7BF0EEEEBBB072234"/>
    <w:rsid w:val="00243E62"/>
  </w:style>
  <w:style w:type="paragraph" w:customStyle="1" w:styleId="9245A12E95F54CA1AB14125EA99D4D69">
    <w:name w:val="9245A12E95F54CA1AB14125EA99D4D69"/>
    <w:rsid w:val="00243E62"/>
  </w:style>
  <w:style w:type="paragraph" w:customStyle="1" w:styleId="EAFE9B9FE71E47AB88704C66AA0166B6">
    <w:name w:val="EAFE9B9FE71E47AB88704C66AA0166B6"/>
    <w:rsid w:val="00243E62"/>
  </w:style>
  <w:style w:type="paragraph" w:customStyle="1" w:styleId="E2D1064B772848FC81977211DECA30DA">
    <w:name w:val="E2D1064B772848FC81977211DECA30DA"/>
    <w:rsid w:val="00243E62"/>
  </w:style>
  <w:style w:type="paragraph" w:customStyle="1" w:styleId="4DC7DE9283A04D8DA96DF89BC7953105">
    <w:name w:val="4DC7DE9283A04D8DA96DF89BC7953105"/>
    <w:rsid w:val="00243E62"/>
  </w:style>
  <w:style w:type="paragraph" w:customStyle="1" w:styleId="4D77173AD7F441A08BE9DD958AAF544E">
    <w:name w:val="4D77173AD7F441A08BE9DD958AAF544E"/>
    <w:rsid w:val="00243E62"/>
  </w:style>
  <w:style w:type="paragraph" w:customStyle="1" w:styleId="47E4CB1F217B431D967092CEB18F103A">
    <w:name w:val="47E4CB1F217B431D967092CEB18F103A"/>
    <w:rsid w:val="00243E62"/>
  </w:style>
  <w:style w:type="paragraph" w:customStyle="1" w:styleId="1A92415058FD47469F0FCD1BDF6A0FB6">
    <w:name w:val="1A92415058FD47469F0FCD1BDF6A0FB6"/>
    <w:rsid w:val="00243E62"/>
  </w:style>
  <w:style w:type="paragraph" w:customStyle="1" w:styleId="34440FA3123C484BBBEA9CFBEB338427">
    <w:name w:val="34440FA3123C484BBBEA9CFBEB338427"/>
    <w:rsid w:val="00243E62"/>
  </w:style>
  <w:style w:type="paragraph" w:customStyle="1" w:styleId="63115A1B30CC44DFA98CB6DF2BD3A543">
    <w:name w:val="63115A1B30CC44DFA98CB6DF2BD3A543"/>
    <w:rsid w:val="00243E62"/>
  </w:style>
  <w:style w:type="paragraph" w:customStyle="1" w:styleId="DA8BEA562BA64B6FB2175BAEF190F0AD">
    <w:name w:val="DA8BEA562BA64B6FB2175BAEF190F0AD"/>
    <w:rsid w:val="00243E62"/>
  </w:style>
  <w:style w:type="paragraph" w:customStyle="1" w:styleId="14F6B0EA8A6A4E82815CE091A997DB3F">
    <w:name w:val="14F6B0EA8A6A4E82815CE091A997DB3F"/>
    <w:rsid w:val="00243E62"/>
  </w:style>
  <w:style w:type="paragraph" w:customStyle="1" w:styleId="4FBFB0E6413C4187AE688C1A2CE99832">
    <w:name w:val="4FBFB0E6413C4187AE688C1A2CE99832"/>
    <w:rsid w:val="00243E62"/>
  </w:style>
  <w:style w:type="paragraph" w:customStyle="1" w:styleId="3701FC5BB5FC422B82EDA0FDD85B3132">
    <w:name w:val="3701FC5BB5FC422B82EDA0FDD85B3132"/>
    <w:rsid w:val="00243E62"/>
  </w:style>
  <w:style w:type="paragraph" w:customStyle="1" w:styleId="F6362BC83CB9406DB70B405A7125614B">
    <w:name w:val="F6362BC83CB9406DB70B405A7125614B"/>
    <w:rsid w:val="00243E62"/>
  </w:style>
  <w:style w:type="paragraph" w:customStyle="1" w:styleId="A7AFE0E0CE7E4C649F990BA10D6E79B7">
    <w:name w:val="A7AFE0E0CE7E4C649F990BA10D6E79B7"/>
    <w:rsid w:val="00243E62"/>
  </w:style>
  <w:style w:type="paragraph" w:customStyle="1" w:styleId="8473CDD7C32A48D29BC0064ECCE4D379">
    <w:name w:val="8473CDD7C32A48D29BC0064ECCE4D379"/>
    <w:rsid w:val="00243E62"/>
  </w:style>
  <w:style w:type="paragraph" w:customStyle="1" w:styleId="D51233AB1EE744F09B1A2C206A87EF17">
    <w:name w:val="D51233AB1EE744F09B1A2C206A87EF17"/>
    <w:rsid w:val="00243E62"/>
  </w:style>
  <w:style w:type="paragraph" w:customStyle="1" w:styleId="C6681A39C51F41B88C8FA42EAC0123DC">
    <w:name w:val="C6681A39C51F41B88C8FA42EAC0123DC"/>
    <w:rsid w:val="00243E62"/>
  </w:style>
  <w:style w:type="paragraph" w:customStyle="1" w:styleId="47129BCEC4A942F2B1F587AD74324C3E">
    <w:name w:val="47129BCEC4A942F2B1F587AD74324C3E"/>
    <w:rsid w:val="00243E62"/>
  </w:style>
  <w:style w:type="paragraph" w:customStyle="1" w:styleId="F839153A98B947C7AEB2D6A76080CA1D">
    <w:name w:val="F839153A98B947C7AEB2D6A76080CA1D"/>
    <w:rsid w:val="00243E62"/>
  </w:style>
  <w:style w:type="paragraph" w:customStyle="1" w:styleId="42BC35F7FF3B4F72A65BE71E9C7FE6B5">
    <w:name w:val="42BC35F7FF3B4F72A65BE71E9C7FE6B5"/>
    <w:rsid w:val="00243E62"/>
  </w:style>
  <w:style w:type="paragraph" w:customStyle="1" w:styleId="432E548250624268AD125B46BF39BA5E">
    <w:name w:val="432E548250624268AD125B46BF39BA5E"/>
    <w:rsid w:val="00243E62"/>
  </w:style>
  <w:style w:type="paragraph" w:customStyle="1" w:styleId="DE031D3D7D9B4792ADEF3FCE7F1719BC">
    <w:name w:val="DE031D3D7D9B4792ADEF3FCE7F1719BC"/>
    <w:rsid w:val="00243E62"/>
  </w:style>
  <w:style w:type="paragraph" w:customStyle="1" w:styleId="0BA20807757A458DB941080483536905">
    <w:name w:val="0BA20807757A458DB941080483536905"/>
    <w:rsid w:val="00243E62"/>
  </w:style>
  <w:style w:type="paragraph" w:customStyle="1" w:styleId="862537A1BF544182ACB1683A61A8111A">
    <w:name w:val="862537A1BF544182ACB1683A61A8111A"/>
    <w:rsid w:val="00243E62"/>
  </w:style>
  <w:style w:type="paragraph" w:customStyle="1" w:styleId="FF94E10E0A70483092D8775A01572B7F">
    <w:name w:val="FF94E10E0A70483092D8775A01572B7F"/>
    <w:rsid w:val="00243E62"/>
  </w:style>
  <w:style w:type="paragraph" w:customStyle="1" w:styleId="3350960BBC1044CE90981646DDD830D3">
    <w:name w:val="3350960BBC1044CE90981646DDD830D3"/>
    <w:rsid w:val="00243E62"/>
  </w:style>
  <w:style w:type="paragraph" w:customStyle="1" w:styleId="CA4007D439DC4F5DBBA7E86607436B5B">
    <w:name w:val="CA4007D439DC4F5DBBA7E86607436B5B"/>
    <w:rsid w:val="00243E62"/>
  </w:style>
  <w:style w:type="paragraph" w:customStyle="1" w:styleId="C112B834AA7D45FC8C61046090CFA545">
    <w:name w:val="C112B834AA7D45FC8C61046090CFA545"/>
    <w:rsid w:val="00243E62"/>
  </w:style>
  <w:style w:type="paragraph" w:customStyle="1" w:styleId="B0402D744726412B964AFCD793A69CE5">
    <w:name w:val="B0402D744726412B964AFCD793A69CE5"/>
    <w:rsid w:val="00243E62"/>
  </w:style>
  <w:style w:type="paragraph" w:customStyle="1" w:styleId="ACF5E2E99B7445D49E064C4C2867CC33">
    <w:name w:val="ACF5E2E99B7445D49E064C4C2867CC33"/>
    <w:rsid w:val="00243E62"/>
  </w:style>
  <w:style w:type="paragraph" w:customStyle="1" w:styleId="83CA11ECB9084AA4882EB8B66B348BD5">
    <w:name w:val="83CA11ECB9084AA4882EB8B66B348BD5"/>
    <w:rsid w:val="00243E62"/>
  </w:style>
  <w:style w:type="paragraph" w:customStyle="1" w:styleId="82FDC8DFE5B84E49A8620C0D316762EF">
    <w:name w:val="82FDC8DFE5B84E49A8620C0D316762EF"/>
    <w:rsid w:val="00243E62"/>
  </w:style>
  <w:style w:type="paragraph" w:customStyle="1" w:styleId="677C62A33F7449E0AF999E476E3278E5">
    <w:name w:val="677C62A33F7449E0AF999E476E3278E5"/>
    <w:rsid w:val="00243E62"/>
  </w:style>
  <w:style w:type="paragraph" w:customStyle="1" w:styleId="E6ADBC11743046EF912881F381180EA2">
    <w:name w:val="E6ADBC11743046EF912881F381180EA2"/>
    <w:rsid w:val="00243E62"/>
  </w:style>
  <w:style w:type="paragraph" w:customStyle="1" w:styleId="A1A56BD961EA42D3896399A0A2EFAED7">
    <w:name w:val="A1A56BD961EA42D3896399A0A2EFAED7"/>
    <w:rsid w:val="00243E62"/>
  </w:style>
  <w:style w:type="paragraph" w:customStyle="1" w:styleId="F3BEDE0279CB420E890479DFD2178A95">
    <w:name w:val="F3BEDE0279CB420E890479DFD2178A95"/>
    <w:rsid w:val="00243E62"/>
  </w:style>
  <w:style w:type="paragraph" w:customStyle="1" w:styleId="223DE2A53E0148A1AA48B58F6339C6AD">
    <w:name w:val="223DE2A53E0148A1AA48B58F6339C6AD"/>
    <w:rsid w:val="00243E62"/>
  </w:style>
  <w:style w:type="paragraph" w:customStyle="1" w:styleId="7656A36F0F85485C82AF3160F0DC2E56">
    <w:name w:val="7656A36F0F85485C82AF3160F0DC2E56"/>
    <w:rsid w:val="00243E62"/>
  </w:style>
  <w:style w:type="paragraph" w:customStyle="1" w:styleId="6116C483BA9A4B90A99C14127A2D68D6">
    <w:name w:val="6116C483BA9A4B90A99C14127A2D68D6"/>
    <w:rsid w:val="00243E62"/>
  </w:style>
  <w:style w:type="paragraph" w:customStyle="1" w:styleId="9CDA6AF95264475D8A95AC29ECE0FE71">
    <w:name w:val="9CDA6AF95264475D8A95AC29ECE0FE71"/>
    <w:rsid w:val="00243E62"/>
  </w:style>
  <w:style w:type="paragraph" w:customStyle="1" w:styleId="FD94EFAE8BC4457DB8E7255E26758673">
    <w:name w:val="FD94EFAE8BC4457DB8E7255E26758673"/>
    <w:rsid w:val="00243E62"/>
  </w:style>
  <w:style w:type="paragraph" w:customStyle="1" w:styleId="66D3FC406BDC413AA092C787952AFCC5">
    <w:name w:val="66D3FC406BDC413AA092C787952AFCC5"/>
    <w:rsid w:val="00243E62"/>
  </w:style>
  <w:style w:type="paragraph" w:customStyle="1" w:styleId="10A37F847EA547BA99339F3425DAAEE7">
    <w:name w:val="10A37F847EA547BA99339F3425DAAEE7"/>
    <w:rsid w:val="00243E62"/>
  </w:style>
  <w:style w:type="paragraph" w:customStyle="1" w:styleId="4A9C0A2C33234B1CB2BA8C8411EA7640">
    <w:name w:val="4A9C0A2C33234B1CB2BA8C8411EA7640"/>
    <w:rsid w:val="00243E62"/>
  </w:style>
  <w:style w:type="paragraph" w:customStyle="1" w:styleId="A45DFE9AA67B44A98FA451CC60FE2208">
    <w:name w:val="A45DFE9AA67B44A98FA451CC60FE2208"/>
    <w:rsid w:val="00243E62"/>
  </w:style>
  <w:style w:type="paragraph" w:customStyle="1" w:styleId="F989A6D9F9754380B4F8C8EBB57FD341">
    <w:name w:val="F989A6D9F9754380B4F8C8EBB57FD341"/>
    <w:rsid w:val="00243E62"/>
  </w:style>
  <w:style w:type="paragraph" w:customStyle="1" w:styleId="8B69A917B05B485C8172EC3D88CF7A34">
    <w:name w:val="8B69A917B05B485C8172EC3D88CF7A34"/>
    <w:rsid w:val="00243E62"/>
  </w:style>
  <w:style w:type="paragraph" w:customStyle="1" w:styleId="295ED451CBFB41F9B3479130C454061D">
    <w:name w:val="295ED451CBFB41F9B3479130C454061D"/>
    <w:rsid w:val="00243E62"/>
  </w:style>
  <w:style w:type="paragraph" w:customStyle="1" w:styleId="E13CC4429A8946108260B40ABFF99675">
    <w:name w:val="E13CC4429A8946108260B40ABFF99675"/>
    <w:rsid w:val="00243E62"/>
  </w:style>
  <w:style w:type="paragraph" w:customStyle="1" w:styleId="BC5881117C2B4477BA964F6E5425BF94">
    <w:name w:val="BC5881117C2B4477BA964F6E5425BF94"/>
    <w:rsid w:val="00243E62"/>
  </w:style>
  <w:style w:type="paragraph" w:customStyle="1" w:styleId="7728C700F36B4641A32B3169FA1364A1">
    <w:name w:val="7728C700F36B4641A32B3169FA1364A1"/>
    <w:rsid w:val="00243E62"/>
  </w:style>
  <w:style w:type="paragraph" w:customStyle="1" w:styleId="BB0CD943A1F2483CB13E283E517A00DA">
    <w:name w:val="BB0CD943A1F2483CB13E283E517A00DA"/>
    <w:rsid w:val="00243E62"/>
  </w:style>
  <w:style w:type="paragraph" w:customStyle="1" w:styleId="9CC1C38232C7439D9976780B7D7F3679">
    <w:name w:val="9CC1C38232C7439D9976780B7D7F3679"/>
    <w:rsid w:val="00243E62"/>
  </w:style>
  <w:style w:type="paragraph" w:customStyle="1" w:styleId="A1AB48EF0965486486F8F606DB175307">
    <w:name w:val="A1AB48EF0965486486F8F606DB175307"/>
    <w:rsid w:val="00243E62"/>
  </w:style>
  <w:style w:type="paragraph" w:customStyle="1" w:styleId="7DF56E461B054695BB34F100BB2C9ACC">
    <w:name w:val="7DF56E461B054695BB34F100BB2C9ACC"/>
    <w:rsid w:val="00243E62"/>
  </w:style>
  <w:style w:type="paragraph" w:customStyle="1" w:styleId="33AAD66A2C6A46A8822C5E850EEF71D8">
    <w:name w:val="33AAD66A2C6A46A8822C5E850EEF71D8"/>
    <w:rsid w:val="00243E62"/>
  </w:style>
  <w:style w:type="paragraph" w:customStyle="1" w:styleId="7AA4E40E894E41E9AF080EF0A02786D6">
    <w:name w:val="7AA4E40E894E41E9AF080EF0A02786D6"/>
    <w:rsid w:val="00243E62"/>
  </w:style>
  <w:style w:type="paragraph" w:customStyle="1" w:styleId="6809ACC08BED4B19B67C0ED5D866389C">
    <w:name w:val="6809ACC08BED4B19B67C0ED5D866389C"/>
    <w:rsid w:val="00243E62"/>
  </w:style>
  <w:style w:type="paragraph" w:customStyle="1" w:styleId="8812506AF313481A9B195C464A4535F8">
    <w:name w:val="8812506AF313481A9B195C464A4535F8"/>
    <w:rsid w:val="00243E62"/>
  </w:style>
  <w:style w:type="paragraph" w:customStyle="1" w:styleId="07B54A950DFE4F6F87FDE1AE3EA3B69B">
    <w:name w:val="07B54A950DFE4F6F87FDE1AE3EA3B69B"/>
    <w:rsid w:val="00243E62"/>
  </w:style>
  <w:style w:type="paragraph" w:customStyle="1" w:styleId="0996CE2C2BD04562A487D2D2C999E422">
    <w:name w:val="0996CE2C2BD04562A487D2D2C999E422"/>
    <w:rsid w:val="00243E62"/>
  </w:style>
  <w:style w:type="paragraph" w:customStyle="1" w:styleId="770356836A744014898A38D117213E9C">
    <w:name w:val="770356836A744014898A38D117213E9C"/>
    <w:rsid w:val="00243E62"/>
  </w:style>
  <w:style w:type="paragraph" w:customStyle="1" w:styleId="9B50E1A145FB431DAA13EB5AFE26D2E9">
    <w:name w:val="9B50E1A145FB431DAA13EB5AFE26D2E9"/>
    <w:rsid w:val="00243E62"/>
  </w:style>
  <w:style w:type="paragraph" w:customStyle="1" w:styleId="87A821A154834D6A8F5EC96AF62AB93B">
    <w:name w:val="87A821A154834D6A8F5EC96AF62AB93B"/>
    <w:rsid w:val="00243E62"/>
  </w:style>
  <w:style w:type="paragraph" w:customStyle="1" w:styleId="2E5549829E91402FB21052B7FA80E85C">
    <w:name w:val="2E5549829E91402FB21052B7FA80E85C"/>
    <w:rsid w:val="00243E62"/>
  </w:style>
  <w:style w:type="paragraph" w:customStyle="1" w:styleId="0F81EF33D1674534B8D12CA907CA8622">
    <w:name w:val="0F81EF33D1674534B8D12CA907CA8622"/>
    <w:rsid w:val="00243E62"/>
  </w:style>
  <w:style w:type="paragraph" w:customStyle="1" w:styleId="AA2ACA785F3C439F81902B61C03D74D8">
    <w:name w:val="AA2ACA785F3C439F81902B61C03D74D8"/>
    <w:rsid w:val="00243E62"/>
  </w:style>
  <w:style w:type="paragraph" w:customStyle="1" w:styleId="2D124756E30B475C8A2E05B07FA6A85D">
    <w:name w:val="2D124756E30B475C8A2E05B07FA6A85D"/>
    <w:rsid w:val="00243E62"/>
  </w:style>
  <w:style w:type="paragraph" w:customStyle="1" w:styleId="5A311CBDCA184B05B2FD06867F0E5709">
    <w:name w:val="5A311CBDCA184B05B2FD06867F0E5709"/>
    <w:rsid w:val="00243E62"/>
  </w:style>
  <w:style w:type="paragraph" w:customStyle="1" w:styleId="EF8DFB498093482E92C22E7FB3B2467F">
    <w:name w:val="EF8DFB498093482E92C22E7FB3B2467F"/>
    <w:rsid w:val="00243E62"/>
  </w:style>
  <w:style w:type="paragraph" w:customStyle="1" w:styleId="4A21B50E9391431C81034CF6B6456E08">
    <w:name w:val="4A21B50E9391431C81034CF6B6456E08"/>
    <w:rsid w:val="00243E62"/>
  </w:style>
  <w:style w:type="paragraph" w:customStyle="1" w:styleId="1A02F04B63A44B7193E9DD121E915125">
    <w:name w:val="1A02F04B63A44B7193E9DD121E915125"/>
    <w:rsid w:val="00243E62"/>
  </w:style>
  <w:style w:type="paragraph" w:customStyle="1" w:styleId="479FE98C9B6640E591291AA0F0BFEF19">
    <w:name w:val="479FE98C9B6640E591291AA0F0BFEF19"/>
    <w:rsid w:val="00243E62"/>
  </w:style>
  <w:style w:type="paragraph" w:customStyle="1" w:styleId="82EFB15FC22641CBAC071070F671066E">
    <w:name w:val="82EFB15FC22641CBAC071070F671066E"/>
    <w:rsid w:val="00243E62"/>
  </w:style>
  <w:style w:type="paragraph" w:customStyle="1" w:styleId="03C2BBAE06A84B01A38885E8F79C8865">
    <w:name w:val="03C2BBAE06A84B01A38885E8F79C8865"/>
    <w:rsid w:val="00243E62"/>
  </w:style>
  <w:style w:type="paragraph" w:customStyle="1" w:styleId="D5963DB430C44476939BFCEBEF376929">
    <w:name w:val="D5963DB430C44476939BFCEBEF376929"/>
    <w:rsid w:val="00243E62"/>
  </w:style>
  <w:style w:type="paragraph" w:customStyle="1" w:styleId="A3EE4000062E4F00A0E21375275C2A51">
    <w:name w:val="A3EE4000062E4F00A0E21375275C2A51"/>
    <w:rsid w:val="00243E62"/>
  </w:style>
  <w:style w:type="paragraph" w:customStyle="1" w:styleId="A95EF799CFD6461DA4F2EC43D55E7F29">
    <w:name w:val="A95EF799CFD6461DA4F2EC43D55E7F29"/>
    <w:rsid w:val="00243E62"/>
  </w:style>
  <w:style w:type="paragraph" w:customStyle="1" w:styleId="127220A7DC32487AA97CA8C04E7E33D6">
    <w:name w:val="127220A7DC32487AA97CA8C04E7E33D6"/>
    <w:rsid w:val="00243E62"/>
  </w:style>
  <w:style w:type="paragraph" w:customStyle="1" w:styleId="14B1FEA62AB54B6C80C0137808A1DBF1">
    <w:name w:val="14B1FEA62AB54B6C80C0137808A1DBF1"/>
    <w:rsid w:val="00243E62"/>
  </w:style>
  <w:style w:type="paragraph" w:customStyle="1" w:styleId="EDF7F742F3AB42838448125842E40C28">
    <w:name w:val="EDF7F742F3AB42838448125842E40C28"/>
    <w:rsid w:val="00243E62"/>
  </w:style>
  <w:style w:type="paragraph" w:customStyle="1" w:styleId="5462C4C893684BE683E3AA3F8297F377">
    <w:name w:val="5462C4C893684BE683E3AA3F8297F377"/>
    <w:rsid w:val="00243E62"/>
  </w:style>
  <w:style w:type="paragraph" w:customStyle="1" w:styleId="0A760648AADF4A66B7ED782BD0FDEE47">
    <w:name w:val="0A760648AADF4A66B7ED782BD0FDEE47"/>
    <w:rsid w:val="00243E62"/>
  </w:style>
  <w:style w:type="paragraph" w:customStyle="1" w:styleId="A9D10F64B7C14DF3A8792EC5E5DB946A">
    <w:name w:val="A9D10F64B7C14DF3A8792EC5E5DB946A"/>
    <w:rsid w:val="00243E62"/>
  </w:style>
  <w:style w:type="paragraph" w:customStyle="1" w:styleId="3A49AEA31C644820944662F9AFAA7153">
    <w:name w:val="3A49AEA31C644820944662F9AFAA7153"/>
    <w:rsid w:val="00243E62"/>
  </w:style>
  <w:style w:type="paragraph" w:customStyle="1" w:styleId="F78E6C0F238F428897820CBEB5DDF94D">
    <w:name w:val="F78E6C0F238F428897820CBEB5DDF94D"/>
    <w:rsid w:val="00243E62"/>
  </w:style>
  <w:style w:type="paragraph" w:customStyle="1" w:styleId="ECCD9F9FA25E4AC4862A2EDB97A3F1FB">
    <w:name w:val="ECCD9F9FA25E4AC4862A2EDB97A3F1FB"/>
    <w:rsid w:val="00243E62"/>
  </w:style>
  <w:style w:type="paragraph" w:customStyle="1" w:styleId="DB80849A5D7D48E195805FBE26F99095">
    <w:name w:val="DB80849A5D7D48E195805FBE26F99095"/>
    <w:rsid w:val="00243E62"/>
  </w:style>
  <w:style w:type="paragraph" w:customStyle="1" w:styleId="EE11A177B4A84EEAB9CE929BB88A5920">
    <w:name w:val="EE11A177B4A84EEAB9CE929BB88A5920"/>
    <w:rsid w:val="00243E62"/>
  </w:style>
  <w:style w:type="paragraph" w:customStyle="1" w:styleId="063004636F584496B03D12F91D3E1DC7">
    <w:name w:val="063004636F584496B03D12F91D3E1DC7"/>
    <w:rsid w:val="00243E62"/>
  </w:style>
  <w:style w:type="paragraph" w:customStyle="1" w:styleId="E3DD38FBC9DF4DD1A6E00361F14B2A38">
    <w:name w:val="E3DD38FBC9DF4DD1A6E00361F14B2A38"/>
    <w:rsid w:val="00243E62"/>
  </w:style>
  <w:style w:type="paragraph" w:customStyle="1" w:styleId="3DDE8478171A498DB9F9A277A066D08C">
    <w:name w:val="3DDE8478171A498DB9F9A277A066D08C"/>
    <w:rsid w:val="00243E62"/>
  </w:style>
  <w:style w:type="paragraph" w:customStyle="1" w:styleId="44C24B60F47C42D38559C7216F9EEB39">
    <w:name w:val="44C24B60F47C42D38559C7216F9EEB39"/>
    <w:rsid w:val="00243E62"/>
  </w:style>
  <w:style w:type="paragraph" w:customStyle="1" w:styleId="57584EE2AB4A456C954667A292BAC9C4">
    <w:name w:val="57584EE2AB4A456C954667A292BAC9C4"/>
    <w:rsid w:val="00243E62"/>
  </w:style>
  <w:style w:type="paragraph" w:customStyle="1" w:styleId="F26D7D5505B14ED4B0CC16DEC6F12EDA">
    <w:name w:val="F26D7D5505B14ED4B0CC16DEC6F12EDA"/>
    <w:rsid w:val="00243E62"/>
  </w:style>
  <w:style w:type="paragraph" w:customStyle="1" w:styleId="FBE9B6A8E36045619CDBCE5CDABB73AF">
    <w:name w:val="FBE9B6A8E36045619CDBCE5CDABB73AF"/>
    <w:rsid w:val="00243E62"/>
  </w:style>
  <w:style w:type="paragraph" w:customStyle="1" w:styleId="809E1C78C4D3430DBC87F9A0699B7AF0">
    <w:name w:val="809E1C78C4D3430DBC87F9A0699B7AF0"/>
    <w:rsid w:val="00243E62"/>
  </w:style>
  <w:style w:type="paragraph" w:customStyle="1" w:styleId="E53EBA0B2AA345C79104E7404C758C1F">
    <w:name w:val="E53EBA0B2AA345C79104E7404C758C1F"/>
    <w:rsid w:val="00243E62"/>
  </w:style>
  <w:style w:type="paragraph" w:customStyle="1" w:styleId="0C0C8F7CB1524D35A733730E0F3F5D46">
    <w:name w:val="0C0C8F7CB1524D35A733730E0F3F5D46"/>
    <w:rsid w:val="00243E62"/>
  </w:style>
  <w:style w:type="paragraph" w:customStyle="1" w:styleId="B585DFD2132A4AA9BDB428FFAFCA50B0">
    <w:name w:val="B585DFD2132A4AA9BDB428FFAFCA50B0"/>
    <w:rsid w:val="00243E62"/>
  </w:style>
  <w:style w:type="paragraph" w:customStyle="1" w:styleId="AF8C5C63A5534C1EB1C82DA71BD093B9">
    <w:name w:val="AF8C5C63A5534C1EB1C82DA71BD093B9"/>
    <w:rsid w:val="00243E62"/>
  </w:style>
  <w:style w:type="paragraph" w:customStyle="1" w:styleId="192B3647551D48E297415AB626D7C3D2">
    <w:name w:val="192B3647551D48E297415AB626D7C3D2"/>
    <w:rsid w:val="00243E62"/>
  </w:style>
  <w:style w:type="paragraph" w:customStyle="1" w:styleId="B7D5802B4A2B4792BEAD2996E327960B">
    <w:name w:val="B7D5802B4A2B4792BEAD2996E327960B"/>
    <w:rsid w:val="00243E62"/>
  </w:style>
  <w:style w:type="paragraph" w:customStyle="1" w:styleId="9A983E0EB4C64F0AAD9AD8F9D11CDD28">
    <w:name w:val="9A983E0EB4C64F0AAD9AD8F9D11CDD28"/>
    <w:rsid w:val="00243E62"/>
  </w:style>
  <w:style w:type="paragraph" w:customStyle="1" w:styleId="E882EA3142C644AFB4E4F40CFCE72038">
    <w:name w:val="E882EA3142C644AFB4E4F40CFCE72038"/>
    <w:rsid w:val="00243E62"/>
  </w:style>
  <w:style w:type="paragraph" w:customStyle="1" w:styleId="84783D7AE08A453EB93FBDF49A7FC506">
    <w:name w:val="84783D7AE08A453EB93FBDF49A7FC506"/>
    <w:rsid w:val="00243E62"/>
  </w:style>
  <w:style w:type="paragraph" w:customStyle="1" w:styleId="C025AD200BC84F04A7FFFC5457ADCFCD">
    <w:name w:val="C025AD200BC84F04A7FFFC5457ADCFCD"/>
    <w:rsid w:val="00243E62"/>
  </w:style>
  <w:style w:type="paragraph" w:customStyle="1" w:styleId="740F3572D6B549ED91A1687377CD1C3E">
    <w:name w:val="740F3572D6B549ED91A1687377CD1C3E"/>
    <w:rsid w:val="00243E62"/>
  </w:style>
  <w:style w:type="paragraph" w:customStyle="1" w:styleId="4C501E44E5E2419191C363E7EE6269FB">
    <w:name w:val="4C501E44E5E2419191C363E7EE6269FB"/>
    <w:rsid w:val="00243E62"/>
  </w:style>
  <w:style w:type="paragraph" w:customStyle="1" w:styleId="133EF5412E0340DA90F1ECD4934D36EB">
    <w:name w:val="133EF5412E0340DA90F1ECD4934D36EB"/>
    <w:rsid w:val="00243E62"/>
  </w:style>
  <w:style w:type="paragraph" w:customStyle="1" w:styleId="3C3982B308494742945CD6ADDDEA5996">
    <w:name w:val="3C3982B308494742945CD6ADDDEA5996"/>
    <w:rsid w:val="00243E62"/>
  </w:style>
  <w:style w:type="paragraph" w:customStyle="1" w:styleId="3735E93266124079923698229B2E782C">
    <w:name w:val="3735E93266124079923698229B2E782C"/>
    <w:rsid w:val="00243E62"/>
  </w:style>
  <w:style w:type="paragraph" w:customStyle="1" w:styleId="E68674AC518D4D11998DE39B71376BC9">
    <w:name w:val="E68674AC518D4D11998DE39B71376BC9"/>
    <w:rsid w:val="00243E62"/>
  </w:style>
  <w:style w:type="paragraph" w:customStyle="1" w:styleId="E762A36C1CCF488FB2A5EE1EECF08CC8">
    <w:name w:val="E762A36C1CCF488FB2A5EE1EECF08CC8"/>
    <w:rsid w:val="00243E62"/>
  </w:style>
  <w:style w:type="paragraph" w:customStyle="1" w:styleId="8655A2974B9B41148062835B99AE7D4A">
    <w:name w:val="8655A2974B9B41148062835B99AE7D4A"/>
    <w:rsid w:val="00243E62"/>
  </w:style>
  <w:style w:type="paragraph" w:customStyle="1" w:styleId="7F33827A83444F7496CB52CD2E5D4EAC">
    <w:name w:val="7F33827A83444F7496CB52CD2E5D4EAC"/>
    <w:rsid w:val="00243E62"/>
  </w:style>
  <w:style w:type="paragraph" w:customStyle="1" w:styleId="D4033B15FCEA433CBC4800D619CA82F7">
    <w:name w:val="D4033B15FCEA433CBC4800D619CA82F7"/>
    <w:rsid w:val="00243E62"/>
  </w:style>
  <w:style w:type="paragraph" w:customStyle="1" w:styleId="C9CB419F4B8A4673BB1481FD423B1654">
    <w:name w:val="C9CB419F4B8A4673BB1481FD423B1654"/>
    <w:rsid w:val="00243E62"/>
  </w:style>
  <w:style w:type="paragraph" w:customStyle="1" w:styleId="355B05035D8D4FDCB3F810DF4D5C6CF7">
    <w:name w:val="355B05035D8D4FDCB3F810DF4D5C6CF7"/>
    <w:rsid w:val="00243E62"/>
  </w:style>
  <w:style w:type="paragraph" w:customStyle="1" w:styleId="07B801B8D6DA448AAEA9A88618F72B33">
    <w:name w:val="07B801B8D6DA448AAEA9A88618F72B33"/>
    <w:rsid w:val="00243E62"/>
  </w:style>
  <w:style w:type="paragraph" w:customStyle="1" w:styleId="B97E4B750B124677A7011110A3A46AB8">
    <w:name w:val="B97E4B750B124677A7011110A3A46AB8"/>
    <w:rsid w:val="00243E62"/>
  </w:style>
  <w:style w:type="paragraph" w:customStyle="1" w:styleId="AB2CD62B7174493F946A22BDE5F90FBA">
    <w:name w:val="AB2CD62B7174493F946A22BDE5F90FBA"/>
    <w:rsid w:val="00243E62"/>
  </w:style>
  <w:style w:type="paragraph" w:customStyle="1" w:styleId="39040486E2A04B8D9CCA5AE7B8EA6219">
    <w:name w:val="39040486E2A04B8D9CCA5AE7B8EA6219"/>
    <w:rsid w:val="00243E62"/>
  </w:style>
  <w:style w:type="paragraph" w:customStyle="1" w:styleId="69BDBCE13D1148F3AF605E4109A86C17">
    <w:name w:val="69BDBCE13D1148F3AF605E4109A86C17"/>
    <w:rsid w:val="00243E62"/>
  </w:style>
  <w:style w:type="paragraph" w:customStyle="1" w:styleId="22864BCE09E249B7B0BD61552AAC384A">
    <w:name w:val="22864BCE09E249B7B0BD61552AAC384A"/>
    <w:rsid w:val="00243E62"/>
  </w:style>
  <w:style w:type="paragraph" w:customStyle="1" w:styleId="002E432DFF6F4F2A8903C58F76C55129">
    <w:name w:val="002E432DFF6F4F2A8903C58F76C55129"/>
    <w:rsid w:val="00243E62"/>
  </w:style>
  <w:style w:type="paragraph" w:customStyle="1" w:styleId="5FF60E66BE9342EC950E6ED2D3D4EBD4">
    <w:name w:val="5FF60E66BE9342EC950E6ED2D3D4EBD4"/>
    <w:rsid w:val="00243E62"/>
  </w:style>
  <w:style w:type="paragraph" w:customStyle="1" w:styleId="9E29B2314DDD4DD88745D9FDF5113274">
    <w:name w:val="9E29B2314DDD4DD88745D9FDF5113274"/>
    <w:rsid w:val="00243E62"/>
  </w:style>
  <w:style w:type="paragraph" w:customStyle="1" w:styleId="1F5FEFF630BB4328B6B750BE0CDC8A60">
    <w:name w:val="1F5FEFF630BB4328B6B750BE0CDC8A60"/>
    <w:rsid w:val="00243E62"/>
  </w:style>
  <w:style w:type="paragraph" w:customStyle="1" w:styleId="4A813C35DD4C4433BCDE552BA7C5FC07">
    <w:name w:val="4A813C35DD4C4433BCDE552BA7C5FC07"/>
    <w:rsid w:val="00243E62"/>
  </w:style>
  <w:style w:type="paragraph" w:customStyle="1" w:styleId="189CFAE13DFF41068BD466C35D6BB332">
    <w:name w:val="189CFAE13DFF41068BD466C35D6BB332"/>
    <w:rsid w:val="00243E62"/>
  </w:style>
  <w:style w:type="paragraph" w:customStyle="1" w:styleId="66459C264652407C8C25AD8E5EB5CB7F">
    <w:name w:val="66459C264652407C8C25AD8E5EB5CB7F"/>
    <w:rsid w:val="00243E62"/>
  </w:style>
  <w:style w:type="paragraph" w:customStyle="1" w:styleId="79546DC85C2D482E9152C1043F03ACCB">
    <w:name w:val="79546DC85C2D482E9152C1043F03ACCB"/>
    <w:rsid w:val="00243E62"/>
  </w:style>
  <w:style w:type="paragraph" w:customStyle="1" w:styleId="0404B0838AFB43A3B431C64BB8640ED3">
    <w:name w:val="0404B0838AFB43A3B431C64BB8640ED3"/>
    <w:rsid w:val="00243E62"/>
  </w:style>
  <w:style w:type="paragraph" w:customStyle="1" w:styleId="AC74492DD412490A8735A6BF96448453">
    <w:name w:val="AC74492DD412490A8735A6BF96448453"/>
    <w:rsid w:val="00243E62"/>
  </w:style>
  <w:style w:type="paragraph" w:customStyle="1" w:styleId="295445C37E3D49B7A662A4177BB2DC9F">
    <w:name w:val="295445C37E3D49B7A662A4177BB2DC9F"/>
    <w:rsid w:val="00243E62"/>
  </w:style>
  <w:style w:type="paragraph" w:customStyle="1" w:styleId="824615C05C5B497A9E99270F27304D1B">
    <w:name w:val="824615C05C5B497A9E99270F27304D1B"/>
    <w:rsid w:val="00243E62"/>
  </w:style>
  <w:style w:type="paragraph" w:customStyle="1" w:styleId="AED9CD90A32142269EFE7F64828424EA">
    <w:name w:val="AED9CD90A32142269EFE7F64828424EA"/>
    <w:rsid w:val="00243E62"/>
  </w:style>
  <w:style w:type="paragraph" w:customStyle="1" w:styleId="6D04BCF68CDC4CA09DDC6F8D92EF3300">
    <w:name w:val="6D04BCF68CDC4CA09DDC6F8D92EF3300"/>
    <w:rsid w:val="00243E62"/>
  </w:style>
  <w:style w:type="paragraph" w:customStyle="1" w:styleId="AC5FB96BD28049059E7B023E91E3C27F">
    <w:name w:val="AC5FB96BD28049059E7B023E91E3C27F"/>
    <w:rsid w:val="00243E62"/>
  </w:style>
  <w:style w:type="paragraph" w:customStyle="1" w:styleId="A37F99BD84D64E768645FD558A88F763">
    <w:name w:val="A37F99BD84D64E768645FD558A88F763"/>
    <w:rsid w:val="00243E62"/>
  </w:style>
  <w:style w:type="paragraph" w:customStyle="1" w:styleId="3E73E885BB344D67A7F4DE4FFA25AC4A">
    <w:name w:val="3E73E885BB344D67A7F4DE4FFA25AC4A"/>
    <w:rsid w:val="00243E62"/>
  </w:style>
  <w:style w:type="paragraph" w:customStyle="1" w:styleId="F7DBA7FA473B46609236A4633070AF47">
    <w:name w:val="F7DBA7FA473B46609236A4633070AF47"/>
    <w:rsid w:val="00243E62"/>
  </w:style>
  <w:style w:type="paragraph" w:customStyle="1" w:styleId="A7BFF64B4C5A4364A15BD3C88750E394">
    <w:name w:val="A7BFF64B4C5A4364A15BD3C88750E394"/>
    <w:rsid w:val="00243E62"/>
  </w:style>
  <w:style w:type="paragraph" w:customStyle="1" w:styleId="844CD10EAD1541B7A2E361C9128ACA62">
    <w:name w:val="844CD10EAD1541B7A2E361C9128ACA62"/>
    <w:rsid w:val="00243E62"/>
  </w:style>
  <w:style w:type="paragraph" w:customStyle="1" w:styleId="6AA52AFC2B5C4771939E8C422FACF087">
    <w:name w:val="6AA52AFC2B5C4771939E8C422FACF087"/>
    <w:rsid w:val="00243E62"/>
  </w:style>
  <w:style w:type="paragraph" w:customStyle="1" w:styleId="3F3CA6B92F1945EAB9B805541916D17F">
    <w:name w:val="3F3CA6B92F1945EAB9B805541916D17F"/>
    <w:rsid w:val="00243E62"/>
  </w:style>
  <w:style w:type="paragraph" w:customStyle="1" w:styleId="8BF8C967DC454AABA997F70201E91D21">
    <w:name w:val="8BF8C967DC454AABA997F70201E91D21"/>
    <w:rsid w:val="00243E62"/>
  </w:style>
  <w:style w:type="paragraph" w:customStyle="1" w:styleId="9E820975FCA64348B9F23878F62009A4">
    <w:name w:val="9E820975FCA64348B9F23878F62009A4"/>
    <w:rsid w:val="00243E62"/>
  </w:style>
  <w:style w:type="paragraph" w:customStyle="1" w:styleId="2F4F391DCAD841DAAE75E26BA63FC738">
    <w:name w:val="2F4F391DCAD841DAAE75E26BA63FC738"/>
    <w:rsid w:val="00243E62"/>
  </w:style>
  <w:style w:type="paragraph" w:customStyle="1" w:styleId="A6EB2B3F30844AD19CE7F3E34ADC1D94">
    <w:name w:val="A6EB2B3F30844AD19CE7F3E34ADC1D94"/>
    <w:rsid w:val="00243E62"/>
  </w:style>
  <w:style w:type="paragraph" w:customStyle="1" w:styleId="3913CB2684794AE882626868DCAC9867">
    <w:name w:val="3913CB2684794AE882626868DCAC9867"/>
    <w:rsid w:val="00243E62"/>
  </w:style>
  <w:style w:type="paragraph" w:customStyle="1" w:styleId="97790D9C8B5D4AEE8090E56FA43D8E2F">
    <w:name w:val="97790D9C8B5D4AEE8090E56FA43D8E2F"/>
    <w:rsid w:val="00243E62"/>
  </w:style>
  <w:style w:type="paragraph" w:customStyle="1" w:styleId="CE24853EB2E24903ABD433E8E1C637F7">
    <w:name w:val="CE24853EB2E24903ABD433E8E1C637F7"/>
    <w:rsid w:val="00243E62"/>
  </w:style>
  <w:style w:type="paragraph" w:customStyle="1" w:styleId="D8A1202784EF4886B88B8E032AE9F280">
    <w:name w:val="D8A1202784EF4886B88B8E032AE9F280"/>
    <w:rsid w:val="00243E62"/>
  </w:style>
  <w:style w:type="paragraph" w:customStyle="1" w:styleId="9FDB8FA2FA494BE4AC3DE50054DBCB73">
    <w:name w:val="9FDB8FA2FA494BE4AC3DE50054DBCB73"/>
    <w:rsid w:val="00243E62"/>
  </w:style>
  <w:style w:type="paragraph" w:customStyle="1" w:styleId="231D1079D34E44FABD8C470DEA119D40">
    <w:name w:val="231D1079D34E44FABD8C470DEA119D40"/>
    <w:rsid w:val="00243E62"/>
  </w:style>
  <w:style w:type="paragraph" w:customStyle="1" w:styleId="71EFBE50DC2B48FA8051DBB3D33A3E19">
    <w:name w:val="71EFBE50DC2B48FA8051DBB3D33A3E19"/>
    <w:rsid w:val="00243E62"/>
  </w:style>
  <w:style w:type="paragraph" w:customStyle="1" w:styleId="85A1C75C07B2410A91280D48B933209C">
    <w:name w:val="85A1C75C07B2410A91280D48B933209C"/>
    <w:rsid w:val="00243E62"/>
  </w:style>
  <w:style w:type="paragraph" w:customStyle="1" w:styleId="1E2153DDE2D145BE8CA623D00DF76504">
    <w:name w:val="1E2153DDE2D145BE8CA623D00DF76504"/>
    <w:rsid w:val="00243E62"/>
  </w:style>
  <w:style w:type="paragraph" w:customStyle="1" w:styleId="A07AA84487E443DBAFE7276E6A42EBA2">
    <w:name w:val="A07AA84487E443DBAFE7276E6A42EBA2"/>
    <w:rsid w:val="00243E62"/>
  </w:style>
  <w:style w:type="paragraph" w:customStyle="1" w:styleId="B0418655B76C447A8E0DAFB6C8421BD5">
    <w:name w:val="B0418655B76C447A8E0DAFB6C8421BD5"/>
    <w:rsid w:val="00243E62"/>
  </w:style>
  <w:style w:type="paragraph" w:customStyle="1" w:styleId="4FC6BAA583624E4ABB0D76378D30BBBF">
    <w:name w:val="4FC6BAA583624E4ABB0D76378D30BBBF"/>
    <w:rsid w:val="00243E62"/>
  </w:style>
  <w:style w:type="paragraph" w:customStyle="1" w:styleId="32847CB0532A44C19F6E30BFF2A821BC">
    <w:name w:val="32847CB0532A44C19F6E30BFF2A821BC"/>
    <w:rsid w:val="00243E62"/>
  </w:style>
  <w:style w:type="paragraph" w:customStyle="1" w:styleId="CA65EAE034624F16938E822AED7D3347">
    <w:name w:val="CA65EAE034624F16938E822AED7D3347"/>
    <w:rsid w:val="00243E62"/>
  </w:style>
  <w:style w:type="paragraph" w:customStyle="1" w:styleId="8D9904187A56406F8DB7A519A4A9923D">
    <w:name w:val="8D9904187A56406F8DB7A519A4A9923D"/>
    <w:rsid w:val="00243E62"/>
  </w:style>
  <w:style w:type="paragraph" w:customStyle="1" w:styleId="828DD8BBFC9C4BD4B85211E3FD9EC8BF">
    <w:name w:val="828DD8BBFC9C4BD4B85211E3FD9EC8BF"/>
    <w:rsid w:val="00243E62"/>
  </w:style>
  <w:style w:type="paragraph" w:customStyle="1" w:styleId="9295DC448F354144B37EA2D325051B9D">
    <w:name w:val="9295DC448F354144B37EA2D325051B9D"/>
    <w:rsid w:val="00243E62"/>
  </w:style>
  <w:style w:type="paragraph" w:customStyle="1" w:styleId="8C489FBA45014EA3A64594AF519B6FC3">
    <w:name w:val="8C489FBA45014EA3A64594AF519B6FC3"/>
    <w:rsid w:val="00243E62"/>
  </w:style>
  <w:style w:type="paragraph" w:customStyle="1" w:styleId="F2997C700E4549718999E3BE9711936E">
    <w:name w:val="F2997C700E4549718999E3BE9711936E"/>
    <w:rsid w:val="00243E62"/>
  </w:style>
  <w:style w:type="paragraph" w:customStyle="1" w:styleId="C92F7402516943168EC220D72CED71DB">
    <w:name w:val="C92F7402516943168EC220D72CED71DB"/>
    <w:rsid w:val="00243E62"/>
  </w:style>
  <w:style w:type="paragraph" w:customStyle="1" w:styleId="6A45131B8279419BA917F383856C979C">
    <w:name w:val="6A45131B8279419BA917F383856C979C"/>
    <w:rsid w:val="00243E62"/>
  </w:style>
  <w:style w:type="paragraph" w:customStyle="1" w:styleId="412EF691F7454F849B0A889A5CFAFA13">
    <w:name w:val="412EF691F7454F849B0A889A5CFAFA13"/>
    <w:rsid w:val="00243E62"/>
  </w:style>
  <w:style w:type="paragraph" w:customStyle="1" w:styleId="F3906DBCCA6445ED99C2B9D8ED3AB5A2">
    <w:name w:val="F3906DBCCA6445ED99C2B9D8ED3AB5A2"/>
    <w:rsid w:val="00243E62"/>
  </w:style>
  <w:style w:type="paragraph" w:customStyle="1" w:styleId="6BE27E29E38347319491392CBE1E10C7">
    <w:name w:val="6BE27E29E38347319491392CBE1E10C7"/>
    <w:rsid w:val="00243E62"/>
  </w:style>
  <w:style w:type="paragraph" w:customStyle="1" w:styleId="981FB6A7A482496AB6DD2EDBBD72A887">
    <w:name w:val="981FB6A7A482496AB6DD2EDBBD72A887"/>
    <w:rsid w:val="00243E62"/>
  </w:style>
  <w:style w:type="paragraph" w:customStyle="1" w:styleId="76184F2347614185A3E7790615620A40">
    <w:name w:val="76184F2347614185A3E7790615620A40"/>
    <w:rsid w:val="00243E62"/>
  </w:style>
  <w:style w:type="paragraph" w:customStyle="1" w:styleId="47EAEA42576F4AC18B1021D314F89D37">
    <w:name w:val="47EAEA42576F4AC18B1021D314F89D37"/>
    <w:rsid w:val="00243E62"/>
  </w:style>
  <w:style w:type="paragraph" w:customStyle="1" w:styleId="EB9221465E734D9696D4DD270FE043D4">
    <w:name w:val="EB9221465E734D9696D4DD270FE043D4"/>
    <w:rsid w:val="00243E62"/>
  </w:style>
  <w:style w:type="paragraph" w:customStyle="1" w:styleId="E1A83BEB84A243F1BC1B2F96335C347C">
    <w:name w:val="E1A83BEB84A243F1BC1B2F96335C347C"/>
    <w:rsid w:val="00243E62"/>
  </w:style>
  <w:style w:type="paragraph" w:customStyle="1" w:styleId="96085C9110DA412F8CF4DC16762D407A">
    <w:name w:val="96085C9110DA412F8CF4DC16762D407A"/>
    <w:rsid w:val="00243E62"/>
  </w:style>
  <w:style w:type="paragraph" w:customStyle="1" w:styleId="2B2679208DD74A408EB29266138D9792">
    <w:name w:val="2B2679208DD74A408EB29266138D9792"/>
    <w:rsid w:val="00243E62"/>
  </w:style>
  <w:style w:type="paragraph" w:customStyle="1" w:styleId="1F0D8B4B0A9149E1A20607F5BBF22A48">
    <w:name w:val="1F0D8B4B0A9149E1A20607F5BBF22A48"/>
    <w:rsid w:val="00243E62"/>
  </w:style>
  <w:style w:type="paragraph" w:customStyle="1" w:styleId="4E8E50D3D57B4ADF8632596DC4289062">
    <w:name w:val="4E8E50D3D57B4ADF8632596DC4289062"/>
    <w:rsid w:val="00243E62"/>
  </w:style>
  <w:style w:type="paragraph" w:customStyle="1" w:styleId="BF594CE287424458BAEE8AAD8075F6E3">
    <w:name w:val="BF594CE287424458BAEE8AAD8075F6E3"/>
    <w:rsid w:val="00243E62"/>
  </w:style>
  <w:style w:type="paragraph" w:customStyle="1" w:styleId="2EADF080BFA44DE198C53197414298B8">
    <w:name w:val="2EADF080BFA44DE198C53197414298B8"/>
    <w:rsid w:val="00243E62"/>
  </w:style>
  <w:style w:type="paragraph" w:customStyle="1" w:styleId="9412D48AC44B4E89834FE66701D39409">
    <w:name w:val="9412D48AC44B4E89834FE66701D39409"/>
    <w:rsid w:val="00243E62"/>
  </w:style>
  <w:style w:type="paragraph" w:customStyle="1" w:styleId="A63E60164D0A4289B4772BA4A473EA29">
    <w:name w:val="A63E60164D0A4289B4772BA4A473EA29"/>
    <w:rsid w:val="00243E62"/>
  </w:style>
  <w:style w:type="paragraph" w:customStyle="1" w:styleId="BBFB39B2C0E146AE9A8DE4B6652831B8">
    <w:name w:val="BBFB39B2C0E146AE9A8DE4B6652831B8"/>
    <w:rsid w:val="00243E62"/>
  </w:style>
  <w:style w:type="paragraph" w:customStyle="1" w:styleId="CCBB40DAA3214C60861C7F090CD8FE3E">
    <w:name w:val="CCBB40DAA3214C60861C7F090CD8FE3E"/>
    <w:rsid w:val="00243E62"/>
  </w:style>
  <w:style w:type="paragraph" w:customStyle="1" w:styleId="3A809FED906447E186496EBA4BE11C1D">
    <w:name w:val="3A809FED906447E186496EBA4BE11C1D"/>
    <w:rsid w:val="00243E62"/>
  </w:style>
  <w:style w:type="paragraph" w:customStyle="1" w:styleId="A452C3EC6E734EC082D9DD335DA1ED0B">
    <w:name w:val="A452C3EC6E734EC082D9DD335DA1ED0B"/>
    <w:rsid w:val="00243E62"/>
  </w:style>
  <w:style w:type="paragraph" w:customStyle="1" w:styleId="BC407161F6B745A2998BBB64E0CE04E7">
    <w:name w:val="BC407161F6B745A2998BBB64E0CE04E7"/>
    <w:rsid w:val="00243E62"/>
  </w:style>
  <w:style w:type="paragraph" w:customStyle="1" w:styleId="B7E46F18C18F489DB8045C7D4E446BC3">
    <w:name w:val="B7E46F18C18F489DB8045C7D4E446BC3"/>
    <w:rsid w:val="00243E62"/>
  </w:style>
  <w:style w:type="paragraph" w:customStyle="1" w:styleId="8157C7CE97D94144836BF53CB9A1FA45">
    <w:name w:val="8157C7CE97D94144836BF53CB9A1FA45"/>
    <w:rsid w:val="00243E62"/>
  </w:style>
  <w:style w:type="paragraph" w:customStyle="1" w:styleId="E997291788D2487F9C6C2E239A1A19D1">
    <w:name w:val="E997291788D2487F9C6C2E239A1A19D1"/>
    <w:rsid w:val="00243E62"/>
  </w:style>
  <w:style w:type="paragraph" w:customStyle="1" w:styleId="D9539D8CF25841D8AD689F579B766F4B">
    <w:name w:val="D9539D8CF25841D8AD689F579B766F4B"/>
    <w:rsid w:val="00243E62"/>
  </w:style>
  <w:style w:type="paragraph" w:customStyle="1" w:styleId="5907DC8D78CD4869BE5252F91B27B660">
    <w:name w:val="5907DC8D78CD4869BE5252F91B27B660"/>
    <w:rsid w:val="00243E62"/>
  </w:style>
  <w:style w:type="paragraph" w:customStyle="1" w:styleId="AE63EC51CD8D4D1D9031E6C5A2107661">
    <w:name w:val="AE63EC51CD8D4D1D9031E6C5A2107661"/>
    <w:rsid w:val="00243E62"/>
  </w:style>
  <w:style w:type="paragraph" w:customStyle="1" w:styleId="8ED406FA43B249FE89C6AC1575885BCB">
    <w:name w:val="8ED406FA43B249FE89C6AC1575885BCB"/>
    <w:rsid w:val="00243E62"/>
  </w:style>
  <w:style w:type="paragraph" w:customStyle="1" w:styleId="7D877B78A10945E6A41F8CFEA22654F0">
    <w:name w:val="7D877B78A10945E6A41F8CFEA22654F0"/>
    <w:rsid w:val="00243E62"/>
  </w:style>
  <w:style w:type="paragraph" w:customStyle="1" w:styleId="8296C01C6AD4419DAF7FE7DFBD9BE4F9">
    <w:name w:val="8296C01C6AD4419DAF7FE7DFBD9BE4F9"/>
    <w:rsid w:val="00243E62"/>
  </w:style>
  <w:style w:type="paragraph" w:customStyle="1" w:styleId="BEAEF04C8F094B37B6383C3F4138915F">
    <w:name w:val="BEAEF04C8F094B37B6383C3F4138915F"/>
    <w:rsid w:val="00243E62"/>
  </w:style>
  <w:style w:type="paragraph" w:customStyle="1" w:styleId="DE0772B6FB854B8280BA3A0C17D69F45">
    <w:name w:val="DE0772B6FB854B8280BA3A0C17D69F45"/>
    <w:rsid w:val="00243E62"/>
  </w:style>
  <w:style w:type="paragraph" w:customStyle="1" w:styleId="E1DEAAB1DDBC4CD0BAEB89803492F3B6">
    <w:name w:val="E1DEAAB1DDBC4CD0BAEB89803492F3B6"/>
    <w:rsid w:val="00243E62"/>
  </w:style>
  <w:style w:type="paragraph" w:customStyle="1" w:styleId="AFF41DE0A86847D59CDD76949BC8C0AB">
    <w:name w:val="AFF41DE0A86847D59CDD76949BC8C0AB"/>
    <w:rsid w:val="00243E62"/>
  </w:style>
  <w:style w:type="paragraph" w:customStyle="1" w:styleId="E6FB080366F7474AA0263D0E923286E5">
    <w:name w:val="E6FB080366F7474AA0263D0E923286E5"/>
    <w:rsid w:val="00243E62"/>
  </w:style>
  <w:style w:type="paragraph" w:customStyle="1" w:styleId="6DE7A78A9EC242F1B6FBB03D6B54E980">
    <w:name w:val="6DE7A78A9EC242F1B6FBB03D6B54E980"/>
    <w:rsid w:val="00243E62"/>
  </w:style>
  <w:style w:type="paragraph" w:customStyle="1" w:styleId="6A96E64430AD4F5A9C0BB265C2CE4C0F">
    <w:name w:val="6A96E64430AD4F5A9C0BB265C2CE4C0F"/>
    <w:rsid w:val="00243E62"/>
  </w:style>
  <w:style w:type="paragraph" w:customStyle="1" w:styleId="51F3816CD2524393A59A9CE09B259304">
    <w:name w:val="51F3816CD2524393A59A9CE09B259304"/>
    <w:rsid w:val="00243E62"/>
  </w:style>
  <w:style w:type="paragraph" w:customStyle="1" w:styleId="923698A394DE4C29A469A779EC951A4D">
    <w:name w:val="923698A394DE4C29A469A779EC951A4D"/>
    <w:rsid w:val="00243E62"/>
  </w:style>
  <w:style w:type="paragraph" w:customStyle="1" w:styleId="69157AEFBFE648AABCD923EBC133B27D">
    <w:name w:val="69157AEFBFE648AABCD923EBC133B27D"/>
    <w:rsid w:val="00243E62"/>
  </w:style>
  <w:style w:type="paragraph" w:customStyle="1" w:styleId="1D184F393A5243639A415E4D66F95533">
    <w:name w:val="1D184F393A5243639A415E4D66F95533"/>
    <w:rsid w:val="00243E62"/>
  </w:style>
  <w:style w:type="paragraph" w:customStyle="1" w:styleId="F524448578554A3397C893C58CF5195E">
    <w:name w:val="F524448578554A3397C893C58CF5195E"/>
    <w:rsid w:val="00243E62"/>
  </w:style>
  <w:style w:type="paragraph" w:customStyle="1" w:styleId="3239491DD6B04741A57161A5C8993870">
    <w:name w:val="3239491DD6B04741A57161A5C8993870"/>
    <w:rsid w:val="00243E62"/>
  </w:style>
  <w:style w:type="paragraph" w:customStyle="1" w:styleId="8CCCA3B15000406A8BCC95C9C2B708C3">
    <w:name w:val="8CCCA3B15000406A8BCC95C9C2B708C3"/>
    <w:rsid w:val="00243E62"/>
  </w:style>
  <w:style w:type="paragraph" w:customStyle="1" w:styleId="161B6787B7D744BF93F0F8163AC6484F">
    <w:name w:val="161B6787B7D744BF93F0F8163AC6484F"/>
    <w:rsid w:val="00243E62"/>
  </w:style>
  <w:style w:type="paragraph" w:customStyle="1" w:styleId="7DDD3B5A65164824B426E21051E25896">
    <w:name w:val="7DDD3B5A65164824B426E21051E25896"/>
    <w:rsid w:val="00243E62"/>
  </w:style>
  <w:style w:type="paragraph" w:customStyle="1" w:styleId="2C8AC71859034DF3A41E0186B2BC687F">
    <w:name w:val="2C8AC71859034DF3A41E0186B2BC687F"/>
    <w:rsid w:val="00243E62"/>
  </w:style>
  <w:style w:type="paragraph" w:customStyle="1" w:styleId="8C01BBBD2A754C4A836A5C160CB9AD8E">
    <w:name w:val="8C01BBBD2A754C4A836A5C160CB9AD8E"/>
    <w:rsid w:val="00243E62"/>
  </w:style>
  <w:style w:type="paragraph" w:customStyle="1" w:styleId="0C0F24786A79411798AF372F1374969B">
    <w:name w:val="0C0F24786A79411798AF372F1374969B"/>
    <w:rsid w:val="00243E62"/>
  </w:style>
  <w:style w:type="paragraph" w:customStyle="1" w:styleId="C695250AC5B6441DA965C4F7702047FB">
    <w:name w:val="C695250AC5B6441DA965C4F7702047FB"/>
    <w:rsid w:val="00243E62"/>
  </w:style>
  <w:style w:type="paragraph" w:customStyle="1" w:styleId="1AAB2B01281745088467DB1D8AF9F9BB">
    <w:name w:val="1AAB2B01281745088467DB1D8AF9F9BB"/>
    <w:rsid w:val="00243E62"/>
  </w:style>
  <w:style w:type="paragraph" w:customStyle="1" w:styleId="5914C98A784140078307184B643E1FC9">
    <w:name w:val="5914C98A784140078307184B643E1FC9"/>
    <w:rsid w:val="00243E62"/>
  </w:style>
  <w:style w:type="paragraph" w:customStyle="1" w:styleId="1ED4A4BD454D4320922D3B9974437835">
    <w:name w:val="1ED4A4BD454D4320922D3B9974437835"/>
    <w:rsid w:val="009D0AC4"/>
    <w:rPr>
      <w:szCs w:val="20"/>
      <w:lang w:bidi="mr-IN"/>
    </w:rPr>
  </w:style>
  <w:style w:type="paragraph" w:customStyle="1" w:styleId="BBB788FED2BA4802A2C0E63E94F409D2">
    <w:name w:val="BBB788FED2BA4802A2C0E63E94F409D2"/>
    <w:rsid w:val="009D0AC4"/>
    <w:rPr>
      <w:szCs w:val="20"/>
      <w:lang w:bidi="mr-IN"/>
    </w:rPr>
  </w:style>
  <w:style w:type="paragraph" w:customStyle="1" w:styleId="0D966D260B4445FFA9B8A95450C8574F">
    <w:name w:val="0D966D260B4445FFA9B8A95450C8574F"/>
    <w:rsid w:val="009D0AC4"/>
    <w:rPr>
      <w:szCs w:val="20"/>
      <w:lang w:bidi="mr-IN"/>
    </w:rPr>
  </w:style>
  <w:style w:type="paragraph" w:customStyle="1" w:styleId="CFC431B50CDC405DA082F82CC208FA8F">
    <w:name w:val="CFC431B50CDC405DA082F82CC208FA8F"/>
    <w:rsid w:val="009D0AC4"/>
    <w:rPr>
      <w:szCs w:val="20"/>
      <w:lang w:bidi="mr-IN"/>
    </w:rPr>
  </w:style>
  <w:style w:type="paragraph" w:customStyle="1" w:styleId="FE0EE2424DD544D3AF7529B77E378FF3">
    <w:name w:val="FE0EE2424DD544D3AF7529B77E378FF3"/>
    <w:rsid w:val="009D0AC4"/>
    <w:rPr>
      <w:szCs w:val="20"/>
      <w:lang w:bidi="mr-IN"/>
    </w:rPr>
  </w:style>
  <w:style w:type="paragraph" w:customStyle="1" w:styleId="42AEF79841C941E79BBCC766508CE994">
    <w:name w:val="42AEF79841C941E79BBCC766508CE994"/>
    <w:rsid w:val="009D0AC4"/>
    <w:rPr>
      <w:szCs w:val="20"/>
      <w:lang w:bidi="mr-IN"/>
    </w:rPr>
  </w:style>
  <w:style w:type="paragraph" w:customStyle="1" w:styleId="28B8E50BC2AF4650B746854A1C0C0711">
    <w:name w:val="28B8E50BC2AF4650B746854A1C0C0711"/>
    <w:rsid w:val="009D0AC4"/>
    <w:rPr>
      <w:szCs w:val="20"/>
      <w:lang w:bidi="mr-IN"/>
    </w:rPr>
  </w:style>
  <w:style w:type="paragraph" w:customStyle="1" w:styleId="7154E5D4D4174DB4A91A9175165E8A73">
    <w:name w:val="7154E5D4D4174DB4A91A9175165E8A73"/>
    <w:rsid w:val="009D0AC4"/>
    <w:rPr>
      <w:szCs w:val="20"/>
      <w:lang w:bidi="mr-IN"/>
    </w:rPr>
  </w:style>
  <w:style w:type="paragraph" w:customStyle="1" w:styleId="395A34012AD942899E1AF4DBC883F85C">
    <w:name w:val="395A34012AD942899E1AF4DBC883F85C"/>
    <w:rsid w:val="009D0AC4"/>
    <w:rPr>
      <w:szCs w:val="20"/>
      <w:lang w:bidi="mr-IN"/>
    </w:rPr>
  </w:style>
  <w:style w:type="paragraph" w:customStyle="1" w:styleId="5EE5B7FFDC724A76A598FC9FCCA46E0B">
    <w:name w:val="5EE5B7FFDC724A76A598FC9FCCA46E0B"/>
    <w:rsid w:val="009D0AC4"/>
    <w:rPr>
      <w:szCs w:val="20"/>
      <w:lang w:bidi="mr-IN"/>
    </w:rPr>
  </w:style>
  <w:style w:type="paragraph" w:customStyle="1" w:styleId="C16C3FA378D1418AB27DF96A2621B1D7">
    <w:name w:val="C16C3FA378D1418AB27DF96A2621B1D7"/>
    <w:rsid w:val="009D0AC4"/>
    <w:rPr>
      <w:szCs w:val="20"/>
      <w:lang w:bidi="mr-IN"/>
    </w:rPr>
  </w:style>
  <w:style w:type="paragraph" w:customStyle="1" w:styleId="48092175A970411D8EE3685345E5FAD0">
    <w:name w:val="48092175A970411D8EE3685345E5FAD0"/>
    <w:rsid w:val="009D0AC4"/>
    <w:rPr>
      <w:szCs w:val="20"/>
      <w:lang w:bidi="mr-IN"/>
    </w:rPr>
  </w:style>
  <w:style w:type="paragraph" w:customStyle="1" w:styleId="08665AF996AB4749A038EC79ED24A153">
    <w:name w:val="08665AF996AB4749A038EC79ED24A153"/>
    <w:rsid w:val="009D0AC4"/>
    <w:rPr>
      <w:szCs w:val="20"/>
      <w:lang w:bidi="mr-IN"/>
    </w:rPr>
  </w:style>
  <w:style w:type="paragraph" w:customStyle="1" w:styleId="1B053C5969C942AA9072756547A32114">
    <w:name w:val="1B053C5969C942AA9072756547A32114"/>
    <w:rsid w:val="009D0AC4"/>
    <w:rPr>
      <w:szCs w:val="20"/>
      <w:lang w:bidi="mr-IN"/>
    </w:rPr>
  </w:style>
  <w:style w:type="paragraph" w:customStyle="1" w:styleId="5B329398258B482B871947EF9AF3776A">
    <w:name w:val="5B329398258B482B871947EF9AF3776A"/>
    <w:rsid w:val="009D0AC4"/>
    <w:rPr>
      <w:szCs w:val="20"/>
      <w:lang w:bidi="mr-IN"/>
    </w:rPr>
  </w:style>
  <w:style w:type="paragraph" w:customStyle="1" w:styleId="398AA4B8FF784033BEDC19DAC76DAC78">
    <w:name w:val="398AA4B8FF784033BEDC19DAC76DAC78"/>
    <w:rsid w:val="009D0AC4"/>
    <w:rPr>
      <w:szCs w:val="20"/>
      <w:lang w:bidi="mr-IN"/>
    </w:rPr>
  </w:style>
  <w:style w:type="paragraph" w:customStyle="1" w:styleId="0923F7DA3B0444D0AB0C90D67873CED2">
    <w:name w:val="0923F7DA3B0444D0AB0C90D67873CED2"/>
    <w:rsid w:val="009D0AC4"/>
    <w:rPr>
      <w:szCs w:val="20"/>
      <w:lang w:bidi="mr-IN"/>
    </w:rPr>
  </w:style>
  <w:style w:type="paragraph" w:customStyle="1" w:styleId="204663E4BCEB4CD980D0970C88A53F05">
    <w:name w:val="204663E4BCEB4CD980D0970C88A53F05"/>
    <w:rsid w:val="009D0AC4"/>
    <w:rPr>
      <w:szCs w:val="20"/>
      <w:lang w:bidi="mr-IN"/>
    </w:rPr>
  </w:style>
  <w:style w:type="paragraph" w:customStyle="1" w:styleId="0F676E39C19B433DB19682CC444F11FD">
    <w:name w:val="0F676E39C19B433DB19682CC444F11FD"/>
    <w:rsid w:val="009D0AC4"/>
    <w:rPr>
      <w:szCs w:val="20"/>
      <w:lang w:bidi="mr-IN"/>
    </w:rPr>
  </w:style>
  <w:style w:type="paragraph" w:customStyle="1" w:styleId="785C65ACDDFE43A3ADB9D9AF03EB6085">
    <w:name w:val="785C65ACDDFE43A3ADB9D9AF03EB6085"/>
    <w:rsid w:val="009D0AC4"/>
    <w:rPr>
      <w:szCs w:val="20"/>
      <w:lang w:bidi="mr-IN"/>
    </w:rPr>
  </w:style>
  <w:style w:type="paragraph" w:customStyle="1" w:styleId="393893440BF3479B840007036E8651C4">
    <w:name w:val="393893440BF3479B840007036E8651C4"/>
    <w:rsid w:val="009D0AC4"/>
    <w:rPr>
      <w:szCs w:val="20"/>
      <w:lang w:bidi="mr-IN"/>
    </w:rPr>
  </w:style>
  <w:style w:type="paragraph" w:customStyle="1" w:styleId="B22750474A064119A7EC140FB07CCC50">
    <w:name w:val="B22750474A064119A7EC140FB07CCC50"/>
    <w:rsid w:val="009D0AC4"/>
    <w:rPr>
      <w:szCs w:val="20"/>
      <w:lang w:bidi="mr-IN"/>
    </w:rPr>
  </w:style>
  <w:style w:type="paragraph" w:customStyle="1" w:styleId="2272F9AC338D4D02AF036230D16FE959">
    <w:name w:val="2272F9AC338D4D02AF036230D16FE959"/>
    <w:rsid w:val="009D0AC4"/>
    <w:rPr>
      <w:szCs w:val="20"/>
      <w:lang w:bidi="mr-IN"/>
    </w:rPr>
  </w:style>
  <w:style w:type="paragraph" w:customStyle="1" w:styleId="FC5F7DD4250C43E2B7DA6338D7F976C6">
    <w:name w:val="FC5F7DD4250C43E2B7DA6338D7F976C6"/>
    <w:rsid w:val="009D0AC4"/>
    <w:rPr>
      <w:szCs w:val="20"/>
      <w:lang w:bidi="mr-IN"/>
    </w:rPr>
  </w:style>
  <w:style w:type="paragraph" w:customStyle="1" w:styleId="B74938F300E74C35B7EB231A699F5A57">
    <w:name w:val="B74938F300E74C35B7EB231A699F5A57"/>
    <w:rsid w:val="009D0AC4"/>
    <w:rPr>
      <w:szCs w:val="20"/>
      <w:lang w:bidi="mr-IN"/>
    </w:rPr>
  </w:style>
  <w:style w:type="paragraph" w:customStyle="1" w:styleId="5E6FAE5E3FED4C45A2541103B0C95E98">
    <w:name w:val="5E6FAE5E3FED4C45A2541103B0C95E98"/>
    <w:rsid w:val="009D0AC4"/>
    <w:rPr>
      <w:szCs w:val="20"/>
      <w:lang w:bidi="mr-IN"/>
    </w:rPr>
  </w:style>
  <w:style w:type="paragraph" w:customStyle="1" w:styleId="2240BE78B1384D80AACFC526276F7F8F">
    <w:name w:val="2240BE78B1384D80AACFC526276F7F8F"/>
    <w:rsid w:val="009D0AC4"/>
    <w:rPr>
      <w:szCs w:val="20"/>
      <w:lang w:bidi="mr-IN"/>
    </w:rPr>
  </w:style>
  <w:style w:type="paragraph" w:customStyle="1" w:styleId="4357734E680349D793444A4623C66F01">
    <w:name w:val="4357734E680349D793444A4623C66F01"/>
    <w:rsid w:val="00952AEB"/>
    <w:rPr>
      <w:szCs w:val="20"/>
      <w:lang w:bidi="mr-IN"/>
    </w:rPr>
  </w:style>
  <w:style w:type="paragraph" w:customStyle="1" w:styleId="59D1F4FE249E43FD833364904B59E1B3">
    <w:name w:val="59D1F4FE249E43FD833364904B59E1B3"/>
    <w:rsid w:val="00952AEB"/>
    <w:rPr>
      <w:szCs w:val="20"/>
      <w:lang w:bidi="mr-IN"/>
    </w:rPr>
  </w:style>
  <w:style w:type="paragraph" w:customStyle="1" w:styleId="BE56F0C9800C4317BAC832933549BDEE">
    <w:name w:val="BE56F0C9800C4317BAC832933549BDEE"/>
    <w:rsid w:val="00952AEB"/>
    <w:rPr>
      <w:szCs w:val="20"/>
      <w:lang w:bidi="mr-IN"/>
    </w:rPr>
  </w:style>
  <w:style w:type="paragraph" w:customStyle="1" w:styleId="94247BD7A687423882BB1D51E07DA777">
    <w:name w:val="94247BD7A687423882BB1D51E07DA777"/>
    <w:rsid w:val="00952AEB"/>
    <w:rPr>
      <w:szCs w:val="20"/>
      <w:lang w:bidi="mr-IN"/>
    </w:rPr>
  </w:style>
  <w:style w:type="paragraph" w:customStyle="1" w:styleId="A3083AC5E43043C1B3426ACCEFF3789A">
    <w:name w:val="A3083AC5E43043C1B3426ACCEFF3789A"/>
    <w:rsid w:val="00952AEB"/>
    <w:rPr>
      <w:szCs w:val="20"/>
      <w:lang w:bidi="mr-IN"/>
    </w:rPr>
  </w:style>
  <w:style w:type="paragraph" w:customStyle="1" w:styleId="569DDDA83A7B4C0383F1405EBAB8ACDB">
    <w:name w:val="569DDDA83A7B4C0383F1405EBAB8ACDB"/>
    <w:rsid w:val="00952AEB"/>
    <w:rPr>
      <w:szCs w:val="20"/>
      <w:lang w:bidi="mr-IN"/>
    </w:rPr>
  </w:style>
  <w:style w:type="paragraph" w:customStyle="1" w:styleId="DEED97D1951E461AA4DAE8C843666C2B">
    <w:name w:val="DEED97D1951E461AA4DAE8C843666C2B"/>
    <w:rsid w:val="00952AEB"/>
    <w:rPr>
      <w:szCs w:val="20"/>
      <w:lang w:bidi="mr-IN"/>
    </w:rPr>
  </w:style>
  <w:style w:type="paragraph" w:customStyle="1" w:styleId="3CA029DA0FC34925809313FDCA650110">
    <w:name w:val="3CA029DA0FC34925809313FDCA650110"/>
    <w:rsid w:val="00952AEB"/>
    <w:rPr>
      <w:szCs w:val="20"/>
      <w:lang w:bidi="mr-IN"/>
    </w:rPr>
  </w:style>
  <w:style w:type="paragraph" w:customStyle="1" w:styleId="A7475F5578F04DE7AC28238B1AA708FA">
    <w:name w:val="A7475F5578F04DE7AC28238B1AA708FA"/>
    <w:rsid w:val="00952AEB"/>
    <w:rPr>
      <w:szCs w:val="20"/>
      <w:lang w:bidi="mr-IN"/>
    </w:rPr>
  </w:style>
  <w:style w:type="paragraph" w:customStyle="1" w:styleId="2472A41BECFE4E209CA7906A601A14B7">
    <w:name w:val="2472A41BECFE4E209CA7906A601A14B7"/>
    <w:rsid w:val="00952AEB"/>
    <w:rPr>
      <w:szCs w:val="20"/>
      <w:lang w:bidi="mr-IN"/>
    </w:rPr>
  </w:style>
  <w:style w:type="paragraph" w:customStyle="1" w:styleId="4E78D50FAF3844D68355641E24DAB3FA">
    <w:name w:val="4E78D50FAF3844D68355641E24DAB3FA"/>
    <w:rsid w:val="00952AEB"/>
    <w:rPr>
      <w:szCs w:val="20"/>
      <w:lang w:bidi="mr-IN"/>
    </w:rPr>
  </w:style>
  <w:style w:type="paragraph" w:customStyle="1" w:styleId="97E8C509DDE34EE6A21DB13EF5655C2C">
    <w:name w:val="97E8C509DDE34EE6A21DB13EF5655C2C"/>
    <w:rsid w:val="00952AEB"/>
    <w:rPr>
      <w:szCs w:val="20"/>
      <w:lang w:bidi="mr-IN"/>
    </w:rPr>
  </w:style>
  <w:style w:type="paragraph" w:customStyle="1" w:styleId="A8EE85BFADB64D9FB950F20C251D1A50">
    <w:name w:val="A8EE85BFADB64D9FB950F20C251D1A50"/>
    <w:rsid w:val="00952AEB"/>
    <w:rPr>
      <w:szCs w:val="20"/>
      <w:lang w:bidi="mr-IN"/>
    </w:rPr>
  </w:style>
  <w:style w:type="paragraph" w:customStyle="1" w:styleId="77CA7FABA2484BE6A06E8570BAA560B8">
    <w:name w:val="77CA7FABA2484BE6A06E8570BAA560B8"/>
    <w:rsid w:val="00952AEB"/>
    <w:rPr>
      <w:szCs w:val="20"/>
      <w:lang w:bidi="mr-IN"/>
    </w:rPr>
  </w:style>
  <w:style w:type="paragraph" w:customStyle="1" w:styleId="11DBEA9C0CDE4FF1A36CE1B772EE98E9">
    <w:name w:val="11DBEA9C0CDE4FF1A36CE1B772EE98E9"/>
    <w:rsid w:val="00952AEB"/>
    <w:rPr>
      <w:szCs w:val="20"/>
      <w:lang w:bidi="mr-IN"/>
    </w:rPr>
  </w:style>
  <w:style w:type="paragraph" w:customStyle="1" w:styleId="4ABCF11207234FF0AA7375F9648BF47C">
    <w:name w:val="4ABCF11207234FF0AA7375F9648BF47C"/>
    <w:rsid w:val="00952AEB"/>
    <w:rPr>
      <w:szCs w:val="20"/>
      <w:lang w:bidi="mr-IN"/>
    </w:rPr>
  </w:style>
  <w:style w:type="paragraph" w:customStyle="1" w:styleId="4C737E233D084D30B6DDDB3E876F0499">
    <w:name w:val="4C737E233D084D30B6DDDB3E876F0499"/>
    <w:rsid w:val="00952AEB"/>
    <w:rPr>
      <w:szCs w:val="20"/>
      <w:lang w:bidi="mr-IN"/>
    </w:rPr>
  </w:style>
  <w:style w:type="paragraph" w:customStyle="1" w:styleId="4F62CD7A0013462DA175CB037B9CD4A8">
    <w:name w:val="4F62CD7A0013462DA175CB037B9CD4A8"/>
    <w:rsid w:val="00952AEB"/>
    <w:rPr>
      <w:szCs w:val="20"/>
      <w:lang w:bidi="mr-IN"/>
    </w:rPr>
  </w:style>
  <w:style w:type="paragraph" w:customStyle="1" w:styleId="181D8AE359CD48018136FB6FDCA689EE">
    <w:name w:val="181D8AE359CD48018136FB6FDCA689EE"/>
    <w:rsid w:val="00952AEB"/>
    <w:rPr>
      <w:szCs w:val="20"/>
      <w:lang w:bidi="mr-IN"/>
    </w:rPr>
  </w:style>
  <w:style w:type="paragraph" w:customStyle="1" w:styleId="2CF139611A694FFE91F793FC78AC50A1">
    <w:name w:val="2CF139611A694FFE91F793FC78AC50A1"/>
    <w:rsid w:val="00952AEB"/>
    <w:rPr>
      <w:szCs w:val="20"/>
      <w:lang w:bidi="mr-IN"/>
    </w:rPr>
  </w:style>
  <w:style w:type="paragraph" w:customStyle="1" w:styleId="ADC2FB1FBB4F4B1EA39252F151F3E73E">
    <w:name w:val="ADC2FB1FBB4F4B1EA39252F151F3E73E"/>
    <w:rsid w:val="00952AEB"/>
    <w:rPr>
      <w:szCs w:val="20"/>
      <w:lang w:bidi="mr-IN"/>
    </w:rPr>
  </w:style>
  <w:style w:type="paragraph" w:customStyle="1" w:styleId="363DE7F7C01D463494F88F6844215E0D">
    <w:name w:val="363DE7F7C01D463494F88F6844215E0D"/>
    <w:rsid w:val="00952AEB"/>
    <w:rPr>
      <w:szCs w:val="20"/>
      <w:lang w:bidi="mr-IN"/>
    </w:rPr>
  </w:style>
  <w:style w:type="paragraph" w:customStyle="1" w:styleId="0B5985E89D8F4EDCAACD136FA67F7240">
    <w:name w:val="0B5985E89D8F4EDCAACD136FA67F7240"/>
    <w:rsid w:val="00952AEB"/>
    <w:rPr>
      <w:szCs w:val="20"/>
      <w:lang w:bidi="mr-IN"/>
    </w:rPr>
  </w:style>
  <w:style w:type="paragraph" w:customStyle="1" w:styleId="96ACC501181647DD95174A92EE4A6EA5">
    <w:name w:val="96ACC501181647DD95174A92EE4A6EA5"/>
    <w:rsid w:val="00952AEB"/>
    <w:rPr>
      <w:szCs w:val="20"/>
      <w:lang w:bidi="mr-IN"/>
    </w:rPr>
  </w:style>
  <w:style w:type="paragraph" w:customStyle="1" w:styleId="BAA28C0951FA4D41A113112ADAF15E39">
    <w:name w:val="BAA28C0951FA4D41A113112ADAF15E39"/>
    <w:rsid w:val="00952AEB"/>
    <w:rPr>
      <w:szCs w:val="20"/>
      <w:lang w:bidi="mr-IN"/>
    </w:rPr>
  </w:style>
  <w:style w:type="paragraph" w:customStyle="1" w:styleId="31009CBE4A4E43A59B017495AD753C79">
    <w:name w:val="31009CBE4A4E43A59B017495AD753C79"/>
    <w:rsid w:val="00952AEB"/>
    <w:rPr>
      <w:szCs w:val="20"/>
      <w:lang w:bidi="mr-IN"/>
    </w:rPr>
  </w:style>
  <w:style w:type="paragraph" w:customStyle="1" w:styleId="C5C846D65F674C55B60676FF760AFB72">
    <w:name w:val="C5C846D65F674C55B60676FF760AFB72"/>
    <w:rsid w:val="00952AEB"/>
    <w:rPr>
      <w:szCs w:val="20"/>
      <w:lang w:bidi="mr-IN"/>
    </w:rPr>
  </w:style>
  <w:style w:type="paragraph" w:customStyle="1" w:styleId="14D72D686FDD46D094C8FF043C1FE612">
    <w:name w:val="14D72D686FDD46D094C8FF043C1FE612"/>
    <w:rsid w:val="00ED28D1"/>
    <w:rPr>
      <w:szCs w:val="20"/>
      <w:lang w:bidi="mr-IN"/>
    </w:rPr>
  </w:style>
  <w:style w:type="paragraph" w:customStyle="1" w:styleId="AE4BADBAC5D0451F8D4DF13191F95498">
    <w:name w:val="AE4BADBAC5D0451F8D4DF13191F95498"/>
    <w:rsid w:val="00ED28D1"/>
    <w:rPr>
      <w:szCs w:val="20"/>
      <w:lang w:bidi="mr-IN"/>
    </w:rPr>
  </w:style>
  <w:style w:type="paragraph" w:customStyle="1" w:styleId="FCC3A9AA323747068A74AD0F860F99BF">
    <w:name w:val="FCC3A9AA323747068A74AD0F860F99BF"/>
    <w:rsid w:val="00ED28D1"/>
    <w:rPr>
      <w:szCs w:val="20"/>
      <w:lang w:bidi="mr-IN"/>
    </w:rPr>
  </w:style>
  <w:style w:type="paragraph" w:customStyle="1" w:styleId="165A38D87BB1486AB6341B2536887915">
    <w:name w:val="165A38D87BB1486AB6341B2536887915"/>
    <w:rsid w:val="00ED28D1"/>
    <w:rPr>
      <w:szCs w:val="20"/>
      <w:lang w:bidi="mr-IN"/>
    </w:rPr>
  </w:style>
  <w:style w:type="paragraph" w:customStyle="1" w:styleId="7A50EEC01BF6406384228AC3B97C302C">
    <w:name w:val="7A50EEC01BF6406384228AC3B97C302C"/>
    <w:rsid w:val="00ED28D1"/>
    <w:rPr>
      <w:szCs w:val="20"/>
      <w:lang w:bidi="mr-IN"/>
    </w:rPr>
  </w:style>
  <w:style w:type="paragraph" w:customStyle="1" w:styleId="4085882FEB7C4CF596B0A4DBADC0D59E">
    <w:name w:val="4085882FEB7C4CF596B0A4DBADC0D59E"/>
    <w:rsid w:val="00ED28D1"/>
    <w:rPr>
      <w:szCs w:val="20"/>
      <w:lang w:bidi="mr-IN"/>
    </w:rPr>
  </w:style>
  <w:style w:type="paragraph" w:customStyle="1" w:styleId="F96AA30E13274E8E8A94C7A865FC209D">
    <w:name w:val="F96AA30E13274E8E8A94C7A865FC209D"/>
    <w:rsid w:val="00ED28D1"/>
    <w:rPr>
      <w:szCs w:val="20"/>
      <w:lang w:bidi="mr-IN"/>
    </w:rPr>
  </w:style>
  <w:style w:type="paragraph" w:customStyle="1" w:styleId="985974533E9743D294847174D2BE7E13">
    <w:name w:val="985974533E9743D294847174D2BE7E13"/>
    <w:rsid w:val="00ED28D1"/>
    <w:rPr>
      <w:szCs w:val="20"/>
      <w:lang w:bidi="mr-IN"/>
    </w:rPr>
  </w:style>
  <w:style w:type="paragraph" w:customStyle="1" w:styleId="78787C2A599B4B0383FA48AEA68E7D6A">
    <w:name w:val="78787C2A599B4B0383FA48AEA68E7D6A"/>
    <w:rsid w:val="00ED28D1"/>
    <w:rPr>
      <w:szCs w:val="20"/>
      <w:lang w:bidi="mr-IN"/>
    </w:rPr>
  </w:style>
  <w:style w:type="paragraph" w:customStyle="1" w:styleId="9AB7D7ACCC6249719965D4295EB3804C">
    <w:name w:val="9AB7D7ACCC6249719965D4295EB3804C"/>
    <w:rsid w:val="00ED28D1"/>
    <w:rPr>
      <w:szCs w:val="20"/>
      <w:lang w:bidi="mr-IN"/>
    </w:rPr>
  </w:style>
  <w:style w:type="paragraph" w:customStyle="1" w:styleId="F0FA585B5FBD45A29463BDFA88C60B69">
    <w:name w:val="F0FA585B5FBD45A29463BDFA88C60B69"/>
    <w:rsid w:val="00ED28D1"/>
    <w:rPr>
      <w:szCs w:val="20"/>
      <w:lang w:bidi="mr-IN"/>
    </w:rPr>
  </w:style>
  <w:style w:type="paragraph" w:customStyle="1" w:styleId="9037C522F0B34C498C8F77AC18EA700F">
    <w:name w:val="9037C522F0B34C498C8F77AC18EA700F"/>
    <w:rsid w:val="00ED28D1"/>
    <w:rPr>
      <w:szCs w:val="20"/>
      <w:lang w:bidi="mr-IN"/>
    </w:rPr>
  </w:style>
  <w:style w:type="paragraph" w:customStyle="1" w:styleId="596440ED3F114A8D835DB14EC69FB95B">
    <w:name w:val="596440ED3F114A8D835DB14EC69FB95B"/>
    <w:rsid w:val="00ED28D1"/>
    <w:rPr>
      <w:szCs w:val="20"/>
      <w:lang w:bidi="mr-IN"/>
    </w:rPr>
  </w:style>
  <w:style w:type="paragraph" w:customStyle="1" w:styleId="EBDD8FCE56354BED98DB081F438C506E">
    <w:name w:val="EBDD8FCE56354BED98DB081F438C506E"/>
    <w:rsid w:val="00ED28D1"/>
    <w:rPr>
      <w:szCs w:val="20"/>
      <w:lang w:bidi="mr-IN"/>
    </w:rPr>
  </w:style>
  <w:style w:type="paragraph" w:customStyle="1" w:styleId="AAA27CBE738546E7BBC4F8044AD91187">
    <w:name w:val="AAA27CBE738546E7BBC4F8044AD91187"/>
    <w:rsid w:val="00ED28D1"/>
    <w:rPr>
      <w:szCs w:val="20"/>
      <w:lang w:bidi="mr-IN"/>
    </w:rPr>
  </w:style>
  <w:style w:type="paragraph" w:customStyle="1" w:styleId="77523A719134473E856A0D32951610C5">
    <w:name w:val="77523A719134473E856A0D32951610C5"/>
    <w:rsid w:val="00ED28D1"/>
    <w:rPr>
      <w:szCs w:val="20"/>
      <w:lang w:bidi="mr-IN"/>
    </w:rPr>
  </w:style>
  <w:style w:type="paragraph" w:customStyle="1" w:styleId="DD18E26696724F7D9F649D4F30C15355">
    <w:name w:val="DD18E26696724F7D9F649D4F30C15355"/>
    <w:rsid w:val="00ED28D1"/>
    <w:rPr>
      <w:szCs w:val="20"/>
      <w:lang w:bidi="mr-IN"/>
    </w:rPr>
  </w:style>
  <w:style w:type="paragraph" w:customStyle="1" w:styleId="AE8892BE33DA42F3BE536BBCD17924C1">
    <w:name w:val="AE8892BE33DA42F3BE536BBCD17924C1"/>
    <w:rsid w:val="00ED28D1"/>
    <w:rPr>
      <w:szCs w:val="20"/>
      <w:lang w:bidi="mr-IN"/>
    </w:rPr>
  </w:style>
  <w:style w:type="paragraph" w:customStyle="1" w:styleId="A679012173214032AC6D6C098ED26AF5">
    <w:name w:val="A679012173214032AC6D6C098ED26AF5"/>
    <w:rsid w:val="003E61BF"/>
    <w:rPr>
      <w:szCs w:val="20"/>
      <w:lang w:bidi="mr-IN"/>
    </w:rPr>
  </w:style>
  <w:style w:type="paragraph" w:customStyle="1" w:styleId="3993016A52634D11A9A1240AACCBD733">
    <w:name w:val="3993016A52634D11A9A1240AACCBD733"/>
    <w:rsid w:val="003E61BF"/>
    <w:rPr>
      <w:szCs w:val="20"/>
      <w:lang w:bidi="mr-IN"/>
    </w:rPr>
  </w:style>
  <w:style w:type="paragraph" w:customStyle="1" w:styleId="49750F7E2D0742F992565DCC2EA2133C">
    <w:name w:val="49750F7E2D0742F992565DCC2EA2133C"/>
    <w:rsid w:val="003E61BF"/>
    <w:rPr>
      <w:szCs w:val="20"/>
      <w:lang w:bidi="mr-IN"/>
    </w:rPr>
  </w:style>
  <w:style w:type="paragraph" w:customStyle="1" w:styleId="B0717AB68D414D6F92FB2420B94D2743">
    <w:name w:val="B0717AB68D414D6F92FB2420B94D2743"/>
    <w:rsid w:val="003E61BF"/>
    <w:rPr>
      <w:szCs w:val="20"/>
      <w:lang w:bidi="mr-IN"/>
    </w:rPr>
  </w:style>
  <w:style w:type="paragraph" w:customStyle="1" w:styleId="88610293EC0647A3848B86116267FA34">
    <w:name w:val="88610293EC0647A3848B86116267FA34"/>
    <w:rsid w:val="003E61BF"/>
    <w:rPr>
      <w:szCs w:val="20"/>
      <w:lang w:bidi="mr-IN"/>
    </w:rPr>
  </w:style>
  <w:style w:type="paragraph" w:customStyle="1" w:styleId="CEBD7CB52AEE498FB858FE3FA7671112">
    <w:name w:val="CEBD7CB52AEE498FB858FE3FA7671112"/>
    <w:rsid w:val="003E61BF"/>
    <w:rPr>
      <w:szCs w:val="20"/>
      <w:lang w:bidi="mr-IN"/>
    </w:rPr>
  </w:style>
  <w:style w:type="paragraph" w:customStyle="1" w:styleId="1EACBEBC83E6403B920E00831BFC6237">
    <w:name w:val="1EACBEBC83E6403B920E00831BFC6237"/>
    <w:rsid w:val="003E61BF"/>
    <w:rPr>
      <w:szCs w:val="20"/>
      <w:lang w:bidi="mr-IN"/>
    </w:rPr>
  </w:style>
  <w:style w:type="paragraph" w:customStyle="1" w:styleId="776B4DB0C3A24B22BDDA03C55276BE41">
    <w:name w:val="776B4DB0C3A24B22BDDA03C55276BE41"/>
    <w:rsid w:val="003E61BF"/>
    <w:rPr>
      <w:szCs w:val="20"/>
      <w:lang w:bidi="mr-IN"/>
    </w:rPr>
  </w:style>
  <w:style w:type="paragraph" w:customStyle="1" w:styleId="9F0F2021D66A4E508FFFF4A888B37344">
    <w:name w:val="9F0F2021D66A4E508FFFF4A888B37344"/>
    <w:rsid w:val="003E61BF"/>
    <w:rPr>
      <w:szCs w:val="20"/>
      <w:lang w:bidi="mr-IN"/>
    </w:rPr>
  </w:style>
  <w:style w:type="paragraph" w:customStyle="1" w:styleId="255706517CFE4DCABF5037C759003AB9">
    <w:name w:val="255706517CFE4DCABF5037C759003AB9"/>
    <w:rsid w:val="003E61BF"/>
    <w:rPr>
      <w:szCs w:val="20"/>
      <w:lang w:bidi="mr-IN"/>
    </w:rPr>
  </w:style>
  <w:style w:type="paragraph" w:customStyle="1" w:styleId="F88411FFC2E24B1E86666C01D6EF3D4F">
    <w:name w:val="F88411FFC2E24B1E86666C01D6EF3D4F"/>
    <w:rsid w:val="003E61BF"/>
    <w:rPr>
      <w:szCs w:val="20"/>
      <w:lang w:bidi="mr-IN"/>
    </w:rPr>
  </w:style>
  <w:style w:type="paragraph" w:customStyle="1" w:styleId="F921A4EE846F44CD867CB56F7AC4A3C2">
    <w:name w:val="F921A4EE846F44CD867CB56F7AC4A3C2"/>
    <w:rsid w:val="003E61BF"/>
    <w:rPr>
      <w:szCs w:val="20"/>
      <w:lang w:bidi="mr-IN"/>
    </w:rPr>
  </w:style>
  <w:style w:type="paragraph" w:customStyle="1" w:styleId="48A48E05C62E4F2BAA8880B5024054A9">
    <w:name w:val="48A48E05C62E4F2BAA8880B5024054A9"/>
    <w:rsid w:val="003E61BF"/>
    <w:rPr>
      <w:szCs w:val="20"/>
      <w:lang w:bidi="mr-IN"/>
    </w:rPr>
  </w:style>
  <w:style w:type="paragraph" w:customStyle="1" w:styleId="DE2259D5635B4DD4880AEE44232544ED">
    <w:name w:val="DE2259D5635B4DD4880AEE44232544ED"/>
    <w:rsid w:val="003E61BF"/>
    <w:rPr>
      <w:szCs w:val="20"/>
      <w:lang w:bidi="mr-IN"/>
    </w:rPr>
  </w:style>
  <w:style w:type="paragraph" w:customStyle="1" w:styleId="482BCD1E267841708BADB6D7A7F34BA8">
    <w:name w:val="482BCD1E267841708BADB6D7A7F34BA8"/>
    <w:rsid w:val="003E61BF"/>
    <w:rPr>
      <w:szCs w:val="20"/>
      <w:lang w:bidi="mr-IN"/>
    </w:rPr>
  </w:style>
  <w:style w:type="paragraph" w:customStyle="1" w:styleId="8E4D539538B8413989B5CE6E78320DFD">
    <w:name w:val="8E4D539538B8413989B5CE6E78320DFD"/>
    <w:rsid w:val="003E61BF"/>
    <w:rPr>
      <w:szCs w:val="20"/>
      <w:lang w:bidi="mr-IN"/>
    </w:rPr>
  </w:style>
  <w:style w:type="paragraph" w:customStyle="1" w:styleId="596D8C4992C542A797D43D5AEF8A7220">
    <w:name w:val="596D8C4992C542A797D43D5AEF8A7220"/>
    <w:rsid w:val="003E61BF"/>
    <w:rPr>
      <w:szCs w:val="20"/>
      <w:lang w:bidi="mr-IN"/>
    </w:rPr>
  </w:style>
  <w:style w:type="paragraph" w:customStyle="1" w:styleId="D061B243BA4F4514B5607F0ED47BF3E1">
    <w:name w:val="D061B243BA4F4514B5607F0ED47BF3E1"/>
    <w:rsid w:val="003E61BF"/>
    <w:rPr>
      <w:szCs w:val="20"/>
      <w:lang w:bidi="mr-IN"/>
    </w:rPr>
  </w:style>
  <w:style w:type="paragraph" w:customStyle="1" w:styleId="046027F2A0CD4C2F88F6A2DB402B388A">
    <w:name w:val="046027F2A0CD4C2F88F6A2DB402B388A"/>
    <w:rsid w:val="00CA7E75"/>
  </w:style>
  <w:style w:type="paragraph" w:customStyle="1" w:styleId="3AC84FE1724F46DC8832C251A4A642B7">
    <w:name w:val="3AC84FE1724F46DC8832C251A4A642B7"/>
    <w:rsid w:val="00CA7E75"/>
  </w:style>
  <w:style w:type="paragraph" w:customStyle="1" w:styleId="AA1E3A4E63BE44CB9F42B10316CF31A3">
    <w:name w:val="AA1E3A4E63BE44CB9F42B10316CF31A3"/>
    <w:rsid w:val="00CA7E75"/>
  </w:style>
  <w:style w:type="paragraph" w:customStyle="1" w:styleId="9A9BEFE25690467CBA54E9E81F4F02E9">
    <w:name w:val="9A9BEFE25690467CBA54E9E81F4F02E9"/>
    <w:rsid w:val="00CA7E75"/>
  </w:style>
  <w:style w:type="paragraph" w:customStyle="1" w:styleId="489B14E0ECA04A1280F31EA0663656D7">
    <w:name w:val="489B14E0ECA04A1280F31EA0663656D7"/>
    <w:rsid w:val="00CA7E75"/>
  </w:style>
  <w:style w:type="paragraph" w:customStyle="1" w:styleId="42C7F7268C7F444CBF62CDD1FC62CBC5">
    <w:name w:val="42C7F7268C7F444CBF62CDD1FC62CBC5"/>
    <w:rsid w:val="00CA7E75"/>
  </w:style>
  <w:style w:type="paragraph" w:customStyle="1" w:styleId="221F22B45AD8421A8CA4D338E61D04C4">
    <w:name w:val="221F22B45AD8421A8CA4D338E61D04C4"/>
    <w:rsid w:val="00CA7E75"/>
  </w:style>
  <w:style w:type="paragraph" w:customStyle="1" w:styleId="7DE1D09F1B1B4A69A0AE8C78B4561C8D">
    <w:name w:val="7DE1D09F1B1B4A69A0AE8C78B4561C8D"/>
    <w:rsid w:val="00CA7E75"/>
  </w:style>
  <w:style w:type="paragraph" w:customStyle="1" w:styleId="8EA51AC244FB4816BD51D30323241166">
    <w:name w:val="8EA51AC244FB4816BD51D30323241166"/>
    <w:rsid w:val="00CA7E75"/>
  </w:style>
  <w:style w:type="paragraph" w:customStyle="1" w:styleId="6638B194144D4EAA8A3D8DC9E648F97F">
    <w:name w:val="6638B194144D4EAA8A3D8DC9E648F97F"/>
    <w:rsid w:val="00CA7E75"/>
  </w:style>
  <w:style w:type="paragraph" w:customStyle="1" w:styleId="5B4D5BC27CA540E3B4CDA3EB933A0769">
    <w:name w:val="5B4D5BC27CA540E3B4CDA3EB933A0769"/>
    <w:rsid w:val="00CA7E75"/>
  </w:style>
  <w:style w:type="paragraph" w:customStyle="1" w:styleId="4025806CFE474DC68DD54BFEF016C9C7">
    <w:name w:val="4025806CFE474DC68DD54BFEF016C9C7"/>
    <w:rsid w:val="00CA7E75"/>
  </w:style>
  <w:style w:type="paragraph" w:customStyle="1" w:styleId="49180630D4A74CE5910A3FACE220239D">
    <w:name w:val="49180630D4A74CE5910A3FACE220239D"/>
    <w:rsid w:val="00CA7E75"/>
  </w:style>
  <w:style w:type="paragraph" w:customStyle="1" w:styleId="8594D26FC9434621ABA6392DEE630A1C">
    <w:name w:val="8594D26FC9434621ABA6392DEE630A1C"/>
    <w:rsid w:val="00CA7E75"/>
  </w:style>
  <w:style w:type="paragraph" w:customStyle="1" w:styleId="B7B672D621ED4C81824DB5C1F3174584">
    <w:name w:val="B7B672D621ED4C81824DB5C1F3174584"/>
    <w:rsid w:val="00CA7E75"/>
  </w:style>
  <w:style w:type="paragraph" w:customStyle="1" w:styleId="78F62F50939048B58F95CC5F6BD4BB61">
    <w:name w:val="78F62F50939048B58F95CC5F6BD4BB61"/>
    <w:rsid w:val="00CA7E75"/>
  </w:style>
  <w:style w:type="paragraph" w:customStyle="1" w:styleId="CD0B2CF2F4EA48399F5815BD5743D55D">
    <w:name w:val="CD0B2CF2F4EA48399F5815BD5743D55D"/>
    <w:rsid w:val="00CA7E75"/>
  </w:style>
  <w:style w:type="paragraph" w:customStyle="1" w:styleId="F7A24D64B5814A70B4D2FFCADF710704">
    <w:name w:val="F7A24D64B5814A70B4D2FFCADF710704"/>
    <w:rsid w:val="00CA7E75"/>
  </w:style>
  <w:style w:type="paragraph" w:customStyle="1" w:styleId="DA954916EC664205A446A84B3E0FE732">
    <w:name w:val="DA954916EC664205A446A84B3E0FE732"/>
    <w:rsid w:val="00CA7E75"/>
  </w:style>
  <w:style w:type="paragraph" w:customStyle="1" w:styleId="EDFA290C609147D790DE41A59C449AE4">
    <w:name w:val="EDFA290C609147D790DE41A59C449AE4"/>
    <w:rsid w:val="00CA7E75"/>
  </w:style>
  <w:style w:type="paragraph" w:customStyle="1" w:styleId="1733E648F7BA4AE19EBC00E54E352CDD">
    <w:name w:val="1733E648F7BA4AE19EBC00E54E352CDD"/>
    <w:rsid w:val="00CA7E75"/>
  </w:style>
  <w:style w:type="paragraph" w:customStyle="1" w:styleId="EC64C80E0E2D4BC4A3B8A953D99A8FEE">
    <w:name w:val="EC64C80E0E2D4BC4A3B8A953D99A8FEE"/>
    <w:rsid w:val="00CA7E75"/>
  </w:style>
  <w:style w:type="paragraph" w:customStyle="1" w:styleId="DED50C1EBF1F463486E57019CFF3D556">
    <w:name w:val="DED50C1EBF1F463486E57019CFF3D556"/>
    <w:rsid w:val="00CA7E75"/>
  </w:style>
  <w:style w:type="paragraph" w:customStyle="1" w:styleId="6675EB28680B48249358802C4F44F41C">
    <w:name w:val="6675EB28680B48249358802C4F44F41C"/>
    <w:rsid w:val="00CA7E75"/>
  </w:style>
  <w:style w:type="paragraph" w:customStyle="1" w:styleId="D388C52426024BAA840BA629F2939DC7">
    <w:name w:val="D388C52426024BAA840BA629F2939DC7"/>
    <w:rsid w:val="00CA7E75"/>
  </w:style>
  <w:style w:type="paragraph" w:customStyle="1" w:styleId="952119E89FCE4F599D849C3FDE99A14C">
    <w:name w:val="952119E89FCE4F599D849C3FDE99A14C"/>
    <w:rsid w:val="00CA7E75"/>
  </w:style>
  <w:style w:type="paragraph" w:customStyle="1" w:styleId="DD529CE4D3924D1EB831A9910A6F816E">
    <w:name w:val="DD529CE4D3924D1EB831A9910A6F816E"/>
    <w:rsid w:val="00CA7E75"/>
  </w:style>
  <w:style w:type="paragraph" w:customStyle="1" w:styleId="774CA36E198244E29AF723441D1ACA95">
    <w:name w:val="774CA36E198244E29AF723441D1ACA95"/>
    <w:rsid w:val="00CA7E75"/>
  </w:style>
  <w:style w:type="paragraph" w:customStyle="1" w:styleId="A6A0F6E68E2A43EE95B46E5CC2D8AF17">
    <w:name w:val="A6A0F6E68E2A43EE95B46E5CC2D8AF17"/>
    <w:rsid w:val="00CA7E75"/>
  </w:style>
  <w:style w:type="paragraph" w:customStyle="1" w:styleId="A91EE4BA9E054F6EB99DAA73D24A07C5">
    <w:name w:val="A91EE4BA9E054F6EB99DAA73D24A07C5"/>
    <w:rsid w:val="00CA7E75"/>
  </w:style>
  <w:style w:type="paragraph" w:customStyle="1" w:styleId="231BCD6A21F0487ABCAFF12DA3551121">
    <w:name w:val="231BCD6A21F0487ABCAFF12DA3551121"/>
    <w:rsid w:val="00CA7E75"/>
  </w:style>
  <w:style w:type="paragraph" w:customStyle="1" w:styleId="917058E07E154576AEDFD51A37CB5785">
    <w:name w:val="917058E07E154576AEDFD51A37CB5785"/>
    <w:rsid w:val="00CA7E75"/>
  </w:style>
  <w:style w:type="paragraph" w:customStyle="1" w:styleId="0FB8AC6EB9364178884EFCC7CC04B488">
    <w:name w:val="0FB8AC6EB9364178884EFCC7CC04B488"/>
    <w:rsid w:val="00CA7E75"/>
  </w:style>
  <w:style w:type="paragraph" w:customStyle="1" w:styleId="9A859B552B714186BC5C715CA21C86B3">
    <w:name w:val="9A859B552B714186BC5C715CA21C86B3"/>
    <w:rsid w:val="00CA7E75"/>
  </w:style>
  <w:style w:type="paragraph" w:customStyle="1" w:styleId="BFD77FB8422A4947A7316DE6291DBFEE">
    <w:name w:val="BFD77FB8422A4947A7316DE6291DBFEE"/>
    <w:rsid w:val="00CA7E75"/>
  </w:style>
  <w:style w:type="paragraph" w:customStyle="1" w:styleId="4EF65530B7D24589A1EBCCE1AE4ABB95">
    <w:name w:val="4EF65530B7D24589A1EBCCE1AE4ABB95"/>
    <w:rsid w:val="00CA7E75"/>
  </w:style>
  <w:style w:type="paragraph" w:customStyle="1" w:styleId="3033D9D5D3C04806851519C6F92C7CAC">
    <w:name w:val="3033D9D5D3C04806851519C6F92C7CAC"/>
    <w:rsid w:val="00CA7E75"/>
  </w:style>
  <w:style w:type="paragraph" w:customStyle="1" w:styleId="EA6B41DFC9364128A15935967F0EE31D">
    <w:name w:val="EA6B41DFC9364128A15935967F0EE31D"/>
    <w:rsid w:val="00CA7E75"/>
  </w:style>
  <w:style w:type="paragraph" w:customStyle="1" w:styleId="A02F99AEF4E049869E0AB78E640121E8">
    <w:name w:val="A02F99AEF4E049869E0AB78E640121E8"/>
    <w:rsid w:val="00CA7E75"/>
  </w:style>
  <w:style w:type="paragraph" w:customStyle="1" w:styleId="7DEC12A8CD4C42C28BF1DA37BE77F3CA">
    <w:name w:val="7DEC12A8CD4C42C28BF1DA37BE77F3CA"/>
    <w:rsid w:val="00CA7E75"/>
  </w:style>
  <w:style w:type="paragraph" w:customStyle="1" w:styleId="005A8354ECA64748B91AB1062990F653">
    <w:name w:val="005A8354ECA64748B91AB1062990F653"/>
    <w:rsid w:val="00CA7E75"/>
  </w:style>
  <w:style w:type="paragraph" w:customStyle="1" w:styleId="2CEE8365E5E7476EB86DFD0DF12480BA">
    <w:name w:val="2CEE8365E5E7476EB86DFD0DF12480BA"/>
    <w:rsid w:val="00CA7E75"/>
  </w:style>
  <w:style w:type="paragraph" w:customStyle="1" w:styleId="1BAA105E74C74F89A1EB442A08917E94">
    <w:name w:val="1BAA105E74C74F89A1EB442A08917E94"/>
    <w:rsid w:val="00CA7E75"/>
  </w:style>
  <w:style w:type="paragraph" w:customStyle="1" w:styleId="2DD58378CD7549C3A123B5C930E53E37">
    <w:name w:val="2DD58378CD7549C3A123B5C930E53E37"/>
    <w:rsid w:val="00CA7E75"/>
  </w:style>
  <w:style w:type="paragraph" w:customStyle="1" w:styleId="1925BEF525A142E4B807008629CD3741">
    <w:name w:val="1925BEF525A142E4B807008629CD3741"/>
    <w:rsid w:val="00CA7E75"/>
  </w:style>
  <w:style w:type="paragraph" w:customStyle="1" w:styleId="10F423F0ECC84CC6ABBD50A163F489E9">
    <w:name w:val="10F423F0ECC84CC6ABBD50A163F489E9"/>
    <w:rsid w:val="00CA7E75"/>
  </w:style>
  <w:style w:type="paragraph" w:customStyle="1" w:styleId="1BE9F5262C9845BD9D080E1816EFC22A">
    <w:name w:val="1BE9F5262C9845BD9D080E1816EFC22A"/>
    <w:rsid w:val="00CA7E75"/>
  </w:style>
  <w:style w:type="paragraph" w:customStyle="1" w:styleId="9041820C15CB4FBF92A19A11C3B12C5E">
    <w:name w:val="9041820C15CB4FBF92A19A11C3B12C5E"/>
    <w:rsid w:val="00B4621D"/>
    <w:rPr>
      <w:lang w:eastAsia="zh-CN"/>
    </w:rPr>
  </w:style>
  <w:style w:type="paragraph" w:customStyle="1" w:styleId="6DAB10CC1B3943539520249D7473C091">
    <w:name w:val="6DAB10CC1B3943539520249D7473C091"/>
    <w:rsid w:val="00B4621D"/>
    <w:rPr>
      <w:lang w:eastAsia="zh-CN"/>
    </w:rPr>
  </w:style>
  <w:style w:type="paragraph" w:customStyle="1" w:styleId="F5F63BC8584F4576BB52365240E325DE">
    <w:name w:val="F5F63BC8584F4576BB52365240E325DE"/>
    <w:rsid w:val="00B4621D"/>
    <w:rPr>
      <w:lang w:eastAsia="zh-CN"/>
    </w:rPr>
  </w:style>
  <w:style w:type="paragraph" w:customStyle="1" w:styleId="0A0E2CC4FC9D4E8FA5F9D2F7AEF7A320">
    <w:name w:val="0A0E2CC4FC9D4E8FA5F9D2F7AEF7A320"/>
    <w:rsid w:val="00B4621D"/>
    <w:rPr>
      <w:lang w:eastAsia="zh-CN"/>
    </w:rPr>
  </w:style>
  <w:style w:type="paragraph" w:customStyle="1" w:styleId="06E7EC147C244585B9458B047D592A61">
    <w:name w:val="06E7EC147C244585B9458B047D592A61"/>
    <w:rsid w:val="00B4621D"/>
    <w:rPr>
      <w:lang w:eastAsia="zh-CN"/>
    </w:rPr>
  </w:style>
  <w:style w:type="paragraph" w:customStyle="1" w:styleId="D0B227CEE2204E8CB5D9709CB50D646D">
    <w:name w:val="D0B227CEE2204E8CB5D9709CB50D646D"/>
    <w:rsid w:val="00B4621D"/>
    <w:rPr>
      <w:lang w:eastAsia="zh-CN"/>
    </w:rPr>
  </w:style>
  <w:style w:type="paragraph" w:customStyle="1" w:styleId="B75E797DE0D4491997EB464DC544D868">
    <w:name w:val="B75E797DE0D4491997EB464DC544D868"/>
    <w:rsid w:val="00B4621D"/>
    <w:rPr>
      <w:lang w:eastAsia="zh-CN"/>
    </w:rPr>
  </w:style>
  <w:style w:type="paragraph" w:customStyle="1" w:styleId="45D27DDE27F1446F85C191C7C3F7469F">
    <w:name w:val="45D27DDE27F1446F85C191C7C3F7469F"/>
    <w:rsid w:val="00B4621D"/>
    <w:rPr>
      <w:lang w:eastAsia="zh-CN"/>
    </w:rPr>
  </w:style>
  <w:style w:type="paragraph" w:customStyle="1" w:styleId="0467E0EA696B407ABF40006231A858F7">
    <w:name w:val="0467E0EA696B407ABF40006231A858F7"/>
    <w:rsid w:val="00B4621D"/>
    <w:rPr>
      <w:lang w:eastAsia="zh-CN"/>
    </w:rPr>
  </w:style>
  <w:style w:type="paragraph" w:customStyle="1" w:styleId="85A9AED9A43748108CBF57250AE17C6B">
    <w:name w:val="85A9AED9A43748108CBF57250AE17C6B"/>
    <w:rsid w:val="00B4621D"/>
    <w:rPr>
      <w:lang w:eastAsia="zh-CN"/>
    </w:rPr>
  </w:style>
  <w:style w:type="paragraph" w:customStyle="1" w:styleId="FFA32E1D67F94E029406CCDB5FE528B1">
    <w:name w:val="FFA32E1D67F94E029406CCDB5FE528B1"/>
    <w:rsid w:val="00B4621D"/>
    <w:rPr>
      <w:lang w:eastAsia="zh-CN"/>
    </w:rPr>
  </w:style>
  <w:style w:type="paragraph" w:customStyle="1" w:styleId="4244504FB6924C7FB38710D0C6EC0CA7">
    <w:name w:val="4244504FB6924C7FB38710D0C6EC0CA7"/>
    <w:rsid w:val="00B4621D"/>
    <w:rPr>
      <w:lang w:eastAsia="zh-CN"/>
    </w:rPr>
  </w:style>
  <w:style w:type="paragraph" w:customStyle="1" w:styleId="41E4400548344DFDAE4FE9A5B60AAB2B">
    <w:name w:val="41E4400548344DFDAE4FE9A5B60AAB2B"/>
    <w:rsid w:val="00B4621D"/>
    <w:rPr>
      <w:lang w:eastAsia="zh-CN"/>
    </w:rPr>
  </w:style>
  <w:style w:type="paragraph" w:customStyle="1" w:styleId="F5D4AB1561764502B2D42AF04F6D9F2C">
    <w:name w:val="F5D4AB1561764502B2D42AF04F6D9F2C"/>
    <w:rsid w:val="00B4621D"/>
    <w:rPr>
      <w:lang w:eastAsia="zh-CN"/>
    </w:rPr>
  </w:style>
  <w:style w:type="paragraph" w:customStyle="1" w:styleId="BE32724DD08C44D18C7C5CB8B9EF965C">
    <w:name w:val="BE32724DD08C44D18C7C5CB8B9EF965C"/>
    <w:rsid w:val="00B4621D"/>
    <w:rPr>
      <w:lang w:eastAsia="zh-CN"/>
    </w:rPr>
  </w:style>
  <w:style w:type="paragraph" w:customStyle="1" w:styleId="61B95AA947274A66A086DBC8E90D6A1B">
    <w:name w:val="61B95AA947274A66A086DBC8E90D6A1B"/>
    <w:rsid w:val="00B4621D"/>
    <w:rPr>
      <w:lang w:eastAsia="zh-CN"/>
    </w:rPr>
  </w:style>
  <w:style w:type="paragraph" w:customStyle="1" w:styleId="8E6E14BCEE10450AAA38DA8F8FDB4AFE">
    <w:name w:val="8E6E14BCEE10450AAA38DA8F8FDB4AFE"/>
    <w:rsid w:val="00B4621D"/>
    <w:rPr>
      <w:lang w:eastAsia="zh-CN"/>
    </w:rPr>
  </w:style>
  <w:style w:type="paragraph" w:customStyle="1" w:styleId="6559312145474501B082B637D5BD7CDF">
    <w:name w:val="6559312145474501B082B637D5BD7CDF"/>
    <w:rsid w:val="00B4621D"/>
    <w:rPr>
      <w:lang w:eastAsia="zh-CN"/>
    </w:rPr>
  </w:style>
  <w:style w:type="paragraph" w:customStyle="1" w:styleId="DAE1DEEE812F475E9C7B74F8FCF2738D">
    <w:name w:val="DAE1DEEE812F475E9C7B74F8FCF2738D"/>
    <w:rsid w:val="004C57DA"/>
    <w:rPr>
      <w:szCs w:val="20"/>
      <w:lang w:bidi="mr-IN"/>
    </w:rPr>
  </w:style>
  <w:style w:type="paragraph" w:customStyle="1" w:styleId="E2003CDF07034D919DCF33DE7928A6D3">
    <w:name w:val="E2003CDF07034D919DCF33DE7928A6D3"/>
    <w:rsid w:val="004C57DA"/>
    <w:rPr>
      <w:szCs w:val="20"/>
      <w:lang w:bidi="mr-IN"/>
    </w:rPr>
  </w:style>
  <w:style w:type="paragraph" w:customStyle="1" w:styleId="7EADEA1B380F41E2AA9FFFB0FDC16418">
    <w:name w:val="7EADEA1B380F41E2AA9FFFB0FDC16418"/>
    <w:rsid w:val="004C57DA"/>
    <w:rPr>
      <w:szCs w:val="20"/>
      <w:lang w:bidi="mr-IN"/>
    </w:rPr>
  </w:style>
  <w:style w:type="paragraph" w:customStyle="1" w:styleId="C4464527FCAB4D769B8E6960C8E8669C">
    <w:name w:val="C4464527FCAB4D769B8E6960C8E8669C"/>
    <w:rsid w:val="004C57DA"/>
    <w:rPr>
      <w:szCs w:val="20"/>
      <w:lang w:bidi="mr-IN"/>
    </w:rPr>
  </w:style>
  <w:style w:type="paragraph" w:customStyle="1" w:styleId="2292E0A12159469DA59FCA2808960214">
    <w:name w:val="2292E0A12159469DA59FCA2808960214"/>
    <w:rsid w:val="004C57DA"/>
    <w:rPr>
      <w:szCs w:val="20"/>
      <w:lang w:bidi="mr-IN"/>
    </w:rPr>
  </w:style>
  <w:style w:type="paragraph" w:customStyle="1" w:styleId="70348F161934493184E737480977F44B">
    <w:name w:val="70348F161934493184E737480977F44B"/>
    <w:rsid w:val="004C57DA"/>
    <w:rPr>
      <w:szCs w:val="20"/>
      <w:lang w:bidi="mr-IN"/>
    </w:rPr>
  </w:style>
  <w:style w:type="paragraph" w:customStyle="1" w:styleId="D64ADAF468DA4F3BB3161359FD64B4DC">
    <w:name w:val="D64ADAF468DA4F3BB3161359FD64B4DC"/>
    <w:rsid w:val="004C57DA"/>
    <w:rPr>
      <w:szCs w:val="20"/>
      <w:lang w:bidi="mr-IN"/>
    </w:rPr>
  </w:style>
  <w:style w:type="paragraph" w:customStyle="1" w:styleId="7C003169BAFA4E3DB95DAED8AFBBC1BE">
    <w:name w:val="7C003169BAFA4E3DB95DAED8AFBBC1BE"/>
    <w:rsid w:val="004C57DA"/>
    <w:rPr>
      <w:szCs w:val="20"/>
      <w:lang w:bidi="mr-IN"/>
    </w:rPr>
  </w:style>
  <w:style w:type="paragraph" w:customStyle="1" w:styleId="AAC1AE4BE727441DA19B7E2AABBE3AE7">
    <w:name w:val="AAC1AE4BE727441DA19B7E2AABBE3AE7"/>
    <w:rsid w:val="004C57DA"/>
    <w:rPr>
      <w:szCs w:val="20"/>
      <w:lang w:bidi="mr-IN"/>
    </w:rPr>
  </w:style>
  <w:style w:type="paragraph" w:customStyle="1" w:styleId="A2BD202BBAAE4A378E3F64C6F89F382D">
    <w:name w:val="A2BD202BBAAE4A378E3F64C6F89F382D"/>
    <w:rsid w:val="004C57DA"/>
    <w:rPr>
      <w:szCs w:val="20"/>
      <w:lang w:bidi="mr-IN"/>
    </w:rPr>
  </w:style>
  <w:style w:type="paragraph" w:customStyle="1" w:styleId="12FB1F9A38204798928D701429B40020">
    <w:name w:val="12FB1F9A38204798928D701429B40020"/>
    <w:rsid w:val="004C57DA"/>
    <w:rPr>
      <w:szCs w:val="20"/>
      <w:lang w:bidi="mr-IN"/>
    </w:rPr>
  </w:style>
  <w:style w:type="paragraph" w:customStyle="1" w:styleId="43377CC78655425B9136D908BF836C86">
    <w:name w:val="43377CC78655425B9136D908BF836C86"/>
    <w:rsid w:val="004C57DA"/>
    <w:rPr>
      <w:szCs w:val="20"/>
      <w:lang w:bidi="mr-IN"/>
    </w:rPr>
  </w:style>
  <w:style w:type="paragraph" w:customStyle="1" w:styleId="CC7E4FE9488148E0B8206E9AA1CAD823">
    <w:name w:val="CC7E4FE9488148E0B8206E9AA1CAD823"/>
    <w:rsid w:val="004C57DA"/>
    <w:rPr>
      <w:szCs w:val="20"/>
      <w:lang w:bidi="mr-IN"/>
    </w:rPr>
  </w:style>
  <w:style w:type="paragraph" w:customStyle="1" w:styleId="7607D0CCD9EA460AB6E578DBA0FDA989">
    <w:name w:val="7607D0CCD9EA460AB6E578DBA0FDA989"/>
    <w:rsid w:val="004C57DA"/>
    <w:rPr>
      <w:szCs w:val="20"/>
      <w:lang w:bidi="mr-IN"/>
    </w:rPr>
  </w:style>
  <w:style w:type="paragraph" w:customStyle="1" w:styleId="1B6DFB7D26A0466FBFA5D59635148706">
    <w:name w:val="1B6DFB7D26A0466FBFA5D59635148706"/>
    <w:rsid w:val="004C57DA"/>
    <w:rPr>
      <w:szCs w:val="20"/>
      <w:lang w:bidi="mr-IN"/>
    </w:rPr>
  </w:style>
  <w:style w:type="paragraph" w:customStyle="1" w:styleId="F67E344E963E4F9AB9189018A1791EB2">
    <w:name w:val="F67E344E963E4F9AB9189018A1791EB2"/>
    <w:rsid w:val="004C57DA"/>
    <w:rPr>
      <w:szCs w:val="20"/>
      <w:lang w:bidi="mr-IN"/>
    </w:rPr>
  </w:style>
  <w:style w:type="paragraph" w:customStyle="1" w:styleId="84FA5E4D59A44C9AB1BE7426F73C8FEA">
    <w:name w:val="84FA5E4D59A44C9AB1BE7426F73C8FEA"/>
    <w:rsid w:val="004C57DA"/>
    <w:rPr>
      <w:szCs w:val="20"/>
      <w:lang w:bidi="mr-IN"/>
    </w:rPr>
  </w:style>
  <w:style w:type="paragraph" w:customStyle="1" w:styleId="56F9A33C5F3A443594E49D926F847D37">
    <w:name w:val="56F9A33C5F3A443594E49D926F847D37"/>
    <w:rsid w:val="004C57DA"/>
    <w:rPr>
      <w:szCs w:val="20"/>
      <w:lang w:bidi="mr-IN"/>
    </w:rPr>
  </w:style>
  <w:style w:type="paragraph" w:customStyle="1" w:styleId="6047B925944741E188FCE00C539A1343">
    <w:name w:val="6047B925944741E188FCE00C539A1343"/>
    <w:rsid w:val="00C47455"/>
  </w:style>
  <w:style w:type="paragraph" w:customStyle="1" w:styleId="4B1095C2D75C4E848989DA43881F31DB">
    <w:name w:val="4B1095C2D75C4E848989DA43881F31DB"/>
    <w:rsid w:val="00C47455"/>
  </w:style>
  <w:style w:type="paragraph" w:customStyle="1" w:styleId="3AC7777D9E08493DBDA2BE107DCCE427">
    <w:name w:val="3AC7777D9E08493DBDA2BE107DCCE427"/>
    <w:rsid w:val="00C47455"/>
  </w:style>
  <w:style w:type="paragraph" w:customStyle="1" w:styleId="1B8095E5A6144C96BEC9C0755CABD1FA">
    <w:name w:val="1B8095E5A6144C96BEC9C0755CABD1FA"/>
    <w:rsid w:val="00C47455"/>
  </w:style>
  <w:style w:type="paragraph" w:customStyle="1" w:styleId="5655DE4B3A144B0A9B46B8B5DD95FBE1">
    <w:name w:val="5655DE4B3A144B0A9B46B8B5DD95FBE1"/>
    <w:rsid w:val="00C47455"/>
  </w:style>
  <w:style w:type="paragraph" w:customStyle="1" w:styleId="BD212C7481544E4CA3F66BD306B74941">
    <w:name w:val="BD212C7481544E4CA3F66BD306B74941"/>
    <w:rsid w:val="00C47455"/>
  </w:style>
  <w:style w:type="paragraph" w:customStyle="1" w:styleId="59F50D24325E4A68AAB501F2DCE74538">
    <w:name w:val="59F50D24325E4A68AAB501F2DCE74538"/>
    <w:rsid w:val="00C47455"/>
  </w:style>
  <w:style w:type="paragraph" w:customStyle="1" w:styleId="B6697D33201B42179E9AAF0898D3542A">
    <w:name w:val="B6697D33201B42179E9AAF0898D3542A"/>
    <w:rsid w:val="00C47455"/>
  </w:style>
  <w:style w:type="paragraph" w:customStyle="1" w:styleId="4DF98A565E7F45C3AD886CAF1E535848">
    <w:name w:val="4DF98A565E7F45C3AD886CAF1E535848"/>
    <w:rsid w:val="00C47455"/>
  </w:style>
  <w:style w:type="paragraph" w:customStyle="1" w:styleId="D9A01F680285487FBEDAD8E1967F13E7">
    <w:name w:val="D9A01F680285487FBEDAD8E1967F13E7"/>
    <w:rsid w:val="00C47455"/>
  </w:style>
  <w:style w:type="paragraph" w:customStyle="1" w:styleId="57BB17B56C6D418484A4A058FF4EEEF9">
    <w:name w:val="57BB17B56C6D418484A4A058FF4EEEF9"/>
    <w:rsid w:val="00C47455"/>
  </w:style>
  <w:style w:type="paragraph" w:customStyle="1" w:styleId="D0D01F64F9FD4B2689D10B32EFF6227E">
    <w:name w:val="D0D01F64F9FD4B2689D10B32EFF6227E"/>
    <w:rsid w:val="00C47455"/>
  </w:style>
  <w:style w:type="paragraph" w:customStyle="1" w:styleId="3B5D2A14652C42D9922F8054B65EC936">
    <w:name w:val="3B5D2A14652C42D9922F8054B65EC936"/>
    <w:rsid w:val="00C47455"/>
  </w:style>
  <w:style w:type="paragraph" w:customStyle="1" w:styleId="4388ECC1D1274FE6A8D4D8F3585D9C7E">
    <w:name w:val="4388ECC1D1274FE6A8D4D8F3585D9C7E"/>
    <w:rsid w:val="00C47455"/>
  </w:style>
  <w:style w:type="paragraph" w:customStyle="1" w:styleId="4852C3449D7F44C1A00EC2323389C8D4">
    <w:name w:val="4852C3449D7F44C1A00EC2323389C8D4"/>
    <w:rsid w:val="00C47455"/>
  </w:style>
  <w:style w:type="paragraph" w:customStyle="1" w:styleId="2513200A05DA42888584B01323625204">
    <w:name w:val="2513200A05DA42888584B01323625204"/>
    <w:rsid w:val="00C47455"/>
  </w:style>
  <w:style w:type="paragraph" w:customStyle="1" w:styleId="40297B8E01FC4D038094A89BB4394D44">
    <w:name w:val="40297B8E01FC4D038094A89BB4394D44"/>
    <w:rsid w:val="00C47455"/>
  </w:style>
  <w:style w:type="paragraph" w:customStyle="1" w:styleId="17FD5956C99240A58624D8A59040540E">
    <w:name w:val="17FD5956C99240A58624D8A59040540E"/>
    <w:rsid w:val="00C47455"/>
  </w:style>
  <w:style w:type="paragraph" w:customStyle="1" w:styleId="119076079625498FAC2297D972B97B55">
    <w:name w:val="119076079625498FAC2297D972B97B55"/>
    <w:rsid w:val="00C47455"/>
  </w:style>
  <w:style w:type="paragraph" w:customStyle="1" w:styleId="11C81DF1624C45F8A53E54BC059790DB">
    <w:name w:val="11C81DF1624C45F8A53E54BC059790DB"/>
    <w:rsid w:val="00C47455"/>
  </w:style>
  <w:style w:type="paragraph" w:customStyle="1" w:styleId="5B147431DC6D48D1B95723FD7F27EF34">
    <w:name w:val="5B147431DC6D48D1B95723FD7F27EF34"/>
    <w:rsid w:val="00C47455"/>
  </w:style>
  <w:style w:type="paragraph" w:customStyle="1" w:styleId="E527CC3342FD4AF38B52764CA17284E1">
    <w:name w:val="E527CC3342FD4AF38B52764CA17284E1"/>
    <w:rsid w:val="00C47455"/>
  </w:style>
  <w:style w:type="paragraph" w:customStyle="1" w:styleId="014BABD4ADF1405D83A8C12DBACC1D71">
    <w:name w:val="014BABD4ADF1405D83A8C12DBACC1D71"/>
    <w:rsid w:val="00C47455"/>
  </w:style>
  <w:style w:type="paragraph" w:customStyle="1" w:styleId="0B44763C815A4AAC919E43EA01528B74">
    <w:name w:val="0B44763C815A4AAC919E43EA01528B74"/>
    <w:rsid w:val="00C47455"/>
  </w:style>
  <w:style w:type="paragraph" w:customStyle="1" w:styleId="6F523EDDBC2E43768559C4E1EE5A59D3">
    <w:name w:val="6F523EDDBC2E43768559C4E1EE5A59D3"/>
    <w:rsid w:val="00C47455"/>
  </w:style>
  <w:style w:type="paragraph" w:customStyle="1" w:styleId="42EFB02103B1474199FA5B85737B79ED">
    <w:name w:val="42EFB02103B1474199FA5B85737B79ED"/>
    <w:rsid w:val="00C47455"/>
  </w:style>
  <w:style w:type="paragraph" w:customStyle="1" w:styleId="17438621C2234B29A880CDD59A2DF07E">
    <w:name w:val="17438621C2234B29A880CDD59A2DF07E"/>
    <w:rsid w:val="00C47455"/>
  </w:style>
  <w:style w:type="paragraph" w:customStyle="1" w:styleId="711302753D4E4B089CE42C58391BA143">
    <w:name w:val="711302753D4E4B089CE42C58391BA143"/>
    <w:rsid w:val="00C47455"/>
  </w:style>
  <w:style w:type="paragraph" w:customStyle="1" w:styleId="3447634A0E0145B2B8AABE53ECB90001">
    <w:name w:val="3447634A0E0145B2B8AABE53ECB90001"/>
    <w:rsid w:val="00C47455"/>
  </w:style>
  <w:style w:type="paragraph" w:customStyle="1" w:styleId="D461E7B39258481488733ABA19E14800">
    <w:name w:val="D461E7B39258481488733ABA19E14800"/>
    <w:rsid w:val="00C47455"/>
  </w:style>
  <w:style w:type="paragraph" w:customStyle="1" w:styleId="004D6C510EAB462A98D0040791CB4B95">
    <w:name w:val="004D6C510EAB462A98D0040791CB4B95"/>
    <w:rsid w:val="00C47455"/>
  </w:style>
  <w:style w:type="paragraph" w:customStyle="1" w:styleId="FF92D08BFE4D4C1CB22947EAE2D503E8">
    <w:name w:val="FF92D08BFE4D4C1CB22947EAE2D503E8"/>
    <w:rsid w:val="00C47455"/>
  </w:style>
  <w:style w:type="paragraph" w:customStyle="1" w:styleId="EA5D9A5F87DC450A9A6C7A6471CB4A81">
    <w:name w:val="EA5D9A5F87DC450A9A6C7A6471CB4A81"/>
    <w:rsid w:val="00C47455"/>
  </w:style>
  <w:style w:type="paragraph" w:customStyle="1" w:styleId="130F2760B3E849BDBC96123245885E10">
    <w:name w:val="130F2760B3E849BDBC96123245885E10"/>
    <w:rsid w:val="00C47455"/>
  </w:style>
  <w:style w:type="paragraph" w:customStyle="1" w:styleId="3EF94BC555B6400FAF27B2E8D344DF0C">
    <w:name w:val="3EF94BC555B6400FAF27B2E8D344DF0C"/>
    <w:rsid w:val="00C47455"/>
  </w:style>
  <w:style w:type="paragraph" w:customStyle="1" w:styleId="F3577814D34345339210C238D49B8EB6">
    <w:name w:val="F3577814D34345339210C238D49B8EB6"/>
    <w:rsid w:val="00C47455"/>
  </w:style>
  <w:style w:type="paragraph" w:customStyle="1" w:styleId="0D807FBC773E436EAE5FE9AE64550BC3">
    <w:name w:val="0D807FBC773E436EAE5FE9AE64550BC3"/>
    <w:rsid w:val="00C47455"/>
  </w:style>
  <w:style w:type="paragraph" w:customStyle="1" w:styleId="4601E9C130DA4F94A7D4433F1A476823">
    <w:name w:val="4601E9C130DA4F94A7D4433F1A476823"/>
    <w:rsid w:val="00C47455"/>
  </w:style>
  <w:style w:type="paragraph" w:customStyle="1" w:styleId="F8BDCF7C71E646CEA6215488D0BAB64C">
    <w:name w:val="F8BDCF7C71E646CEA6215488D0BAB64C"/>
    <w:rsid w:val="00C47455"/>
  </w:style>
  <w:style w:type="paragraph" w:customStyle="1" w:styleId="60926D75929C4788AAACDE0CE04B8824">
    <w:name w:val="60926D75929C4788AAACDE0CE04B8824"/>
    <w:rsid w:val="00C47455"/>
  </w:style>
  <w:style w:type="paragraph" w:customStyle="1" w:styleId="50A8A17ED9B842D6BF813FF97C54EEA3">
    <w:name w:val="50A8A17ED9B842D6BF813FF97C54EEA3"/>
    <w:rsid w:val="00C47455"/>
  </w:style>
  <w:style w:type="paragraph" w:customStyle="1" w:styleId="9F28E96A89D34E25BDED7E2E5E697F8C">
    <w:name w:val="9F28E96A89D34E25BDED7E2E5E697F8C"/>
    <w:rsid w:val="00C47455"/>
  </w:style>
  <w:style w:type="paragraph" w:customStyle="1" w:styleId="A9180C38A7BB4E3FA302934996564FA1">
    <w:name w:val="A9180C38A7BB4E3FA302934996564FA1"/>
    <w:rsid w:val="00C47455"/>
  </w:style>
  <w:style w:type="paragraph" w:customStyle="1" w:styleId="F205721C78DB49A2A82F17E52FCD125C">
    <w:name w:val="F205721C78DB49A2A82F17E52FCD125C"/>
    <w:rsid w:val="00C47455"/>
  </w:style>
  <w:style w:type="paragraph" w:customStyle="1" w:styleId="8BF8F009DF974A82B17E8F2BE05B1072">
    <w:name w:val="8BF8F009DF974A82B17E8F2BE05B1072"/>
    <w:rsid w:val="00A923A0"/>
  </w:style>
  <w:style w:type="paragraph" w:customStyle="1" w:styleId="DB328BB83D3F4D40863E9DBCC55551A0">
    <w:name w:val="DB328BB83D3F4D40863E9DBCC55551A0"/>
    <w:rsid w:val="00A923A0"/>
  </w:style>
  <w:style w:type="paragraph" w:customStyle="1" w:styleId="B779ACCD67144784BADEB9FE757BE8CE">
    <w:name w:val="B779ACCD67144784BADEB9FE757BE8CE"/>
    <w:rsid w:val="00A923A0"/>
  </w:style>
  <w:style w:type="paragraph" w:customStyle="1" w:styleId="DED77574200349D4A96C3F8BB66C16D7">
    <w:name w:val="DED77574200349D4A96C3F8BB66C16D7"/>
    <w:rsid w:val="00A923A0"/>
  </w:style>
  <w:style w:type="paragraph" w:customStyle="1" w:styleId="26C5F605E0BB4DAEA9B4B699931860DB">
    <w:name w:val="26C5F605E0BB4DAEA9B4B699931860DB"/>
    <w:rsid w:val="00A923A0"/>
  </w:style>
  <w:style w:type="paragraph" w:customStyle="1" w:styleId="8D71CC6BDE3440748FE370C78A59945C">
    <w:name w:val="8D71CC6BDE3440748FE370C78A59945C"/>
    <w:rsid w:val="00A923A0"/>
  </w:style>
  <w:style w:type="paragraph" w:customStyle="1" w:styleId="52271FD8E86B47339CAE5041CC23F1A8">
    <w:name w:val="52271FD8E86B47339CAE5041CC23F1A8"/>
    <w:rsid w:val="00A923A0"/>
  </w:style>
  <w:style w:type="paragraph" w:customStyle="1" w:styleId="D580B8918150495B9C1BA558E3BA3F7E">
    <w:name w:val="D580B8918150495B9C1BA558E3BA3F7E"/>
    <w:rsid w:val="00A923A0"/>
  </w:style>
  <w:style w:type="paragraph" w:customStyle="1" w:styleId="A533FEB83E5249AAB17724F6BD78E532">
    <w:name w:val="A533FEB83E5249AAB17724F6BD78E532"/>
    <w:rsid w:val="00A923A0"/>
  </w:style>
  <w:style w:type="paragraph" w:customStyle="1" w:styleId="C9269EE886CA440E92811FF8FAAA57EF">
    <w:name w:val="C9269EE886CA440E92811FF8FAAA57EF"/>
    <w:rsid w:val="00A923A0"/>
  </w:style>
  <w:style w:type="paragraph" w:customStyle="1" w:styleId="4D2CB8969E754C7B873AE0B92B9FAC6D">
    <w:name w:val="4D2CB8969E754C7B873AE0B92B9FAC6D"/>
    <w:rsid w:val="00A923A0"/>
  </w:style>
  <w:style w:type="paragraph" w:customStyle="1" w:styleId="B88234976A7A4015B18867702F08AEE4">
    <w:name w:val="B88234976A7A4015B18867702F08AEE4"/>
    <w:rsid w:val="00A923A0"/>
  </w:style>
  <w:style w:type="paragraph" w:customStyle="1" w:styleId="690F050807A246D4B09EE1798A6289B5">
    <w:name w:val="690F050807A246D4B09EE1798A6289B5"/>
    <w:rsid w:val="00A923A0"/>
  </w:style>
  <w:style w:type="paragraph" w:customStyle="1" w:styleId="45FA872F21B147C8B76C9EE6A9B4698A">
    <w:name w:val="45FA872F21B147C8B76C9EE6A9B4698A"/>
    <w:rsid w:val="00A923A0"/>
  </w:style>
  <w:style w:type="paragraph" w:customStyle="1" w:styleId="F8091E38EF2048E891ACE1B72C1F9519">
    <w:name w:val="F8091E38EF2048E891ACE1B72C1F9519"/>
    <w:rsid w:val="00A923A0"/>
  </w:style>
  <w:style w:type="paragraph" w:customStyle="1" w:styleId="84493104E3974F47B2DA7064A948B4EC">
    <w:name w:val="84493104E3974F47B2DA7064A948B4EC"/>
    <w:rsid w:val="00A923A0"/>
  </w:style>
  <w:style w:type="paragraph" w:customStyle="1" w:styleId="37E4378A9F244FC884D3D5833383D1BC">
    <w:name w:val="37E4378A9F244FC884D3D5833383D1BC"/>
    <w:rsid w:val="00A923A0"/>
  </w:style>
  <w:style w:type="paragraph" w:customStyle="1" w:styleId="2C3799A6D055477E9A126F071AB7045D">
    <w:name w:val="2C3799A6D055477E9A126F071AB7045D"/>
    <w:rsid w:val="00A923A0"/>
  </w:style>
  <w:style w:type="paragraph" w:customStyle="1" w:styleId="F504CFFB5C114D5ABC46A425BF7D29E1">
    <w:name w:val="F504CFFB5C114D5ABC46A425BF7D29E1"/>
    <w:rsid w:val="00DA17D7"/>
  </w:style>
  <w:style w:type="paragraph" w:customStyle="1" w:styleId="03D0B96B1A2E47748F01879D42670440">
    <w:name w:val="03D0B96B1A2E47748F01879D42670440"/>
    <w:rsid w:val="00DA17D7"/>
  </w:style>
  <w:style w:type="paragraph" w:customStyle="1" w:styleId="503460D3BCC54C4AA44E932B19940248">
    <w:name w:val="503460D3BCC54C4AA44E932B19940248"/>
    <w:rsid w:val="00DA17D7"/>
  </w:style>
  <w:style w:type="paragraph" w:customStyle="1" w:styleId="C4F56972976642F3B533BB675084EA85">
    <w:name w:val="C4F56972976642F3B533BB675084EA85"/>
    <w:rsid w:val="00DA17D7"/>
  </w:style>
  <w:style w:type="paragraph" w:customStyle="1" w:styleId="C7D3D212AD544967AC286AEB38D16F27">
    <w:name w:val="C7D3D212AD544967AC286AEB38D16F27"/>
    <w:rsid w:val="00DA17D7"/>
  </w:style>
  <w:style w:type="paragraph" w:customStyle="1" w:styleId="BF40F161597E456586EAEB64D28CE8F3">
    <w:name w:val="BF40F161597E456586EAEB64D28CE8F3"/>
    <w:rsid w:val="00DA17D7"/>
  </w:style>
  <w:style w:type="paragraph" w:customStyle="1" w:styleId="D1119048A89647D4844D1F0938C24B2E">
    <w:name w:val="D1119048A89647D4844D1F0938C24B2E"/>
    <w:rsid w:val="00DA17D7"/>
  </w:style>
  <w:style w:type="paragraph" w:customStyle="1" w:styleId="F20AC014DFB946E0B12E59969BE3A940">
    <w:name w:val="F20AC014DFB946E0B12E59969BE3A940"/>
    <w:rsid w:val="00DA17D7"/>
  </w:style>
  <w:style w:type="paragraph" w:customStyle="1" w:styleId="41C10FACA25F4F5396551D9489949A5F">
    <w:name w:val="41C10FACA25F4F5396551D9489949A5F"/>
    <w:rsid w:val="00F44C0C"/>
  </w:style>
  <w:style w:type="paragraph" w:customStyle="1" w:styleId="D526F02CB826463A92FAC4E2322B8B71">
    <w:name w:val="D526F02CB826463A92FAC4E2322B8B71"/>
    <w:rsid w:val="00F44C0C"/>
  </w:style>
  <w:style w:type="paragraph" w:customStyle="1" w:styleId="8F37EB1ABC634055BF8E5995B339B1D0">
    <w:name w:val="8F37EB1ABC634055BF8E5995B339B1D0"/>
    <w:rsid w:val="00F44C0C"/>
  </w:style>
  <w:style w:type="paragraph" w:customStyle="1" w:styleId="D7C91703CC8B4EF389405EF5746DA401">
    <w:name w:val="D7C91703CC8B4EF389405EF5746DA401"/>
    <w:rsid w:val="00F44C0C"/>
  </w:style>
  <w:style w:type="paragraph" w:customStyle="1" w:styleId="1F138A984169428395BB4F2DC457C84D">
    <w:name w:val="1F138A984169428395BB4F2DC457C84D"/>
    <w:rsid w:val="00F44C0C"/>
  </w:style>
  <w:style w:type="paragraph" w:customStyle="1" w:styleId="2D1B069FA96E44BAB670CB4085B0F381">
    <w:name w:val="2D1B069FA96E44BAB670CB4085B0F381"/>
    <w:rsid w:val="00F44C0C"/>
  </w:style>
  <w:style w:type="paragraph" w:customStyle="1" w:styleId="2D21C7A59E37491DBE56FAC57675EB2E">
    <w:name w:val="2D21C7A59E37491DBE56FAC57675EB2E"/>
    <w:rsid w:val="00F44C0C"/>
  </w:style>
  <w:style w:type="paragraph" w:customStyle="1" w:styleId="CF1508B09A034A109AABDE8EE5409AD2">
    <w:name w:val="CF1508B09A034A109AABDE8EE5409AD2"/>
    <w:rsid w:val="00F44C0C"/>
  </w:style>
  <w:style w:type="paragraph" w:customStyle="1" w:styleId="AA7B145871A844E4810A00C897CBA8FD">
    <w:name w:val="AA7B145871A844E4810A00C897CBA8FD"/>
    <w:rsid w:val="00F44C0C"/>
  </w:style>
  <w:style w:type="paragraph" w:customStyle="1" w:styleId="AE10728C3EFA49ABBC3968A607FB7860">
    <w:name w:val="AE10728C3EFA49ABBC3968A607FB7860"/>
    <w:rsid w:val="00F44C0C"/>
  </w:style>
  <w:style w:type="paragraph" w:customStyle="1" w:styleId="4C27D3E20E034C9895428799438555F1">
    <w:name w:val="4C27D3E20E034C9895428799438555F1"/>
    <w:rsid w:val="00F44C0C"/>
  </w:style>
  <w:style w:type="paragraph" w:customStyle="1" w:styleId="FA06CA3428B843FAAA694B3EB59F8943">
    <w:name w:val="FA06CA3428B843FAAA694B3EB59F8943"/>
    <w:rsid w:val="00F44C0C"/>
  </w:style>
  <w:style w:type="paragraph" w:customStyle="1" w:styleId="3F597468F2B145F68C75F3210BFAC689">
    <w:name w:val="3F597468F2B145F68C75F3210BFAC689"/>
    <w:rsid w:val="00F44C0C"/>
  </w:style>
  <w:style w:type="paragraph" w:customStyle="1" w:styleId="195650A1F16A4C0EB94C135851057B21">
    <w:name w:val="195650A1F16A4C0EB94C135851057B21"/>
    <w:rsid w:val="00F44C0C"/>
  </w:style>
  <w:style w:type="paragraph" w:customStyle="1" w:styleId="25683F0216254A5AB068D2FD968B74F0">
    <w:name w:val="25683F0216254A5AB068D2FD968B74F0"/>
    <w:rsid w:val="00F44C0C"/>
  </w:style>
  <w:style w:type="paragraph" w:customStyle="1" w:styleId="F8D436EDCACD45B2B456420957605D2E">
    <w:name w:val="F8D436EDCACD45B2B456420957605D2E"/>
    <w:rsid w:val="00F44C0C"/>
  </w:style>
  <w:style w:type="paragraph" w:customStyle="1" w:styleId="5FC2987E00C742F69DD117366C9913AD">
    <w:name w:val="5FC2987E00C742F69DD117366C9913AD"/>
    <w:rsid w:val="00F44C0C"/>
  </w:style>
  <w:style w:type="paragraph" w:customStyle="1" w:styleId="46FD775FAD354D9FAAB9664545B7CDE6">
    <w:name w:val="46FD775FAD354D9FAAB9664545B7CDE6"/>
    <w:rsid w:val="00F44C0C"/>
  </w:style>
  <w:style w:type="paragraph" w:customStyle="1" w:styleId="28E5E9CF4FFC4F3C9A76C937A31A8530">
    <w:name w:val="28E5E9CF4FFC4F3C9A76C937A31A8530"/>
    <w:rsid w:val="00F44C0C"/>
  </w:style>
  <w:style w:type="paragraph" w:customStyle="1" w:styleId="F96D056FA2F244958F81310E214FD186">
    <w:name w:val="F96D056FA2F244958F81310E214FD186"/>
    <w:rsid w:val="00F44C0C"/>
  </w:style>
  <w:style w:type="paragraph" w:customStyle="1" w:styleId="6E7C02D56CA94AA383A48DE83DA3D38C">
    <w:name w:val="6E7C02D56CA94AA383A48DE83DA3D38C"/>
    <w:rsid w:val="00F44C0C"/>
  </w:style>
  <w:style w:type="paragraph" w:customStyle="1" w:styleId="A69835338C7E4A0FB180EA07E9E6DF75">
    <w:name w:val="A69835338C7E4A0FB180EA07E9E6DF75"/>
    <w:rsid w:val="00F44C0C"/>
  </w:style>
  <w:style w:type="paragraph" w:customStyle="1" w:styleId="31CDA10CF75D471681328A3CF0E48809">
    <w:name w:val="31CDA10CF75D471681328A3CF0E48809"/>
    <w:rsid w:val="00F44C0C"/>
  </w:style>
  <w:style w:type="paragraph" w:customStyle="1" w:styleId="A60C60E8CD5D499E99371E9F3E1EEED6">
    <w:name w:val="A60C60E8CD5D499E99371E9F3E1EEED6"/>
    <w:rsid w:val="00F44C0C"/>
  </w:style>
  <w:style w:type="paragraph" w:customStyle="1" w:styleId="70F546563E4544C5AC5EBDFC4C49F579">
    <w:name w:val="70F546563E4544C5AC5EBDFC4C49F579"/>
    <w:rsid w:val="00F44C0C"/>
  </w:style>
  <w:style w:type="paragraph" w:customStyle="1" w:styleId="AED19B98C7124742ADED13330A5F734B">
    <w:name w:val="AED19B98C7124742ADED13330A5F734B"/>
    <w:rsid w:val="00F44C0C"/>
  </w:style>
  <w:style w:type="paragraph" w:customStyle="1" w:styleId="342F01D66237469CB0912F4C880498C0">
    <w:name w:val="342F01D66237469CB0912F4C880498C0"/>
    <w:rsid w:val="00F44C0C"/>
  </w:style>
  <w:style w:type="paragraph" w:customStyle="1" w:styleId="6BF8CD4026BF4A1C947611CB8F96B6A7">
    <w:name w:val="6BF8CD4026BF4A1C947611CB8F96B6A7"/>
    <w:rsid w:val="00F44C0C"/>
  </w:style>
  <w:style w:type="paragraph" w:customStyle="1" w:styleId="1E8A6757609742D6844614219D3CA47B">
    <w:name w:val="1E8A6757609742D6844614219D3CA47B"/>
    <w:rsid w:val="00F44C0C"/>
  </w:style>
  <w:style w:type="paragraph" w:customStyle="1" w:styleId="A8A4AE719B87460EB76857F4EB82B586">
    <w:name w:val="A8A4AE719B87460EB76857F4EB82B586"/>
    <w:rsid w:val="00F44C0C"/>
  </w:style>
  <w:style w:type="paragraph" w:customStyle="1" w:styleId="65E3260028064AB68A49F43160B63141">
    <w:name w:val="65E3260028064AB68A49F43160B63141"/>
    <w:rsid w:val="00F44C0C"/>
  </w:style>
  <w:style w:type="paragraph" w:customStyle="1" w:styleId="39B6A2E471F34459BB26DB079DABFC78">
    <w:name w:val="39B6A2E471F34459BB26DB079DABFC78"/>
    <w:rsid w:val="00F44C0C"/>
  </w:style>
  <w:style w:type="paragraph" w:customStyle="1" w:styleId="400FF5A6B79643C0A0DF062475336DC3">
    <w:name w:val="400FF5A6B79643C0A0DF062475336DC3"/>
    <w:rsid w:val="00F44C0C"/>
  </w:style>
  <w:style w:type="paragraph" w:customStyle="1" w:styleId="A4DE89DC2B8A42CE838BBEE795BDF317">
    <w:name w:val="A4DE89DC2B8A42CE838BBEE795BDF317"/>
    <w:rsid w:val="00F44C0C"/>
  </w:style>
  <w:style w:type="paragraph" w:customStyle="1" w:styleId="79B578D8C85E4E8BA43FB82B4698756C">
    <w:name w:val="79B578D8C85E4E8BA43FB82B4698756C"/>
    <w:rsid w:val="00F44C0C"/>
  </w:style>
  <w:style w:type="paragraph" w:customStyle="1" w:styleId="AF60E52CECAF481295FB536D6910AEE1">
    <w:name w:val="AF60E52CECAF481295FB536D6910AEE1"/>
    <w:rsid w:val="00F44C0C"/>
  </w:style>
  <w:style w:type="paragraph" w:customStyle="1" w:styleId="B6029427969D4AA6B608D0623F0C3C99">
    <w:name w:val="B6029427969D4AA6B608D0623F0C3C99"/>
    <w:rsid w:val="00F44C0C"/>
  </w:style>
  <w:style w:type="paragraph" w:customStyle="1" w:styleId="A94A29C8262A471CABCD21533D3348E6">
    <w:name w:val="A94A29C8262A471CABCD21533D3348E6"/>
    <w:rsid w:val="00F44C0C"/>
  </w:style>
  <w:style w:type="paragraph" w:customStyle="1" w:styleId="E82D5238AFF84F17AD4D109ED6778A1A">
    <w:name w:val="E82D5238AFF84F17AD4D109ED6778A1A"/>
    <w:rsid w:val="00F44C0C"/>
  </w:style>
  <w:style w:type="paragraph" w:customStyle="1" w:styleId="C11B5EF691AE4AB2BC09DB5A83BB85CE">
    <w:name w:val="C11B5EF691AE4AB2BC09DB5A83BB85CE"/>
    <w:rsid w:val="00F44C0C"/>
  </w:style>
  <w:style w:type="paragraph" w:customStyle="1" w:styleId="676BB93CC58B4A3CABF8DBA8E6A9438A">
    <w:name w:val="676BB93CC58B4A3CABF8DBA8E6A9438A"/>
    <w:rsid w:val="00F44C0C"/>
  </w:style>
  <w:style w:type="paragraph" w:customStyle="1" w:styleId="B3C5B86655C945CFB2D2A43625CD2F25">
    <w:name w:val="B3C5B86655C945CFB2D2A43625CD2F25"/>
    <w:rsid w:val="00F44C0C"/>
  </w:style>
  <w:style w:type="paragraph" w:customStyle="1" w:styleId="898136DEB9CA483AAE5E4417D2D45CA0">
    <w:name w:val="898136DEB9CA483AAE5E4417D2D45CA0"/>
    <w:rsid w:val="00F44C0C"/>
  </w:style>
  <w:style w:type="paragraph" w:customStyle="1" w:styleId="28279A66A1AA43B9BAE05E6C5294B298">
    <w:name w:val="28279A66A1AA43B9BAE05E6C5294B298"/>
    <w:rsid w:val="00F44C0C"/>
  </w:style>
  <w:style w:type="paragraph" w:customStyle="1" w:styleId="F7B3E604E66549809B44CC80314D9160">
    <w:name w:val="F7B3E604E66549809B44CC80314D9160"/>
    <w:rsid w:val="00F44C0C"/>
  </w:style>
  <w:style w:type="paragraph" w:customStyle="1" w:styleId="A013A19B328E49AC93A7603B0D6324FA">
    <w:name w:val="A013A19B328E49AC93A7603B0D6324FA"/>
    <w:rsid w:val="00F44C0C"/>
  </w:style>
  <w:style w:type="paragraph" w:customStyle="1" w:styleId="18B36C02EDC145CF962DFA0878271BE9">
    <w:name w:val="18B36C02EDC145CF962DFA0878271BE9"/>
    <w:rsid w:val="00F44C0C"/>
  </w:style>
  <w:style w:type="paragraph" w:customStyle="1" w:styleId="D104BA15C3E544A3A0FB1B7A650AA66D">
    <w:name w:val="D104BA15C3E544A3A0FB1B7A650AA66D"/>
    <w:rsid w:val="00F44C0C"/>
  </w:style>
  <w:style w:type="paragraph" w:customStyle="1" w:styleId="84AF0012DA1A4A779DF7A642A5248A4A">
    <w:name w:val="84AF0012DA1A4A779DF7A642A5248A4A"/>
    <w:rsid w:val="00F44C0C"/>
  </w:style>
  <w:style w:type="paragraph" w:customStyle="1" w:styleId="1D5F693CC5E74F04AE79DDAC8E2BA492">
    <w:name w:val="1D5F693CC5E74F04AE79DDAC8E2BA492"/>
    <w:rsid w:val="00F44C0C"/>
  </w:style>
  <w:style w:type="paragraph" w:customStyle="1" w:styleId="C87E4CE11B334F358A59514FE37680DE">
    <w:name w:val="C87E4CE11B334F358A59514FE37680DE"/>
    <w:rsid w:val="00F44C0C"/>
  </w:style>
  <w:style w:type="paragraph" w:customStyle="1" w:styleId="EBD947F546E243FA962C1C621AD60148">
    <w:name w:val="EBD947F546E243FA962C1C621AD60148"/>
    <w:rsid w:val="00F44C0C"/>
  </w:style>
  <w:style w:type="paragraph" w:customStyle="1" w:styleId="C338439452C74789BDC79DCCA3F9144A">
    <w:name w:val="C338439452C74789BDC79DCCA3F9144A"/>
    <w:rsid w:val="00F44C0C"/>
  </w:style>
  <w:style w:type="paragraph" w:customStyle="1" w:styleId="9DE37E52172A44FCB4ABE9E18307599D">
    <w:name w:val="9DE37E52172A44FCB4ABE9E18307599D"/>
    <w:rsid w:val="00F44C0C"/>
  </w:style>
  <w:style w:type="paragraph" w:customStyle="1" w:styleId="D81C9448EB5440FFBAA6D5780563EECF">
    <w:name w:val="D81C9448EB5440FFBAA6D5780563EECF"/>
    <w:rsid w:val="00F44C0C"/>
  </w:style>
  <w:style w:type="paragraph" w:customStyle="1" w:styleId="E7205648ABB84B658347E281B8BAA919">
    <w:name w:val="E7205648ABB84B658347E281B8BAA919"/>
    <w:rsid w:val="00F44C0C"/>
  </w:style>
  <w:style w:type="paragraph" w:customStyle="1" w:styleId="B6A0584BDDB845D39015B898EC82632D">
    <w:name w:val="B6A0584BDDB845D39015B898EC82632D"/>
    <w:rsid w:val="00F44C0C"/>
  </w:style>
  <w:style w:type="paragraph" w:customStyle="1" w:styleId="73C430E7BC2A4E5FB26EFB7312B2B0AF">
    <w:name w:val="73C430E7BC2A4E5FB26EFB7312B2B0AF"/>
    <w:rsid w:val="00F44C0C"/>
  </w:style>
  <w:style w:type="paragraph" w:customStyle="1" w:styleId="A7BAC222D8504D9EBB20302E5F3DA419">
    <w:name w:val="A7BAC222D8504D9EBB20302E5F3DA419"/>
    <w:rsid w:val="00F44C0C"/>
  </w:style>
  <w:style w:type="paragraph" w:customStyle="1" w:styleId="EBB55DF91E02461F87F5E9DCF4866203">
    <w:name w:val="EBB55DF91E02461F87F5E9DCF4866203"/>
    <w:rsid w:val="00F44C0C"/>
  </w:style>
  <w:style w:type="paragraph" w:customStyle="1" w:styleId="B3087A359646436BB83234A4CFAFE74A">
    <w:name w:val="B3087A359646436BB83234A4CFAFE74A"/>
    <w:rsid w:val="00F44C0C"/>
  </w:style>
  <w:style w:type="paragraph" w:customStyle="1" w:styleId="3364D99B114546E1B935F52E85EE6D4F">
    <w:name w:val="3364D99B114546E1B935F52E85EE6D4F"/>
    <w:rsid w:val="00F44C0C"/>
  </w:style>
  <w:style w:type="paragraph" w:customStyle="1" w:styleId="5A429522D00F4CAA90629DF3392ED2D6">
    <w:name w:val="5A429522D00F4CAA90629DF3392ED2D6"/>
    <w:rsid w:val="00F44C0C"/>
  </w:style>
  <w:style w:type="paragraph" w:customStyle="1" w:styleId="5B7AB50A39304ADD81579E53E5BCCB37">
    <w:name w:val="5B7AB50A39304ADD81579E53E5BCCB37"/>
    <w:rsid w:val="00F44C0C"/>
  </w:style>
  <w:style w:type="paragraph" w:customStyle="1" w:styleId="6C8A3093765941C78A5A714FA3723B8D">
    <w:name w:val="6C8A3093765941C78A5A714FA3723B8D"/>
    <w:rsid w:val="00F44C0C"/>
  </w:style>
  <w:style w:type="paragraph" w:customStyle="1" w:styleId="27B66D7E2A87460089BAF66789DD805A">
    <w:name w:val="27B66D7E2A87460089BAF66789DD805A"/>
    <w:rsid w:val="00F44C0C"/>
  </w:style>
  <w:style w:type="paragraph" w:customStyle="1" w:styleId="2B15C844065C425780DD3B9EE1D35AEB">
    <w:name w:val="2B15C844065C425780DD3B9EE1D35AEB"/>
    <w:rsid w:val="00F44C0C"/>
  </w:style>
  <w:style w:type="paragraph" w:customStyle="1" w:styleId="8CADFC8777854A57BF3A0AEFC65B7E8E">
    <w:name w:val="8CADFC8777854A57BF3A0AEFC65B7E8E"/>
    <w:rsid w:val="00F44C0C"/>
  </w:style>
  <w:style w:type="paragraph" w:customStyle="1" w:styleId="091BE8E2C70A4F749C679B3C7F0419F1">
    <w:name w:val="091BE8E2C70A4F749C679B3C7F0419F1"/>
    <w:rsid w:val="00F44C0C"/>
  </w:style>
  <w:style w:type="paragraph" w:customStyle="1" w:styleId="A29C81DA0B4242869B5685260E6EA4A1">
    <w:name w:val="A29C81DA0B4242869B5685260E6EA4A1"/>
    <w:rsid w:val="00F44C0C"/>
  </w:style>
  <w:style w:type="paragraph" w:customStyle="1" w:styleId="B4DFA4530C344A2E93D221CF2C873B34">
    <w:name w:val="B4DFA4530C344A2E93D221CF2C873B34"/>
    <w:rsid w:val="00F44C0C"/>
  </w:style>
  <w:style w:type="paragraph" w:customStyle="1" w:styleId="5284CE749C3549919DDFC836750FB762">
    <w:name w:val="5284CE749C3549919DDFC836750FB762"/>
    <w:rsid w:val="00F44C0C"/>
  </w:style>
  <w:style w:type="paragraph" w:customStyle="1" w:styleId="95D2CA19609C461DAF3DB3545E01423C">
    <w:name w:val="95D2CA19609C461DAF3DB3545E01423C"/>
    <w:rsid w:val="00F44C0C"/>
  </w:style>
  <w:style w:type="paragraph" w:customStyle="1" w:styleId="4874429668A2402CA85AEAB37F29582D">
    <w:name w:val="4874429668A2402CA85AEAB37F29582D"/>
    <w:rsid w:val="00F44C0C"/>
  </w:style>
  <w:style w:type="paragraph" w:customStyle="1" w:styleId="40398E0FF7F44F6FBC41FD0ECFA924FB">
    <w:name w:val="40398E0FF7F44F6FBC41FD0ECFA924FB"/>
    <w:rsid w:val="00F44C0C"/>
  </w:style>
  <w:style w:type="paragraph" w:customStyle="1" w:styleId="1BEA9C7D8C02415F92304F7474ACDD86">
    <w:name w:val="1BEA9C7D8C02415F92304F7474ACDD86"/>
    <w:rsid w:val="00F44C0C"/>
  </w:style>
  <w:style w:type="paragraph" w:customStyle="1" w:styleId="5F2D4DDA25254A87ACC519944F2C415E">
    <w:name w:val="5F2D4DDA25254A87ACC519944F2C415E"/>
    <w:rsid w:val="00F44C0C"/>
  </w:style>
  <w:style w:type="paragraph" w:customStyle="1" w:styleId="5026504330A5451791AE89B37E933988">
    <w:name w:val="5026504330A5451791AE89B37E933988"/>
    <w:rsid w:val="00F44C0C"/>
  </w:style>
  <w:style w:type="paragraph" w:customStyle="1" w:styleId="A80804E5BF804CE982C37696F4F4B293">
    <w:name w:val="A80804E5BF804CE982C37696F4F4B293"/>
    <w:rsid w:val="00F44C0C"/>
  </w:style>
  <w:style w:type="paragraph" w:customStyle="1" w:styleId="69293C39C69D4FFAA72C012172F49461">
    <w:name w:val="69293C39C69D4FFAA72C012172F49461"/>
    <w:rsid w:val="00F44C0C"/>
  </w:style>
  <w:style w:type="paragraph" w:customStyle="1" w:styleId="3114DDB60B164B518A6E3A82594075E0">
    <w:name w:val="3114DDB60B164B518A6E3A82594075E0"/>
    <w:rsid w:val="00F44C0C"/>
  </w:style>
  <w:style w:type="paragraph" w:customStyle="1" w:styleId="29B00D4E7E0F43A0924BA810A8BE392E">
    <w:name w:val="29B00D4E7E0F43A0924BA810A8BE392E"/>
    <w:rsid w:val="00F44C0C"/>
  </w:style>
  <w:style w:type="paragraph" w:customStyle="1" w:styleId="B3FFC9F466E0431980205ADB62FE7D33">
    <w:name w:val="B3FFC9F466E0431980205ADB62FE7D33"/>
    <w:rsid w:val="00F44C0C"/>
  </w:style>
  <w:style w:type="paragraph" w:customStyle="1" w:styleId="B27BDB52B056463EB8674EA9624F8B5C">
    <w:name w:val="B27BDB52B056463EB8674EA9624F8B5C"/>
    <w:rsid w:val="00F44C0C"/>
  </w:style>
  <w:style w:type="paragraph" w:customStyle="1" w:styleId="033846678BA747909C12465F1572113F">
    <w:name w:val="033846678BA747909C12465F1572113F"/>
    <w:rsid w:val="00F44C0C"/>
  </w:style>
  <w:style w:type="paragraph" w:customStyle="1" w:styleId="503CBD11E0054261B2879E9FF880A32C">
    <w:name w:val="503CBD11E0054261B2879E9FF880A32C"/>
    <w:rsid w:val="00F44C0C"/>
  </w:style>
  <w:style w:type="paragraph" w:customStyle="1" w:styleId="5BC852A7CA7C4F658C82359FAD65CB13">
    <w:name w:val="5BC852A7CA7C4F658C82359FAD65CB13"/>
    <w:rsid w:val="00F44C0C"/>
  </w:style>
  <w:style w:type="paragraph" w:customStyle="1" w:styleId="B702D3C384EA4A46B437A9382D07660B">
    <w:name w:val="B702D3C384EA4A46B437A9382D07660B"/>
    <w:rsid w:val="00F44C0C"/>
  </w:style>
  <w:style w:type="paragraph" w:customStyle="1" w:styleId="CA9CA6972EF14AAE9EF3182EA649E1F4">
    <w:name w:val="CA9CA6972EF14AAE9EF3182EA649E1F4"/>
    <w:rsid w:val="00F44C0C"/>
  </w:style>
  <w:style w:type="paragraph" w:customStyle="1" w:styleId="A316CCE7B3C7422789686DBD08111693">
    <w:name w:val="A316CCE7B3C7422789686DBD08111693"/>
    <w:rsid w:val="00F44C0C"/>
  </w:style>
  <w:style w:type="paragraph" w:customStyle="1" w:styleId="EAA0564B6C164D83917F042BD9458A13">
    <w:name w:val="EAA0564B6C164D83917F042BD9458A13"/>
    <w:rsid w:val="00F44C0C"/>
  </w:style>
  <w:style w:type="paragraph" w:customStyle="1" w:styleId="D5F68EA7C2FC413A9C137B93BB03F08B">
    <w:name w:val="D5F68EA7C2FC413A9C137B93BB03F08B"/>
    <w:rsid w:val="00F44C0C"/>
  </w:style>
  <w:style w:type="paragraph" w:customStyle="1" w:styleId="1F0A13E1D01542E587975BC9C2E4D7EE">
    <w:name w:val="1F0A13E1D01542E587975BC9C2E4D7EE"/>
    <w:rsid w:val="00F44C0C"/>
  </w:style>
  <w:style w:type="paragraph" w:customStyle="1" w:styleId="E5D0DBEA7E004378844CC0C0C957E7B9">
    <w:name w:val="E5D0DBEA7E004378844CC0C0C957E7B9"/>
    <w:rsid w:val="00F44C0C"/>
  </w:style>
  <w:style w:type="paragraph" w:customStyle="1" w:styleId="C1130711D63B4B1C921A49310BBEBC29">
    <w:name w:val="C1130711D63B4B1C921A49310BBEBC29"/>
    <w:rsid w:val="00F44C0C"/>
  </w:style>
  <w:style w:type="paragraph" w:customStyle="1" w:styleId="6DE4729794614613A8EEA5B55100DD73">
    <w:name w:val="6DE4729794614613A8EEA5B55100DD73"/>
    <w:rsid w:val="00F44C0C"/>
  </w:style>
  <w:style w:type="paragraph" w:customStyle="1" w:styleId="AE7BA11A45F84E5F9DA0E007C1C38EA1">
    <w:name w:val="AE7BA11A45F84E5F9DA0E007C1C38EA1"/>
    <w:rsid w:val="00F44C0C"/>
  </w:style>
  <w:style w:type="paragraph" w:customStyle="1" w:styleId="76997B53A7864291A31F6BB32C182063">
    <w:name w:val="76997B53A7864291A31F6BB32C182063"/>
    <w:rsid w:val="00F44C0C"/>
  </w:style>
  <w:style w:type="paragraph" w:customStyle="1" w:styleId="5459EE8A2D454FCDB85E26C03BC3C192">
    <w:name w:val="5459EE8A2D454FCDB85E26C03BC3C192"/>
    <w:rsid w:val="00F44C0C"/>
  </w:style>
  <w:style w:type="paragraph" w:customStyle="1" w:styleId="D7351F0D33C140299C3E52E57CF5B2E2">
    <w:name w:val="D7351F0D33C140299C3E52E57CF5B2E2"/>
    <w:rsid w:val="00F44C0C"/>
  </w:style>
  <w:style w:type="paragraph" w:customStyle="1" w:styleId="156A16A9F00C4AEFBC6796B8EB69B94B">
    <w:name w:val="156A16A9F00C4AEFBC6796B8EB69B94B"/>
    <w:rsid w:val="00F44C0C"/>
  </w:style>
  <w:style w:type="paragraph" w:customStyle="1" w:styleId="BB988FEE789C4C3580719C89F2D08A8B">
    <w:name w:val="BB988FEE789C4C3580719C89F2D08A8B"/>
    <w:rsid w:val="00F44C0C"/>
  </w:style>
  <w:style w:type="paragraph" w:customStyle="1" w:styleId="BBCB5B5F6A00460D82BE47B0A6E9C5A1">
    <w:name w:val="BBCB5B5F6A00460D82BE47B0A6E9C5A1"/>
    <w:rsid w:val="00F44C0C"/>
  </w:style>
  <w:style w:type="paragraph" w:customStyle="1" w:styleId="7E27ACB98DEB4222B1867F97D291CC0E">
    <w:name w:val="7E27ACB98DEB4222B1867F97D291CC0E"/>
    <w:rsid w:val="00F44C0C"/>
  </w:style>
  <w:style w:type="paragraph" w:customStyle="1" w:styleId="BF58E694F7A54B3B8F7FBA269FC2EC0E">
    <w:name w:val="BF58E694F7A54B3B8F7FBA269FC2EC0E"/>
    <w:rsid w:val="00F44C0C"/>
  </w:style>
  <w:style w:type="paragraph" w:customStyle="1" w:styleId="256E65AF27FA4394B8306020C4B4CAF9">
    <w:name w:val="256E65AF27FA4394B8306020C4B4CAF9"/>
    <w:rsid w:val="00F44C0C"/>
  </w:style>
  <w:style w:type="paragraph" w:customStyle="1" w:styleId="ACA9F461DA384B2B8B531D7EC87967C5">
    <w:name w:val="ACA9F461DA384B2B8B531D7EC87967C5"/>
    <w:rsid w:val="00F44C0C"/>
  </w:style>
  <w:style w:type="paragraph" w:customStyle="1" w:styleId="D46DF8A1D2CB44D4B6AC44871BABC196">
    <w:name w:val="D46DF8A1D2CB44D4B6AC44871BABC196"/>
    <w:rsid w:val="00F44C0C"/>
  </w:style>
  <w:style w:type="paragraph" w:customStyle="1" w:styleId="C3CB306B25C14306960A1BF4CDB2BF89">
    <w:name w:val="C3CB306B25C14306960A1BF4CDB2BF89"/>
    <w:rsid w:val="005D751D"/>
  </w:style>
  <w:style w:type="paragraph" w:customStyle="1" w:styleId="A559523E2B63417099D6155A871ADA7C">
    <w:name w:val="A559523E2B63417099D6155A871ADA7C"/>
    <w:rsid w:val="005D751D"/>
  </w:style>
  <w:style w:type="paragraph" w:customStyle="1" w:styleId="71BFC25E2D9D4388A1BBA0DBE81AA856">
    <w:name w:val="71BFC25E2D9D4388A1BBA0DBE81AA856"/>
    <w:rsid w:val="005D751D"/>
  </w:style>
  <w:style w:type="paragraph" w:customStyle="1" w:styleId="35FF237B3D134E19AE4E55DD5B0477C4">
    <w:name w:val="35FF237B3D134E19AE4E55DD5B0477C4"/>
    <w:rsid w:val="005D751D"/>
  </w:style>
  <w:style w:type="paragraph" w:customStyle="1" w:styleId="2CE0307A5800446AB55FBA839749944D">
    <w:name w:val="2CE0307A5800446AB55FBA839749944D"/>
    <w:rsid w:val="005D751D"/>
  </w:style>
  <w:style w:type="paragraph" w:customStyle="1" w:styleId="4B599AD3FE4047DC864602544B8ABEB1">
    <w:name w:val="4B599AD3FE4047DC864602544B8ABEB1"/>
    <w:rsid w:val="005D751D"/>
  </w:style>
  <w:style w:type="paragraph" w:customStyle="1" w:styleId="2F9603212BAA4392A8C71CA77B0BEA6D">
    <w:name w:val="2F9603212BAA4392A8C71CA77B0BEA6D"/>
    <w:rsid w:val="005D751D"/>
  </w:style>
  <w:style w:type="paragraph" w:customStyle="1" w:styleId="AE56EA7EEFFA4E4BBFEDF528033DDAE0">
    <w:name w:val="AE56EA7EEFFA4E4BBFEDF528033DDAE0"/>
    <w:rsid w:val="005D751D"/>
  </w:style>
  <w:style w:type="paragraph" w:customStyle="1" w:styleId="398258A3241242208ECCC1726B7B8606">
    <w:name w:val="398258A3241242208ECCC1726B7B8606"/>
    <w:rsid w:val="005D751D"/>
  </w:style>
  <w:style w:type="paragraph" w:customStyle="1" w:styleId="DE5CAAF86AD64110AA4C8B72CB4DA882">
    <w:name w:val="DE5CAAF86AD64110AA4C8B72CB4DA882"/>
    <w:rsid w:val="005D751D"/>
  </w:style>
  <w:style w:type="paragraph" w:customStyle="1" w:styleId="96911846E327487DBC2547C56C61719C">
    <w:name w:val="96911846E327487DBC2547C56C61719C"/>
    <w:rsid w:val="005D751D"/>
  </w:style>
  <w:style w:type="paragraph" w:customStyle="1" w:styleId="E265C1EAEBAC447DBB6308D4975D3A42">
    <w:name w:val="E265C1EAEBAC447DBB6308D4975D3A42"/>
    <w:rsid w:val="005D751D"/>
  </w:style>
  <w:style w:type="paragraph" w:customStyle="1" w:styleId="4333224679BD485CA3DA94A65949B7EF">
    <w:name w:val="4333224679BD485CA3DA94A65949B7EF"/>
    <w:rsid w:val="005D751D"/>
  </w:style>
  <w:style w:type="paragraph" w:customStyle="1" w:styleId="6E1B064339724F5CB6A41BBB11B8149E">
    <w:name w:val="6E1B064339724F5CB6A41BBB11B8149E"/>
    <w:rsid w:val="005D751D"/>
  </w:style>
  <w:style w:type="paragraph" w:customStyle="1" w:styleId="21615F350AA342DE92EDAB0ADC01F100">
    <w:name w:val="21615F350AA342DE92EDAB0ADC01F100"/>
    <w:rsid w:val="005D751D"/>
  </w:style>
  <w:style w:type="paragraph" w:customStyle="1" w:styleId="036FD0A9B76D478EBA0E9A33D8F5D2E8">
    <w:name w:val="036FD0A9B76D478EBA0E9A33D8F5D2E8"/>
    <w:rsid w:val="005D751D"/>
  </w:style>
  <w:style w:type="paragraph" w:customStyle="1" w:styleId="19AA2F7DAB804F83A6BFC68535135B57">
    <w:name w:val="19AA2F7DAB804F83A6BFC68535135B57"/>
    <w:rsid w:val="005D751D"/>
  </w:style>
  <w:style w:type="paragraph" w:customStyle="1" w:styleId="8D18BF242C1E472882247C9A0AA73688">
    <w:name w:val="8D18BF242C1E472882247C9A0AA73688"/>
    <w:rsid w:val="005D751D"/>
  </w:style>
  <w:style w:type="paragraph" w:customStyle="1" w:styleId="A4EDE9C4AA7C40AC8B4CA90049C8E8EF">
    <w:name w:val="A4EDE9C4AA7C40AC8B4CA90049C8E8EF"/>
    <w:rsid w:val="005D751D"/>
  </w:style>
  <w:style w:type="paragraph" w:customStyle="1" w:styleId="1DD37FEC52304367AB95557B97251871">
    <w:name w:val="1DD37FEC52304367AB95557B97251871"/>
    <w:rsid w:val="005D751D"/>
  </w:style>
  <w:style w:type="paragraph" w:customStyle="1" w:styleId="AE9E7902AB224D21B422D225CBFE6906">
    <w:name w:val="AE9E7902AB224D21B422D225CBFE6906"/>
    <w:rsid w:val="005D751D"/>
  </w:style>
  <w:style w:type="paragraph" w:customStyle="1" w:styleId="B1E9E4553B6B4DA5BF7D69863E70DD13">
    <w:name w:val="B1E9E4553B6B4DA5BF7D69863E70DD13"/>
    <w:rsid w:val="005D751D"/>
  </w:style>
  <w:style w:type="paragraph" w:customStyle="1" w:styleId="12E3793CF8304331A79A9A5AD45CB814">
    <w:name w:val="12E3793CF8304331A79A9A5AD45CB814"/>
    <w:rsid w:val="005D751D"/>
  </w:style>
  <w:style w:type="paragraph" w:customStyle="1" w:styleId="4475780ABB1C4C00A2F909B1778F0F82">
    <w:name w:val="4475780ABB1C4C00A2F909B1778F0F82"/>
    <w:rsid w:val="005D751D"/>
  </w:style>
  <w:style w:type="paragraph" w:customStyle="1" w:styleId="AF1CE5629DCA4AC49FA8715C049D5575">
    <w:name w:val="AF1CE5629DCA4AC49FA8715C049D5575"/>
    <w:rsid w:val="005D751D"/>
  </w:style>
  <w:style w:type="paragraph" w:customStyle="1" w:styleId="36D7DA13BD4D49DE95D9058ED00480EE">
    <w:name w:val="36D7DA13BD4D49DE95D9058ED00480EE"/>
    <w:rsid w:val="005D751D"/>
  </w:style>
  <w:style w:type="paragraph" w:customStyle="1" w:styleId="500AE003159E4C8F9ACB0E7DD2FD2B8C">
    <w:name w:val="500AE003159E4C8F9ACB0E7DD2FD2B8C"/>
    <w:rsid w:val="005D751D"/>
  </w:style>
  <w:style w:type="paragraph" w:customStyle="1" w:styleId="8CD0D8DFCC7D4F7FBD0CFE1BEC46AA55">
    <w:name w:val="8CD0D8DFCC7D4F7FBD0CFE1BEC46AA55"/>
    <w:rsid w:val="005D751D"/>
  </w:style>
  <w:style w:type="paragraph" w:customStyle="1" w:styleId="0563B964E6BF43F6BD6B933CD6F1BBAD">
    <w:name w:val="0563B964E6BF43F6BD6B933CD6F1BBAD"/>
    <w:rsid w:val="005D751D"/>
  </w:style>
  <w:style w:type="paragraph" w:customStyle="1" w:styleId="C266DA47889244818BBB1EAC123EC5B8">
    <w:name w:val="C266DA47889244818BBB1EAC123EC5B8"/>
    <w:rsid w:val="005D751D"/>
  </w:style>
  <w:style w:type="paragraph" w:customStyle="1" w:styleId="6D32ADF02548481086A30CA72A39B218">
    <w:name w:val="6D32ADF02548481086A30CA72A39B218"/>
    <w:rsid w:val="005D751D"/>
  </w:style>
  <w:style w:type="paragraph" w:customStyle="1" w:styleId="48ADF84488074A2388BE1698B2E8E7AE">
    <w:name w:val="48ADF84488074A2388BE1698B2E8E7AE"/>
    <w:rsid w:val="005D751D"/>
  </w:style>
  <w:style w:type="paragraph" w:customStyle="1" w:styleId="3411F0DF74214A19BF1149FB2BAFA005">
    <w:name w:val="3411F0DF74214A19BF1149FB2BAFA005"/>
    <w:rsid w:val="005D751D"/>
  </w:style>
  <w:style w:type="paragraph" w:customStyle="1" w:styleId="FB769F1DF387453986E19BBAB1EE2A69">
    <w:name w:val="FB769F1DF387453986E19BBAB1EE2A69"/>
    <w:rsid w:val="005D751D"/>
  </w:style>
  <w:style w:type="paragraph" w:customStyle="1" w:styleId="C4B257C70E1D481D97058C0FCF05BDAD">
    <w:name w:val="C4B257C70E1D481D97058C0FCF05BDAD"/>
    <w:rsid w:val="005D751D"/>
  </w:style>
  <w:style w:type="paragraph" w:customStyle="1" w:styleId="560DBFFCB02E4EDAB4214AD7FFE37DFC">
    <w:name w:val="560DBFFCB02E4EDAB4214AD7FFE37DFC"/>
    <w:rsid w:val="005D751D"/>
  </w:style>
  <w:style w:type="paragraph" w:customStyle="1" w:styleId="0D34D852B7BA44F5AD6CACE5294A502A">
    <w:name w:val="0D34D852B7BA44F5AD6CACE5294A502A"/>
    <w:rsid w:val="00AE3BCD"/>
  </w:style>
  <w:style w:type="paragraph" w:customStyle="1" w:styleId="BB83D64C7E7B4EF394DB3D3A1D98F615">
    <w:name w:val="BB83D64C7E7B4EF394DB3D3A1D98F615"/>
    <w:rsid w:val="00AE3BCD"/>
  </w:style>
  <w:style w:type="paragraph" w:customStyle="1" w:styleId="DC03E20C54B64822BC64D24BF258F8D0">
    <w:name w:val="DC03E20C54B64822BC64D24BF258F8D0"/>
    <w:rsid w:val="00AE3BCD"/>
  </w:style>
  <w:style w:type="paragraph" w:customStyle="1" w:styleId="2C7EE409EDC445209CD01D45503C35FE">
    <w:name w:val="2C7EE409EDC445209CD01D45503C35FE"/>
    <w:rsid w:val="00AE3BCD"/>
  </w:style>
  <w:style w:type="paragraph" w:customStyle="1" w:styleId="BCCD094C414342869B8546307B06EBFE">
    <w:name w:val="BCCD094C414342869B8546307B06EBFE"/>
    <w:rsid w:val="00AE3BCD"/>
  </w:style>
  <w:style w:type="paragraph" w:customStyle="1" w:styleId="04EA280003C34EAFB35BAC80EACCB090">
    <w:name w:val="04EA280003C34EAFB35BAC80EACCB090"/>
    <w:rsid w:val="00AE3BCD"/>
  </w:style>
  <w:style w:type="paragraph" w:customStyle="1" w:styleId="2A6A2402E0434FAE894913AF6FAF7CA0">
    <w:name w:val="2A6A2402E0434FAE894913AF6FAF7CA0"/>
    <w:rsid w:val="00AE3BCD"/>
  </w:style>
  <w:style w:type="paragraph" w:customStyle="1" w:styleId="61C1786C6BF04BF8B1AD0A6D08D92B7D">
    <w:name w:val="61C1786C6BF04BF8B1AD0A6D08D92B7D"/>
    <w:rsid w:val="00AE3BCD"/>
  </w:style>
  <w:style w:type="paragraph" w:customStyle="1" w:styleId="681B8D82359A43A3AB97DE1B0D7DD3C3">
    <w:name w:val="681B8D82359A43A3AB97DE1B0D7DD3C3"/>
    <w:rsid w:val="00AE3BCD"/>
  </w:style>
  <w:style w:type="paragraph" w:customStyle="1" w:styleId="7B9A23494F4B4F7393FE55692B0CEF14">
    <w:name w:val="7B9A23494F4B4F7393FE55692B0CEF14"/>
    <w:rsid w:val="00AE3BCD"/>
  </w:style>
  <w:style w:type="paragraph" w:customStyle="1" w:styleId="20325C6C0279452993E76E9CF1DFE1DB">
    <w:name w:val="20325C6C0279452993E76E9CF1DFE1DB"/>
    <w:rsid w:val="00AE3BCD"/>
  </w:style>
  <w:style w:type="paragraph" w:customStyle="1" w:styleId="3DCCB5CB0F134BF19CE4BE09CBAE1B28">
    <w:name w:val="3DCCB5CB0F134BF19CE4BE09CBAE1B28"/>
    <w:rsid w:val="00AE3BCD"/>
  </w:style>
  <w:style w:type="paragraph" w:customStyle="1" w:styleId="E865D0DA2C1C4EE4BC3304A4D4ED872E">
    <w:name w:val="E865D0DA2C1C4EE4BC3304A4D4ED872E"/>
    <w:rsid w:val="00AE3BCD"/>
  </w:style>
  <w:style w:type="paragraph" w:customStyle="1" w:styleId="0551C09EFD3748D9A7E8D0E0EA7F7745">
    <w:name w:val="0551C09EFD3748D9A7E8D0E0EA7F7745"/>
    <w:rsid w:val="00AE3BCD"/>
  </w:style>
  <w:style w:type="paragraph" w:customStyle="1" w:styleId="183C4B10655840B7862B249678E423B6">
    <w:name w:val="183C4B10655840B7862B249678E423B6"/>
    <w:rsid w:val="00AE3BCD"/>
  </w:style>
  <w:style w:type="paragraph" w:customStyle="1" w:styleId="B83D4525951C4BD0A071FA4739DF09D2">
    <w:name w:val="B83D4525951C4BD0A071FA4739DF09D2"/>
    <w:rsid w:val="00AE3BCD"/>
  </w:style>
  <w:style w:type="paragraph" w:customStyle="1" w:styleId="E3181E298F7E4431817B0DD58C93A622">
    <w:name w:val="E3181E298F7E4431817B0DD58C93A622"/>
    <w:rsid w:val="00AE3BCD"/>
  </w:style>
  <w:style w:type="paragraph" w:customStyle="1" w:styleId="FE5D7EFEE9F94CD79B89337D447E425D">
    <w:name w:val="FE5D7EFEE9F94CD79B89337D447E425D"/>
    <w:rsid w:val="00AE3BCD"/>
  </w:style>
  <w:style w:type="paragraph" w:customStyle="1" w:styleId="9B5ADF5E6DD3494290D41A67532F82B1">
    <w:name w:val="9B5ADF5E6DD3494290D41A67532F82B1"/>
    <w:rsid w:val="00C366DB"/>
  </w:style>
  <w:style w:type="paragraph" w:customStyle="1" w:styleId="09296490CE724A38893583DD9231F32E">
    <w:name w:val="09296490CE724A38893583DD9231F32E"/>
    <w:rsid w:val="00C366DB"/>
  </w:style>
  <w:style w:type="paragraph" w:customStyle="1" w:styleId="CA34011FB5B0423993FA179F31C06039">
    <w:name w:val="CA34011FB5B0423993FA179F31C06039"/>
    <w:rsid w:val="00C366DB"/>
  </w:style>
  <w:style w:type="paragraph" w:customStyle="1" w:styleId="F3A26239F2564098951B43DF1497CA68">
    <w:name w:val="F3A26239F2564098951B43DF1497CA68"/>
    <w:rsid w:val="00C366DB"/>
  </w:style>
  <w:style w:type="paragraph" w:customStyle="1" w:styleId="AD4EE7AB6BFB4C66A90DE8069577FA5E">
    <w:name w:val="AD4EE7AB6BFB4C66A90DE8069577FA5E"/>
    <w:rsid w:val="00C366DB"/>
  </w:style>
  <w:style w:type="paragraph" w:customStyle="1" w:styleId="625587043538475884F0994466555B32">
    <w:name w:val="625587043538475884F0994466555B32"/>
    <w:rsid w:val="00C366DB"/>
  </w:style>
  <w:style w:type="paragraph" w:customStyle="1" w:styleId="889688DCF3C0405EB92803051EC77E78">
    <w:name w:val="889688DCF3C0405EB92803051EC77E78"/>
    <w:rsid w:val="00C366DB"/>
  </w:style>
  <w:style w:type="paragraph" w:customStyle="1" w:styleId="01DA6FB9EC8D4CA6A9EE8EE588044B27">
    <w:name w:val="01DA6FB9EC8D4CA6A9EE8EE588044B27"/>
    <w:rsid w:val="00C366DB"/>
  </w:style>
  <w:style w:type="paragraph" w:customStyle="1" w:styleId="DA27CB98B3434FA9AE5B77EED5086816">
    <w:name w:val="DA27CB98B3434FA9AE5B77EED5086816"/>
    <w:rsid w:val="00C366DB"/>
  </w:style>
  <w:style w:type="paragraph" w:customStyle="1" w:styleId="8EC65C46F1114AA2AC5FBC84FA641C17">
    <w:name w:val="8EC65C46F1114AA2AC5FBC84FA641C17"/>
    <w:rsid w:val="00C366DB"/>
  </w:style>
  <w:style w:type="paragraph" w:customStyle="1" w:styleId="4D047E272369421C97B6483C41539531">
    <w:name w:val="4D047E272369421C97B6483C41539531"/>
    <w:rsid w:val="00C366DB"/>
  </w:style>
  <w:style w:type="paragraph" w:customStyle="1" w:styleId="2568CEE4AF4A4CB2A3AF74C2A2075B12">
    <w:name w:val="2568CEE4AF4A4CB2A3AF74C2A2075B12"/>
    <w:rsid w:val="00C366DB"/>
  </w:style>
  <w:style w:type="paragraph" w:customStyle="1" w:styleId="5A5FB4247EB54BD8A1AE2A33C20B580E">
    <w:name w:val="5A5FB4247EB54BD8A1AE2A33C20B580E"/>
    <w:rsid w:val="00C366DB"/>
  </w:style>
  <w:style w:type="paragraph" w:customStyle="1" w:styleId="2C9DB3BBAEAC4A3F9E4E73FCA815587C">
    <w:name w:val="2C9DB3BBAEAC4A3F9E4E73FCA815587C"/>
    <w:rsid w:val="00C366DB"/>
  </w:style>
  <w:style w:type="paragraph" w:customStyle="1" w:styleId="56E0F8665E6A48B9BA9C4B21C597BFEE">
    <w:name w:val="56E0F8665E6A48B9BA9C4B21C597BFEE"/>
    <w:rsid w:val="00C366DB"/>
  </w:style>
  <w:style w:type="paragraph" w:customStyle="1" w:styleId="A4EC9C1C5CF942D39108EED244DA8554">
    <w:name w:val="A4EC9C1C5CF942D39108EED244DA8554"/>
    <w:rsid w:val="00C366DB"/>
  </w:style>
  <w:style w:type="paragraph" w:customStyle="1" w:styleId="FF01BE2DC28242ABB28A1B27D5A124AF">
    <w:name w:val="FF01BE2DC28242ABB28A1B27D5A124AF"/>
    <w:rsid w:val="00C366DB"/>
  </w:style>
  <w:style w:type="paragraph" w:customStyle="1" w:styleId="F7419213D0ED47DBB5C121EF12F7DCE4">
    <w:name w:val="F7419213D0ED47DBB5C121EF12F7DCE4"/>
    <w:rsid w:val="00C366DB"/>
  </w:style>
  <w:style w:type="paragraph" w:customStyle="1" w:styleId="86F930E9F84B47B79B9EE71C5F529BFE">
    <w:name w:val="86F930E9F84B47B79B9EE71C5F529BFE"/>
    <w:rsid w:val="00C366DB"/>
  </w:style>
  <w:style w:type="paragraph" w:customStyle="1" w:styleId="02C249EDF50C4A40A2F88F117ECED9F0">
    <w:name w:val="02C249EDF50C4A40A2F88F117ECED9F0"/>
    <w:rsid w:val="00C366DB"/>
  </w:style>
  <w:style w:type="paragraph" w:customStyle="1" w:styleId="FEA772B4CD69460BA94C4BF69E80CD12">
    <w:name w:val="FEA772B4CD69460BA94C4BF69E80CD12"/>
    <w:rsid w:val="00C366DB"/>
  </w:style>
  <w:style w:type="paragraph" w:customStyle="1" w:styleId="741D31BDAE614DEA8CDC37ADA430A490">
    <w:name w:val="741D31BDAE614DEA8CDC37ADA430A490"/>
    <w:rsid w:val="00C366DB"/>
  </w:style>
  <w:style w:type="paragraph" w:customStyle="1" w:styleId="D9F35B92145343A3A997A5DA75606233">
    <w:name w:val="D9F35B92145343A3A997A5DA75606233"/>
    <w:rsid w:val="00C366DB"/>
  </w:style>
  <w:style w:type="paragraph" w:customStyle="1" w:styleId="496484775B964ECA82715418E0C937B2">
    <w:name w:val="496484775B964ECA82715418E0C937B2"/>
    <w:rsid w:val="00C366DB"/>
  </w:style>
  <w:style w:type="paragraph" w:customStyle="1" w:styleId="4AC754DB53EE4A23B0CF2E7D9AE99C9C">
    <w:name w:val="4AC754DB53EE4A23B0CF2E7D9AE99C9C"/>
    <w:rsid w:val="00C366DB"/>
  </w:style>
  <w:style w:type="paragraph" w:customStyle="1" w:styleId="2EE25DE206444C5AAD18579E6C73C596">
    <w:name w:val="2EE25DE206444C5AAD18579E6C73C596"/>
    <w:rsid w:val="00C366DB"/>
  </w:style>
  <w:style w:type="paragraph" w:customStyle="1" w:styleId="A023D86F501C442582A9CD26B6B8C028">
    <w:name w:val="A023D86F501C442582A9CD26B6B8C028"/>
    <w:rsid w:val="00C366DB"/>
  </w:style>
  <w:style w:type="paragraph" w:customStyle="1" w:styleId="CC62EBE252AD48A7B96E493E76280CF2">
    <w:name w:val="CC62EBE252AD48A7B96E493E76280CF2"/>
    <w:rsid w:val="002B5034"/>
  </w:style>
  <w:style w:type="paragraph" w:customStyle="1" w:styleId="A945C1E797F14B1D9F1326102DAB5786">
    <w:name w:val="A945C1E797F14B1D9F1326102DAB5786"/>
    <w:rsid w:val="002B5034"/>
  </w:style>
  <w:style w:type="paragraph" w:customStyle="1" w:styleId="F971536EDDC34D439CE7F7D15996B496">
    <w:name w:val="F971536EDDC34D439CE7F7D15996B496"/>
    <w:rsid w:val="002B5034"/>
  </w:style>
  <w:style w:type="paragraph" w:customStyle="1" w:styleId="9DE34FAC86C043EFB24746FD994686B2">
    <w:name w:val="9DE34FAC86C043EFB24746FD994686B2"/>
    <w:rsid w:val="002B5034"/>
  </w:style>
  <w:style w:type="paragraph" w:customStyle="1" w:styleId="22B992F4A37446628601B1B083DF8034">
    <w:name w:val="22B992F4A37446628601B1B083DF8034"/>
    <w:rsid w:val="002B5034"/>
  </w:style>
  <w:style w:type="paragraph" w:customStyle="1" w:styleId="DF44469AAE4A4BA1AB39D75CA67F01E1">
    <w:name w:val="DF44469AAE4A4BA1AB39D75CA67F01E1"/>
    <w:rsid w:val="002B5034"/>
  </w:style>
  <w:style w:type="paragraph" w:customStyle="1" w:styleId="1718F0AFEA8B4F9885BE000B9C8CA614">
    <w:name w:val="1718F0AFEA8B4F9885BE000B9C8CA614"/>
    <w:rsid w:val="002B5034"/>
  </w:style>
  <w:style w:type="paragraph" w:customStyle="1" w:styleId="6D460C16E33B46C08DD2EC51F7C8E298">
    <w:name w:val="6D460C16E33B46C08DD2EC51F7C8E298"/>
    <w:rsid w:val="002B5034"/>
  </w:style>
  <w:style w:type="paragraph" w:customStyle="1" w:styleId="E04708CE2A30485B95BEE8B859FBD41B">
    <w:name w:val="E04708CE2A30485B95BEE8B859FBD41B"/>
    <w:rsid w:val="002B5034"/>
  </w:style>
  <w:style w:type="paragraph" w:customStyle="1" w:styleId="082B4AB5B72648EF8F184999B2D494FC">
    <w:name w:val="082B4AB5B72648EF8F184999B2D494FC"/>
    <w:rsid w:val="002B5034"/>
  </w:style>
  <w:style w:type="paragraph" w:customStyle="1" w:styleId="9840A5713DE242C78D71D7B7420CCF51">
    <w:name w:val="9840A5713DE242C78D71D7B7420CCF51"/>
    <w:rsid w:val="002B5034"/>
  </w:style>
  <w:style w:type="paragraph" w:customStyle="1" w:styleId="3F680E2A0C194AF2B2E1F9A1D949FE42">
    <w:name w:val="3F680E2A0C194AF2B2E1F9A1D949FE42"/>
    <w:rsid w:val="002B5034"/>
  </w:style>
  <w:style w:type="paragraph" w:customStyle="1" w:styleId="E5FA6FAE655B4CAC829C1550518F69DB">
    <w:name w:val="E5FA6FAE655B4CAC829C1550518F69DB"/>
    <w:rsid w:val="002B5034"/>
  </w:style>
  <w:style w:type="paragraph" w:customStyle="1" w:styleId="7DC600745CB94954ACDED724CD185095">
    <w:name w:val="7DC600745CB94954ACDED724CD185095"/>
    <w:rsid w:val="002B5034"/>
  </w:style>
  <w:style w:type="paragraph" w:customStyle="1" w:styleId="0A83EC821F2D4BE2924748785CC5BD0E">
    <w:name w:val="0A83EC821F2D4BE2924748785CC5BD0E"/>
    <w:rsid w:val="002B5034"/>
  </w:style>
  <w:style w:type="paragraph" w:customStyle="1" w:styleId="0418477AA8514EF18CAF21BB30209757">
    <w:name w:val="0418477AA8514EF18CAF21BB30209757"/>
    <w:rsid w:val="002B5034"/>
  </w:style>
  <w:style w:type="paragraph" w:customStyle="1" w:styleId="3976C9EDE8824CD98A626CD7B7F2D786">
    <w:name w:val="3976C9EDE8824CD98A626CD7B7F2D786"/>
    <w:rsid w:val="002B5034"/>
  </w:style>
  <w:style w:type="paragraph" w:customStyle="1" w:styleId="C678C5A1F6214F2FB76F56AAE2909D94">
    <w:name w:val="C678C5A1F6214F2FB76F56AAE2909D94"/>
    <w:rsid w:val="002B5034"/>
  </w:style>
  <w:style w:type="paragraph" w:customStyle="1" w:styleId="5DB3D57CFE004EA989C29577B4543819">
    <w:name w:val="5DB3D57CFE004EA989C29577B4543819"/>
    <w:rsid w:val="002B5034"/>
  </w:style>
  <w:style w:type="paragraph" w:customStyle="1" w:styleId="B15FE87B424543C0A40BD7301E860491">
    <w:name w:val="B15FE87B424543C0A40BD7301E860491"/>
    <w:rsid w:val="002B5034"/>
  </w:style>
  <w:style w:type="paragraph" w:customStyle="1" w:styleId="7050DC0F224449A6AE743D3881CB6385">
    <w:name w:val="7050DC0F224449A6AE743D3881CB6385"/>
    <w:rsid w:val="002B5034"/>
  </w:style>
  <w:style w:type="paragraph" w:customStyle="1" w:styleId="230C98C82A414F2C85E3717D7F1E3D48">
    <w:name w:val="230C98C82A414F2C85E3717D7F1E3D48"/>
    <w:rsid w:val="002B5034"/>
  </w:style>
  <w:style w:type="paragraph" w:customStyle="1" w:styleId="0B107BDC4F944D2AB32D06525A1972AD">
    <w:name w:val="0B107BDC4F944D2AB32D06525A1972AD"/>
    <w:rsid w:val="002B5034"/>
  </w:style>
  <w:style w:type="paragraph" w:customStyle="1" w:styleId="EB916A9834FC4F0EA0DA67B2698D3326">
    <w:name w:val="EB916A9834FC4F0EA0DA67B2698D3326"/>
    <w:rsid w:val="002B5034"/>
  </w:style>
  <w:style w:type="paragraph" w:customStyle="1" w:styleId="304C5C5FA06041F58373E4C80FA9E6EE">
    <w:name w:val="304C5C5FA06041F58373E4C80FA9E6EE"/>
    <w:rsid w:val="002B5034"/>
  </w:style>
  <w:style w:type="paragraph" w:customStyle="1" w:styleId="0FFE3C8BA4CD4F54A9F7107A46B49C7F">
    <w:name w:val="0FFE3C8BA4CD4F54A9F7107A46B49C7F"/>
    <w:rsid w:val="002B5034"/>
  </w:style>
  <w:style w:type="paragraph" w:customStyle="1" w:styleId="65972DF5871544E296A375354D47611A">
    <w:name w:val="65972DF5871544E296A375354D47611A"/>
    <w:rsid w:val="002B5034"/>
  </w:style>
  <w:style w:type="paragraph" w:customStyle="1" w:styleId="6DABB11A9D3F43FD904720D13FE0A890">
    <w:name w:val="6DABB11A9D3F43FD904720D13FE0A890"/>
    <w:rsid w:val="002B5034"/>
  </w:style>
  <w:style w:type="paragraph" w:customStyle="1" w:styleId="18D54D3F7BA249A09B8C01456A798C8B">
    <w:name w:val="18D54D3F7BA249A09B8C01456A798C8B"/>
    <w:rsid w:val="002B5034"/>
  </w:style>
  <w:style w:type="paragraph" w:customStyle="1" w:styleId="7A46DBD49BD5494F94F3F22C89284368">
    <w:name w:val="7A46DBD49BD5494F94F3F22C89284368"/>
    <w:rsid w:val="002B5034"/>
  </w:style>
  <w:style w:type="paragraph" w:customStyle="1" w:styleId="A6C8670F402745539D90BFF3130D8C72">
    <w:name w:val="A6C8670F402745539D90BFF3130D8C72"/>
    <w:rsid w:val="002B5034"/>
  </w:style>
  <w:style w:type="paragraph" w:customStyle="1" w:styleId="F25D9CB9B41A479DA1994ADAE1814CE0">
    <w:name w:val="F25D9CB9B41A479DA1994ADAE1814CE0"/>
    <w:rsid w:val="002B5034"/>
  </w:style>
  <w:style w:type="paragraph" w:customStyle="1" w:styleId="ECC382001B2A49C889D2DB6EE7010741">
    <w:name w:val="ECC382001B2A49C889D2DB6EE7010741"/>
    <w:rsid w:val="002B5034"/>
  </w:style>
  <w:style w:type="paragraph" w:customStyle="1" w:styleId="DE06BD0330E446A38C73E9C87C664629">
    <w:name w:val="DE06BD0330E446A38C73E9C87C664629"/>
    <w:rsid w:val="002B5034"/>
  </w:style>
  <w:style w:type="paragraph" w:customStyle="1" w:styleId="10215820A51A4E678012D131C7D5BAA0">
    <w:name w:val="10215820A51A4E678012D131C7D5BAA0"/>
    <w:rsid w:val="002B5034"/>
  </w:style>
  <w:style w:type="paragraph" w:customStyle="1" w:styleId="BC9CE0FA6205473E95C9525D26D554B8">
    <w:name w:val="BC9CE0FA6205473E95C9525D26D554B8"/>
    <w:rsid w:val="002B5034"/>
  </w:style>
  <w:style w:type="paragraph" w:customStyle="1" w:styleId="E52BD9A5EE464F6DBB5CCBF69D06CAFC">
    <w:name w:val="E52BD9A5EE464F6DBB5CCBF69D06CAFC"/>
    <w:rsid w:val="002B5034"/>
  </w:style>
  <w:style w:type="paragraph" w:customStyle="1" w:styleId="5C5F2985B9BD49E39CF4F3888C41E37F">
    <w:name w:val="5C5F2985B9BD49E39CF4F3888C41E37F"/>
    <w:rsid w:val="002B5034"/>
  </w:style>
  <w:style w:type="paragraph" w:customStyle="1" w:styleId="B95847DFB498437A88F4ECFB55015B67">
    <w:name w:val="B95847DFB498437A88F4ECFB55015B67"/>
    <w:rsid w:val="002B5034"/>
  </w:style>
  <w:style w:type="paragraph" w:customStyle="1" w:styleId="9E9B5D45395B4AD09CB66901439ACA6A">
    <w:name w:val="9E9B5D45395B4AD09CB66901439ACA6A"/>
    <w:rsid w:val="002B5034"/>
  </w:style>
  <w:style w:type="paragraph" w:customStyle="1" w:styleId="E92B7EB10EFB475BA376C1880DA9A73B">
    <w:name w:val="E92B7EB10EFB475BA376C1880DA9A73B"/>
    <w:rsid w:val="002B5034"/>
  </w:style>
  <w:style w:type="paragraph" w:customStyle="1" w:styleId="48E0DAAE208848AAA30B569118F13D8F">
    <w:name w:val="48E0DAAE208848AAA30B569118F13D8F"/>
    <w:rsid w:val="002B5034"/>
  </w:style>
  <w:style w:type="paragraph" w:customStyle="1" w:styleId="1478B260668B43739B7BD93578327D4A">
    <w:name w:val="1478B260668B43739B7BD93578327D4A"/>
    <w:rsid w:val="002B5034"/>
  </w:style>
  <w:style w:type="paragraph" w:customStyle="1" w:styleId="CBACB9C9213A48A2B6EA075C2892CFEE">
    <w:name w:val="CBACB9C9213A48A2B6EA075C2892CFEE"/>
    <w:rsid w:val="002B5034"/>
  </w:style>
  <w:style w:type="paragraph" w:customStyle="1" w:styleId="F8E5D04BF60448F88F06699976327877">
    <w:name w:val="F8E5D04BF60448F88F06699976327877"/>
    <w:rsid w:val="002B5034"/>
  </w:style>
  <w:style w:type="paragraph" w:customStyle="1" w:styleId="A149032AB6C6462DB082E1BC93A138D5">
    <w:name w:val="A149032AB6C6462DB082E1BC93A138D5"/>
    <w:rsid w:val="002B5034"/>
  </w:style>
  <w:style w:type="paragraph" w:customStyle="1" w:styleId="D8C079CE4EB34F28A521BE008970FAE2">
    <w:name w:val="D8C079CE4EB34F28A521BE008970FAE2"/>
    <w:rsid w:val="002B5034"/>
  </w:style>
  <w:style w:type="paragraph" w:customStyle="1" w:styleId="39E9EC12C1D34B139D710EC2D537161C">
    <w:name w:val="39E9EC12C1D34B139D710EC2D537161C"/>
    <w:rsid w:val="002B5034"/>
  </w:style>
  <w:style w:type="paragraph" w:customStyle="1" w:styleId="D71C538B007B45D580EBF8C941298A62">
    <w:name w:val="D71C538B007B45D580EBF8C941298A62"/>
    <w:rsid w:val="002B5034"/>
  </w:style>
  <w:style w:type="paragraph" w:customStyle="1" w:styleId="DD8B36E06FAF43AC99C9022E675E4196">
    <w:name w:val="DD8B36E06FAF43AC99C9022E675E4196"/>
    <w:rsid w:val="002B5034"/>
  </w:style>
  <w:style w:type="paragraph" w:customStyle="1" w:styleId="80986E58D8C74C5391BD1A29B2666515">
    <w:name w:val="80986E58D8C74C5391BD1A29B2666515"/>
    <w:rsid w:val="002B5034"/>
  </w:style>
  <w:style w:type="paragraph" w:customStyle="1" w:styleId="6F6FC7264BE049249F5FFA9BB0BAEF49">
    <w:name w:val="6F6FC7264BE049249F5FFA9BB0BAEF49"/>
    <w:rsid w:val="002B5034"/>
  </w:style>
  <w:style w:type="paragraph" w:customStyle="1" w:styleId="6EC4010105544506AFE4A07BB27BB4DA">
    <w:name w:val="6EC4010105544506AFE4A07BB27BB4DA"/>
    <w:rsid w:val="002B5034"/>
  </w:style>
  <w:style w:type="paragraph" w:customStyle="1" w:styleId="896DE47C0BF84080B4BABD1963A4C578">
    <w:name w:val="896DE47C0BF84080B4BABD1963A4C578"/>
    <w:rsid w:val="002B5034"/>
  </w:style>
  <w:style w:type="paragraph" w:customStyle="1" w:styleId="BBCA73A280A74CECA1B54F9D266C4B55">
    <w:name w:val="BBCA73A280A74CECA1B54F9D266C4B55"/>
    <w:rsid w:val="002B5034"/>
  </w:style>
  <w:style w:type="paragraph" w:customStyle="1" w:styleId="41B704EA6A6248259E3643A79833FC15">
    <w:name w:val="41B704EA6A6248259E3643A79833FC15"/>
    <w:rsid w:val="002B5034"/>
  </w:style>
  <w:style w:type="paragraph" w:customStyle="1" w:styleId="653A0D1195A7403E8539F581A9761910">
    <w:name w:val="653A0D1195A7403E8539F581A9761910"/>
    <w:rsid w:val="002B5034"/>
  </w:style>
  <w:style w:type="paragraph" w:customStyle="1" w:styleId="93988FF6775540ED994F9CE7F250882B">
    <w:name w:val="93988FF6775540ED994F9CE7F250882B"/>
    <w:rsid w:val="002B5034"/>
  </w:style>
  <w:style w:type="paragraph" w:customStyle="1" w:styleId="7455EC1E58504203B98CBFD11CF58FBC">
    <w:name w:val="7455EC1E58504203B98CBFD11CF58FBC"/>
    <w:rsid w:val="002B5034"/>
  </w:style>
  <w:style w:type="paragraph" w:customStyle="1" w:styleId="8530BC691283460A86C8B2C228BDA6C4">
    <w:name w:val="8530BC691283460A86C8B2C228BDA6C4"/>
    <w:rsid w:val="002B5034"/>
  </w:style>
  <w:style w:type="paragraph" w:customStyle="1" w:styleId="B6E7DF7810234CE0B1716D0DC1AE8BF0">
    <w:name w:val="B6E7DF7810234CE0B1716D0DC1AE8BF0"/>
    <w:rsid w:val="002B5034"/>
  </w:style>
  <w:style w:type="paragraph" w:customStyle="1" w:styleId="1D9E499925F94E01B10AFB2F4CA5B6AF">
    <w:name w:val="1D9E499925F94E01B10AFB2F4CA5B6AF"/>
    <w:rsid w:val="002B5034"/>
  </w:style>
  <w:style w:type="paragraph" w:customStyle="1" w:styleId="FD1E6B3D99E9490F8A7FFA11938CBFAB">
    <w:name w:val="FD1E6B3D99E9490F8A7FFA11938CBFAB"/>
    <w:rsid w:val="002B5034"/>
  </w:style>
  <w:style w:type="paragraph" w:customStyle="1" w:styleId="08DE3DC10CEF47EAA899A30E69F6E705">
    <w:name w:val="08DE3DC10CEF47EAA899A30E69F6E705"/>
    <w:rsid w:val="00001516"/>
  </w:style>
  <w:style w:type="paragraph" w:customStyle="1" w:styleId="90A4C3431A944723B17A5DCE3C41B9FF">
    <w:name w:val="90A4C3431A944723B17A5DCE3C41B9FF"/>
    <w:rsid w:val="00001516"/>
  </w:style>
  <w:style w:type="paragraph" w:customStyle="1" w:styleId="EDDCDAE330DC49C69304FC43B7ED6244">
    <w:name w:val="EDDCDAE330DC49C69304FC43B7ED6244"/>
    <w:rsid w:val="00001516"/>
  </w:style>
  <w:style w:type="paragraph" w:customStyle="1" w:styleId="FF41C89CAF9D40328FCDC4C17AA5A89C">
    <w:name w:val="FF41C89CAF9D40328FCDC4C17AA5A89C"/>
    <w:rsid w:val="00001516"/>
  </w:style>
  <w:style w:type="paragraph" w:customStyle="1" w:styleId="68D185478F1049F7888267736AB1083C">
    <w:name w:val="68D185478F1049F7888267736AB1083C"/>
    <w:rsid w:val="00001516"/>
  </w:style>
  <w:style w:type="paragraph" w:customStyle="1" w:styleId="0242340828EA464CBC6A3EC6279759B8">
    <w:name w:val="0242340828EA464CBC6A3EC6279759B8"/>
    <w:rsid w:val="00001516"/>
  </w:style>
  <w:style w:type="paragraph" w:customStyle="1" w:styleId="226309439BE24F308C71B0B9801C1F52">
    <w:name w:val="226309439BE24F308C71B0B9801C1F52"/>
    <w:rsid w:val="00001516"/>
  </w:style>
  <w:style w:type="paragraph" w:customStyle="1" w:styleId="2ADCFD995F294322B5E9EECA7585E982">
    <w:name w:val="2ADCFD995F294322B5E9EECA7585E982"/>
    <w:rsid w:val="00001516"/>
  </w:style>
  <w:style w:type="paragraph" w:customStyle="1" w:styleId="8BA5FE831FD84FC4ABA7484D858CF78A">
    <w:name w:val="8BA5FE831FD84FC4ABA7484D858CF78A"/>
    <w:rsid w:val="00001516"/>
  </w:style>
  <w:style w:type="paragraph" w:customStyle="1" w:styleId="0788F30F8A2D4AB79A23654E717A14DA">
    <w:name w:val="0788F30F8A2D4AB79A23654E717A14DA"/>
    <w:rsid w:val="00001516"/>
  </w:style>
  <w:style w:type="paragraph" w:customStyle="1" w:styleId="4D3AEB4A524C4524950FE37C21AFEE49">
    <w:name w:val="4D3AEB4A524C4524950FE37C21AFEE49"/>
    <w:rsid w:val="00001516"/>
  </w:style>
  <w:style w:type="paragraph" w:customStyle="1" w:styleId="03900AB5E82040CAB73C5352D89E70BB">
    <w:name w:val="03900AB5E82040CAB73C5352D89E70BB"/>
    <w:rsid w:val="00001516"/>
  </w:style>
  <w:style w:type="paragraph" w:customStyle="1" w:styleId="A2110C746127430796813FF5138C6451">
    <w:name w:val="A2110C746127430796813FF5138C6451"/>
    <w:rsid w:val="00001516"/>
  </w:style>
  <w:style w:type="paragraph" w:customStyle="1" w:styleId="150050941DF54A75AD583DB2920E43F6">
    <w:name w:val="150050941DF54A75AD583DB2920E43F6"/>
    <w:rsid w:val="00001516"/>
  </w:style>
  <w:style w:type="paragraph" w:customStyle="1" w:styleId="BFBBE4613C894858B1F4364BD974E1F0">
    <w:name w:val="BFBBE4613C894858B1F4364BD974E1F0"/>
    <w:rsid w:val="00001516"/>
  </w:style>
  <w:style w:type="paragraph" w:customStyle="1" w:styleId="6CC6AE5640A247E6BE71C6C00AA1E76F">
    <w:name w:val="6CC6AE5640A247E6BE71C6C00AA1E76F"/>
    <w:rsid w:val="00001516"/>
  </w:style>
  <w:style w:type="paragraph" w:customStyle="1" w:styleId="F67313FD5F754D3F98321C4CA3C7D778">
    <w:name w:val="F67313FD5F754D3F98321C4CA3C7D778"/>
    <w:rsid w:val="00001516"/>
  </w:style>
  <w:style w:type="paragraph" w:customStyle="1" w:styleId="71BAD004493E4C4BAA507533F11BA4B2">
    <w:name w:val="71BAD004493E4C4BAA507533F11BA4B2"/>
    <w:rsid w:val="00001516"/>
  </w:style>
  <w:style w:type="paragraph" w:customStyle="1" w:styleId="F525293BA8A54C18996A1FC1BBC7A9DB">
    <w:name w:val="F525293BA8A54C18996A1FC1BBC7A9DB"/>
    <w:rsid w:val="00001516"/>
  </w:style>
  <w:style w:type="paragraph" w:customStyle="1" w:styleId="031C11374643401BAFD1459AC611D7B0">
    <w:name w:val="031C11374643401BAFD1459AC611D7B0"/>
    <w:rsid w:val="00001516"/>
  </w:style>
  <w:style w:type="paragraph" w:customStyle="1" w:styleId="688DC70202434F5AB9CECF2802E653C5">
    <w:name w:val="688DC70202434F5AB9CECF2802E653C5"/>
    <w:rsid w:val="00001516"/>
  </w:style>
  <w:style w:type="paragraph" w:customStyle="1" w:styleId="D22D92E4E0834104823E55F0A8BD5679">
    <w:name w:val="D22D92E4E0834104823E55F0A8BD5679"/>
    <w:rsid w:val="00001516"/>
  </w:style>
  <w:style w:type="paragraph" w:customStyle="1" w:styleId="FC7771BB7D7A496EAE64C1218B1C666C">
    <w:name w:val="FC7771BB7D7A496EAE64C1218B1C666C"/>
    <w:rsid w:val="00001516"/>
  </w:style>
  <w:style w:type="paragraph" w:customStyle="1" w:styleId="10693823969B462692DB8E045647614B">
    <w:name w:val="10693823969B462692DB8E045647614B"/>
    <w:rsid w:val="00001516"/>
  </w:style>
  <w:style w:type="paragraph" w:customStyle="1" w:styleId="E45C2A687B364603A40A6F3C73C6B83C">
    <w:name w:val="E45C2A687B364603A40A6F3C73C6B83C"/>
    <w:rsid w:val="00001516"/>
  </w:style>
  <w:style w:type="paragraph" w:customStyle="1" w:styleId="5DAF61522D404B3F94F00554D106BB42">
    <w:name w:val="5DAF61522D404B3F94F00554D106BB42"/>
    <w:rsid w:val="00001516"/>
  </w:style>
  <w:style w:type="paragraph" w:customStyle="1" w:styleId="ECBBF2394D6148ABB8B41B37D59B83E3">
    <w:name w:val="ECBBF2394D6148ABB8B41B37D59B83E3"/>
    <w:rsid w:val="00001516"/>
  </w:style>
  <w:style w:type="paragraph" w:customStyle="1" w:styleId="2E48127D90AA4C8AB047C2F8B0743A42">
    <w:name w:val="2E48127D90AA4C8AB047C2F8B0743A42"/>
    <w:rsid w:val="00001516"/>
  </w:style>
  <w:style w:type="paragraph" w:customStyle="1" w:styleId="D7BEA4EA5B9343A0833DE90DB628312D">
    <w:name w:val="D7BEA4EA5B9343A0833DE90DB628312D"/>
    <w:rsid w:val="00001516"/>
  </w:style>
  <w:style w:type="paragraph" w:customStyle="1" w:styleId="2D0421EDB72F45BB9C27F261AF69FD9C">
    <w:name w:val="2D0421EDB72F45BB9C27F261AF69FD9C"/>
    <w:rsid w:val="00001516"/>
  </w:style>
  <w:style w:type="paragraph" w:customStyle="1" w:styleId="89E3DA529946410C8304C30B3C5EC808">
    <w:name w:val="89E3DA529946410C8304C30B3C5EC808"/>
    <w:rsid w:val="00001516"/>
  </w:style>
  <w:style w:type="paragraph" w:customStyle="1" w:styleId="B91FA8608A414E629AAAF647FA28245C">
    <w:name w:val="B91FA8608A414E629AAAF647FA28245C"/>
    <w:rsid w:val="00001516"/>
  </w:style>
  <w:style w:type="paragraph" w:customStyle="1" w:styleId="A3CC859D92B745AFB02A27D47CF6F11F">
    <w:name w:val="A3CC859D92B745AFB02A27D47CF6F11F"/>
    <w:rsid w:val="00001516"/>
  </w:style>
  <w:style w:type="paragraph" w:customStyle="1" w:styleId="D12F9152D2FD484EAADDBB33162782B6">
    <w:name w:val="D12F9152D2FD484EAADDBB33162782B6"/>
    <w:rsid w:val="00001516"/>
  </w:style>
  <w:style w:type="paragraph" w:customStyle="1" w:styleId="568FCFED3E1F475E85E929DDA65BDAC5">
    <w:name w:val="568FCFED3E1F475E85E929DDA65BDAC5"/>
    <w:rsid w:val="00001516"/>
  </w:style>
  <w:style w:type="paragraph" w:customStyle="1" w:styleId="964BD6777DD4406CA6940191EA2C6313">
    <w:name w:val="964BD6777DD4406CA6940191EA2C6313"/>
    <w:rsid w:val="00001516"/>
  </w:style>
  <w:style w:type="paragraph" w:customStyle="1" w:styleId="FBD194DCC81248F8A35DCA008E4ECC3F">
    <w:name w:val="FBD194DCC81248F8A35DCA008E4ECC3F"/>
    <w:rsid w:val="00001516"/>
  </w:style>
  <w:style w:type="paragraph" w:customStyle="1" w:styleId="EF35BFC6D45046ADA7E7FB74CE66FA54">
    <w:name w:val="EF35BFC6D45046ADA7E7FB74CE66FA54"/>
    <w:rsid w:val="00001516"/>
  </w:style>
  <w:style w:type="paragraph" w:customStyle="1" w:styleId="4A1726E49DCA4E02B53443566D18972A">
    <w:name w:val="4A1726E49DCA4E02B53443566D18972A"/>
    <w:rsid w:val="00001516"/>
  </w:style>
  <w:style w:type="paragraph" w:customStyle="1" w:styleId="DBABD224570C4923B99792F141058A8D">
    <w:name w:val="DBABD224570C4923B99792F141058A8D"/>
    <w:rsid w:val="00001516"/>
  </w:style>
  <w:style w:type="paragraph" w:customStyle="1" w:styleId="8B1253EA9A0D455293B28ED1F3CA5B0C">
    <w:name w:val="8B1253EA9A0D455293B28ED1F3CA5B0C"/>
    <w:rsid w:val="00001516"/>
  </w:style>
  <w:style w:type="paragraph" w:customStyle="1" w:styleId="AE623D17CB154970A4E6EE2CD4D0D436">
    <w:name w:val="AE623D17CB154970A4E6EE2CD4D0D436"/>
    <w:rsid w:val="00001516"/>
  </w:style>
  <w:style w:type="paragraph" w:customStyle="1" w:styleId="1CD48354931C4ABA9B17A8A082FC844D">
    <w:name w:val="1CD48354931C4ABA9B17A8A082FC844D"/>
    <w:rsid w:val="00001516"/>
  </w:style>
  <w:style w:type="paragraph" w:customStyle="1" w:styleId="2E3505C6127E443B9C874D506ACFF67E">
    <w:name w:val="2E3505C6127E443B9C874D506ACFF67E"/>
    <w:rsid w:val="00001516"/>
  </w:style>
  <w:style w:type="paragraph" w:customStyle="1" w:styleId="43B76E3162AF448697C259C3E4B77A66">
    <w:name w:val="43B76E3162AF448697C259C3E4B77A66"/>
    <w:rsid w:val="00001516"/>
  </w:style>
  <w:style w:type="paragraph" w:customStyle="1" w:styleId="3C0E6B3B8DB6443B9AAC0EA5C59627A4">
    <w:name w:val="3C0E6B3B8DB6443B9AAC0EA5C59627A4"/>
    <w:rsid w:val="00001516"/>
  </w:style>
  <w:style w:type="paragraph" w:customStyle="1" w:styleId="A695E813766A4B7389139BDBD4CAEF1D">
    <w:name w:val="A695E813766A4B7389139BDBD4CAEF1D"/>
    <w:rsid w:val="00001516"/>
  </w:style>
  <w:style w:type="paragraph" w:customStyle="1" w:styleId="5BBB51A3C0E34DCFABCBA2AA3BC96804">
    <w:name w:val="5BBB51A3C0E34DCFABCBA2AA3BC96804"/>
    <w:rsid w:val="00001516"/>
  </w:style>
  <w:style w:type="paragraph" w:customStyle="1" w:styleId="9B2DF4F3AF7E4799B923E1FAAB592311">
    <w:name w:val="9B2DF4F3AF7E4799B923E1FAAB592311"/>
    <w:rsid w:val="00001516"/>
  </w:style>
  <w:style w:type="paragraph" w:customStyle="1" w:styleId="4F322D793B4D45A19C4A69246F58215F">
    <w:name w:val="4F322D793B4D45A19C4A69246F58215F"/>
    <w:rsid w:val="00001516"/>
  </w:style>
  <w:style w:type="paragraph" w:customStyle="1" w:styleId="ABFE831E18B54D5FBE440FB5F05EF8B2">
    <w:name w:val="ABFE831E18B54D5FBE440FB5F05EF8B2"/>
    <w:rsid w:val="00001516"/>
  </w:style>
  <w:style w:type="paragraph" w:customStyle="1" w:styleId="1FB2D84C4994467AB4A7F55E0F7C761B">
    <w:name w:val="1FB2D84C4994467AB4A7F55E0F7C761B"/>
    <w:rsid w:val="00001516"/>
  </w:style>
  <w:style w:type="paragraph" w:customStyle="1" w:styleId="8047D1E60E3B439598FD71C8C77369F0">
    <w:name w:val="8047D1E60E3B439598FD71C8C77369F0"/>
    <w:rsid w:val="00001516"/>
  </w:style>
  <w:style w:type="paragraph" w:customStyle="1" w:styleId="2B59BB77167E4674AA299851193F2E78">
    <w:name w:val="2B59BB77167E4674AA299851193F2E78"/>
    <w:rsid w:val="00001516"/>
  </w:style>
  <w:style w:type="paragraph" w:customStyle="1" w:styleId="A03C532C3853459A876E67C268A1881A">
    <w:name w:val="A03C532C3853459A876E67C268A1881A"/>
    <w:rsid w:val="00001516"/>
  </w:style>
  <w:style w:type="paragraph" w:customStyle="1" w:styleId="36F531538E6344759D34A69B057378B0">
    <w:name w:val="36F531538E6344759D34A69B057378B0"/>
    <w:rsid w:val="00001516"/>
  </w:style>
  <w:style w:type="paragraph" w:customStyle="1" w:styleId="6A56AA6E4C82433DA6380A698E843974">
    <w:name w:val="6A56AA6E4C82433DA6380A698E843974"/>
    <w:rsid w:val="00001516"/>
  </w:style>
  <w:style w:type="paragraph" w:customStyle="1" w:styleId="15B9BFF469C440829A540B32B3815F04">
    <w:name w:val="15B9BFF469C440829A540B32B3815F04"/>
    <w:rsid w:val="00001516"/>
  </w:style>
  <w:style w:type="paragraph" w:customStyle="1" w:styleId="9B43195CF5324EE595232A1A90954D3A">
    <w:name w:val="9B43195CF5324EE595232A1A90954D3A"/>
    <w:rsid w:val="00001516"/>
  </w:style>
  <w:style w:type="paragraph" w:customStyle="1" w:styleId="A19A0D67F7B048C99F52FEC33E747AF2">
    <w:name w:val="A19A0D67F7B048C99F52FEC33E747AF2"/>
    <w:rsid w:val="00001516"/>
  </w:style>
  <w:style w:type="paragraph" w:customStyle="1" w:styleId="34BA33A4167C48889A14ECC6CEE975B5">
    <w:name w:val="34BA33A4167C48889A14ECC6CEE975B5"/>
    <w:rsid w:val="00001516"/>
  </w:style>
  <w:style w:type="paragraph" w:customStyle="1" w:styleId="2FC66196D97F40C5B6959CCB759F08B0">
    <w:name w:val="2FC66196D97F40C5B6959CCB759F08B0"/>
    <w:rsid w:val="00001516"/>
  </w:style>
  <w:style w:type="paragraph" w:customStyle="1" w:styleId="7E7A1E2A8C8645F98B23541D124670AC">
    <w:name w:val="7E7A1E2A8C8645F98B23541D124670AC"/>
    <w:rsid w:val="00001516"/>
  </w:style>
  <w:style w:type="paragraph" w:customStyle="1" w:styleId="F2C9AD9D0FBB45588BE7151A07D65391">
    <w:name w:val="F2C9AD9D0FBB45588BE7151A07D65391"/>
    <w:rsid w:val="00001516"/>
  </w:style>
  <w:style w:type="paragraph" w:customStyle="1" w:styleId="A4D72E1F7A5743909E8B5314534BA2DE">
    <w:name w:val="A4D72E1F7A5743909E8B5314534BA2DE"/>
    <w:rsid w:val="00001516"/>
  </w:style>
  <w:style w:type="paragraph" w:customStyle="1" w:styleId="23ECF96162DB42A3853C4FDE2898ED6F">
    <w:name w:val="23ECF96162DB42A3853C4FDE2898ED6F"/>
    <w:rsid w:val="00001516"/>
  </w:style>
  <w:style w:type="paragraph" w:customStyle="1" w:styleId="7DF7E7C56AE64F0E84D89F54325F571C">
    <w:name w:val="7DF7E7C56AE64F0E84D89F54325F571C"/>
    <w:rsid w:val="00001516"/>
  </w:style>
  <w:style w:type="paragraph" w:customStyle="1" w:styleId="78A9A020DBF747D89278CD6A8695AA25">
    <w:name w:val="78A9A020DBF747D89278CD6A8695AA25"/>
    <w:rsid w:val="00001516"/>
  </w:style>
  <w:style w:type="paragraph" w:customStyle="1" w:styleId="C93DA38770B44F0FA08D80CA3F6EE5A3">
    <w:name w:val="C93DA38770B44F0FA08D80CA3F6EE5A3"/>
    <w:rsid w:val="00001516"/>
  </w:style>
  <w:style w:type="paragraph" w:customStyle="1" w:styleId="D109D02A2288472C94E0834CCFB14177">
    <w:name w:val="D109D02A2288472C94E0834CCFB14177"/>
    <w:rsid w:val="00001516"/>
  </w:style>
  <w:style w:type="paragraph" w:customStyle="1" w:styleId="2CDE203EA7FD41F095FEBFBFE07F3686">
    <w:name w:val="2CDE203EA7FD41F095FEBFBFE07F3686"/>
    <w:rsid w:val="00001516"/>
  </w:style>
  <w:style w:type="paragraph" w:customStyle="1" w:styleId="98552B3A7FDC45638DA06AC89AEB0F71">
    <w:name w:val="98552B3A7FDC45638DA06AC89AEB0F71"/>
    <w:rsid w:val="00001516"/>
  </w:style>
  <w:style w:type="paragraph" w:customStyle="1" w:styleId="4C190FA165814FA8864DC812D4457E52">
    <w:name w:val="4C190FA165814FA8864DC812D4457E52"/>
    <w:rsid w:val="00001516"/>
  </w:style>
  <w:style w:type="paragraph" w:customStyle="1" w:styleId="DDDF6FC48EA34D8DB1990C0A1A37772E">
    <w:name w:val="DDDF6FC48EA34D8DB1990C0A1A37772E"/>
    <w:rsid w:val="00001516"/>
  </w:style>
  <w:style w:type="paragraph" w:customStyle="1" w:styleId="23C4BB5118FE4E889FA5C113A0CBE69B">
    <w:name w:val="23C4BB5118FE4E889FA5C113A0CBE69B"/>
    <w:rsid w:val="00001516"/>
  </w:style>
  <w:style w:type="paragraph" w:customStyle="1" w:styleId="905317DD7B45479EB7ACD0BAB69DAE86">
    <w:name w:val="905317DD7B45479EB7ACD0BAB69DAE86"/>
    <w:rsid w:val="00001516"/>
  </w:style>
  <w:style w:type="paragraph" w:customStyle="1" w:styleId="12531861542D4D48991FDB5C2D14D894">
    <w:name w:val="12531861542D4D48991FDB5C2D14D894"/>
    <w:rsid w:val="00001516"/>
  </w:style>
  <w:style w:type="paragraph" w:customStyle="1" w:styleId="A08E87CBA2DA4BBEBAF62BFE442E7FF0">
    <w:name w:val="A08E87CBA2DA4BBEBAF62BFE442E7FF0"/>
    <w:rsid w:val="00001516"/>
  </w:style>
  <w:style w:type="paragraph" w:customStyle="1" w:styleId="55E85A5235B74BA9AD87BF5C49DF6219">
    <w:name w:val="55E85A5235B74BA9AD87BF5C49DF6219"/>
    <w:rsid w:val="00001516"/>
  </w:style>
  <w:style w:type="paragraph" w:customStyle="1" w:styleId="891324285A714837AE5D12DD23C92B44">
    <w:name w:val="891324285A714837AE5D12DD23C92B44"/>
    <w:rsid w:val="00001516"/>
  </w:style>
  <w:style w:type="paragraph" w:customStyle="1" w:styleId="82D27E1089444E049B85AF0F06C0206A">
    <w:name w:val="82D27E1089444E049B85AF0F06C0206A"/>
    <w:rsid w:val="00001516"/>
  </w:style>
  <w:style w:type="paragraph" w:customStyle="1" w:styleId="9D8BC51B91D94A499F5B893BB09A3D7D">
    <w:name w:val="9D8BC51B91D94A499F5B893BB09A3D7D"/>
    <w:rsid w:val="00001516"/>
  </w:style>
  <w:style w:type="paragraph" w:customStyle="1" w:styleId="4D11BB770BC6484998D240A0C66FD014">
    <w:name w:val="4D11BB770BC6484998D240A0C66FD014"/>
    <w:rsid w:val="00001516"/>
  </w:style>
  <w:style w:type="paragraph" w:customStyle="1" w:styleId="DE2CFAF4F9DC484194F837BC66B4E7AE">
    <w:name w:val="DE2CFAF4F9DC484194F837BC66B4E7AE"/>
    <w:rsid w:val="00001516"/>
  </w:style>
  <w:style w:type="paragraph" w:customStyle="1" w:styleId="27400F47B10C4287846BDAA55D99CCBC">
    <w:name w:val="27400F47B10C4287846BDAA55D99CCBC"/>
    <w:rsid w:val="00001516"/>
  </w:style>
  <w:style w:type="paragraph" w:customStyle="1" w:styleId="703F3388F1DE4DF49A2FC0B0C95F5488">
    <w:name w:val="703F3388F1DE4DF49A2FC0B0C95F5488"/>
    <w:rsid w:val="00001516"/>
  </w:style>
  <w:style w:type="paragraph" w:customStyle="1" w:styleId="F0BD06C6C3664BD98512F649191BFDF3">
    <w:name w:val="F0BD06C6C3664BD98512F649191BFDF3"/>
    <w:rsid w:val="00001516"/>
  </w:style>
  <w:style w:type="paragraph" w:customStyle="1" w:styleId="B0AC578CBE7541F499E34180807B6CD9">
    <w:name w:val="B0AC578CBE7541F499E34180807B6CD9"/>
    <w:rsid w:val="00001516"/>
  </w:style>
  <w:style w:type="paragraph" w:customStyle="1" w:styleId="C4D77028CFB546E3880449AB5A24B3A8">
    <w:name w:val="C4D77028CFB546E3880449AB5A24B3A8"/>
    <w:rsid w:val="00001516"/>
  </w:style>
  <w:style w:type="paragraph" w:customStyle="1" w:styleId="B1EC1FD408744D67BBF3A3B966A6D14D">
    <w:name w:val="B1EC1FD408744D67BBF3A3B966A6D14D"/>
    <w:rsid w:val="00001516"/>
  </w:style>
  <w:style w:type="paragraph" w:customStyle="1" w:styleId="970ECF1C436142AABB3E814C171B9184">
    <w:name w:val="970ECF1C436142AABB3E814C171B9184"/>
    <w:rsid w:val="00001516"/>
  </w:style>
  <w:style w:type="paragraph" w:customStyle="1" w:styleId="6D5B947B4D8740CA89B010307C0AB023">
    <w:name w:val="6D5B947B4D8740CA89B010307C0AB023"/>
    <w:rsid w:val="00001516"/>
  </w:style>
  <w:style w:type="paragraph" w:customStyle="1" w:styleId="9F0AD07352B44C3DA31098C793E851C6">
    <w:name w:val="9F0AD07352B44C3DA31098C793E851C6"/>
    <w:rsid w:val="00001516"/>
  </w:style>
  <w:style w:type="paragraph" w:customStyle="1" w:styleId="6EC83A7A78614BE7A1A87C7C75CFC9BC">
    <w:name w:val="6EC83A7A78614BE7A1A87C7C75CFC9BC"/>
    <w:rsid w:val="00001516"/>
  </w:style>
  <w:style w:type="paragraph" w:customStyle="1" w:styleId="881F8432AE20409198A49DF3662DB088">
    <w:name w:val="881F8432AE20409198A49DF3662DB088"/>
    <w:rsid w:val="00001516"/>
  </w:style>
  <w:style w:type="paragraph" w:customStyle="1" w:styleId="F175868FBD80429B8B0E550DFA10AD21">
    <w:name w:val="F175868FBD80429B8B0E550DFA10AD21"/>
    <w:rsid w:val="00001516"/>
  </w:style>
  <w:style w:type="paragraph" w:customStyle="1" w:styleId="9FB84FBE259E4B02937689015F60AADD">
    <w:name w:val="9FB84FBE259E4B02937689015F60AADD"/>
    <w:rsid w:val="00001516"/>
  </w:style>
  <w:style w:type="paragraph" w:customStyle="1" w:styleId="E73FC7EBF01E4D38AAC501E988BB8490">
    <w:name w:val="E73FC7EBF01E4D38AAC501E988BB8490"/>
    <w:rsid w:val="00DE5DA8"/>
  </w:style>
  <w:style w:type="paragraph" w:customStyle="1" w:styleId="6E991FA313DF49D09ECE0AC02C6B590C">
    <w:name w:val="6E991FA313DF49D09ECE0AC02C6B590C"/>
    <w:rsid w:val="00DE5DA8"/>
  </w:style>
  <w:style w:type="paragraph" w:customStyle="1" w:styleId="B1A6C53414A54919954A9D82C242AAC7">
    <w:name w:val="B1A6C53414A54919954A9D82C242AAC7"/>
    <w:rsid w:val="00DE5DA8"/>
  </w:style>
  <w:style w:type="paragraph" w:customStyle="1" w:styleId="F48C0D1E256F4286A16A85DB97222988">
    <w:name w:val="F48C0D1E256F4286A16A85DB97222988"/>
    <w:rsid w:val="00DE5DA8"/>
  </w:style>
  <w:style w:type="paragraph" w:customStyle="1" w:styleId="A5C1AA52F7AB42319588F0D64B53EE2B">
    <w:name w:val="A5C1AA52F7AB42319588F0D64B53EE2B"/>
    <w:rsid w:val="00DE5DA8"/>
  </w:style>
  <w:style w:type="paragraph" w:customStyle="1" w:styleId="C1832209407648EEBF5D9F6965F8535D">
    <w:name w:val="C1832209407648EEBF5D9F6965F8535D"/>
    <w:rsid w:val="00DE5DA8"/>
  </w:style>
  <w:style w:type="paragraph" w:customStyle="1" w:styleId="D1ACB0D0F4BA477388CE49032BA0DE5F">
    <w:name w:val="D1ACB0D0F4BA477388CE49032BA0DE5F"/>
    <w:rsid w:val="00DE5DA8"/>
  </w:style>
  <w:style w:type="paragraph" w:customStyle="1" w:styleId="8183A2AF989740D3950DA2246A63CE54">
    <w:name w:val="8183A2AF989740D3950DA2246A63CE54"/>
    <w:rsid w:val="00DE5DA8"/>
  </w:style>
  <w:style w:type="paragraph" w:customStyle="1" w:styleId="C032FFF2ED804CBA878223E14E5D861D">
    <w:name w:val="C032FFF2ED804CBA878223E14E5D861D"/>
    <w:rsid w:val="00DE5DA8"/>
  </w:style>
  <w:style w:type="paragraph" w:customStyle="1" w:styleId="0E61DF4B15964B9F81F6F20C8F1FCDA6">
    <w:name w:val="0E61DF4B15964B9F81F6F20C8F1FCDA6"/>
    <w:rsid w:val="00DE5DA8"/>
  </w:style>
  <w:style w:type="paragraph" w:customStyle="1" w:styleId="FCA2F0363BBC43F59DDE8DE8024D17E3">
    <w:name w:val="FCA2F0363BBC43F59DDE8DE8024D17E3"/>
    <w:rsid w:val="00DE5DA8"/>
  </w:style>
  <w:style w:type="paragraph" w:customStyle="1" w:styleId="20150728062B457BBE968410BE7511A6">
    <w:name w:val="20150728062B457BBE968410BE7511A6"/>
    <w:rsid w:val="00DE5DA8"/>
  </w:style>
  <w:style w:type="paragraph" w:customStyle="1" w:styleId="FA9BFB8FA13B48F1A3E08AC35045AA14">
    <w:name w:val="FA9BFB8FA13B48F1A3E08AC35045AA14"/>
    <w:rsid w:val="00DE5DA8"/>
  </w:style>
  <w:style w:type="paragraph" w:customStyle="1" w:styleId="197B66A1943E4979AB99331F2057A202">
    <w:name w:val="197B66A1943E4979AB99331F2057A202"/>
    <w:rsid w:val="00DE5DA8"/>
  </w:style>
  <w:style w:type="paragraph" w:customStyle="1" w:styleId="50391EC8932E4AA4B898C27408A73E88">
    <w:name w:val="50391EC8932E4AA4B898C27408A73E88"/>
    <w:rsid w:val="00DE5DA8"/>
  </w:style>
  <w:style w:type="paragraph" w:customStyle="1" w:styleId="156CF1AD57BF43E190C0FB5F33F8DC26">
    <w:name w:val="156CF1AD57BF43E190C0FB5F33F8DC26"/>
    <w:rsid w:val="00DE5DA8"/>
  </w:style>
  <w:style w:type="paragraph" w:customStyle="1" w:styleId="A6A3641ABA0B49BFB09B3BFD756DFEA5">
    <w:name w:val="A6A3641ABA0B49BFB09B3BFD756DFEA5"/>
    <w:rsid w:val="00DE5DA8"/>
  </w:style>
  <w:style w:type="paragraph" w:customStyle="1" w:styleId="A7CE445ED38A4264B053B0587C646BC0">
    <w:name w:val="A7CE445ED38A4264B053B0587C646BC0"/>
    <w:rsid w:val="00DE5DA8"/>
  </w:style>
  <w:style w:type="paragraph" w:customStyle="1" w:styleId="84BC3820CCCD4B5896C9AAD6549FD75F">
    <w:name w:val="84BC3820CCCD4B5896C9AAD6549FD75F"/>
    <w:rsid w:val="00FE05E3"/>
  </w:style>
  <w:style w:type="paragraph" w:customStyle="1" w:styleId="1D3573E7E67C499F87F84BC23BBEA9D3">
    <w:name w:val="1D3573E7E67C499F87F84BC23BBEA9D3"/>
    <w:rsid w:val="00FE05E3"/>
  </w:style>
  <w:style w:type="paragraph" w:customStyle="1" w:styleId="6AAC6B781CAE497C8C29717E6BAFFBBE">
    <w:name w:val="6AAC6B781CAE497C8C29717E6BAFFBBE"/>
    <w:rsid w:val="00FE05E3"/>
  </w:style>
  <w:style w:type="paragraph" w:customStyle="1" w:styleId="A352F3236AB64C11833170D054BE2299">
    <w:name w:val="A352F3236AB64C11833170D054BE2299"/>
    <w:rsid w:val="00FE05E3"/>
  </w:style>
  <w:style w:type="paragraph" w:customStyle="1" w:styleId="D32A219CB771495D8DDE5E7C8048DE09">
    <w:name w:val="D32A219CB771495D8DDE5E7C8048DE09"/>
    <w:rsid w:val="00FE05E3"/>
  </w:style>
  <w:style w:type="paragraph" w:customStyle="1" w:styleId="2EE90783A0F849D0B31821D006C3CBD4">
    <w:name w:val="2EE90783A0F849D0B31821D006C3CBD4"/>
    <w:rsid w:val="00FE05E3"/>
  </w:style>
  <w:style w:type="paragraph" w:customStyle="1" w:styleId="B7924933367A49FCBD549C147E30AFE3">
    <w:name w:val="B7924933367A49FCBD549C147E30AFE3"/>
    <w:rsid w:val="00FE05E3"/>
  </w:style>
  <w:style w:type="paragraph" w:customStyle="1" w:styleId="F1C189803F374C6ABE5DC93276C2B4D5">
    <w:name w:val="F1C189803F374C6ABE5DC93276C2B4D5"/>
    <w:rsid w:val="00FE05E3"/>
  </w:style>
  <w:style w:type="paragraph" w:customStyle="1" w:styleId="043BE8960C924489BA8E5E82ED2B1793">
    <w:name w:val="043BE8960C924489BA8E5E82ED2B1793"/>
    <w:rsid w:val="00FE05E3"/>
  </w:style>
  <w:style w:type="paragraph" w:customStyle="1" w:styleId="22BBE2BC19F14A97814149278B8FB9F1">
    <w:name w:val="22BBE2BC19F14A97814149278B8FB9F1"/>
    <w:rsid w:val="00FE05E3"/>
  </w:style>
  <w:style w:type="paragraph" w:customStyle="1" w:styleId="12E3649CBE20402FA62E8AAF47521998">
    <w:name w:val="12E3649CBE20402FA62E8AAF47521998"/>
    <w:rsid w:val="00FE05E3"/>
  </w:style>
  <w:style w:type="paragraph" w:customStyle="1" w:styleId="594C5B97CCC644C59FFAC49E3D26AED8">
    <w:name w:val="594C5B97CCC644C59FFAC49E3D26AED8"/>
    <w:rsid w:val="00FE05E3"/>
  </w:style>
  <w:style w:type="paragraph" w:customStyle="1" w:styleId="98D2A3D5140241B08B631075EC296F31">
    <w:name w:val="98D2A3D5140241B08B631075EC296F31"/>
    <w:rsid w:val="00FE05E3"/>
  </w:style>
  <w:style w:type="paragraph" w:customStyle="1" w:styleId="131EF0FA0C4740D78EB95113FEFB293B">
    <w:name w:val="131EF0FA0C4740D78EB95113FEFB293B"/>
    <w:rsid w:val="00FE05E3"/>
  </w:style>
  <w:style w:type="paragraph" w:customStyle="1" w:styleId="93A6D6282D6743B59E005B8197516671">
    <w:name w:val="93A6D6282D6743B59E005B8197516671"/>
    <w:rsid w:val="00FE05E3"/>
  </w:style>
  <w:style w:type="paragraph" w:customStyle="1" w:styleId="4A64BC716E4645C888E57FA24104D147">
    <w:name w:val="4A64BC716E4645C888E57FA24104D147"/>
    <w:rsid w:val="00FE05E3"/>
  </w:style>
  <w:style w:type="paragraph" w:customStyle="1" w:styleId="4DCEBA6CA2BB42DD9AC01D7AA611B1C7">
    <w:name w:val="4DCEBA6CA2BB42DD9AC01D7AA611B1C7"/>
    <w:rsid w:val="00FE05E3"/>
  </w:style>
  <w:style w:type="paragraph" w:customStyle="1" w:styleId="1F26F179E2994217A35C350480E5112E">
    <w:name w:val="1F26F179E2994217A35C350480E5112E"/>
    <w:rsid w:val="00FE05E3"/>
  </w:style>
  <w:style w:type="paragraph" w:customStyle="1" w:styleId="2C44EB5E48C940198A620F2090FD9520">
    <w:name w:val="2C44EB5E48C940198A620F2090FD9520"/>
    <w:rsid w:val="00FE05E3"/>
  </w:style>
  <w:style w:type="paragraph" w:customStyle="1" w:styleId="740299FE70C44591B65641F2F1EAAED0">
    <w:name w:val="740299FE70C44591B65641F2F1EAAED0"/>
    <w:rsid w:val="00FE05E3"/>
  </w:style>
  <w:style w:type="paragraph" w:customStyle="1" w:styleId="258264DF9CC14212AF9BFEA30194E080">
    <w:name w:val="258264DF9CC14212AF9BFEA30194E080"/>
    <w:rsid w:val="00FE05E3"/>
  </w:style>
  <w:style w:type="paragraph" w:customStyle="1" w:styleId="CCC02E85C2A34B5691E42B2D8E9CA242">
    <w:name w:val="CCC02E85C2A34B5691E42B2D8E9CA242"/>
    <w:rsid w:val="00FE05E3"/>
  </w:style>
  <w:style w:type="paragraph" w:customStyle="1" w:styleId="6E031BD0389A4B0586F39A50122E43CC">
    <w:name w:val="6E031BD0389A4B0586F39A50122E43CC"/>
    <w:rsid w:val="00FE05E3"/>
  </w:style>
  <w:style w:type="paragraph" w:customStyle="1" w:styleId="4A621FC4B8184FCE85B8317CDAC73563">
    <w:name w:val="4A621FC4B8184FCE85B8317CDAC73563"/>
    <w:rsid w:val="00FE05E3"/>
  </w:style>
  <w:style w:type="paragraph" w:customStyle="1" w:styleId="32D5423F8D084CF088603A9EB992AECE">
    <w:name w:val="32D5423F8D084CF088603A9EB992AECE"/>
    <w:rsid w:val="00FE05E3"/>
  </w:style>
  <w:style w:type="paragraph" w:customStyle="1" w:styleId="6C413FFFBFD74582BC5D592147AFD7EA">
    <w:name w:val="6C413FFFBFD74582BC5D592147AFD7EA"/>
    <w:rsid w:val="00FE05E3"/>
  </w:style>
  <w:style w:type="paragraph" w:customStyle="1" w:styleId="F3FC1A101C5B496CB9D665515C9528FD">
    <w:name w:val="F3FC1A101C5B496CB9D665515C9528FD"/>
    <w:rsid w:val="00FE05E3"/>
  </w:style>
  <w:style w:type="paragraph" w:customStyle="1" w:styleId="76552C821F354C6F8DA41F38BE37BEF0">
    <w:name w:val="76552C821F354C6F8DA41F38BE37BEF0"/>
    <w:rsid w:val="00FE05E3"/>
  </w:style>
  <w:style w:type="paragraph" w:customStyle="1" w:styleId="F63E4AAD3C504B03BD4631E095A31DCA">
    <w:name w:val="F63E4AAD3C504B03BD4631E095A31DCA"/>
    <w:rsid w:val="00FE05E3"/>
  </w:style>
  <w:style w:type="paragraph" w:customStyle="1" w:styleId="CD0F9EF95D2F44D1A85F6E333E192981">
    <w:name w:val="CD0F9EF95D2F44D1A85F6E333E192981"/>
    <w:rsid w:val="00FE05E3"/>
  </w:style>
  <w:style w:type="paragraph" w:customStyle="1" w:styleId="2FE7B1A08FA54B9AA480E87CD0B0CEE7">
    <w:name w:val="2FE7B1A08FA54B9AA480E87CD0B0CEE7"/>
    <w:rsid w:val="00FE05E3"/>
  </w:style>
  <w:style w:type="paragraph" w:customStyle="1" w:styleId="6B038D50AD7346F6BCF7B9E49DDEBE9A">
    <w:name w:val="6B038D50AD7346F6BCF7B9E49DDEBE9A"/>
    <w:rsid w:val="00FE05E3"/>
  </w:style>
  <w:style w:type="paragraph" w:customStyle="1" w:styleId="A8E96D4626E54DE7808C5292F6DC77EB">
    <w:name w:val="A8E96D4626E54DE7808C5292F6DC77EB"/>
    <w:rsid w:val="00FE05E3"/>
  </w:style>
  <w:style w:type="paragraph" w:customStyle="1" w:styleId="E6119B7A029D43869743ED886408363F">
    <w:name w:val="E6119B7A029D43869743ED886408363F"/>
    <w:rsid w:val="00FE05E3"/>
  </w:style>
  <w:style w:type="paragraph" w:customStyle="1" w:styleId="CF7B200EAF01489DAEE4A5CFC84ACA68">
    <w:name w:val="CF7B200EAF01489DAEE4A5CFC84ACA68"/>
    <w:rsid w:val="00FE05E3"/>
  </w:style>
  <w:style w:type="paragraph" w:customStyle="1" w:styleId="A17373A83D2A48BCA7052BC310EBD93D">
    <w:name w:val="A17373A83D2A48BCA7052BC310EBD93D"/>
    <w:rsid w:val="00FE05E3"/>
  </w:style>
  <w:style w:type="paragraph" w:customStyle="1" w:styleId="B78AA187BC564A8CA5D8882B6D65EFEC">
    <w:name w:val="B78AA187BC564A8CA5D8882B6D65EFEC"/>
    <w:rsid w:val="00FE05E3"/>
  </w:style>
  <w:style w:type="paragraph" w:customStyle="1" w:styleId="4EE3C128E8334FD19EB59B1F1425566B">
    <w:name w:val="4EE3C128E8334FD19EB59B1F1425566B"/>
    <w:rsid w:val="00FE05E3"/>
  </w:style>
  <w:style w:type="paragraph" w:customStyle="1" w:styleId="04954F43D8E845629401C88D34020776">
    <w:name w:val="04954F43D8E845629401C88D34020776"/>
    <w:rsid w:val="00FE05E3"/>
  </w:style>
  <w:style w:type="paragraph" w:customStyle="1" w:styleId="BDB8C346DB3641B18B71E94773B999D1">
    <w:name w:val="BDB8C346DB3641B18B71E94773B999D1"/>
    <w:rsid w:val="00FE05E3"/>
  </w:style>
  <w:style w:type="paragraph" w:customStyle="1" w:styleId="952766E3E8944B99835406C5F9CFC658">
    <w:name w:val="952766E3E8944B99835406C5F9CFC658"/>
    <w:rsid w:val="00FE05E3"/>
  </w:style>
  <w:style w:type="paragraph" w:customStyle="1" w:styleId="7E9B80FA87004A4D8FB75EBC726C528A">
    <w:name w:val="7E9B80FA87004A4D8FB75EBC726C528A"/>
    <w:rsid w:val="00FE05E3"/>
  </w:style>
  <w:style w:type="paragraph" w:customStyle="1" w:styleId="A65E20CDC9F94E9AB90A57AB42AA87B0">
    <w:name w:val="A65E20CDC9F94E9AB90A57AB42AA87B0"/>
    <w:rsid w:val="00FE05E3"/>
  </w:style>
  <w:style w:type="paragraph" w:customStyle="1" w:styleId="12F83F39C1B547119A31BA05346870A3">
    <w:name w:val="12F83F39C1B547119A31BA05346870A3"/>
    <w:rsid w:val="00FE05E3"/>
  </w:style>
  <w:style w:type="paragraph" w:customStyle="1" w:styleId="A0DD7DE2D34C43D5B386390A542D8DE4">
    <w:name w:val="A0DD7DE2D34C43D5B386390A542D8DE4"/>
    <w:rsid w:val="00FE05E3"/>
  </w:style>
  <w:style w:type="paragraph" w:customStyle="1" w:styleId="A7A9CF168CE44CD899F9B7AD169C555A">
    <w:name w:val="A7A9CF168CE44CD899F9B7AD169C555A"/>
    <w:rsid w:val="00FE05E3"/>
  </w:style>
  <w:style w:type="paragraph" w:customStyle="1" w:styleId="94130AA865FC419CB7993C5F77E54FB7">
    <w:name w:val="94130AA865FC419CB7993C5F77E54FB7"/>
    <w:rsid w:val="00FE05E3"/>
  </w:style>
  <w:style w:type="paragraph" w:customStyle="1" w:styleId="F9CFA4350F5C439E8D274C8CA70FBE5D">
    <w:name w:val="F9CFA4350F5C439E8D274C8CA70FBE5D"/>
    <w:rsid w:val="00FE05E3"/>
  </w:style>
  <w:style w:type="paragraph" w:customStyle="1" w:styleId="10C98A1FF71A471BB23F5A9D63B0C3AE">
    <w:name w:val="10C98A1FF71A471BB23F5A9D63B0C3AE"/>
    <w:rsid w:val="00FE05E3"/>
  </w:style>
  <w:style w:type="paragraph" w:customStyle="1" w:styleId="8FC2D6EF24E4453DADDB83A0122B264F">
    <w:name w:val="8FC2D6EF24E4453DADDB83A0122B264F"/>
    <w:rsid w:val="00FE05E3"/>
  </w:style>
  <w:style w:type="paragraph" w:customStyle="1" w:styleId="73FFAEEE1EEC4A278899B261778F6BC6">
    <w:name w:val="73FFAEEE1EEC4A278899B261778F6BC6"/>
    <w:rsid w:val="00FE05E3"/>
  </w:style>
  <w:style w:type="paragraph" w:customStyle="1" w:styleId="30A2A03800EE42E79C808A28C85894B0">
    <w:name w:val="30A2A03800EE42E79C808A28C85894B0"/>
    <w:rsid w:val="00FE05E3"/>
  </w:style>
  <w:style w:type="paragraph" w:customStyle="1" w:styleId="FB8E3AE9571944909A335DD6A3596015">
    <w:name w:val="FB8E3AE9571944909A335DD6A3596015"/>
    <w:rsid w:val="00FE05E3"/>
  </w:style>
  <w:style w:type="paragraph" w:customStyle="1" w:styleId="6F3E4C46F9A640CBAF7C295B6292EA7B">
    <w:name w:val="6F3E4C46F9A640CBAF7C295B6292EA7B"/>
    <w:rsid w:val="00FE05E3"/>
  </w:style>
  <w:style w:type="paragraph" w:customStyle="1" w:styleId="911778C5C3404A929E8A549FF0F07F28">
    <w:name w:val="911778C5C3404A929E8A549FF0F07F28"/>
    <w:rsid w:val="001A214D"/>
  </w:style>
  <w:style w:type="paragraph" w:customStyle="1" w:styleId="CD2A0EFB1CCF44E59070F56D0D3A73B3">
    <w:name w:val="CD2A0EFB1CCF44E59070F56D0D3A73B3"/>
    <w:rsid w:val="001A214D"/>
  </w:style>
  <w:style w:type="paragraph" w:customStyle="1" w:styleId="ED1A35832CE348C79A13BBBCD5A83457">
    <w:name w:val="ED1A35832CE348C79A13BBBCD5A83457"/>
    <w:rsid w:val="001A214D"/>
  </w:style>
  <w:style w:type="paragraph" w:customStyle="1" w:styleId="A2E4DF7E0CE1425FAE7BF53DFDA1A227">
    <w:name w:val="A2E4DF7E0CE1425FAE7BF53DFDA1A227"/>
    <w:rsid w:val="001A214D"/>
  </w:style>
  <w:style w:type="paragraph" w:customStyle="1" w:styleId="526D3B93FEED494C8797A2FAAE4C0B3D">
    <w:name w:val="526D3B93FEED494C8797A2FAAE4C0B3D"/>
    <w:rsid w:val="001A214D"/>
  </w:style>
  <w:style w:type="paragraph" w:customStyle="1" w:styleId="EDE5E7A896504758B2CD5970887F6D62">
    <w:name w:val="EDE5E7A896504758B2CD5970887F6D62"/>
    <w:rsid w:val="001A214D"/>
  </w:style>
  <w:style w:type="paragraph" w:customStyle="1" w:styleId="F63C3E1BBE8F4638A803599132809DFF">
    <w:name w:val="F63C3E1BBE8F4638A803599132809DFF"/>
    <w:rsid w:val="001A214D"/>
  </w:style>
  <w:style w:type="paragraph" w:customStyle="1" w:styleId="E0092CBC252449D4B75AF0D0BF9D5210">
    <w:name w:val="E0092CBC252449D4B75AF0D0BF9D5210"/>
    <w:rsid w:val="001A214D"/>
  </w:style>
  <w:style w:type="paragraph" w:customStyle="1" w:styleId="6204D321513749CDBB0FE225CAB1EB17">
    <w:name w:val="6204D321513749CDBB0FE225CAB1EB17"/>
    <w:rsid w:val="001A214D"/>
  </w:style>
  <w:style w:type="paragraph" w:customStyle="1" w:styleId="C0814CA1A971463A8D080DDB591530B0">
    <w:name w:val="C0814CA1A971463A8D080DDB591530B0"/>
    <w:rsid w:val="001A214D"/>
  </w:style>
  <w:style w:type="paragraph" w:customStyle="1" w:styleId="FC4F259223A64833AB80D808B8729D66">
    <w:name w:val="FC4F259223A64833AB80D808B8729D66"/>
    <w:rsid w:val="001A214D"/>
  </w:style>
  <w:style w:type="paragraph" w:customStyle="1" w:styleId="C6F5EC0C239C47309D1F27A764CAF5D3">
    <w:name w:val="C6F5EC0C239C47309D1F27A764CAF5D3"/>
    <w:rsid w:val="001A214D"/>
  </w:style>
  <w:style w:type="paragraph" w:customStyle="1" w:styleId="84BA0679405C49F691E23E57FBBC455B">
    <w:name w:val="84BA0679405C49F691E23E57FBBC455B"/>
    <w:rsid w:val="001A214D"/>
  </w:style>
  <w:style w:type="paragraph" w:customStyle="1" w:styleId="B5E9F2029735450DB81B6D3FC17897B7">
    <w:name w:val="B5E9F2029735450DB81B6D3FC17897B7"/>
    <w:rsid w:val="001A214D"/>
  </w:style>
  <w:style w:type="paragraph" w:customStyle="1" w:styleId="D725B5085E3E4CF0A93971C442AAC533">
    <w:name w:val="D725B5085E3E4CF0A93971C442AAC533"/>
    <w:rsid w:val="001A214D"/>
  </w:style>
  <w:style w:type="paragraph" w:customStyle="1" w:styleId="D949DCB066B14791BE8643910FB93D5F">
    <w:name w:val="D949DCB066B14791BE8643910FB93D5F"/>
    <w:rsid w:val="001A214D"/>
  </w:style>
  <w:style w:type="paragraph" w:customStyle="1" w:styleId="24A0DEDFDB904E5F9E4F160B8AD044C1">
    <w:name w:val="24A0DEDFDB904E5F9E4F160B8AD044C1"/>
    <w:rsid w:val="001A214D"/>
  </w:style>
  <w:style w:type="paragraph" w:customStyle="1" w:styleId="099A30313B7D406B9A0031F34E672F7A">
    <w:name w:val="099A30313B7D406B9A0031F34E672F7A"/>
    <w:rsid w:val="001A214D"/>
  </w:style>
  <w:style w:type="paragraph" w:customStyle="1" w:styleId="6CE037A007F54A31B41C28D91233ABB7">
    <w:name w:val="6CE037A007F54A31B41C28D91233ABB7"/>
    <w:rsid w:val="00595022"/>
  </w:style>
  <w:style w:type="paragraph" w:customStyle="1" w:styleId="98E69B547F684C278E45DDD234F08387">
    <w:name w:val="98E69B547F684C278E45DDD234F08387"/>
    <w:rsid w:val="00595022"/>
  </w:style>
  <w:style w:type="paragraph" w:customStyle="1" w:styleId="DEA7C26C6EFC4061B5B5299899BDB0C4">
    <w:name w:val="DEA7C26C6EFC4061B5B5299899BDB0C4"/>
    <w:rsid w:val="00595022"/>
  </w:style>
  <w:style w:type="paragraph" w:customStyle="1" w:styleId="2718C7F4258047CA94BD39A6BDFBB531">
    <w:name w:val="2718C7F4258047CA94BD39A6BDFBB531"/>
    <w:rsid w:val="00595022"/>
  </w:style>
  <w:style w:type="paragraph" w:customStyle="1" w:styleId="1CF6764DA9BE4190849CE67272CD4840">
    <w:name w:val="1CF6764DA9BE4190849CE67272CD4840"/>
    <w:rsid w:val="00595022"/>
  </w:style>
  <w:style w:type="paragraph" w:customStyle="1" w:styleId="6A5C481AAF2B44CFA7CA267401132488">
    <w:name w:val="6A5C481AAF2B44CFA7CA267401132488"/>
    <w:rsid w:val="00595022"/>
  </w:style>
  <w:style w:type="paragraph" w:customStyle="1" w:styleId="425D7101A1A4410B94068E9B79D5CEB8">
    <w:name w:val="425D7101A1A4410B94068E9B79D5CEB8"/>
    <w:rsid w:val="00595022"/>
  </w:style>
  <w:style w:type="paragraph" w:customStyle="1" w:styleId="FAD03EC35C8240449D75AB950C8633E9">
    <w:name w:val="FAD03EC35C8240449D75AB950C8633E9"/>
    <w:rsid w:val="00595022"/>
  </w:style>
  <w:style w:type="paragraph" w:customStyle="1" w:styleId="DE9F72A098BD4582B090BBBC2C4E9171">
    <w:name w:val="DE9F72A098BD4582B090BBBC2C4E9171"/>
    <w:rsid w:val="00595022"/>
  </w:style>
  <w:style w:type="paragraph" w:customStyle="1" w:styleId="8206D77B16DB4B4080A90EC6F9EFD427">
    <w:name w:val="8206D77B16DB4B4080A90EC6F9EFD427"/>
    <w:rsid w:val="00595022"/>
  </w:style>
  <w:style w:type="paragraph" w:customStyle="1" w:styleId="AC53DC42F5F245FE8FA221B71D450D6B">
    <w:name w:val="AC53DC42F5F245FE8FA221B71D450D6B"/>
    <w:rsid w:val="00595022"/>
  </w:style>
  <w:style w:type="paragraph" w:customStyle="1" w:styleId="5A22BF390A824266B7F79B6C13CD7050">
    <w:name w:val="5A22BF390A824266B7F79B6C13CD7050"/>
    <w:rsid w:val="00595022"/>
  </w:style>
  <w:style w:type="paragraph" w:customStyle="1" w:styleId="46A158039868463F94DECF2A455F9A66">
    <w:name w:val="46A158039868463F94DECF2A455F9A66"/>
    <w:rsid w:val="00595022"/>
  </w:style>
  <w:style w:type="paragraph" w:customStyle="1" w:styleId="C282D50A3E154100A1F4686B766D83B8">
    <w:name w:val="C282D50A3E154100A1F4686B766D83B8"/>
    <w:rsid w:val="00595022"/>
  </w:style>
  <w:style w:type="paragraph" w:customStyle="1" w:styleId="2FF52EF47F1B4A898223E8D127E8CB58">
    <w:name w:val="2FF52EF47F1B4A898223E8D127E8CB58"/>
    <w:rsid w:val="00595022"/>
  </w:style>
  <w:style w:type="paragraph" w:customStyle="1" w:styleId="727BDD73DC0543609AC994A17BA343FB">
    <w:name w:val="727BDD73DC0543609AC994A17BA343FB"/>
    <w:rsid w:val="00595022"/>
  </w:style>
  <w:style w:type="paragraph" w:customStyle="1" w:styleId="7EB6B06C48E64E8DA966E3840043EBFA">
    <w:name w:val="7EB6B06C48E64E8DA966E3840043EBFA"/>
    <w:rsid w:val="00595022"/>
  </w:style>
  <w:style w:type="paragraph" w:customStyle="1" w:styleId="981EE85252134BCBB503DE04BE290FBD">
    <w:name w:val="981EE85252134BCBB503DE04BE290FBD"/>
    <w:rsid w:val="00595022"/>
  </w:style>
  <w:style w:type="paragraph" w:customStyle="1" w:styleId="EB03F4EA514B4D80961401506EE30B3D">
    <w:name w:val="EB03F4EA514B4D80961401506EE30B3D"/>
    <w:rsid w:val="00595022"/>
  </w:style>
  <w:style w:type="paragraph" w:customStyle="1" w:styleId="B0E1468BD427435E9DEF0652E784936F">
    <w:name w:val="B0E1468BD427435E9DEF0652E784936F"/>
    <w:rsid w:val="00595022"/>
  </w:style>
  <w:style w:type="paragraph" w:customStyle="1" w:styleId="5C535ED278374C0DBD7F8E9A738074DA">
    <w:name w:val="5C535ED278374C0DBD7F8E9A738074DA"/>
    <w:rsid w:val="00595022"/>
  </w:style>
  <w:style w:type="paragraph" w:customStyle="1" w:styleId="2DB3B44D8C2E4AC29478C258E91DA0D0">
    <w:name w:val="2DB3B44D8C2E4AC29478C258E91DA0D0"/>
    <w:rsid w:val="00595022"/>
  </w:style>
  <w:style w:type="paragraph" w:customStyle="1" w:styleId="90F6D9A8D4AA4B9AABB756A2B7E09E04">
    <w:name w:val="90F6D9A8D4AA4B9AABB756A2B7E09E04"/>
    <w:rsid w:val="00595022"/>
  </w:style>
  <w:style w:type="paragraph" w:customStyle="1" w:styleId="AB2BF374D68D4DEDBDFC300DF0367064">
    <w:name w:val="AB2BF374D68D4DEDBDFC300DF0367064"/>
    <w:rsid w:val="00595022"/>
  </w:style>
  <w:style w:type="paragraph" w:customStyle="1" w:styleId="97767D3563264A27BA09CB0AEE7336B2">
    <w:name w:val="97767D3563264A27BA09CB0AEE7336B2"/>
    <w:rsid w:val="00595022"/>
  </w:style>
  <w:style w:type="paragraph" w:customStyle="1" w:styleId="4DC05124F1C74748961F2E70808F4C17">
    <w:name w:val="4DC05124F1C74748961F2E70808F4C17"/>
    <w:rsid w:val="00595022"/>
  </w:style>
  <w:style w:type="paragraph" w:customStyle="1" w:styleId="4361BA0345104098B5196969BDA0B784">
    <w:name w:val="4361BA0345104098B5196969BDA0B784"/>
    <w:rsid w:val="00595022"/>
  </w:style>
  <w:style w:type="paragraph" w:customStyle="1" w:styleId="CF68AF04EA2445F2AFB7F9AB95A3082F">
    <w:name w:val="CF68AF04EA2445F2AFB7F9AB95A3082F"/>
    <w:rsid w:val="00595022"/>
  </w:style>
  <w:style w:type="paragraph" w:customStyle="1" w:styleId="EFA7EC5ACA3C45D88BCEB00E4AA86A60">
    <w:name w:val="EFA7EC5ACA3C45D88BCEB00E4AA86A60"/>
    <w:rsid w:val="00595022"/>
  </w:style>
  <w:style w:type="paragraph" w:customStyle="1" w:styleId="818D237B3CBE4041A720AD8CE450B792">
    <w:name w:val="818D237B3CBE4041A720AD8CE450B792"/>
    <w:rsid w:val="00595022"/>
  </w:style>
  <w:style w:type="paragraph" w:customStyle="1" w:styleId="21114CDA6EE74F5393FFAEC53ED01D1D">
    <w:name w:val="21114CDA6EE74F5393FFAEC53ED01D1D"/>
    <w:rsid w:val="00595022"/>
  </w:style>
  <w:style w:type="paragraph" w:customStyle="1" w:styleId="C32911BBAC4742DCA1D8866FBA60E0FD">
    <w:name w:val="C32911BBAC4742DCA1D8866FBA60E0FD"/>
    <w:rsid w:val="00595022"/>
  </w:style>
  <w:style w:type="paragraph" w:customStyle="1" w:styleId="0F14D7BD9D0F4727979228D024240171">
    <w:name w:val="0F14D7BD9D0F4727979228D024240171"/>
    <w:rsid w:val="00595022"/>
  </w:style>
  <w:style w:type="paragraph" w:customStyle="1" w:styleId="9A10D2415CD24E43B7B775DFDE14ACE6">
    <w:name w:val="9A10D2415CD24E43B7B775DFDE14ACE6"/>
    <w:rsid w:val="00595022"/>
  </w:style>
  <w:style w:type="paragraph" w:customStyle="1" w:styleId="AEB15920F697474A808F07A6E5A487B2">
    <w:name w:val="AEB15920F697474A808F07A6E5A487B2"/>
    <w:rsid w:val="00595022"/>
  </w:style>
  <w:style w:type="paragraph" w:customStyle="1" w:styleId="DEB3C87884C5424D9DED99B1134963AF">
    <w:name w:val="DEB3C87884C5424D9DED99B1134963AF"/>
    <w:rsid w:val="00595022"/>
  </w:style>
  <w:style w:type="paragraph" w:customStyle="1" w:styleId="7DD2971DE16147278C89C35B730FF287">
    <w:name w:val="7DD2971DE16147278C89C35B730FF287"/>
    <w:rsid w:val="00353B00"/>
  </w:style>
  <w:style w:type="paragraph" w:customStyle="1" w:styleId="4D761F2425F04A43B74D80F62E936B25">
    <w:name w:val="4D761F2425F04A43B74D80F62E936B25"/>
    <w:rsid w:val="00353B00"/>
  </w:style>
  <w:style w:type="paragraph" w:customStyle="1" w:styleId="33427E60479D4E3DA26B6B8505779BC3">
    <w:name w:val="33427E60479D4E3DA26B6B8505779BC3"/>
    <w:rsid w:val="00353B00"/>
  </w:style>
  <w:style w:type="paragraph" w:customStyle="1" w:styleId="C6D075D6122A4033A045A3EC79F873BD">
    <w:name w:val="C6D075D6122A4033A045A3EC79F873BD"/>
    <w:rsid w:val="00353B00"/>
  </w:style>
  <w:style w:type="paragraph" w:customStyle="1" w:styleId="8353F6931FBE4701BB303FA6D16E206A">
    <w:name w:val="8353F6931FBE4701BB303FA6D16E206A"/>
    <w:rsid w:val="00353B00"/>
  </w:style>
  <w:style w:type="paragraph" w:customStyle="1" w:styleId="535C4227F3A3405C8F6104276C9514CB">
    <w:name w:val="535C4227F3A3405C8F6104276C9514CB"/>
    <w:rsid w:val="00353B00"/>
  </w:style>
  <w:style w:type="paragraph" w:customStyle="1" w:styleId="B56D41C0D12744E894BA032FC4F7B2ED">
    <w:name w:val="B56D41C0D12744E894BA032FC4F7B2ED"/>
    <w:rsid w:val="00353B00"/>
  </w:style>
  <w:style w:type="paragraph" w:customStyle="1" w:styleId="334056E8ADE845029254F9DE0B564778">
    <w:name w:val="334056E8ADE845029254F9DE0B564778"/>
    <w:rsid w:val="00353B00"/>
  </w:style>
  <w:style w:type="paragraph" w:customStyle="1" w:styleId="B3154CC0F77241B0A39A09094BB323B5">
    <w:name w:val="B3154CC0F77241B0A39A09094BB323B5"/>
    <w:rsid w:val="00353B00"/>
  </w:style>
  <w:style w:type="paragraph" w:customStyle="1" w:styleId="F8BC236608B04BBC8EA61B261055F4FD">
    <w:name w:val="F8BC236608B04BBC8EA61B261055F4FD"/>
    <w:rsid w:val="00353B00"/>
  </w:style>
  <w:style w:type="paragraph" w:customStyle="1" w:styleId="21D7DC2AA2B34EB3A58E7B4B4A3DDFFE">
    <w:name w:val="21D7DC2AA2B34EB3A58E7B4B4A3DDFFE"/>
    <w:rsid w:val="00353B00"/>
  </w:style>
  <w:style w:type="paragraph" w:customStyle="1" w:styleId="0A270ED5F2634EF69901F3C0BC8B1F2E">
    <w:name w:val="0A270ED5F2634EF69901F3C0BC8B1F2E"/>
    <w:rsid w:val="00353B00"/>
  </w:style>
  <w:style w:type="paragraph" w:customStyle="1" w:styleId="9100A67A58064DE7B48806FEE6DD9362">
    <w:name w:val="9100A67A58064DE7B48806FEE6DD9362"/>
    <w:rsid w:val="00353B00"/>
  </w:style>
  <w:style w:type="paragraph" w:customStyle="1" w:styleId="3779BDC00D414AE8B3E356694A25DD91">
    <w:name w:val="3779BDC00D414AE8B3E356694A25DD91"/>
    <w:rsid w:val="00353B00"/>
  </w:style>
  <w:style w:type="paragraph" w:customStyle="1" w:styleId="F227C6EAC03347ABB394D7826642F8FD">
    <w:name w:val="F227C6EAC03347ABB394D7826642F8FD"/>
    <w:rsid w:val="00353B00"/>
  </w:style>
  <w:style w:type="paragraph" w:customStyle="1" w:styleId="CF263A57DA8441E7B899C4804A5955BC">
    <w:name w:val="CF263A57DA8441E7B899C4804A5955BC"/>
    <w:rsid w:val="00353B00"/>
  </w:style>
  <w:style w:type="paragraph" w:customStyle="1" w:styleId="006C6C8382114E088CEBB8FD6BE5A024">
    <w:name w:val="006C6C8382114E088CEBB8FD6BE5A024"/>
    <w:rsid w:val="00353B00"/>
  </w:style>
  <w:style w:type="paragraph" w:customStyle="1" w:styleId="249B296A1DF442F1BD845D68DAB7DC3B">
    <w:name w:val="249B296A1DF442F1BD845D68DAB7DC3B"/>
    <w:rsid w:val="00353B00"/>
  </w:style>
  <w:style w:type="paragraph" w:customStyle="1" w:styleId="29482DE4B60342F5B0B42678D2D229DC">
    <w:name w:val="29482DE4B60342F5B0B42678D2D229DC"/>
    <w:rsid w:val="00353B00"/>
  </w:style>
  <w:style w:type="paragraph" w:customStyle="1" w:styleId="9C617EC44F4B4C1DA386A6C78126FA6D">
    <w:name w:val="9C617EC44F4B4C1DA386A6C78126FA6D"/>
    <w:rsid w:val="00353B00"/>
  </w:style>
  <w:style w:type="paragraph" w:customStyle="1" w:styleId="430CA42D76AB4E449E1F9CDAB13C341B">
    <w:name w:val="430CA42D76AB4E449E1F9CDAB13C341B"/>
    <w:rsid w:val="00353B00"/>
  </w:style>
  <w:style w:type="paragraph" w:customStyle="1" w:styleId="E344CC27DD194936B6701DA3B8B13BA3">
    <w:name w:val="E344CC27DD194936B6701DA3B8B13BA3"/>
    <w:rsid w:val="00353B00"/>
  </w:style>
  <w:style w:type="paragraph" w:customStyle="1" w:styleId="5B6DF1B0F7E444B18C95EA9C81E91547">
    <w:name w:val="5B6DF1B0F7E444B18C95EA9C81E91547"/>
    <w:rsid w:val="00353B00"/>
  </w:style>
  <w:style w:type="paragraph" w:customStyle="1" w:styleId="94BD31EF22D340FD842A30100DEB5F75">
    <w:name w:val="94BD31EF22D340FD842A30100DEB5F75"/>
    <w:rsid w:val="00353B00"/>
  </w:style>
  <w:style w:type="paragraph" w:customStyle="1" w:styleId="D707DD77E521479A9EF5414D0BCCA936">
    <w:name w:val="D707DD77E521479A9EF5414D0BCCA936"/>
    <w:rsid w:val="00353B00"/>
  </w:style>
  <w:style w:type="paragraph" w:customStyle="1" w:styleId="F4012FFEEF564DDA8D0B37F48FC50140">
    <w:name w:val="F4012FFEEF564DDA8D0B37F48FC50140"/>
    <w:rsid w:val="00353B00"/>
  </w:style>
  <w:style w:type="paragraph" w:customStyle="1" w:styleId="AA61B8CB58B447F19754E989375EC1C1">
    <w:name w:val="AA61B8CB58B447F19754E989375EC1C1"/>
    <w:rsid w:val="00353B00"/>
  </w:style>
  <w:style w:type="paragraph" w:customStyle="1" w:styleId="0488CFEBFA70461E8F004C124B3F91D8">
    <w:name w:val="0488CFEBFA70461E8F004C124B3F91D8"/>
    <w:rsid w:val="00353B00"/>
  </w:style>
  <w:style w:type="paragraph" w:customStyle="1" w:styleId="019693F64D184F8FA8AA24F033BF4FED">
    <w:name w:val="019693F64D184F8FA8AA24F033BF4FED"/>
    <w:rsid w:val="00353B00"/>
  </w:style>
  <w:style w:type="paragraph" w:customStyle="1" w:styleId="33CFF01863EB4FC3B89316AD7F8D1CC1">
    <w:name w:val="33CFF01863EB4FC3B89316AD7F8D1CC1"/>
    <w:rsid w:val="00353B00"/>
  </w:style>
  <w:style w:type="paragraph" w:customStyle="1" w:styleId="F27F6389942B40C997A70849AFCFCE4D">
    <w:name w:val="F27F6389942B40C997A70849AFCFCE4D"/>
    <w:rsid w:val="00353B00"/>
  </w:style>
  <w:style w:type="paragraph" w:customStyle="1" w:styleId="CD3318C8B945465AAA3737719DD201C1">
    <w:name w:val="CD3318C8B945465AAA3737719DD201C1"/>
    <w:rsid w:val="00353B00"/>
  </w:style>
  <w:style w:type="paragraph" w:customStyle="1" w:styleId="5DF8B79B66554970BF4ED6B189FF1AF7">
    <w:name w:val="5DF8B79B66554970BF4ED6B189FF1AF7"/>
    <w:rsid w:val="00353B00"/>
  </w:style>
  <w:style w:type="paragraph" w:customStyle="1" w:styleId="5428DDA87690427EB3D0ED86380E8B78">
    <w:name w:val="5428DDA87690427EB3D0ED86380E8B78"/>
    <w:rsid w:val="00353B00"/>
  </w:style>
  <w:style w:type="paragraph" w:customStyle="1" w:styleId="C79A7712B85E4D8D9B6119A941960E2E">
    <w:name w:val="C79A7712B85E4D8D9B6119A941960E2E"/>
    <w:rsid w:val="00353B00"/>
  </w:style>
  <w:style w:type="paragraph" w:customStyle="1" w:styleId="FEB0944B9FF0486CAE821EDBA9F94046">
    <w:name w:val="FEB0944B9FF0486CAE821EDBA9F94046"/>
    <w:rsid w:val="00353B00"/>
  </w:style>
  <w:style w:type="paragraph" w:customStyle="1" w:styleId="8388DF8C16144D5E9105B8DAF8973CF1">
    <w:name w:val="8388DF8C16144D5E9105B8DAF8973CF1"/>
    <w:rsid w:val="00353B00"/>
  </w:style>
  <w:style w:type="paragraph" w:customStyle="1" w:styleId="6DE6FDB5BC1D497B98A7632EACD028B1">
    <w:name w:val="6DE6FDB5BC1D497B98A7632EACD028B1"/>
    <w:rsid w:val="00353B00"/>
  </w:style>
  <w:style w:type="paragraph" w:customStyle="1" w:styleId="B2BCBA7301234F08A500295C16205BF8">
    <w:name w:val="B2BCBA7301234F08A500295C16205BF8"/>
    <w:rsid w:val="00353B00"/>
  </w:style>
  <w:style w:type="paragraph" w:customStyle="1" w:styleId="AE7D6923181F4A7F87A56B8FF6EE1EF5">
    <w:name w:val="AE7D6923181F4A7F87A56B8FF6EE1EF5"/>
    <w:rsid w:val="00353B00"/>
  </w:style>
  <w:style w:type="paragraph" w:customStyle="1" w:styleId="B6F250499CB049399DEBAC0ED7D25BA0">
    <w:name w:val="B6F250499CB049399DEBAC0ED7D25BA0"/>
    <w:rsid w:val="00353B00"/>
  </w:style>
  <w:style w:type="paragraph" w:customStyle="1" w:styleId="43BE3D3AF3D2474B85A6AF14B5B47EEC">
    <w:name w:val="43BE3D3AF3D2474B85A6AF14B5B47EEC"/>
    <w:rsid w:val="00353B00"/>
  </w:style>
  <w:style w:type="paragraph" w:customStyle="1" w:styleId="5D2444F8251D4B3AAE8BC36ABB9C82FE">
    <w:name w:val="5D2444F8251D4B3AAE8BC36ABB9C82FE"/>
    <w:rsid w:val="00353B00"/>
  </w:style>
  <w:style w:type="paragraph" w:customStyle="1" w:styleId="92D4C4C5BE45403C94D3AD0422E435D1">
    <w:name w:val="92D4C4C5BE45403C94D3AD0422E435D1"/>
    <w:rsid w:val="00353B00"/>
  </w:style>
  <w:style w:type="paragraph" w:customStyle="1" w:styleId="B5048EB354F24A0D910B804E42D430F5">
    <w:name w:val="B5048EB354F24A0D910B804E42D430F5"/>
    <w:rsid w:val="00353B00"/>
  </w:style>
  <w:style w:type="paragraph" w:customStyle="1" w:styleId="9623A37C7F794A698E3E092655BB9477">
    <w:name w:val="9623A37C7F794A698E3E092655BB9477"/>
    <w:rsid w:val="00353B00"/>
  </w:style>
  <w:style w:type="paragraph" w:customStyle="1" w:styleId="3A30ADDFC151455D9C8B63A9DEAAABEA">
    <w:name w:val="3A30ADDFC151455D9C8B63A9DEAAABEA"/>
    <w:rsid w:val="00353B00"/>
  </w:style>
  <w:style w:type="paragraph" w:customStyle="1" w:styleId="B548C1BEC5AD4A38BA0CA4148127BA1D">
    <w:name w:val="B548C1BEC5AD4A38BA0CA4148127BA1D"/>
    <w:rsid w:val="00353B00"/>
  </w:style>
  <w:style w:type="paragraph" w:customStyle="1" w:styleId="5F93D656B44146DFA95170A919FE0569">
    <w:name w:val="5F93D656B44146DFA95170A919FE0569"/>
    <w:rsid w:val="00353B00"/>
  </w:style>
  <w:style w:type="paragraph" w:customStyle="1" w:styleId="57F073DA97174070A30D0091DB30E968">
    <w:name w:val="57F073DA97174070A30D0091DB30E968"/>
    <w:rsid w:val="00353B00"/>
  </w:style>
  <w:style w:type="paragraph" w:customStyle="1" w:styleId="2CDEAEC0AC6744A681F7E645CC9112F0">
    <w:name w:val="2CDEAEC0AC6744A681F7E645CC9112F0"/>
    <w:rsid w:val="00353B00"/>
  </w:style>
  <w:style w:type="paragraph" w:customStyle="1" w:styleId="CE3356D2C65F45728D9522C7EEDE87AB">
    <w:name w:val="CE3356D2C65F45728D9522C7EEDE87AB"/>
    <w:rsid w:val="00353B00"/>
  </w:style>
  <w:style w:type="paragraph" w:customStyle="1" w:styleId="814A5AAA8E0D4DFC806F448878E69595">
    <w:name w:val="814A5AAA8E0D4DFC806F448878E69595"/>
    <w:rsid w:val="00353B00"/>
  </w:style>
  <w:style w:type="paragraph" w:customStyle="1" w:styleId="EBA8084132404530A513EF0B8D6713FC">
    <w:name w:val="EBA8084132404530A513EF0B8D6713FC"/>
    <w:rsid w:val="00353B00"/>
  </w:style>
  <w:style w:type="paragraph" w:customStyle="1" w:styleId="3AD160532C314AD29F50C662E121551D">
    <w:name w:val="3AD160532C314AD29F50C662E121551D"/>
    <w:rsid w:val="00353B00"/>
  </w:style>
  <w:style w:type="paragraph" w:customStyle="1" w:styleId="68B491BDED7546D28A580FE39BF0DF26">
    <w:name w:val="68B491BDED7546D28A580FE39BF0DF26"/>
    <w:rsid w:val="00353B00"/>
  </w:style>
  <w:style w:type="paragraph" w:customStyle="1" w:styleId="80A92980D8B24B1BA59F3CCC898BCBCA">
    <w:name w:val="80A92980D8B24B1BA59F3CCC898BCBCA"/>
    <w:rsid w:val="00353B00"/>
  </w:style>
  <w:style w:type="paragraph" w:customStyle="1" w:styleId="C1BA2D96B052473EB0F8113D256BBB64">
    <w:name w:val="C1BA2D96B052473EB0F8113D256BBB64"/>
    <w:rsid w:val="00353B00"/>
  </w:style>
  <w:style w:type="paragraph" w:customStyle="1" w:styleId="1B9D174A509E4E069FD52AF8C24576DB">
    <w:name w:val="1B9D174A509E4E069FD52AF8C24576DB"/>
    <w:rsid w:val="00353B00"/>
  </w:style>
  <w:style w:type="paragraph" w:customStyle="1" w:styleId="3A7880E63877415DA5FA9B00DA376226">
    <w:name w:val="3A7880E63877415DA5FA9B00DA376226"/>
    <w:rsid w:val="00353B00"/>
  </w:style>
  <w:style w:type="paragraph" w:customStyle="1" w:styleId="75E8EC480A264E6C8E66391B4AE2E52B">
    <w:name w:val="75E8EC480A264E6C8E66391B4AE2E52B"/>
    <w:rsid w:val="00353B00"/>
  </w:style>
  <w:style w:type="paragraph" w:customStyle="1" w:styleId="12025E24C15C46BA8EE7B0B2DAB4264B">
    <w:name w:val="12025E24C15C46BA8EE7B0B2DAB4264B"/>
    <w:rsid w:val="00353B00"/>
  </w:style>
  <w:style w:type="paragraph" w:customStyle="1" w:styleId="45697C634E0B4FF49371324303D0B6DD">
    <w:name w:val="45697C634E0B4FF49371324303D0B6DD"/>
    <w:rsid w:val="00353B00"/>
  </w:style>
  <w:style w:type="paragraph" w:customStyle="1" w:styleId="8C624648B98A4496B193885523950A34">
    <w:name w:val="8C624648B98A4496B193885523950A34"/>
    <w:rsid w:val="00353B00"/>
  </w:style>
  <w:style w:type="paragraph" w:customStyle="1" w:styleId="331337CC997D433B85665643A54831BB">
    <w:name w:val="331337CC997D433B85665643A54831BB"/>
    <w:rsid w:val="00353B00"/>
  </w:style>
  <w:style w:type="paragraph" w:customStyle="1" w:styleId="C966D027798B4FED9B1E7FF414603D44">
    <w:name w:val="C966D027798B4FED9B1E7FF414603D44"/>
    <w:rsid w:val="00353B00"/>
  </w:style>
  <w:style w:type="paragraph" w:customStyle="1" w:styleId="07009835A26D4945B96C0C740FED7710">
    <w:name w:val="07009835A26D4945B96C0C740FED7710"/>
    <w:rsid w:val="00353B00"/>
  </w:style>
  <w:style w:type="paragraph" w:customStyle="1" w:styleId="71C3954BBEAC43EFBFA9F2A370EA818F">
    <w:name w:val="71C3954BBEAC43EFBFA9F2A370EA818F"/>
    <w:rsid w:val="00353B00"/>
  </w:style>
  <w:style w:type="paragraph" w:customStyle="1" w:styleId="2B2BB14108094EB8A695A5BEEAFD5F37">
    <w:name w:val="2B2BB14108094EB8A695A5BEEAFD5F37"/>
    <w:rsid w:val="00353B00"/>
  </w:style>
  <w:style w:type="paragraph" w:customStyle="1" w:styleId="371E1E5D5AEA4A98A8A13A4BCC1718D4">
    <w:name w:val="371E1E5D5AEA4A98A8A13A4BCC1718D4"/>
    <w:rsid w:val="00353B00"/>
  </w:style>
  <w:style w:type="paragraph" w:customStyle="1" w:styleId="42BDCB83B3CD44C4A12A7914318BF7E0">
    <w:name w:val="42BDCB83B3CD44C4A12A7914318BF7E0"/>
    <w:rsid w:val="00353B00"/>
  </w:style>
  <w:style w:type="paragraph" w:customStyle="1" w:styleId="41639415B9C342EC88E78FAF0AEC4618">
    <w:name w:val="41639415B9C342EC88E78FAF0AEC4618"/>
    <w:rsid w:val="00353B00"/>
  </w:style>
  <w:style w:type="paragraph" w:customStyle="1" w:styleId="40D403A7C22141D5A6ACF510D81E81FD">
    <w:name w:val="40D403A7C22141D5A6ACF510D81E81FD"/>
    <w:rsid w:val="00353B00"/>
  </w:style>
  <w:style w:type="paragraph" w:customStyle="1" w:styleId="E28ADD1AF61E48B4B5A629DB17515A04">
    <w:name w:val="E28ADD1AF61E48B4B5A629DB17515A04"/>
    <w:rsid w:val="00353B00"/>
  </w:style>
  <w:style w:type="paragraph" w:customStyle="1" w:styleId="E7D30D0F4F8E4F0BAB3E22C9C24252D7">
    <w:name w:val="E7D30D0F4F8E4F0BAB3E22C9C24252D7"/>
    <w:rsid w:val="00353B00"/>
  </w:style>
  <w:style w:type="paragraph" w:customStyle="1" w:styleId="036F340BA9A240D2B6643DEF4C58524E">
    <w:name w:val="036F340BA9A240D2B6643DEF4C58524E"/>
    <w:rsid w:val="00353B00"/>
  </w:style>
  <w:style w:type="paragraph" w:customStyle="1" w:styleId="8679C71782F646779362E7209D4EC919">
    <w:name w:val="8679C71782F646779362E7209D4EC919"/>
    <w:rsid w:val="00353B00"/>
  </w:style>
  <w:style w:type="paragraph" w:customStyle="1" w:styleId="FA4B45FDC74A45CC959997F003E4F72A">
    <w:name w:val="FA4B45FDC74A45CC959997F003E4F72A"/>
    <w:rsid w:val="00353B00"/>
  </w:style>
  <w:style w:type="paragraph" w:customStyle="1" w:styleId="B2A1666FA641460384B534079ABB7155">
    <w:name w:val="B2A1666FA641460384B534079ABB7155"/>
    <w:rsid w:val="00353B00"/>
  </w:style>
  <w:style w:type="paragraph" w:customStyle="1" w:styleId="7848E17450B945BF8993F09C0B1AA209">
    <w:name w:val="7848E17450B945BF8993F09C0B1AA209"/>
    <w:rsid w:val="00353B00"/>
  </w:style>
  <w:style w:type="paragraph" w:customStyle="1" w:styleId="C2D036533DA04A53B1B31E4C18CF471F">
    <w:name w:val="C2D036533DA04A53B1B31E4C18CF471F"/>
    <w:rsid w:val="00353B00"/>
  </w:style>
  <w:style w:type="paragraph" w:customStyle="1" w:styleId="E4A08A43BBDF4BF9975B3D0F13268494">
    <w:name w:val="E4A08A43BBDF4BF9975B3D0F13268494"/>
    <w:rsid w:val="00353B00"/>
  </w:style>
  <w:style w:type="paragraph" w:customStyle="1" w:styleId="56F6D562524D405D86120390CA542EA0">
    <w:name w:val="56F6D562524D405D86120390CA542EA0"/>
    <w:rsid w:val="00353B00"/>
  </w:style>
  <w:style w:type="paragraph" w:customStyle="1" w:styleId="2D510CE82EED4A4C9556E27F1DB455D1">
    <w:name w:val="2D510CE82EED4A4C9556E27F1DB455D1"/>
    <w:rsid w:val="00353B00"/>
  </w:style>
  <w:style w:type="paragraph" w:customStyle="1" w:styleId="89D08CC3BA0D4F93A7809A8A86511F96">
    <w:name w:val="89D08CC3BA0D4F93A7809A8A86511F96"/>
    <w:rsid w:val="00353B00"/>
  </w:style>
  <w:style w:type="paragraph" w:customStyle="1" w:styleId="877B0275111B455AAF7E4323F67459FC">
    <w:name w:val="877B0275111B455AAF7E4323F67459FC"/>
    <w:rsid w:val="00353B00"/>
  </w:style>
  <w:style w:type="paragraph" w:customStyle="1" w:styleId="712BC9478DBE484085C9CEA9BF2F64C4">
    <w:name w:val="712BC9478DBE484085C9CEA9BF2F64C4"/>
    <w:rsid w:val="00353B00"/>
  </w:style>
  <w:style w:type="paragraph" w:customStyle="1" w:styleId="94BBBF0AEF2A4C8EB10CF0589E05A784">
    <w:name w:val="94BBBF0AEF2A4C8EB10CF0589E05A784"/>
    <w:rsid w:val="00353B00"/>
  </w:style>
  <w:style w:type="paragraph" w:customStyle="1" w:styleId="506E413EA8614E19A8D1C6A838672D0C">
    <w:name w:val="506E413EA8614E19A8D1C6A838672D0C"/>
    <w:rsid w:val="00353B00"/>
  </w:style>
  <w:style w:type="paragraph" w:customStyle="1" w:styleId="D22E6D2E11FD4C22863DC9BEECF1AF9E">
    <w:name w:val="D22E6D2E11FD4C22863DC9BEECF1AF9E"/>
    <w:rsid w:val="00353B00"/>
  </w:style>
  <w:style w:type="paragraph" w:customStyle="1" w:styleId="E65E39D726BF4DF9884894ADB9EF8EF6">
    <w:name w:val="E65E39D726BF4DF9884894ADB9EF8EF6"/>
    <w:rsid w:val="00353B00"/>
  </w:style>
  <w:style w:type="paragraph" w:customStyle="1" w:styleId="366DE62D960B417C9C409F5F4897FBD0">
    <w:name w:val="366DE62D960B417C9C409F5F4897FBD0"/>
    <w:rsid w:val="00353B00"/>
  </w:style>
  <w:style w:type="paragraph" w:customStyle="1" w:styleId="D98F27DDF54543FDAEF40B6DFF4C3858">
    <w:name w:val="D98F27DDF54543FDAEF40B6DFF4C3858"/>
    <w:rsid w:val="00353B00"/>
  </w:style>
  <w:style w:type="paragraph" w:customStyle="1" w:styleId="7F64B1492B094A818ADEAAE90B355C32">
    <w:name w:val="7F64B1492B094A818ADEAAE90B355C32"/>
    <w:rsid w:val="00353B00"/>
  </w:style>
  <w:style w:type="paragraph" w:customStyle="1" w:styleId="BF0E16D5B0BF4E0AAD3BF7ABC0AAA2F0">
    <w:name w:val="BF0E16D5B0BF4E0AAD3BF7ABC0AAA2F0"/>
    <w:rsid w:val="00353B00"/>
  </w:style>
  <w:style w:type="paragraph" w:customStyle="1" w:styleId="FE51F1E06A2244548A8EB9E5DEB6AA78">
    <w:name w:val="FE51F1E06A2244548A8EB9E5DEB6AA78"/>
    <w:rsid w:val="00353B00"/>
  </w:style>
  <w:style w:type="paragraph" w:customStyle="1" w:styleId="2F243CCB0F4E4D21A5BDC6698710468E">
    <w:name w:val="2F243CCB0F4E4D21A5BDC6698710468E"/>
    <w:rsid w:val="00353B00"/>
  </w:style>
  <w:style w:type="paragraph" w:customStyle="1" w:styleId="792D6D1969354C5FA69E06D1486E3251">
    <w:name w:val="792D6D1969354C5FA69E06D1486E3251"/>
    <w:rsid w:val="00353B00"/>
  </w:style>
  <w:style w:type="paragraph" w:customStyle="1" w:styleId="E0B62EDB329B497AB2A58DE214B96C8B">
    <w:name w:val="E0B62EDB329B497AB2A58DE214B96C8B"/>
    <w:rsid w:val="00353B00"/>
  </w:style>
  <w:style w:type="paragraph" w:customStyle="1" w:styleId="2E00AD5405024F4EB6A6B4F90636CDDC">
    <w:name w:val="2E00AD5405024F4EB6A6B4F90636CDDC"/>
    <w:rsid w:val="00353B00"/>
  </w:style>
  <w:style w:type="paragraph" w:customStyle="1" w:styleId="C0753F674C534477961C67DC3354E769">
    <w:name w:val="C0753F674C534477961C67DC3354E769"/>
    <w:rsid w:val="00353B00"/>
  </w:style>
  <w:style w:type="paragraph" w:customStyle="1" w:styleId="2F77F799A1F0417DB4BA043CB41564C1">
    <w:name w:val="2F77F799A1F0417DB4BA043CB41564C1"/>
    <w:rsid w:val="00353B00"/>
  </w:style>
  <w:style w:type="paragraph" w:customStyle="1" w:styleId="7CB3D0FB46E94124AEDD5E688D4E5C72">
    <w:name w:val="7CB3D0FB46E94124AEDD5E688D4E5C72"/>
    <w:rsid w:val="00353B00"/>
  </w:style>
  <w:style w:type="paragraph" w:customStyle="1" w:styleId="8E351C6482A946F583AB5E17418DB070">
    <w:name w:val="8E351C6482A946F583AB5E17418DB070"/>
    <w:rsid w:val="00353B00"/>
  </w:style>
  <w:style w:type="paragraph" w:customStyle="1" w:styleId="7E9905DB69EA434BA30375EE9FAB4CAB">
    <w:name w:val="7E9905DB69EA434BA30375EE9FAB4CAB"/>
    <w:rsid w:val="00353B00"/>
  </w:style>
  <w:style w:type="paragraph" w:customStyle="1" w:styleId="A8EB1958C43D4A7B82AB71DF121C4950">
    <w:name w:val="A8EB1958C43D4A7B82AB71DF121C4950"/>
    <w:rsid w:val="00353B00"/>
  </w:style>
  <w:style w:type="paragraph" w:customStyle="1" w:styleId="7B124977E6674BD08EB9684054E3C9B6">
    <w:name w:val="7B124977E6674BD08EB9684054E3C9B6"/>
    <w:rsid w:val="00282A20"/>
  </w:style>
  <w:style w:type="paragraph" w:customStyle="1" w:styleId="CA7137F847384CD0828C657FE79058D5">
    <w:name w:val="CA7137F847384CD0828C657FE79058D5"/>
    <w:rsid w:val="00282A20"/>
  </w:style>
  <w:style w:type="paragraph" w:customStyle="1" w:styleId="E11911B1A6C44040B0266A3BBC410EEA">
    <w:name w:val="E11911B1A6C44040B0266A3BBC410EEA"/>
    <w:rsid w:val="00282A20"/>
  </w:style>
  <w:style w:type="paragraph" w:customStyle="1" w:styleId="0F09C07B71FD4606B356000CBA7A6558">
    <w:name w:val="0F09C07B71FD4606B356000CBA7A6558"/>
    <w:rsid w:val="00282A20"/>
  </w:style>
  <w:style w:type="paragraph" w:customStyle="1" w:styleId="0AAACC6980024173A1455CE1499D9968">
    <w:name w:val="0AAACC6980024173A1455CE1499D9968"/>
    <w:rsid w:val="00282A20"/>
  </w:style>
  <w:style w:type="paragraph" w:customStyle="1" w:styleId="A4DCDBC67505415FB92166938CF58FBC">
    <w:name w:val="A4DCDBC67505415FB92166938CF58FBC"/>
    <w:rsid w:val="00282A20"/>
  </w:style>
  <w:style w:type="paragraph" w:customStyle="1" w:styleId="98BD976A58CC49CB8DC72BBF62ACDB58">
    <w:name w:val="98BD976A58CC49CB8DC72BBF62ACDB58"/>
    <w:rsid w:val="00282A20"/>
  </w:style>
  <w:style w:type="paragraph" w:customStyle="1" w:styleId="BCBB0231C44B489F85EDA158EDC892CA">
    <w:name w:val="BCBB0231C44B489F85EDA158EDC892CA"/>
    <w:rsid w:val="00282A20"/>
  </w:style>
  <w:style w:type="paragraph" w:customStyle="1" w:styleId="BB59236FDEF34816A8625BCC800A8B32">
    <w:name w:val="BB59236FDEF34816A8625BCC800A8B32"/>
    <w:rsid w:val="00282A20"/>
  </w:style>
  <w:style w:type="paragraph" w:customStyle="1" w:styleId="E176C59B059B4ACA93A094DE0C2A1425">
    <w:name w:val="E176C59B059B4ACA93A094DE0C2A1425"/>
    <w:rsid w:val="00282A20"/>
  </w:style>
  <w:style w:type="paragraph" w:customStyle="1" w:styleId="D90C3FBB36364F61AED5D1EA7F3E869D">
    <w:name w:val="D90C3FBB36364F61AED5D1EA7F3E869D"/>
    <w:rsid w:val="00282A20"/>
  </w:style>
  <w:style w:type="paragraph" w:customStyle="1" w:styleId="B6AEC2CB7A4B47AA9581414586178621">
    <w:name w:val="B6AEC2CB7A4B47AA9581414586178621"/>
    <w:rsid w:val="00282A20"/>
  </w:style>
  <w:style w:type="paragraph" w:customStyle="1" w:styleId="1F0BAB271B864EBB8FABF9D5E1EC87D5">
    <w:name w:val="1F0BAB271B864EBB8FABF9D5E1EC87D5"/>
    <w:rsid w:val="00282A20"/>
  </w:style>
  <w:style w:type="paragraph" w:customStyle="1" w:styleId="9C99DBC43E514E8CB0BCB33B42BB5B87">
    <w:name w:val="9C99DBC43E514E8CB0BCB33B42BB5B87"/>
    <w:rsid w:val="00282A20"/>
  </w:style>
  <w:style w:type="paragraph" w:customStyle="1" w:styleId="61C4F8DBC49443B684AC304BADF8DC0B">
    <w:name w:val="61C4F8DBC49443B684AC304BADF8DC0B"/>
    <w:rsid w:val="00282A20"/>
  </w:style>
  <w:style w:type="paragraph" w:customStyle="1" w:styleId="A9014E852A1D4CC29F8EC58A6F319424">
    <w:name w:val="A9014E852A1D4CC29F8EC58A6F319424"/>
    <w:rsid w:val="00282A20"/>
  </w:style>
  <w:style w:type="paragraph" w:customStyle="1" w:styleId="F71536D424AC4DA2AE1E368D2C7F108E">
    <w:name w:val="F71536D424AC4DA2AE1E368D2C7F108E"/>
    <w:rsid w:val="00282A20"/>
  </w:style>
  <w:style w:type="paragraph" w:customStyle="1" w:styleId="EBCDFFE6C4294CD9BAC946E499A6631C">
    <w:name w:val="EBCDFFE6C4294CD9BAC946E499A6631C"/>
    <w:rsid w:val="00282A20"/>
  </w:style>
  <w:style w:type="paragraph" w:customStyle="1" w:styleId="D71EC2AF5ADB40E0A665051FBD0C984A">
    <w:name w:val="D71EC2AF5ADB40E0A665051FBD0C984A"/>
    <w:rsid w:val="00282A20"/>
  </w:style>
  <w:style w:type="paragraph" w:customStyle="1" w:styleId="3ACBF70905A946FABD1BF8D2DE9EEF18">
    <w:name w:val="3ACBF70905A946FABD1BF8D2DE9EEF18"/>
    <w:rsid w:val="00282A20"/>
  </w:style>
  <w:style w:type="paragraph" w:customStyle="1" w:styleId="DB3EC2D2895B4420B8D911CF372CCC82">
    <w:name w:val="DB3EC2D2895B4420B8D911CF372CCC82"/>
    <w:rsid w:val="00282A20"/>
  </w:style>
  <w:style w:type="paragraph" w:customStyle="1" w:styleId="0C12EBE137CD4C30B9A7C2DA9D4D9C91">
    <w:name w:val="0C12EBE137CD4C30B9A7C2DA9D4D9C91"/>
    <w:rsid w:val="00282A20"/>
  </w:style>
  <w:style w:type="paragraph" w:customStyle="1" w:styleId="76A2DD5F61F3426688144C8F85947202">
    <w:name w:val="76A2DD5F61F3426688144C8F85947202"/>
    <w:rsid w:val="00282A20"/>
  </w:style>
  <w:style w:type="paragraph" w:customStyle="1" w:styleId="E49FA7C560A2425BB991F536B254328C">
    <w:name w:val="E49FA7C560A2425BB991F536B254328C"/>
    <w:rsid w:val="00282A20"/>
  </w:style>
  <w:style w:type="paragraph" w:customStyle="1" w:styleId="D0DCEEED55DB49C5B4D4D82E9B6584D2">
    <w:name w:val="D0DCEEED55DB49C5B4D4D82E9B6584D2"/>
    <w:rsid w:val="00282A20"/>
  </w:style>
  <w:style w:type="paragraph" w:customStyle="1" w:styleId="726DF5656ADF4940B883BD6A42D11602">
    <w:name w:val="726DF5656ADF4940B883BD6A42D11602"/>
    <w:rsid w:val="00282A20"/>
  </w:style>
  <w:style w:type="paragraph" w:customStyle="1" w:styleId="93C1623338094407A993AB36A106CB44">
    <w:name w:val="93C1623338094407A993AB36A106CB44"/>
    <w:rsid w:val="00282A20"/>
  </w:style>
  <w:style w:type="paragraph" w:customStyle="1" w:styleId="E58576FA7E474AF78BC9E51F158754C9">
    <w:name w:val="E58576FA7E474AF78BC9E51F158754C9"/>
    <w:rsid w:val="00282A20"/>
  </w:style>
  <w:style w:type="paragraph" w:customStyle="1" w:styleId="A75C5F83F331457EA4053648BEBCB9DD">
    <w:name w:val="A75C5F83F331457EA4053648BEBCB9DD"/>
    <w:rsid w:val="00282A20"/>
  </w:style>
  <w:style w:type="paragraph" w:customStyle="1" w:styleId="A6D7C683D3AD477EB22BD2649941CF1D">
    <w:name w:val="A6D7C683D3AD477EB22BD2649941CF1D"/>
    <w:rsid w:val="00282A20"/>
  </w:style>
  <w:style w:type="paragraph" w:customStyle="1" w:styleId="7B36A4F08CA7491590FBE78F03D8B69D">
    <w:name w:val="7B36A4F08CA7491590FBE78F03D8B69D"/>
    <w:rsid w:val="00282A20"/>
  </w:style>
  <w:style w:type="paragraph" w:customStyle="1" w:styleId="56D121BE75BE424B87B30BA6B738C351">
    <w:name w:val="56D121BE75BE424B87B30BA6B738C351"/>
    <w:rsid w:val="00282A20"/>
  </w:style>
  <w:style w:type="paragraph" w:customStyle="1" w:styleId="88EEE17AFE6B487C80F4993E8EFFBB79">
    <w:name w:val="88EEE17AFE6B487C80F4993E8EFFBB79"/>
    <w:rsid w:val="00282A20"/>
  </w:style>
  <w:style w:type="paragraph" w:customStyle="1" w:styleId="3E71B0A39DF842F3A3B6755F44CC40FB">
    <w:name w:val="3E71B0A39DF842F3A3B6755F44CC40FB"/>
    <w:rsid w:val="00282A20"/>
  </w:style>
  <w:style w:type="paragraph" w:customStyle="1" w:styleId="6863C1FF71464A25BBD8E5EA5DABF02E">
    <w:name w:val="6863C1FF71464A25BBD8E5EA5DABF02E"/>
    <w:rsid w:val="00282A20"/>
  </w:style>
  <w:style w:type="paragraph" w:customStyle="1" w:styleId="DC548A39DA8941ADAE836DA2E5E86726">
    <w:name w:val="DC548A39DA8941ADAE836DA2E5E86726"/>
    <w:rsid w:val="00282A20"/>
  </w:style>
  <w:style w:type="paragraph" w:customStyle="1" w:styleId="D742E772C7624EB6A67806E3B5DB6DF2">
    <w:name w:val="D742E772C7624EB6A67806E3B5DB6DF2"/>
    <w:rsid w:val="00282A20"/>
  </w:style>
  <w:style w:type="paragraph" w:customStyle="1" w:styleId="BBF66B5B129648BBAF70EAB20D0471B3">
    <w:name w:val="BBF66B5B129648BBAF70EAB20D0471B3"/>
    <w:rsid w:val="00282A20"/>
  </w:style>
  <w:style w:type="paragraph" w:customStyle="1" w:styleId="3A0888C5A6F14AE78574F6D7C71C2404">
    <w:name w:val="3A0888C5A6F14AE78574F6D7C71C2404"/>
    <w:rsid w:val="00282A20"/>
  </w:style>
  <w:style w:type="paragraph" w:customStyle="1" w:styleId="68EAA2213BE648E790822B643272CC08">
    <w:name w:val="68EAA2213BE648E790822B643272CC08"/>
    <w:rsid w:val="00282A20"/>
  </w:style>
  <w:style w:type="paragraph" w:customStyle="1" w:styleId="B95B2953D56346C3B71B0E9B71128CF2">
    <w:name w:val="B95B2953D56346C3B71B0E9B71128CF2"/>
    <w:rsid w:val="00282A20"/>
  </w:style>
  <w:style w:type="paragraph" w:customStyle="1" w:styleId="63852C7409DC4E4A8F1AF7F5833ADC24">
    <w:name w:val="63852C7409DC4E4A8F1AF7F5833ADC24"/>
    <w:rsid w:val="00282A20"/>
  </w:style>
  <w:style w:type="paragraph" w:customStyle="1" w:styleId="2942FB8264DB43D484CCF7F1D3D54FFC">
    <w:name w:val="2942FB8264DB43D484CCF7F1D3D54FFC"/>
    <w:rsid w:val="00282A20"/>
  </w:style>
  <w:style w:type="paragraph" w:customStyle="1" w:styleId="9C965BFBEECF466EBEC840A475273542">
    <w:name w:val="9C965BFBEECF466EBEC840A475273542"/>
    <w:rsid w:val="00282A20"/>
  </w:style>
  <w:style w:type="paragraph" w:customStyle="1" w:styleId="0D289D3DFD6F490F98E8747A0EC5D8DB">
    <w:name w:val="0D289D3DFD6F490F98E8747A0EC5D8DB"/>
    <w:rsid w:val="00282A20"/>
  </w:style>
  <w:style w:type="paragraph" w:customStyle="1" w:styleId="23134337E4A04323BBDCB4B1F16F1425">
    <w:name w:val="23134337E4A04323BBDCB4B1F16F1425"/>
    <w:rsid w:val="00282A20"/>
  </w:style>
  <w:style w:type="paragraph" w:customStyle="1" w:styleId="DED4A60450054C9A8C1AF616A42AE80D">
    <w:name w:val="DED4A60450054C9A8C1AF616A42AE80D"/>
    <w:rsid w:val="00282A20"/>
  </w:style>
  <w:style w:type="paragraph" w:customStyle="1" w:styleId="594A376DC07442AFB0B0ECFC50C09734">
    <w:name w:val="594A376DC07442AFB0B0ECFC50C09734"/>
    <w:rsid w:val="00282A20"/>
  </w:style>
  <w:style w:type="paragraph" w:customStyle="1" w:styleId="0571267EEAA943CA9B1705A745DD7426">
    <w:name w:val="0571267EEAA943CA9B1705A745DD7426"/>
    <w:rsid w:val="00282A20"/>
  </w:style>
  <w:style w:type="paragraph" w:customStyle="1" w:styleId="1654C809B7A944BEB4EF1F71BFAC3BF2">
    <w:name w:val="1654C809B7A944BEB4EF1F71BFAC3BF2"/>
    <w:rsid w:val="00282A20"/>
  </w:style>
  <w:style w:type="paragraph" w:customStyle="1" w:styleId="905B696291D34D8DA1111CF73183AE7F">
    <w:name w:val="905B696291D34D8DA1111CF73183AE7F"/>
    <w:rsid w:val="00282A20"/>
  </w:style>
  <w:style w:type="paragraph" w:customStyle="1" w:styleId="23150ABA23D143238548C153142FD62E">
    <w:name w:val="23150ABA23D143238548C153142FD62E"/>
    <w:rsid w:val="00282A20"/>
  </w:style>
  <w:style w:type="paragraph" w:customStyle="1" w:styleId="71BCB0986C0E4D548B67AB9B3BDBB4C6">
    <w:name w:val="71BCB0986C0E4D548B67AB9B3BDBB4C6"/>
    <w:rsid w:val="00282A20"/>
  </w:style>
  <w:style w:type="paragraph" w:customStyle="1" w:styleId="7FF84E69EBCA4887A8EFB6B8D8946A61">
    <w:name w:val="7FF84E69EBCA4887A8EFB6B8D8946A61"/>
    <w:rsid w:val="00282A20"/>
  </w:style>
  <w:style w:type="paragraph" w:customStyle="1" w:styleId="FEE00A27B62947B4B3F2887C25589CBC">
    <w:name w:val="FEE00A27B62947B4B3F2887C25589CBC"/>
    <w:rsid w:val="00282A20"/>
  </w:style>
  <w:style w:type="paragraph" w:customStyle="1" w:styleId="FFF2BA283B3544998002FF0E27ED16F1">
    <w:name w:val="FFF2BA283B3544998002FF0E27ED16F1"/>
    <w:rsid w:val="00282A20"/>
  </w:style>
  <w:style w:type="paragraph" w:customStyle="1" w:styleId="67985B2AC3FE4901BCBB8430A3922429">
    <w:name w:val="67985B2AC3FE4901BCBB8430A3922429"/>
    <w:rsid w:val="00282A20"/>
  </w:style>
  <w:style w:type="paragraph" w:customStyle="1" w:styleId="F047B1865F2C4FE59E642AC99A53B1DF">
    <w:name w:val="F047B1865F2C4FE59E642AC99A53B1DF"/>
    <w:rsid w:val="00282A20"/>
  </w:style>
  <w:style w:type="paragraph" w:customStyle="1" w:styleId="ACD89199B1964029BDEEEA8646EEAD78">
    <w:name w:val="ACD89199B1964029BDEEEA8646EEAD78"/>
    <w:rsid w:val="00282A20"/>
  </w:style>
  <w:style w:type="paragraph" w:customStyle="1" w:styleId="8F9C75B347E24681B1DECFD8001F5161">
    <w:name w:val="8F9C75B347E24681B1DECFD8001F5161"/>
    <w:rsid w:val="00282A20"/>
  </w:style>
  <w:style w:type="paragraph" w:customStyle="1" w:styleId="3E7B787E7B0B4FED866B35C228767B69">
    <w:name w:val="3E7B787E7B0B4FED866B35C228767B69"/>
    <w:rsid w:val="00282A20"/>
  </w:style>
  <w:style w:type="paragraph" w:customStyle="1" w:styleId="AAA1EB1037EE4E23910DE90B0A17A5B2">
    <w:name w:val="AAA1EB1037EE4E23910DE90B0A17A5B2"/>
    <w:rsid w:val="00282A20"/>
  </w:style>
  <w:style w:type="paragraph" w:customStyle="1" w:styleId="7BEFF6C5314A492E8032DE219B8BD7FC">
    <w:name w:val="7BEFF6C5314A492E8032DE219B8BD7FC"/>
    <w:rsid w:val="00282A20"/>
  </w:style>
  <w:style w:type="paragraph" w:customStyle="1" w:styleId="4FCCF89C91DC4E3298813B74EAC5333C">
    <w:name w:val="4FCCF89C91DC4E3298813B74EAC5333C"/>
    <w:rsid w:val="00282A20"/>
  </w:style>
  <w:style w:type="paragraph" w:customStyle="1" w:styleId="57D02DE547184C65BF2A4765CC8B974F">
    <w:name w:val="57D02DE547184C65BF2A4765CC8B974F"/>
    <w:rsid w:val="00282A20"/>
  </w:style>
  <w:style w:type="paragraph" w:customStyle="1" w:styleId="80AD0F04207E4AB08FA9962D1FA7C969">
    <w:name w:val="80AD0F04207E4AB08FA9962D1FA7C969"/>
    <w:rsid w:val="00282A20"/>
  </w:style>
  <w:style w:type="paragraph" w:customStyle="1" w:styleId="E5BBAD753FC142E5BDD3F2EBDE5BD069">
    <w:name w:val="E5BBAD753FC142E5BDD3F2EBDE5BD069"/>
    <w:rsid w:val="00282A20"/>
  </w:style>
  <w:style w:type="paragraph" w:customStyle="1" w:styleId="A892FB5FBAD849F2A1F054C675BEFDF7">
    <w:name w:val="A892FB5FBAD849F2A1F054C675BEFDF7"/>
    <w:rsid w:val="00282A20"/>
  </w:style>
  <w:style w:type="paragraph" w:customStyle="1" w:styleId="46CF1D9807B14FC7BBC5F6EB3234C3DB">
    <w:name w:val="46CF1D9807B14FC7BBC5F6EB3234C3DB"/>
    <w:rsid w:val="00282A20"/>
  </w:style>
  <w:style w:type="paragraph" w:customStyle="1" w:styleId="FF35BD17AC434BC68E68F7417422DEC1">
    <w:name w:val="FF35BD17AC434BC68E68F7417422DEC1"/>
    <w:rsid w:val="00282A20"/>
  </w:style>
  <w:style w:type="paragraph" w:customStyle="1" w:styleId="3757DFFE9065423BBFB5DBDAABA52719">
    <w:name w:val="3757DFFE9065423BBFB5DBDAABA52719"/>
    <w:rsid w:val="00282A20"/>
  </w:style>
  <w:style w:type="paragraph" w:customStyle="1" w:styleId="C73E939D937141DBB192CA27052C964E">
    <w:name w:val="C73E939D937141DBB192CA27052C964E"/>
    <w:rsid w:val="00282A20"/>
  </w:style>
  <w:style w:type="paragraph" w:customStyle="1" w:styleId="EBAB877857E74BA387890DAA970CDAC0">
    <w:name w:val="EBAB877857E74BA387890DAA970CDAC0"/>
    <w:rsid w:val="00282A20"/>
  </w:style>
  <w:style w:type="paragraph" w:customStyle="1" w:styleId="ED3C37D6184A4DB3B2790BA6EE368788">
    <w:name w:val="ED3C37D6184A4DB3B2790BA6EE368788"/>
    <w:rsid w:val="00282A20"/>
  </w:style>
  <w:style w:type="paragraph" w:customStyle="1" w:styleId="E0A88EC7E4E6434692BEE29422D8C68D">
    <w:name w:val="E0A88EC7E4E6434692BEE29422D8C68D"/>
    <w:rsid w:val="00282A20"/>
  </w:style>
  <w:style w:type="paragraph" w:customStyle="1" w:styleId="16FC6F119A2D4BE7BEF5E6FC83D6E284">
    <w:name w:val="16FC6F119A2D4BE7BEF5E6FC83D6E284"/>
    <w:rsid w:val="00282A20"/>
  </w:style>
  <w:style w:type="paragraph" w:customStyle="1" w:styleId="CEF86D9D377B40A9AA2997BC62CF0927">
    <w:name w:val="CEF86D9D377B40A9AA2997BC62CF0927"/>
    <w:rsid w:val="00282A20"/>
  </w:style>
  <w:style w:type="paragraph" w:customStyle="1" w:styleId="7C2138D23A4C4AFFB6060D4FD20FA2C1">
    <w:name w:val="7C2138D23A4C4AFFB6060D4FD20FA2C1"/>
    <w:rsid w:val="00282A20"/>
  </w:style>
  <w:style w:type="paragraph" w:customStyle="1" w:styleId="26CA67A6FFBC497580ABF613198B76EE">
    <w:name w:val="26CA67A6FFBC497580ABF613198B76EE"/>
    <w:rsid w:val="00282A20"/>
  </w:style>
  <w:style w:type="paragraph" w:customStyle="1" w:styleId="89C77576809A4E86923EC32FD8D36E00">
    <w:name w:val="89C77576809A4E86923EC32FD8D36E00"/>
    <w:rsid w:val="00282A20"/>
  </w:style>
  <w:style w:type="paragraph" w:customStyle="1" w:styleId="6CD1779D30ED463284A06237110200F3">
    <w:name w:val="6CD1779D30ED463284A06237110200F3"/>
    <w:rsid w:val="00282A20"/>
  </w:style>
  <w:style w:type="paragraph" w:customStyle="1" w:styleId="EE95BDA01C4047E4A1D77343587441B3">
    <w:name w:val="EE95BDA01C4047E4A1D77343587441B3"/>
    <w:rsid w:val="00282A20"/>
  </w:style>
  <w:style w:type="paragraph" w:customStyle="1" w:styleId="F456730FF98445C4892C1873D804358C">
    <w:name w:val="F456730FF98445C4892C1873D804358C"/>
    <w:rsid w:val="00282A20"/>
  </w:style>
  <w:style w:type="paragraph" w:customStyle="1" w:styleId="D73991BD6CBA4D16A65F06183AB9998F">
    <w:name w:val="D73991BD6CBA4D16A65F06183AB9998F"/>
    <w:rsid w:val="00282A20"/>
  </w:style>
  <w:style w:type="paragraph" w:customStyle="1" w:styleId="4500A8930256443B97F24F824EAE60DC">
    <w:name w:val="4500A8930256443B97F24F824EAE60DC"/>
    <w:rsid w:val="00282A20"/>
  </w:style>
  <w:style w:type="paragraph" w:customStyle="1" w:styleId="B51A0AA569314C41870BEE3925067F19">
    <w:name w:val="B51A0AA569314C41870BEE3925067F19"/>
    <w:rsid w:val="00282A20"/>
  </w:style>
  <w:style w:type="paragraph" w:customStyle="1" w:styleId="6996ED76B3AC4C8E9FC6EF789D79F544">
    <w:name w:val="6996ED76B3AC4C8E9FC6EF789D79F544"/>
    <w:rsid w:val="00282A20"/>
  </w:style>
  <w:style w:type="paragraph" w:customStyle="1" w:styleId="7BDC6740CD6E40FF981C50398038933F">
    <w:name w:val="7BDC6740CD6E40FF981C50398038933F"/>
    <w:rsid w:val="00282A20"/>
  </w:style>
  <w:style w:type="paragraph" w:customStyle="1" w:styleId="FB5A9CD2C44F4CC8A40A564FA24A3B55">
    <w:name w:val="FB5A9CD2C44F4CC8A40A564FA24A3B55"/>
    <w:rsid w:val="00282A20"/>
  </w:style>
  <w:style w:type="paragraph" w:customStyle="1" w:styleId="9FBAC154A6B54B52B24AA98D53865E08">
    <w:name w:val="9FBAC154A6B54B52B24AA98D53865E08"/>
    <w:rsid w:val="00282A20"/>
  </w:style>
  <w:style w:type="paragraph" w:customStyle="1" w:styleId="548937E4A0844611AC35C5319C0DF717">
    <w:name w:val="548937E4A0844611AC35C5319C0DF717"/>
    <w:rsid w:val="00282A20"/>
  </w:style>
  <w:style w:type="paragraph" w:customStyle="1" w:styleId="57D4159E855A4E86B4ADC4EBE9AB163E">
    <w:name w:val="57D4159E855A4E86B4ADC4EBE9AB163E"/>
    <w:rsid w:val="00282A20"/>
  </w:style>
  <w:style w:type="paragraph" w:customStyle="1" w:styleId="A1C28C579CED4A8CBA0C242C735BD6C3">
    <w:name w:val="A1C28C579CED4A8CBA0C242C735BD6C3"/>
    <w:rsid w:val="00282A20"/>
  </w:style>
  <w:style w:type="paragraph" w:customStyle="1" w:styleId="8ABA0C245D734745953806BCBBAAD862">
    <w:name w:val="8ABA0C245D734745953806BCBBAAD862"/>
    <w:rsid w:val="00282A20"/>
  </w:style>
  <w:style w:type="paragraph" w:customStyle="1" w:styleId="FC812FCF59FF458F9717B73360427911">
    <w:name w:val="FC812FCF59FF458F9717B73360427911"/>
    <w:rsid w:val="00282A20"/>
  </w:style>
  <w:style w:type="paragraph" w:customStyle="1" w:styleId="FD5F511BB1DA4611895B2ED362FB940C">
    <w:name w:val="FD5F511BB1DA4611895B2ED362FB940C"/>
    <w:rsid w:val="00282A20"/>
  </w:style>
  <w:style w:type="paragraph" w:customStyle="1" w:styleId="ED502CAC0C8546E4915536ADE1E5F1CE">
    <w:name w:val="ED502CAC0C8546E4915536ADE1E5F1CE"/>
    <w:rsid w:val="00282A20"/>
  </w:style>
  <w:style w:type="paragraph" w:customStyle="1" w:styleId="B8E806F7609B40CF88D1283C68D9C935">
    <w:name w:val="B8E806F7609B40CF88D1283C68D9C935"/>
    <w:rsid w:val="00282A20"/>
  </w:style>
  <w:style w:type="paragraph" w:customStyle="1" w:styleId="451209D832014D5E9D0233971D7476CE">
    <w:name w:val="451209D832014D5E9D0233971D7476CE"/>
    <w:rsid w:val="00282A20"/>
  </w:style>
  <w:style w:type="paragraph" w:customStyle="1" w:styleId="2BC6F3377B7144E9803A30851C3E23F3">
    <w:name w:val="2BC6F3377B7144E9803A30851C3E23F3"/>
    <w:rsid w:val="00282A20"/>
  </w:style>
  <w:style w:type="paragraph" w:customStyle="1" w:styleId="3C1A848DB24B4C0E8837359A03CE96AE">
    <w:name w:val="3C1A848DB24B4C0E8837359A03CE96AE"/>
    <w:rsid w:val="00282A20"/>
  </w:style>
  <w:style w:type="paragraph" w:customStyle="1" w:styleId="296071DBCD1A4FD485860D71AFFD41C5">
    <w:name w:val="296071DBCD1A4FD485860D71AFFD41C5"/>
    <w:rsid w:val="00282A20"/>
  </w:style>
  <w:style w:type="paragraph" w:customStyle="1" w:styleId="049BF695EF764F8EB9232485DC75BF1C">
    <w:name w:val="049BF695EF764F8EB9232485DC75BF1C"/>
    <w:rsid w:val="00282A20"/>
  </w:style>
  <w:style w:type="paragraph" w:customStyle="1" w:styleId="2C3D86DEB33D4EDA96F71CBB06809672">
    <w:name w:val="2C3D86DEB33D4EDA96F71CBB06809672"/>
    <w:rsid w:val="00282A20"/>
  </w:style>
  <w:style w:type="paragraph" w:customStyle="1" w:styleId="B9ED4CCF1A814A8BB8503D57666DAE6D">
    <w:name w:val="B9ED4CCF1A814A8BB8503D57666DAE6D"/>
    <w:rsid w:val="00282A20"/>
  </w:style>
  <w:style w:type="paragraph" w:customStyle="1" w:styleId="1A01EEE0DEAC4C49B381149BBA436314">
    <w:name w:val="1A01EEE0DEAC4C49B381149BBA436314"/>
    <w:rsid w:val="00282A20"/>
  </w:style>
  <w:style w:type="paragraph" w:customStyle="1" w:styleId="108FE4C61FED485CAFE7E03BF4113FAE">
    <w:name w:val="108FE4C61FED485CAFE7E03BF4113FAE"/>
    <w:rsid w:val="00282A20"/>
  </w:style>
  <w:style w:type="paragraph" w:customStyle="1" w:styleId="046982DB52884952B846CFC28601E8CC">
    <w:name w:val="046982DB52884952B846CFC28601E8CC"/>
    <w:rsid w:val="00282A20"/>
  </w:style>
  <w:style w:type="paragraph" w:customStyle="1" w:styleId="8EAC1D3BB88746E8852D0CED8A49F6CD">
    <w:name w:val="8EAC1D3BB88746E8852D0CED8A49F6CD"/>
    <w:rsid w:val="00282A20"/>
  </w:style>
  <w:style w:type="paragraph" w:customStyle="1" w:styleId="28B1A0D1FA1C43B4B772F279B376D859">
    <w:name w:val="28B1A0D1FA1C43B4B772F279B376D859"/>
    <w:rsid w:val="00282A20"/>
  </w:style>
  <w:style w:type="paragraph" w:customStyle="1" w:styleId="FC867BAED533495F9883C5F3C957AD0B">
    <w:name w:val="FC867BAED533495F9883C5F3C957AD0B"/>
    <w:rsid w:val="00282A20"/>
  </w:style>
  <w:style w:type="paragraph" w:customStyle="1" w:styleId="F3540AAB96084706979D1A5B190C1F83">
    <w:name w:val="F3540AAB96084706979D1A5B190C1F83"/>
    <w:rsid w:val="00282A20"/>
  </w:style>
  <w:style w:type="paragraph" w:customStyle="1" w:styleId="058C8219C61A4BA7A08A0D3F8AE666BB">
    <w:name w:val="058C8219C61A4BA7A08A0D3F8AE666BB"/>
    <w:rsid w:val="00282A20"/>
  </w:style>
  <w:style w:type="paragraph" w:customStyle="1" w:styleId="0B62DA5489D0464791C9817018DB4CC6">
    <w:name w:val="0B62DA5489D0464791C9817018DB4CC6"/>
    <w:rsid w:val="00282A20"/>
  </w:style>
  <w:style w:type="paragraph" w:customStyle="1" w:styleId="02BF2A26BF5946C4AE36F82E5FC17262">
    <w:name w:val="02BF2A26BF5946C4AE36F82E5FC17262"/>
    <w:rsid w:val="00282A20"/>
  </w:style>
  <w:style w:type="paragraph" w:customStyle="1" w:styleId="A7F8880F4D9D4659AC80A071AA38C902">
    <w:name w:val="A7F8880F4D9D4659AC80A071AA38C902"/>
    <w:rsid w:val="00282A20"/>
  </w:style>
  <w:style w:type="paragraph" w:customStyle="1" w:styleId="3D119AE57B674973841E4AA03989FD75">
    <w:name w:val="3D119AE57B674973841E4AA03989FD75"/>
    <w:rsid w:val="00282A20"/>
  </w:style>
  <w:style w:type="paragraph" w:customStyle="1" w:styleId="A7F70C9A5E614621869C30CD6DD63C99">
    <w:name w:val="A7F70C9A5E614621869C30CD6DD63C99"/>
    <w:rsid w:val="00282A20"/>
  </w:style>
  <w:style w:type="paragraph" w:customStyle="1" w:styleId="0138C23C3E764AAB86A7C31A541A7083">
    <w:name w:val="0138C23C3E764AAB86A7C31A541A7083"/>
    <w:rsid w:val="00282A20"/>
  </w:style>
  <w:style w:type="paragraph" w:customStyle="1" w:styleId="6615CB5DB1034CF3B794954FFACF182E">
    <w:name w:val="6615CB5DB1034CF3B794954FFACF182E"/>
    <w:rsid w:val="00282A20"/>
  </w:style>
  <w:style w:type="paragraph" w:customStyle="1" w:styleId="1C1E516885CE45469BCC81982D9EF224">
    <w:name w:val="1C1E516885CE45469BCC81982D9EF224"/>
    <w:rsid w:val="00282A20"/>
  </w:style>
  <w:style w:type="paragraph" w:customStyle="1" w:styleId="6E61232CE65A4FF0967CA4BA925DB703">
    <w:name w:val="6E61232CE65A4FF0967CA4BA925DB703"/>
    <w:rsid w:val="00282A20"/>
  </w:style>
  <w:style w:type="paragraph" w:customStyle="1" w:styleId="D42721F9503D407497458EBD517F41AD">
    <w:name w:val="D42721F9503D407497458EBD517F41AD"/>
    <w:rsid w:val="00282A20"/>
  </w:style>
  <w:style w:type="paragraph" w:customStyle="1" w:styleId="6121541FBE844AA2B31AC79477FF6915">
    <w:name w:val="6121541FBE844AA2B31AC79477FF6915"/>
    <w:rsid w:val="00282A20"/>
  </w:style>
  <w:style w:type="paragraph" w:customStyle="1" w:styleId="1E7FFF39A1C346CAAF5D8265CE1C2448">
    <w:name w:val="1E7FFF39A1C346CAAF5D8265CE1C2448"/>
    <w:rsid w:val="00282A20"/>
  </w:style>
  <w:style w:type="paragraph" w:customStyle="1" w:styleId="C1B203C1AEE44519BB2A02D39BA80ECB">
    <w:name w:val="C1B203C1AEE44519BB2A02D39BA80ECB"/>
    <w:rsid w:val="00282A20"/>
  </w:style>
  <w:style w:type="paragraph" w:customStyle="1" w:styleId="080C066F62F34BE38430CDEABE263245">
    <w:name w:val="080C066F62F34BE38430CDEABE263245"/>
    <w:rsid w:val="00282A20"/>
  </w:style>
  <w:style w:type="paragraph" w:customStyle="1" w:styleId="4F6A816EA0554D29AF61C60D1297C99F">
    <w:name w:val="4F6A816EA0554D29AF61C60D1297C99F"/>
    <w:rsid w:val="00282A20"/>
  </w:style>
  <w:style w:type="paragraph" w:customStyle="1" w:styleId="A8DCB1C58385409881AFE71248AC9BF0">
    <w:name w:val="A8DCB1C58385409881AFE71248AC9BF0"/>
    <w:rsid w:val="00282A20"/>
  </w:style>
  <w:style w:type="paragraph" w:customStyle="1" w:styleId="A91E9D843CCA4144B67990D5E5B46995">
    <w:name w:val="A91E9D843CCA4144B67990D5E5B46995"/>
    <w:rsid w:val="00282A20"/>
  </w:style>
  <w:style w:type="paragraph" w:customStyle="1" w:styleId="ECEFE6F1B971435EBF1CA3BA4B372930">
    <w:name w:val="ECEFE6F1B971435EBF1CA3BA4B372930"/>
    <w:rsid w:val="00282A20"/>
  </w:style>
  <w:style w:type="paragraph" w:customStyle="1" w:styleId="225783CAF9F44CD291DD7E54074D0F89">
    <w:name w:val="225783CAF9F44CD291DD7E54074D0F89"/>
    <w:rsid w:val="00282A20"/>
  </w:style>
  <w:style w:type="paragraph" w:customStyle="1" w:styleId="376AB57007AE41B89A8527EA62827E81">
    <w:name w:val="376AB57007AE41B89A8527EA62827E81"/>
    <w:rsid w:val="00282A20"/>
  </w:style>
  <w:style w:type="paragraph" w:customStyle="1" w:styleId="509FCD149A544DB49BA01B75FCD68556">
    <w:name w:val="509FCD149A544DB49BA01B75FCD68556"/>
    <w:rsid w:val="00282A20"/>
  </w:style>
  <w:style w:type="paragraph" w:customStyle="1" w:styleId="DC04E0145FE448FE8C36C72917F683A9">
    <w:name w:val="DC04E0145FE448FE8C36C72917F683A9"/>
    <w:rsid w:val="00282A20"/>
  </w:style>
  <w:style w:type="paragraph" w:customStyle="1" w:styleId="BB46B5FA10164FF5B149F6A514A3BDB5">
    <w:name w:val="BB46B5FA10164FF5B149F6A514A3BDB5"/>
    <w:rsid w:val="00282A20"/>
  </w:style>
  <w:style w:type="paragraph" w:customStyle="1" w:styleId="5620DA57BD814AEABF73AC16686E5CB7">
    <w:name w:val="5620DA57BD814AEABF73AC16686E5CB7"/>
    <w:rsid w:val="00282A20"/>
  </w:style>
  <w:style w:type="paragraph" w:customStyle="1" w:styleId="DF470679B4D243A7ADD64F161166F910">
    <w:name w:val="DF470679B4D243A7ADD64F161166F910"/>
    <w:rsid w:val="00282A20"/>
  </w:style>
  <w:style w:type="paragraph" w:customStyle="1" w:styleId="99492B3D2CAC441BB2A8E6A18B975829">
    <w:name w:val="99492B3D2CAC441BB2A8E6A18B975829"/>
    <w:rsid w:val="00282A20"/>
  </w:style>
  <w:style w:type="paragraph" w:customStyle="1" w:styleId="BF9172FBAD194946960F22B3591FD073">
    <w:name w:val="BF9172FBAD194946960F22B3591FD073"/>
    <w:rsid w:val="00282A20"/>
  </w:style>
  <w:style w:type="paragraph" w:customStyle="1" w:styleId="CFB30F0BBB1643B4B817FBFA10E40E9E">
    <w:name w:val="CFB30F0BBB1643B4B817FBFA10E40E9E"/>
    <w:rsid w:val="00282A20"/>
  </w:style>
  <w:style w:type="paragraph" w:customStyle="1" w:styleId="ABE97F704695434DB0DEA21D5C314AF3">
    <w:name w:val="ABE97F704695434DB0DEA21D5C314AF3"/>
    <w:rsid w:val="00282A20"/>
  </w:style>
  <w:style w:type="paragraph" w:customStyle="1" w:styleId="880A55C4287447BC95B62B7D9F9E9B10">
    <w:name w:val="880A55C4287447BC95B62B7D9F9E9B10"/>
    <w:rsid w:val="00282A20"/>
  </w:style>
  <w:style w:type="paragraph" w:customStyle="1" w:styleId="9C7DCCD8C69B48659903E38423C998C3">
    <w:name w:val="9C7DCCD8C69B48659903E38423C998C3"/>
    <w:rsid w:val="00282A20"/>
  </w:style>
  <w:style w:type="paragraph" w:customStyle="1" w:styleId="26AEA1D7CE1C4883867BA640C4DF4711">
    <w:name w:val="26AEA1D7CE1C4883867BA640C4DF4711"/>
    <w:rsid w:val="00282A20"/>
  </w:style>
  <w:style w:type="paragraph" w:customStyle="1" w:styleId="7C90F06C3A39446E889ED04552154ED3">
    <w:name w:val="7C90F06C3A39446E889ED04552154ED3"/>
    <w:rsid w:val="00282A20"/>
  </w:style>
  <w:style w:type="paragraph" w:customStyle="1" w:styleId="E8FEF69215C047F09D5385DC81C7F1CE">
    <w:name w:val="E8FEF69215C047F09D5385DC81C7F1CE"/>
    <w:rsid w:val="00282A20"/>
  </w:style>
  <w:style w:type="paragraph" w:customStyle="1" w:styleId="E923B49E30D141E184BC652203EC8480">
    <w:name w:val="E923B49E30D141E184BC652203EC8480"/>
    <w:rsid w:val="00282A20"/>
  </w:style>
  <w:style w:type="paragraph" w:customStyle="1" w:styleId="1BC96EB01D9041688C73B59D3A97E23B">
    <w:name w:val="1BC96EB01D9041688C73B59D3A97E23B"/>
    <w:rsid w:val="00282A20"/>
  </w:style>
  <w:style w:type="paragraph" w:customStyle="1" w:styleId="73DF3BDC47134F0889E0B395D8582C8C">
    <w:name w:val="73DF3BDC47134F0889E0B395D8582C8C"/>
    <w:rsid w:val="00282A20"/>
  </w:style>
  <w:style w:type="paragraph" w:customStyle="1" w:styleId="78E33BD892184A5EA633889D31252600">
    <w:name w:val="78E33BD892184A5EA633889D31252600"/>
    <w:rsid w:val="00282A20"/>
  </w:style>
  <w:style w:type="paragraph" w:customStyle="1" w:styleId="87E7D6465CA14375967946597248A1CB">
    <w:name w:val="87E7D6465CA14375967946597248A1CB"/>
    <w:rsid w:val="00282A20"/>
  </w:style>
  <w:style w:type="paragraph" w:customStyle="1" w:styleId="10AAD2AFB9B4449EAA89FE01CE0C3589">
    <w:name w:val="10AAD2AFB9B4449EAA89FE01CE0C3589"/>
    <w:rsid w:val="00282A20"/>
  </w:style>
  <w:style w:type="paragraph" w:customStyle="1" w:styleId="3F4CC944E07B4A739AA54104B7F5BB9B">
    <w:name w:val="3F4CC944E07B4A739AA54104B7F5BB9B"/>
    <w:rsid w:val="00282A20"/>
  </w:style>
  <w:style w:type="paragraph" w:customStyle="1" w:styleId="6817BAA9B76D478F923F4CC1BB9B98EB">
    <w:name w:val="6817BAA9B76D478F923F4CC1BB9B98EB"/>
    <w:rsid w:val="00282A20"/>
  </w:style>
  <w:style w:type="paragraph" w:customStyle="1" w:styleId="7E9D73CD9EDA49CCB20B5BAFD4EE4DB5">
    <w:name w:val="7E9D73CD9EDA49CCB20B5BAFD4EE4DB5"/>
    <w:rsid w:val="00282A20"/>
  </w:style>
  <w:style w:type="paragraph" w:customStyle="1" w:styleId="27DB18A162E649B487F982F33A5123DB">
    <w:name w:val="27DB18A162E649B487F982F33A5123DB"/>
    <w:rsid w:val="00282A20"/>
  </w:style>
  <w:style w:type="paragraph" w:customStyle="1" w:styleId="7C26FE1A79974F258592EF203B1A618E">
    <w:name w:val="7C26FE1A79974F258592EF203B1A618E"/>
    <w:rsid w:val="00282A20"/>
  </w:style>
  <w:style w:type="paragraph" w:customStyle="1" w:styleId="3F78A5670E4E48AC9C37AE54680025A4">
    <w:name w:val="3F78A5670E4E48AC9C37AE54680025A4"/>
    <w:rsid w:val="00282A20"/>
  </w:style>
  <w:style w:type="paragraph" w:customStyle="1" w:styleId="3DE6B59A9EBC462896D0E9CE551E2BD4">
    <w:name w:val="3DE6B59A9EBC462896D0E9CE551E2BD4"/>
    <w:rsid w:val="00282A20"/>
  </w:style>
  <w:style w:type="paragraph" w:customStyle="1" w:styleId="B0A347E931524A5795EECC3D4A6F14E4">
    <w:name w:val="B0A347E931524A5795EECC3D4A6F14E4"/>
    <w:rsid w:val="00282A20"/>
  </w:style>
  <w:style w:type="paragraph" w:customStyle="1" w:styleId="0DF5498FC26447F1BFA7AD8BE190CC70">
    <w:name w:val="0DF5498FC26447F1BFA7AD8BE190CC70"/>
    <w:rsid w:val="00282A20"/>
  </w:style>
  <w:style w:type="paragraph" w:customStyle="1" w:styleId="BF6CC4C1EB5A421F961F282985D3963D">
    <w:name w:val="BF6CC4C1EB5A421F961F282985D3963D"/>
    <w:rsid w:val="00282A20"/>
  </w:style>
  <w:style w:type="paragraph" w:customStyle="1" w:styleId="D2B61256C0E64E479DA2E03932C3C0FD">
    <w:name w:val="D2B61256C0E64E479DA2E03932C3C0FD"/>
    <w:rsid w:val="00282A20"/>
  </w:style>
  <w:style w:type="paragraph" w:customStyle="1" w:styleId="6D6ED5B7AAC84FB68BDA0BE06196E650">
    <w:name w:val="6D6ED5B7AAC84FB68BDA0BE06196E650"/>
    <w:rsid w:val="00282A20"/>
  </w:style>
  <w:style w:type="paragraph" w:customStyle="1" w:styleId="04992D001CCD456B84E8AEFA41DE47E7">
    <w:name w:val="04992D001CCD456B84E8AEFA41DE47E7"/>
    <w:rsid w:val="00282A20"/>
  </w:style>
  <w:style w:type="paragraph" w:customStyle="1" w:styleId="3D44B01E72A3464F9637C11A3A4DDA34">
    <w:name w:val="3D44B01E72A3464F9637C11A3A4DDA34"/>
    <w:rsid w:val="00282A20"/>
  </w:style>
  <w:style w:type="paragraph" w:customStyle="1" w:styleId="1049B6EC0CBB491F98B8EF6CABB98203">
    <w:name w:val="1049B6EC0CBB491F98B8EF6CABB98203"/>
    <w:rsid w:val="00282A20"/>
  </w:style>
  <w:style w:type="paragraph" w:customStyle="1" w:styleId="C3E92DF6F3B04BFE95ACD06981B2F770">
    <w:name w:val="C3E92DF6F3B04BFE95ACD06981B2F770"/>
    <w:rsid w:val="00282A20"/>
  </w:style>
  <w:style w:type="paragraph" w:customStyle="1" w:styleId="F6D19AE3F54144AEB396F1E32239A1CB">
    <w:name w:val="F6D19AE3F54144AEB396F1E32239A1CB"/>
    <w:rsid w:val="00282A20"/>
  </w:style>
  <w:style w:type="paragraph" w:customStyle="1" w:styleId="C3362EEB43514FB8AC6A66D1E3A217E7">
    <w:name w:val="C3362EEB43514FB8AC6A66D1E3A217E7"/>
    <w:rsid w:val="00282A20"/>
  </w:style>
  <w:style w:type="paragraph" w:customStyle="1" w:styleId="90AE1301DE864DF4AE6908D1907AB3B8">
    <w:name w:val="90AE1301DE864DF4AE6908D1907AB3B8"/>
    <w:rsid w:val="00282A20"/>
  </w:style>
  <w:style w:type="paragraph" w:customStyle="1" w:styleId="B82E64866DF34718BFECB3F5AD9A9274">
    <w:name w:val="B82E64866DF34718BFECB3F5AD9A9274"/>
    <w:rsid w:val="00282A20"/>
  </w:style>
  <w:style w:type="paragraph" w:customStyle="1" w:styleId="CE49325B0F7F48F284952574ED62D8C5">
    <w:name w:val="CE49325B0F7F48F284952574ED62D8C5"/>
    <w:rsid w:val="00282A20"/>
  </w:style>
  <w:style w:type="paragraph" w:customStyle="1" w:styleId="1261FA6B8C0B4016823040835C64A972">
    <w:name w:val="1261FA6B8C0B4016823040835C64A972"/>
    <w:rsid w:val="00282A20"/>
  </w:style>
  <w:style w:type="paragraph" w:customStyle="1" w:styleId="436676E0CE744CA0A9298B96314EC8D2">
    <w:name w:val="436676E0CE744CA0A9298B96314EC8D2"/>
    <w:rsid w:val="00282A20"/>
  </w:style>
  <w:style w:type="paragraph" w:customStyle="1" w:styleId="6BD5945E3E4742A887F0BF163E9ECEB5">
    <w:name w:val="6BD5945E3E4742A887F0BF163E9ECEB5"/>
    <w:rsid w:val="00282A20"/>
  </w:style>
  <w:style w:type="paragraph" w:customStyle="1" w:styleId="63A94EBD03C94A19AA35A85190BE78A0">
    <w:name w:val="63A94EBD03C94A19AA35A85190BE78A0"/>
    <w:rsid w:val="00282A20"/>
  </w:style>
  <w:style w:type="paragraph" w:customStyle="1" w:styleId="6BB8B12D22084931A69A54A81499988A">
    <w:name w:val="6BB8B12D22084931A69A54A81499988A"/>
    <w:rsid w:val="00282A20"/>
  </w:style>
  <w:style w:type="paragraph" w:customStyle="1" w:styleId="D32CD1C672C24CB5B36E8E079721DBB4">
    <w:name w:val="D32CD1C672C24CB5B36E8E079721DBB4"/>
    <w:rsid w:val="00282A20"/>
  </w:style>
  <w:style w:type="paragraph" w:customStyle="1" w:styleId="0A50C17BF1714165A977D693ED347FB5">
    <w:name w:val="0A50C17BF1714165A977D693ED347FB5"/>
    <w:rsid w:val="00282A20"/>
  </w:style>
  <w:style w:type="paragraph" w:customStyle="1" w:styleId="8A4F52B321744918835C3804DF13CAF3">
    <w:name w:val="8A4F52B321744918835C3804DF13CAF3"/>
    <w:rsid w:val="00282A20"/>
  </w:style>
  <w:style w:type="paragraph" w:customStyle="1" w:styleId="1C967B7D78114BF9950B46F9621BAA7A">
    <w:name w:val="1C967B7D78114BF9950B46F9621BAA7A"/>
    <w:rsid w:val="00282A20"/>
  </w:style>
  <w:style w:type="paragraph" w:customStyle="1" w:styleId="07CCD2C15AC044CAA955A18A6A06E821">
    <w:name w:val="07CCD2C15AC044CAA955A18A6A06E821"/>
    <w:rsid w:val="00282A20"/>
  </w:style>
  <w:style w:type="paragraph" w:customStyle="1" w:styleId="14601D20E64441E0B19EB9B8C73A9178">
    <w:name w:val="14601D20E64441E0B19EB9B8C73A9178"/>
    <w:rsid w:val="00282A20"/>
  </w:style>
  <w:style w:type="paragraph" w:customStyle="1" w:styleId="C52C0CB35C674133BE9D506B8E22424C">
    <w:name w:val="C52C0CB35C674133BE9D506B8E22424C"/>
    <w:rsid w:val="00282A20"/>
  </w:style>
  <w:style w:type="paragraph" w:customStyle="1" w:styleId="C142D665B0D94A48A7D4BF269394FB15">
    <w:name w:val="C142D665B0D94A48A7D4BF269394FB15"/>
    <w:rsid w:val="00282A20"/>
  </w:style>
  <w:style w:type="paragraph" w:customStyle="1" w:styleId="66AAEA30194340B58881B49F22437206">
    <w:name w:val="66AAEA30194340B58881B49F22437206"/>
    <w:rsid w:val="00282A20"/>
  </w:style>
  <w:style w:type="paragraph" w:customStyle="1" w:styleId="92AC3CE1DB1643CC984072831A95E9A1">
    <w:name w:val="92AC3CE1DB1643CC984072831A95E9A1"/>
    <w:rsid w:val="00282A20"/>
  </w:style>
  <w:style w:type="paragraph" w:customStyle="1" w:styleId="7FE74E833DA34043A3A9F47177A79565">
    <w:name w:val="7FE74E833DA34043A3A9F47177A79565"/>
    <w:rsid w:val="00282A20"/>
  </w:style>
  <w:style w:type="paragraph" w:customStyle="1" w:styleId="3126B41C401844928F269FBC01875841">
    <w:name w:val="3126B41C401844928F269FBC01875841"/>
    <w:rsid w:val="00282A20"/>
  </w:style>
  <w:style w:type="paragraph" w:customStyle="1" w:styleId="D21867A9914248ABA7AD3DCA0393A73F">
    <w:name w:val="D21867A9914248ABA7AD3DCA0393A73F"/>
    <w:rsid w:val="00282A20"/>
  </w:style>
  <w:style w:type="paragraph" w:customStyle="1" w:styleId="F6383B4E589E4E6EABBCDF6429FB5C8D">
    <w:name w:val="F6383B4E589E4E6EABBCDF6429FB5C8D"/>
    <w:rsid w:val="00282A20"/>
  </w:style>
  <w:style w:type="paragraph" w:customStyle="1" w:styleId="E992AA7A2D5A4115A5426C98F4032814">
    <w:name w:val="E992AA7A2D5A4115A5426C98F4032814"/>
    <w:rsid w:val="00282A20"/>
  </w:style>
  <w:style w:type="paragraph" w:customStyle="1" w:styleId="320D852CE4494B7D8FA6A5051A9B42D2">
    <w:name w:val="320D852CE4494B7D8FA6A5051A9B42D2"/>
    <w:rsid w:val="00282A20"/>
  </w:style>
  <w:style w:type="paragraph" w:customStyle="1" w:styleId="A4206DD493084CF1A21A104D82D426E1">
    <w:name w:val="A4206DD493084CF1A21A104D82D426E1"/>
    <w:rsid w:val="00282A20"/>
  </w:style>
  <w:style w:type="paragraph" w:customStyle="1" w:styleId="02B02721EC98430DBDD241433E796499">
    <w:name w:val="02B02721EC98430DBDD241433E796499"/>
    <w:rsid w:val="00282A20"/>
  </w:style>
  <w:style w:type="paragraph" w:customStyle="1" w:styleId="AE5FB0F80F2F47328EB07894D8158208">
    <w:name w:val="AE5FB0F80F2F47328EB07894D8158208"/>
    <w:rsid w:val="00282A20"/>
  </w:style>
  <w:style w:type="paragraph" w:customStyle="1" w:styleId="DB5CA3E864D9407DA62D79566BF79A14">
    <w:name w:val="DB5CA3E864D9407DA62D79566BF79A14"/>
    <w:rsid w:val="00282A20"/>
  </w:style>
  <w:style w:type="paragraph" w:customStyle="1" w:styleId="D2EA10903E5A40FE8B56615DEECBEC85">
    <w:name w:val="D2EA10903E5A40FE8B56615DEECBEC85"/>
    <w:rsid w:val="00282A20"/>
  </w:style>
  <w:style w:type="paragraph" w:customStyle="1" w:styleId="909A04AC38904825AEAE3C9858455D3E">
    <w:name w:val="909A04AC38904825AEAE3C9858455D3E"/>
    <w:rsid w:val="00282A20"/>
  </w:style>
  <w:style w:type="paragraph" w:customStyle="1" w:styleId="B82B91B421A54E759EA66C5EA5D30D00">
    <w:name w:val="B82B91B421A54E759EA66C5EA5D30D00"/>
    <w:rsid w:val="00282A20"/>
  </w:style>
  <w:style w:type="paragraph" w:customStyle="1" w:styleId="D1A2B68FDF0141E3817853D333728DDF">
    <w:name w:val="D1A2B68FDF0141E3817853D333728DDF"/>
    <w:rsid w:val="00282A20"/>
  </w:style>
  <w:style w:type="paragraph" w:customStyle="1" w:styleId="E295E2C13AE442A0BDF150B6EFFCA319">
    <w:name w:val="E295E2C13AE442A0BDF150B6EFFCA319"/>
    <w:rsid w:val="00282A20"/>
  </w:style>
  <w:style w:type="paragraph" w:customStyle="1" w:styleId="F44E3139D04140F49F5A8FE801A9CE2A">
    <w:name w:val="F44E3139D04140F49F5A8FE801A9CE2A"/>
    <w:rsid w:val="00282A20"/>
  </w:style>
  <w:style w:type="paragraph" w:customStyle="1" w:styleId="5BDC0864ACF2466DBAED45C8101D5460">
    <w:name w:val="5BDC0864ACF2466DBAED45C8101D5460"/>
    <w:rsid w:val="00282A20"/>
  </w:style>
  <w:style w:type="paragraph" w:customStyle="1" w:styleId="4C681D57D21940A9A7B208F73672675B">
    <w:name w:val="4C681D57D21940A9A7B208F73672675B"/>
    <w:rsid w:val="00282A20"/>
  </w:style>
  <w:style w:type="paragraph" w:customStyle="1" w:styleId="C73DEE7538D6456AB7A45BB1A5AED42C">
    <w:name w:val="C73DEE7538D6456AB7A45BB1A5AED42C"/>
    <w:rsid w:val="00282A20"/>
  </w:style>
  <w:style w:type="paragraph" w:customStyle="1" w:styleId="6A8542CC7CBB45FEA3E7780106E25015">
    <w:name w:val="6A8542CC7CBB45FEA3E7780106E25015"/>
    <w:rsid w:val="00282A20"/>
  </w:style>
  <w:style w:type="paragraph" w:customStyle="1" w:styleId="B89CF590E1F04B93A1AC23A69DDE3BA9">
    <w:name w:val="B89CF590E1F04B93A1AC23A69DDE3BA9"/>
    <w:rsid w:val="00282A20"/>
  </w:style>
  <w:style w:type="paragraph" w:customStyle="1" w:styleId="791D6D40946F4E74A65E4ED79A0AB8DB">
    <w:name w:val="791D6D40946F4E74A65E4ED79A0AB8DB"/>
    <w:rsid w:val="00282A20"/>
  </w:style>
  <w:style w:type="paragraph" w:customStyle="1" w:styleId="4B90BA89AD8742109EB23338C6F36446">
    <w:name w:val="4B90BA89AD8742109EB23338C6F36446"/>
    <w:rsid w:val="00282A20"/>
  </w:style>
  <w:style w:type="paragraph" w:customStyle="1" w:styleId="804D7EBC63C24CAD95F795DE58B0904C">
    <w:name w:val="804D7EBC63C24CAD95F795DE58B0904C"/>
    <w:rsid w:val="00282A20"/>
  </w:style>
  <w:style w:type="paragraph" w:customStyle="1" w:styleId="33ACB4D831124FEEAD7E674AB51E1A83">
    <w:name w:val="33ACB4D831124FEEAD7E674AB51E1A83"/>
    <w:rsid w:val="00282A20"/>
  </w:style>
  <w:style w:type="paragraph" w:customStyle="1" w:styleId="A0124516495D4C998CBCE50584943283">
    <w:name w:val="A0124516495D4C998CBCE50584943283"/>
    <w:rsid w:val="00282A20"/>
  </w:style>
  <w:style w:type="paragraph" w:customStyle="1" w:styleId="3556494FF7844B9AB166B970D51D6967">
    <w:name w:val="3556494FF7844B9AB166B970D51D6967"/>
    <w:rsid w:val="00282A20"/>
  </w:style>
  <w:style w:type="paragraph" w:customStyle="1" w:styleId="34F7517777E448A4B75A37BC171A9C49">
    <w:name w:val="34F7517777E448A4B75A37BC171A9C49"/>
    <w:rsid w:val="00282A20"/>
  </w:style>
  <w:style w:type="paragraph" w:customStyle="1" w:styleId="83DB324BDB2C47F691E08F1C2BE829E0">
    <w:name w:val="83DB324BDB2C47F691E08F1C2BE829E0"/>
    <w:rsid w:val="00282A20"/>
  </w:style>
  <w:style w:type="paragraph" w:customStyle="1" w:styleId="FDF5B518FFCA44ABB9D59CDEE5594D23">
    <w:name w:val="FDF5B518FFCA44ABB9D59CDEE5594D23"/>
    <w:rsid w:val="00282A20"/>
  </w:style>
  <w:style w:type="paragraph" w:customStyle="1" w:styleId="FFF6BFC69165468797FADD899CCC4448">
    <w:name w:val="FFF6BFC69165468797FADD899CCC4448"/>
    <w:rsid w:val="00282A20"/>
  </w:style>
  <w:style w:type="paragraph" w:customStyle="1" w:styleId="55E90D7988A749E6A3270CED3E90BCCE">
    <w:name w:val="55E90D7988A749E6A3270CED3E90BCCE"/>
    <w:rsid w:val="00282A20"/>
  </w:style>
  <w:style w:type="paragraph" w:customStyle="1" w:styleId="BC5AF52E3F19490684A2C648AEC461A8">
    <w:name w:val="BC5AF52E3F19490684A2C648AEC461A8"/>
    <w:rsid w:val="00282A20"/>
  </w:style>
  <w:style w:type="paragraph" w:customStyle="1" w:styleId="18AAF842E8BF4B22B929737EE1C3345A">
    <w:name w:val="18AAF842E8BF4B22B929737EE1C3345A"/>
    <w:rsid w:val="00282A20"/>
  </w:style>
  <w:style w:type="paragraph" w:customStyle="1" w:styleId="3ADE0D178E69492696A83701AC167842">
    <w:name w:val="3ADE0D178E69492696A83701AC167842"/>
    <w:rsid w:val="00282A20"/>
  </w:style>
  <w:style w:type="paragraph" w:customStyle="1" w:styleId="7E62A819DD56407C98EF0A6DD9FA8FD4">
    <w:name w:val="7E62A819DD56407C98EF0A6DD9FA8FD4"/>
    <w:rsid w:val="00282A20"/>
  </w:style>
  <w:style w:type="paragraph" w:customStyle="1" w:styleId="EC67FEBDFC8C4B04B68AE2E4EAC07DCB">
    <w:name w:val="EC67FEBDFC8C4B04B68AE2E4EAC07DCB"/>
    <w:rsid w:val="00282A20"/>
  </w:style>
  <w:style w:type="paragraph" w:customStyle="1" w:styleId="4B190CB86D344BC3BC2CA8CB0626BE10">
    <w:name w:val="4B190CB86D344BC3BC2CA8CB0626BE10"/>
    <w:rsid w:val="00282A20"/>
  </w:style>
  <w:style w:type="paragraph" w:customStyle="1" w:styleId="F4E18928A2FD4A3B88F830C9EF79424D">
    <w:name w:val="F4E18928A2FD4A3B88F830C9EF79424D"/>
    <w:rsid w:val="00282A20"/>
  </w:style>
  <w:style w:type="paragraph" w:customStyle="1" w:styleId="5C44532CCEF642779AE7D591DBD51A27">
    <w:name w:val="5C44532CCEF642779AE7D591DBD51A27"/>
    <w:rsid w:val="00282A20"/>
  </w:style>
  <w:style w:type="paragraph" w:customStyle="1" w:styleId="931418F8A50447778AA8AEFC59D68A12">
    <w:name w:val="931418F8A50447778AA8AEFC59D68A12"/>
    <w:rsid w:val="00282A20"/>
  </w:style>
  <w:style w:type="paragraph" w:customStyle="1" w:styleId="495AFB0CFCB148E9A2A57EFAA25FAF0E">
    <w:name w:val="495AFB0CFCB148E9A2A57EFAA25FAF0E"/>
    <w:rsid w:val="00282A20"/>
  </w:style>
  <w:style w:type="paragraph" w:customStyle="1" w:styleId="28CA0291130C4DEA80D7BC4D66A4C16C">
    <w:name w:val="28CA0291130C4DEA80D7BC4D66A4C16C"/>
    <w:rsid w:val="00282A20"/>
  </w:style>
  <w:style w:type="paragraph" w:customStyle="1" w:styleId="08B5ECB0414C4521BB213B398FA03804">
    <w:name w:val="08B5ECB0414C4521BB213B398FA03804"/>
    <w:rsid w:val="00282A20"/>
  </w:style>
  <w:style w:type="paragraph" w:customStyle="1" w:styleId="7B0D70F21F12420F83A57B3988CA05E4">
    <w:name w:val="7B0D70F21F12420F83A57B3988CA05E4"/>
    <w:rsid w:val="00282A20"/>
  </w:style>
  <w:style w:type="paragraph" w:customStyle="1" w:styleId="5557D0CDB8BC488AB148D83E488AB771">
    <w:name w:val="5557D0CDB8BC488AB148D83E488AB771"/>
    <w:rsid w:val="00282A20"/>
  </w:style>
  <w:style w:type="paragraph" w:customStyle="1" w:styleId="CBEE108F3D1B4A9E903CD5DE5777FE21">
    <w:name w:val="CBEE108F3D1B4A9E903CD5DE5777FE21"/>
    <w:rsid w:val="00282A20"/>
  </w:style>
  <w:style w:type="paragraph" w:customStyle="1" w:styleId="8784109F75BF41679115A451D3253E7C">
    <w:name w:val="8784109F75BF41679115A451D3253E7C"/>
    <w:rsid w:val="00282A20"/>
  </w:style>
  <w:style w:type="paragraph" w:customStyle="1" w:styleId="4E095CBBA44844B0B0F56F91CCAAE8A4">
    <w:name w:val="4E095CBBA44844B0B0F56F91CCAAE8A4"/>
    <w:rsid w:val="00282A20"/>
  </w:style>
  <w:style w:type="paragraph" w:customStyle="1" w:styleId="0017404C8C6E4B4792AAB7D16B18ADB5">
    <w:name w:val="0017404C8C6E4B4792AAB7D16B18ADB5"/>
    <w:rsid w:val="00282A20"/>
  </w:style>
  <w:style w:type="paragraph" w:customStyle="1" w:styleId="21721F6C77BF4C1C80B7889820A40A47">
    <w:name w:val="21721F6C77BF4C1C80B7889820A40A47"/>
    <w:rsid w:val="00282A20"/>
  </w:style>
  <w:style w:type="paragraph" w:customStyle="1" w:styleId="936CEC2B6DE5443886B29D7E190675F7">
    <w:name w:val="936CEC2B6DE5443886B29D7E190675F7"/>
    <w:rsid w:val="00282A20"/>
  </w:style>
  <w:style w:type="paragraph" w:customStyle="1" w:styleId="DBC1CEAEE5684005B5834CC33FA906D0">
    <w:name w:val="DBC1CEAEE5684005B5834CC33FA906D0"/>
    <w:rsid w:val="00282A20"/>
  </w:style>
  <w:style w:type="paragraph" w:customStyle="1" w:styleId="76F5BFC1601A4C859065DE934F8F1F34">
    <w:name w:val="76F5BFC1601A4C859065DE934F8F1F34"/>
    <w:rsid w:val="00282A20"/>
  </w:style>
  <w:style w:type="paragraph" w:customStyle="1" w:styleId="BFD35FC6790145F8B70C1AD97EC49F27">
    <w:name w:val="BFD35FC6790145F8B70C1AD97EC49F27"/>
    <w:rsid w:val="00282A20"/>
  </w:style>
  <w:style w:type="paragraph" w:customStyle="1" w:styleId="879BA36075F84DAB86B404DD926B1913">
    <w:name w:val="879BA36075F84DAB86B404DD926B1913"/>
    <w:rsid w:val="00282A20"/>
  </w:style>
  <w:style w:type="paragraph" w:customStyle="1" w:styleId="D07231EEB62540A2A371647D583DDC18">
    <w:name w:val="D07231EEB62540A2A371647D583DDC18"/>
    <w:rsid w:val="00282A20"/>
  </w:style>
  <w:style w:type="paragraph" w:customStyle="1" w:styleId="80D7292F71B94EAC8A5B66B53B89DEBB">
    <w:name w:val="80D7292F71B94EAC8A5B66B53B89DEBB"/>
    <w:rsid w:val="00282A20"/>
  </w:style>
  <w:style w:type="paragraph" w:customStyle="1" w:styleId="37661A1A4C644E0887BA2C62585C4E7C">
    <w:name w:val="37661A1A4C644E0887BA2C62585C4E7C"/>
    <w:rsid w:val="00282A20"/>
  </w:style>
  <w:style w:type="paragraph" w:customStyle="1" w:styleId="675BF1E1BCEC428082CD5E36EFC28C20">
    <w:name w:val="675BF1E1BCEC428082CD5E36EFC28C20"/>
    <w:rsid w:val="00282A20"/>
  </w:style>
  <w:style w:type="paragraph" w:customStyle="1" w:styleId="D6D1D525B25D49C19095F8748EA35F11">
    <w:name w:val="D6D1D525B25D49C19095F8748EA35F11"/>
    <w:rsid w:val="00282A20"/>
  </w:style>
  <w:style w:type="paragraph" w:customStyle="1" w:styleId="92F7B347AF0E43238B659DC6AA9C8C5F">
    <w:name w:val="92F7B347AF0E43238B659DC6AA9C8C5F"/>
    <w:rsid w:val="00282A20"/>
  </w:style>
  <w:style w:type="paragraph" w:customStyle="1" w:styleId="E6A3E1F4F60142E1A1AD1BB8AF3C7C9E">
    <w:name w:val="E6A3E1F4F60142E1A1AD1BB8AF3C7C9E"/>
    <w:rsid w:val="00282A20"/>
  </w:style>
  <w:style w:type="paragraph" w:customStyle="1" w:styleId="6DDC34E795FD440F890A2B28225D865F">
    <w:name w:val="6DDC34E795FD440F890A2B28225D865F"/>
    <w:rsid w:val="00282A20"/>
  </w:style>
  <w:style w:type="paragraph" w:customStyle="1" w:styleId="38DA17DDDC264719AF711E79A23E914E">
    <w:name w:val="38DA17DDDC264719AF711E79A23E914E"/>
    <w:rsid w:val="00282A20"/>
  </w:style>
  <w:style w:type="paragraph" w:customStyle="1" w:styleId="6A43CB3087534A16B1ADE2B1B01FE70E">
    <w:name w:val="6A43CB3087534A16B1ADE2B1B01FE70E"/>
    <w:rsid w:val="00282A20"/>
  </w:style>
  <w:style w:type="paragraph" w:customStyle="1" w:styleId="FDCBFA1EE63F45098C6CB4537CE29D9A">
    <w:name w:val="FDCBFA1EE63F45098C6CB4537CE29D9A"/>
    <w:rsid w:val="00282A20"/>
  </w:style>
  <w:style w:type="paragraph" w:customStyle="1" w:styleId="31A279F3A6D24BD880CF2D97721DAB27">
    <w:name w:val="31A279F3A6D24BD880CF2D97721DAB27"/>
    <w:rsid w:val="00282A20"/>
  </w:style>
  <w:style w:type="paragraph" w:customStyle="1" w:styleId="DC5569B2D05E46EC8996D392F95BD2CB">
    <w:name w:val="DC5569B2D05E46EC8996D392F95BD2CB"/>
    <w:rsid w:val="00282A20"/>
  </w:style>
  <w:style w:type="paragraph" w:customStyle="1" w:styleId="11E8D88F7F244DABBA9389EC4014A121">
    <w:name w:val="11E8D88F7F244DABBA9389EC4014A121"/>
    <w:rsid w:val="00282A20"/>
  </w:style>
  <w:style w:type="paragraph" w:customStyle="1" w:styleId="C04D0B1EB1594B5B9CC1FE2E41EA9B44">
    <w:name w:val="C04D0B1EB1594B5B9CC1FE2E41EA9B44"/>
    <w:rsid w:val="00282A20"/>
  </w:style>
  <w:style w:type="paragraph" w:customStyle="1" w:styleId="A1F6D1AC4CB64BE7BDFD057A5A96BA57">
    <w:name w:val="A1F6D1AC4CB64BE7BDFD057A5A96BA57"/>
    <w:rsid w:val="00282A20"/>
  </w:style>
  <w:style w:type="paragraph" w:customStyle="1" w:styleId="7D23E7CC844E413793383FD13C2F256D">
    <w:name w:val="7D23E7CC844E413793383FD13C2F256D"/>
    <w:rsid w:val="00282A20"/>
  </w:style>
  <w:style w:type="paragraph" w:customStyle="1" w:styleId="FB4588CB37624A70AF4B3F3CE3567C4A">
    <w:name w:val="FB4588CB37624A70AF4B3F3CE3567C4A"/>
    <w:rsid w:val="00282A20"/>
  </w:style>
  <w:style w:type="paragraph" w:customStyle="1" w:styleId="B254EE9CE5944039943475DA36F0A98A">
    <w:name w:val="B254EE9CE5944039943475DA36F0A98A"/>
    <w:rsid w:val="00282A20"/>
  </w:style>
  <w:style w:type="paragraph" w:customStyle="1" w:styleId="9A3DBD18AED44979A6C0860E5805A543">
    <w:name w:val="9A3DBD18AED44979A6C0860E5805A543"/>
    <w:rsid w:val="00282A20"/>
  </w:style>
  <w:style w:type="paragraph" w:customStyle="1" w:styleId="50498389B0C243288272859B2A0F90FA">
    <w:name w:val="50498389B0C243288272859B2A0F90FA"/>
    <w:rsid w:val="00282A20"/>
  </w:style>
  <w:style w:type="paragraph" w:customStyle="1" w:styleId="A4E7196D9D70484DAEB09DDED220A8C7">
    <w:name w:val="A4E7196D9D70484DAEB09DDED220A8C7"/>
    <w:rsid w:val="00282A20"/>
  </w:style>
  <w:style w:type="paragraph" w:customStyle="1" w:styleId="5464A07319274F969724EDFE7605A3D4">
    <w:name w:val="5464A07319274F969724EDFE7605A3D4"/>
    <w:rsid w:val="00282A20"/>
  </w:style>
  <w:style w:type="paragraph" w:customStyle="1" w:styleId="5A7E57C5F3964D6EBA9414A46D31BC63">
    <w:name w:val="5A7E57C5F3964D6EBA9414A46D31BC63"/>
    <w:rsid w:val="00282A20"/>
  </w:style>
  <w:style w:type="paragraph" w:customStyle="1" w:styleId="99C7705F4B414473B7828983C841F92B">
    <w:name w:val="99C7705F4B414473B7828983C841F92B"/>
    <w:rsid w:val="00282A20"/>
  </w:style>
  <w:style w:type="paragraph" w:customStyle="1" w:styleId="3247E36E72E14467ACB38E5905BF6337">
    <w:name w:val="3247E36E72E14467ACB38E5905BF6337"/>
    <w:rsid w:val="00367AC0"/>
  </w:style>
  <w:style w:type="paragraph" w:customStyle="1" w:styleId="45AFAA1288E243D6B02BEFC49AFE991D">
    <w:name w:val="45AFAA1288E243D6B02BEFC49AFE991D"/>
    <w:rsid w:val="00367AC0"/>
  </w:style>
  <w:style w:type="paragraph" w:customStyle="1" w:styleId="1EB7244D3FFD42E489D8E099869B02B8">
    <w:name w:val="1EB7244D3FFD42E489D8E099869B02B8"/>
    <w:rsid w:val="00367AC0"/>
  </w:style>
  <w:style w:type="paragraph" w:customStyle="1" w:styleId="EE9F8626ADD44422A702AEB5ADA9E4B9">
    <w:name w:val="EE9F8626ADD44422A702AEB5ADA9E4B9"/>
    <w:rsid w:val="00367AC0"/>
  </w:style>
  <w:style w:type="paragraph" w:customStyle="1" w:styleId="A3D1E2E0315842A985AF4B0CCB35FAED">
    <w:name w:val="A3D1E2E0315842A985AF4B0CCB35FAED"/>
    <w:rsid w:val="00367AC0"/>
  </w:style>
  <w:style w:type="paragraph" w:customStyle="1" w:styleId="43AC54FCF1F44CD280B4D95F13DB0A12">
    <w:name w:val="43AC54FCF1F44CD280B4D95F13DB0A12"/>
    <w:rsid w:val="00367AC0"/>
  </w:style>
  <w:style w:type="paragraph" w:customStyle="1" w:styleId="4873304285E84D8EBD57BE966F0A7AA8">
    <w:name w:val="4873304285E84D8EBD57BE966F0A7AA8"/>
    <w:rsid w:val="00367AC0"/>
  </w:style>
  <w:style w:type="paragraph" w:customStyle="1" w:styleId="B1A3E0F91BB0487A9F015352D263BD91">
    <w:name w:val="B1A3E0F91BB0487A9F015352D263BD91"/>
    <w:rsid w:val="00367AC0"/>
  </w:style>
  <w:style w:type="paragraph" w:customStyle="1" w:styleId="A239B9643EDF4A93A2BC7A1D94996EA4">
    <w:name w:val="A239B9643EDF4A93A2BC7A1D94996EA4"/>
    <w:rsid w:val="00367AC0"/>
  </w:style>
  <w:style w:type="paragraph" w:customStyle="1" w:styleId="9BE831DEB2BE45778343E118A3A414FA">
    <w:name w:val="9BE831DEB2BE45778343E118A3A414FA"/>
    <w:rsid w:val="00367AC0"/>
  </w:style>
  <w:style w:type="paragraph" w:customStyle="1" w:styleId="6F6259FDA7AD4C01AE9A436E4E18E8DF">
    <w:name w:val="6F6259FDA7AD4C01AE9A436E4E18E8DF"/>
    <w:rsid w:val="00367AC0"/>
  </w:style>
  <w:style w:type="paragraph" w:customStyle="1" w:styleId="19CD6E72F9854D23B90B841B0577C70E">
    <w:name w:val="19CD6E72F9854D23B90B841B0577C70E"/>
    <w:rsid w:val="00367AC0"/>
  </w:style>
  <w:style w:type="paragraph" w:customStyle="1" w:styleId="B09D34BBD3E447BD931D9EA451F2B06E">
    <w:name w:val="B09D34BBD3E447BD931D9EA451F2B06E"/>
    <w:rsid w:val="00367AC0"/>
  </w:style>
  <w:style w:type="paragraph" w:customStyle="1" w:styleId="6EFC9F7FB9D04056B87A278FC2528D5D">
    <w:name w:val="6EFC9F7FB9D04056B87A278FC2528D5D"/>
    <w:rsid w:val="00367AC0"/>
  </w:style>
  <w:style w:type="paragraph" w:customStyle="1" w:styleId="BE62B850E95C4CB9852C353A87066AA9">
    <w:name w:val="BE62B850E95C4CB9852C353A87066AA9"/>
    <w:rsid w:val="00367AC0"/>
  </w:style>
  <w:style w:type="paragraph" w:customStyle="1" w:styleId="12B1459640C54A8EBEE905938574B5BF">
    <w:name w:val="12B1459640C54A8EBEE905938574B5BF"/>
    <w:rsid w:val="00367AC0"/>
  </w:style>
  <w:style w:type="paragraph" w:customStyle="1" w:styleId="DE23339F56EB44D082DCC4BD934D5937">
    <w:name w:val="DE23339F56EB44D082DCC4BD934D5937"/>
    <w:rsid w:val="00367AC0"/>
  </w:style>
  <w:style w:type="paragraph" w:customStyle="1" w:styleId="CC1A83B225F9493EB87E335A56A0585E">
    <w:name w:val="CC1A83B225F9493EB87E335A56A0585E"/>
    <w:rsid w:val="00367AC0"/>
  </w:style>
  <w:style w:type="paragraph" w:customStyle="1" w:styleId="45D1D25713F14B98AB824F26253F0E7B">
    <w:name w:val="45D1D25713F14B98AB824F26253F0E7B"/>
    <w:rsid w:val="00BF3FDC"/>
  </w:style>
  <w:style w:type="paragraph" w:customStyle="1" w:styleId="480C6E9FCBFE488E83426A36A0BC3D0A">
    <w:name w:val="480C6E9FCBFE488E83426A36A0BC3D0A"/>
    <w:rsid w:val="00BF3FDC"/>
  </w:style>
  <w:style w:type="paragraph" w:customStyle="1" w:styleId="7E1B55AED29B48F1A26B5BA5E3C601AD">
    <w:name w:val="7E1B55AED29B48F1A26B5BA5E3C601AD"/>
    <w:rsid w:val="00BF3FDC"/>
  </w:style>
  <w:style w:type="paragraph" w:customStyle="1" w:styleId="9B1A98C605EF4FA7B6681FDC4E0012B9">
    <w:name w:val="9B1A98C605EF4FA7B6681FDC4E0012B9"/>
    <w:rsid w:val="00BF3FDC"/>
  </w:style>
  <w:style w:type="paragraph" w:customStyle="1" w:styleId="3F99DEA64C6D418BA7EED461980EAAB3">
    <w:name w:val="3F99DEA64C6D418BA7EED461980EAAB3"/>
    <w:rsid w:val="00BF3FDC"/>
  </w:style>
  <w:style w:type="paragraph" w:customStyle="1" w:styleId="6B635FEE807D4B6386906DEDED793CEF">
    <w:name w:val="6B635FEE807D4B6386906DEDED793CEF"/>
    <w:rsid w:val="00BF3FDC"/>
  </w:style>
  <w:style w:type="paragraph" w:customStyle="1" w:styleId="638ADF46AE164BF9AEACB79B7489DC38">
    <w:name w:val="638ADF46AE164BF9AEACB79B7489DC38"/>
    <w:rsid w:val="00BF3FDC"/>
  </w:style>
  <w:style w:type="paragraph" w:customStyle="1" w:styleId="17E45D973A1B42DFAE99E851C4875C91">
    <w:name w:val="17E45D973A1B42DFAE99E851C4875C91"/>
    <w:rsid w:val="00BF3FDC"/>
  </w:style>
  <w:style w:type="paragraph" w:customStyle="1" w:styleId="DAEC132BFACE480F998534ED4FC38068">
    <w:name w:val="DAEC132BFACE480F998534ED4FC38068"/>
    <w:rsid w:val="00BF3FDC"/>
  </w:style>
  <w:style w:type="paragraph" w:customStyle="1" w:styleId="F68E3FD30AA242D6913AD961FD71F077">
    <w:name w:val="F68E3FD30AA242D6913AD961FD71F077"/>
    <w:rsid w:val="00BF3FDC"/>
  </w:style>
  <w:style w:type="paragraph" w:customStyle="1" w:styleId="1F6D07881B0844078406FEED7C375C24">
    <w:name w:val="1F6D07881B0844078406FEED7C375C24"/>
    <w:rsid w:val="00BF3FDC"/>
  </w:style>
  <w:style w:type="paragraph" w:customStyle="1" w:styleId="85AB05E7BE4847AB98C5FB07AD84C74B">
    <w:name w:val="85AB05E7BE4847AB98C5FB07AD84C74B"/>
    <w:rsid w:val="00BF3FDC"/>
  </w:style>
  <w:style w:type="paragraph" w:customStyle="1" w:styleId="F6448E3C7C31407F8BF8123025824B08">
    <w:name w:val="F6448E3C7C31407F8BF8123025824B08"/>
    <w:rsid w:val="00BF3FDC"/>
  </w:style>
  <w:style w:type="paragraph" w:customStyle="1" w:styleId="94265877516D4A27BEF45D791795B46D">
    <w:name w:val="94265877516D4A27BEF45D791795B46D"/>
    <w:rsid w:val="00BF3FDC"/>
  </w:style>
  <w:style w:type="paragraph" w:customStyle="1" w:styleId="B9EF00A495884140AD54F7612A0F7CAF">
    <w:name w:val="B9EF00A495884140AD54F7612A0F7CAF"/>
    <w:rsid w:val="00BF3FDC"/>
  </w:style>
  <w:style w:type="paragraph" w:customStyle="1" w:styleId="29F2B826225645DEB1B96B6427835DDB">
    <w:name w:val="29F2B826225645DEB1B96B6427835DDB"/>
    <w:rsid w:val="00BF3FDC"/>
  </w:style>
  <w:style w:type="paragraph" w:customStyle="1" w:styleId="1B65057C6FC94BCCAB7BE4CCD1061DBF">
    <w:name w:val="1B65057C6FC94BCCAB7BE4CCD1061DBF"/>
    <w:rsid w:val="00BF3FDC"/>
  </w:style>
  <w:style w:type="paragraph" w:customStyle="1" w:styleId="67DEA3B0C5F04ACC86A640DE078F8CFC">
    <w:name w:val="67DEA3B0C5F04ACC86A640DE078F8CFC"/>
    <w:rsid w:val="00BF3FDC"/>
  </w:style>
  <w:style w:type="paragraph" w:customStyle="1" w:styleId="62F4AF46A3B34CA895DE5EFC7B677443">
    <w:name w:val="62F4AF46A3B34CA895DE5EFC7B677443"/>
    <w:rsid w:val="00BF3FDC"/>
  </w:style>
  <w:style w:type="paragraph" w:customStyle="1" w:styleId="8F7771821F104D25B8114C37E95883EB">
    <w:name w:val="8F7771821F104D25B8114C37E95883EB"/>
    <w:rsid w:val="00BF3FDC"/>
  </w:style>
  <w:style w:type="paragraph" w:customStyle="1" w:styleId="B8F47CC4AC7E4415A9CBE2731636A110">
    <w:name w:val="B8F47CC4AC7E4415A9CBE2731636A110"/>
    <w:rsid w:val="00BF3FDC"/>
  </w:style>
  <w:style w:type="paragraph" w:customStyle="1" w:styleId="DE24344468954D2D94AFEFA4B49A426F">
    <w:name w:val="DE24344468954D2D94AFEFA4B49A426F"/>
    <w:rsid w:val="00BF3FDC"/>
  </w:style>
  <w:style w:type="paragraph" w:customStyle="1" w:styleId="99CB2B7745E5468AA12385C0CEAF7E8B">
    <w:name w:val="99CB2B7745E5468AA12385C0CEAF7E8B"/>
    <w:rsid w:val="00BF3FDC"/>
  </w:style>
  <w:style w:type="paragraph" w:customStyle="1" w:styleId="16B8612B1FB84407A82ECDE4EE0A58B7">
    <w:name w:val="16B8612B1FB84407A82ECDE4EE0A58B7"/>
    <w:rsid w:val="00BF3FDC"/>
  </w:style>
  <w:style w:type="paragraph" w:customStyle="1" w:styleId="7554A1D0E5814EC990B4AE7B1BE3F66F">
    <w:name w:val="7554A1D0E5814EC990B4AE7B1BE3F66F"/>
    <w:rsid w:val="00BF3FDC"/>
  </w:style>
  <w:style w:type="paragraph" w:customStyle="1" w:styleId="25326DBC683C4FB5BF2182A6D21E200E">
    <w:name w:val="25326DBC683C4FB5BF2182A6D21E200E"/>
    <w:rsid w:val="00BF3FDC"/>
  </w:style>
  <w:style w:type="paragraph" w:customStyle="1" w:styleId="88FC36525F9A4C0A829D265B2C7A84B3">
    <w:name w:val="88FC36525F9A4C0A829D265B2C7A84B3"/>
    <w:rsid w:val="00BF3FDC"/>
  </w:style>
  <w:style w:type="paragraph" w:customStyle="1" w:styleId="5E193C793F394DCA9D4C4A83EF3CA165">
    <w:name w:val="5E193C793F394DCA9D4C4A83EF3CA165"/>
    <w:rsid w:val="00BF3FDC"/>
  </w:style>
  <w:style w:type="paragraph" w:customStyle="1" w:styleId="C3B2395EB3BD486981A6821627C33DC8">
    <w:name w:val="C3B2395EB3BD486981A6821627C33DC8"/>
    <w:rsid w:val="00BF3FDC"/>
  </w:style>
  <w:style w:type="paragraph" w:customStyle="1" w:styleId="ED9A145AAD774D2A85C73985CFC0C039">
    <w:name w:val="ED9A145AAD774D2A85C73985CFC0C039"/>
    <w:rsid w:val="00BF3FDC"/>
  </w:style>
  <w:style w:type="paragraph" w:customStyle="1" w:styleId="AA9196B240414C59BFF537C55C953707">
    <w:name w:val="AA9196B240414C59BFF537C55C953707"/>
    <w:rsid w:val="00BF3FDC"/>
  </w:style>
  <w:style w:type="paragraph" w:customStyle="1" w:styleId="974F14A4E1394B96B47BDE69E5786AD3">
    <w:name w:val="974F14A4E1394B96B47BDE69E5786AD3"/>
    <w:rsid w:val="00BF3FDC"/>
  </w:style>
  <w:style w:type="paragraph" w:customStyle="1" w:styleId="88122B51306C48CF8584D59F7F2F9842">
    <w:name w:val="88122B51306C48CF8584D59F7F2F9842"/>
    <w:rsid w:val="00BF3FDC"/>
  </w:style>
  <w:style w:type="paragraph" w:customStyle="1" w:styleId="01E34325739E4A209BC3A3DE09093163">
    <w:name w:val="01E34325739E4A209BC3A3DE09093163"/>
    <w:rsid w:val="00BF3FDC"/>
  </w:style>
  <w:style w:type="paragraph" w:customStyle="1" w:styleId="67F18F2B461C4F3CA0EFB517FC2D14F0">
    <w:name w:val="67F18F2B461C4F3CA0EFB517FC2D14F0"/>
    <w:rsid w:val="00BF3FDC"/>
  </w:style>
  <w:style w:type="paragraph" w:customStyle="1" w:styleId="6DF279F2A3D8408E8338FF8BE0E70457">
    <w:name w:val="6DF279F2A3D8408E8338FF8BE0E70457"/>
    <w:rsid w:val="00BF3FDC"/>
  </w:style>
  <w:style w:type="paragraph" w:customStyle="1" w:styleId="DE9AFBB2E23A4F27836307978D66BC81">
    <w:name w:val="DE9AFBB2E23A4F27836307978D66BC81"/>
    <w:rsid w:val="00BF3FDC"/>
  </w:style>
  <w:style w:type="paragraph" w:customStyle="1" w:styleId="8DDA140D45D54E34B4410C0805F4AE9B">
    <w:name w:val="8DDA140D45D54E34B4410C0805F4AE9B"/>
    <w:rsid w:val="00BF3FDC"/>
  </w:style>
  <w:style w:type="paragraph" w:customStyle="1" w:styleId="028B505898BA4B3BA297164BB8462C65">
    <w:name w:val="028B505898BA4B3BA297164BB8462C65"/>
    <w:rsid w:val="00BF3FDC"/>
  </w:style>
  <w:style w:type="paragraph" w:customStyle="1" w:styleId="90BE04311C3B4319BA666455C3010DD0">
    <w:name w:val="90BE04311C3B4319BA666455C3010DD0"/>
    <w:rsid w:val="00BF3FDC"/>
  </w:style>
  <w:style w:type="paragraph" w:customStyle="1" w:styleId="33C0BF913A994DFA84634DDB2464DA45">
    <w:name w:val="33C0BF913A994DFA84634DDB2464DA45"/>
    <w:rsid w:val="00BF3FDC"/>
  </w:style>
  <w:style w:type="paragraph" w:customStyle="1" w:styleId="6CF3EC1092C146B4BD8B280A5A5D1584">
    <w:name w:val="6CF3EC1092C146B4BD8B280A5A5D1584"/>
    <w:rsid w:val="00BF3FDC"/>
  </w:style>
  <w:style w:type="paragraph" w:customStyle="1" w:styleId="B0D2099432914F948F79E60BC1C8A3F2">
    <w:name w:val="B0D2099432914F948F79E60BC1C8A3F2"/>
    <w:rsid w:val="00BF3FDC"/>
  </w:style>
  <w:style w:type="paragraph" w:customStyle="1" w:styleId="E22B919C6D3B4625B50A91D226EE7E74">
    <w:name w:val="E22B919C6D3B4625B50A91D226EE7E74"/>
    <w:rsid w:val="00BF3FDC"/>
  </w:style>
  <w:style w:type="paragraph" w:customStyle="1" w:styleId="6D408F9345134FAF8250BCC34A9B47CB">
    <w:name w:val="6D408F9345134FAF8250BCC34A9B47CB"/>
    <w:rsid w:val="00BF3FDC"/>
  </w:style>
  <w:style w:type="paragraph" w:customStyle="1" w:styleId="8EF4F50AA1C545CAA1DAFBF32540D3E6">
    <w:name w:val="8EF4F50AA1C545CAA1DAFBF32540D3E6"/>
    <w:rsid w:val="00BF3FDC"/>
  </w:style>
  <w:style w:type="paragraph" w:customStyle="1" w:styleId="F1E0AD179EFB4648B4D910C6F90523FD">
    <w:name w:val="F1E0AD179EFB4648B4D910C6F90523FD"/>
    <w:rsid w:val="00BF3FDC"/>
  </w:style>
  <w:style w:type="paragraph" w:customStyle="1" w:styleId="8960BC53D71744CDBCDAE7D468C34556">
    <w:name w:val="8960BC53D71744CDBCDAE7D468C34556"/>
    <w:rsid w:val="00BF3FDC"/>
  </w:style>
  <w:style w:type="paragraph" w:customStyle="1" w:styleId="7F9D703A08404D40A66EE56405E57519">
    <w:name w:val="7F9D703A08404D40A66EE56405E57519"/>
    <w:rsid w:val="00BF3FDC"/>
  </w:style>
  <w:style w:type="paragraph" w:customStyle="1" w:styleId="0EEBF2537601408C940240DA402A8440">
    <w:name w:val="0EEBF2537601408C940240DA402A8440"/>
    <w:rsid w:val="00BF3FDC"/>
  </w:style>
  <w:style w:type="paragraph" w:customStyle="1" w:styleId="C8FF2F11611445D0998AEAD8F79C2211">
    <w:name w:val="C8FF2F11611445D0998AEAD8F79C2211"/>
    <w:rsid w:val="00BF3FDC"/>
  </w:style>
  <w:style w:type="paragraph" w:customStyle="1" w:styleId="1E6380388C1145798FFA50DC3B298408">
    <w:name w:val="1E6380388C1145798FFA50DC3B298408"/>
    <w:rsid w:val="00BF3FDC"/>
  </w:style>
  <w:style w:type="paragraph" w:customStyle="1" w:styleId="124CB62162914B98B024C7D1A2E877C8">
    <w:name w:val="124CB62162914B98B024C7D1A2E877C8"/>
    <w:rsid w:val="00BF3FDC"/>
  </w:style>
  <w:style w:type="paragraph" w:customStyle="1" w:styleId="AAB6616A10B142CABB4BB10B9613958E">
    <w:name w:val="AAB6616A10B142CABB4BB10B9613958E"/>
    <w:rsid w:val="00BF3FDC"/>
  </w:style>
  <w:style w:type="paragraph" w:customStyle="1" w:styleId="904D2AA4F4EA4C158C8E49FB7D1AE922">
    <w:name w:val="904D2AA4F4EA4C158C8E49FB7D1AE922"/>
    <w:rsid w:val="00100A30"/>
  </w:style>
  <w:style w:type="paragraph" w:customStyle="1" w:styleId="572285E4904B47A094B1FA2F46951165">
    <w:name w:val="572285E4904B47A094B1FA2F46951165"/>
    <w:rsid w:val="00100A30"/>
  </w:style>
  <w:style w:type="paragraph" w:customStyle="1" w:styleId="B12A19B26EA74FECB33A3F259689C4C4">
    <w:name w:val="B12A19B26EA74FECB33A3F259689C4C4"/>
    <w:rsid w:val="00100A30"/>
  </w:style>
  <w:style w:type="paragraph" w:customStyle="1" w:styleId="817998026A9C42549A7625FEC8346BB7">
    <w:name w:val="817998026A9C42549A7625FEC8346BB7"/>
    <w:rsid w:val="00100A30"/>
  </w:style>
  <w:style w:type="paragraph" w:customStyle="1" w:styleId="CD1A94A9301F4145B6043DECD35ABE26">
    <w:name w:val="CD1A94A9301F4145B6043DECD35ABE26"/>
    <w:rsid w:val="00100A30"/>
  </w:style>
  <w:style w:type="paragraph" w:customStyle="1" w:styleId="629CD7A1F26E46E0A3410059CE1ACA98">
    <w:name w:val="629CD7A1F26E46E0A3410059CE1ACA98"/>
    <w:rsid w:val="00100A30"/>
  </w:style>
  <w:style w:type="paragraph" w:customStyle="1" w:styleId="0FAB5DA158D94555A5176E57D753165E">
    <w:name w:val="0FAB5DA158D94555A5176E57D753165E"/>
    <w:rsid w:val="00100A30"/>
  </w:style>
  <w:style w:type="paragraph" w:customStyle="1" w:styleId="314B35B8831F48058240CD179D2F4D7A">
    <w:name w:val="314B35B8831F48058240CD179D2F4D7A"/>
    <w:rsid w:val="00100A30"/>
  </w:style>
  <w:style w:type="paragraph" w:customStyle="1" w:styleId="7CD7C19321704A46AAD3808315EC6BAF">
    <w:name w:val="7CD7C19321704A46AAD3808315EC6BAF"/>
    <w:rsid w:val="00100A30"/>
  </w:style>
  <w:style w:type="paragraph" w:customStyle="1" w:styleId="29631FFF666E417D88C0A80B17CF739B">
    <w:name w:val="29631FFF666E417D88C0A80B17CF739B"/>
    <w:rsid w:val="00100A30"/>
  </w:style>
  <w:style w:type="paragraph" w:customStyle="1" w:styleId="3C0A711210FA4228B74F79B08DEC0D8C">
    <w:name w:val="3C0A711210FA4228B74F79B08DEC0D8C"/>
    <w:rsid w:val="00100A30"/>
  </w:style>
  <w:style w:type="paragraph" w:customStyle="1" w:styleId="BC7794E392134B78AC7881B51DCE7111">
    <w:name w:val="BC7794E392134B78AC7881B51DCE7111"/>
    <w:rsid w:val="00100A30"/>
  </w:style>
  <w:style w:type="paragraph" w:customStyle="1" w:styleId="6EC2DF6FBD4E449DB780ED9104E171DC">
    <w:name w:val="6EC2DF6FBD4E449DB780ED9104E171DC"/>
    <w:rsid w:val="00100A30"/>
  </w:style>
  <w:style w:type="paragraph" w:customStyle="1" w:styleId="828BD947E31148199045DDBA416FA5EA">
    <w:name w:val="828BD947E31148199045DDBA416FA5EA"/>
    <w:rsid w:val="00100A30"/>
  </w:style>
  <w:style w:type="paragraph" w:customStyle="1" w:styleId="9FB104D3E6654A6A880ED025489AEBFE">
    <w:name w:val="9FB104D3E6654A6A880ED025489AEBFE"/>
    <w:rsid w:val="00100A30"/>
  </w:style>
  <w:style w:type="paragraph" w:customStyle="1" w:styleId="3F38ADBB13334915B7CB5F96E4407C83">
    <w:name w:val="3F38ADBB13334915B7CB5F96E4407C83"/>
    <w:rsid w:val="00100A30"/>
  </w:style>
  <w:style w:type="paragraph" w:customStyle="1" w:styleId="C796D223A83141F9BB7BB80C1F173800">
    <w:name w:val="C796D223A83141F9BB7BB80C1F173800"/>
    <w:rsid w:val="00100A30"/>
  </w:style>
  <w:style w:type="paragraph" w:customStyle="1" w:styleId="0E9B7D5DD2064A3F95FDAB0EEE4BD449">
    <w:name w:val="0E9B7D5DD2064A3F95FDAB0EEE4BD449"/>
    <w:rsid w:val="00100A30"/>
  </w:style>
  <w:style w:type="paragraph" w:customStyle="1" w:styleId="E489D33007C24612BD386BF211B9811D">
    <w:name w:val="E489D33007C24612BD386BF211B9811D"/>
    <w:rsid w:val="002E4B44"/>
  </w:style>
  <w:style w:type="paragraph" w:customStyle="1" w:styleId="9106227176E6406482B019575572A435">
    <w:name w:val="9106227176E6406482B019575572A435"/>
    <w:rsid w:val="002E4B44"/>
  </w:style>
  <w:style w:type="paragraph" w:customStyle="1" w:styleId="EAABB04A86B743C7B17D0DDDB0BD8C89">
    <w:name w:val="EAABB04A86B743C7B17D0DDDB0BD8C89"/>
    <w:rsid w:val="002E4B44"/>
  </w:style>
  <w:style w:type="paragraph" w:customStyle="1" w:styleId="72008D242CFC4EBABA6239A1692298AB">
    <w:name w:val="72008D242CFC4EBABA6239A1692298AB"/>
    <w:rsid w:val="002E4B44"/>
  </w:style>
  <w:style w:type="paragraph" w:customStyle="1" w:styleId="C7109F9311E54C2A9A9C6180674E2DBE">
    <w:name w:val="C7109F9311E54C2A9A9C6180674E2DBE"/>
    <w:rsid w:val="002E4B44"/>
  </w:style>
  <w:style w:type="paragraph" w:customStyle="1" w:styleId="51488FD5FDF2456B9080E694481CA0D5">
    <w:name w:val="51488FD5FDF2456B9080E694481CA0D5"/>
    <w:rsid w:val="002E4B44"/>
  </w:style>
  <w:style w:type="paragraph" w:customStyle="1" w:styleId="3127B5B54C9C4D9A88AAE6982145A160">
    <w:name w:val="3127B5B54C9C4D9A88AAE6982145A160"/>
    <w:rsid w:val="002E4B44"/>
  </w:style>
  <w:style w:type="paragraph" w:customStyle="1" w:styleId="D7A25D435CE944928ACE1F25F4A93348">
    <w:name w:val="D7A25D435CE944928ACE1F25F4A93348"/>
    <w:rsid w:val="002E4B44"/>
  </w:style>
  <w:style w:type="paragraph" w:customStyle="1" w:styleId="DAA2DA1667C8436DABF3B777BADE0176">
    <w:name w:val="DAA2DA1667C8436DABF3B777BADE0176"/>
    <w:rsid w:val="002E4B44"/>
  </w:style>
  <w:style w:type="paragraph" w:customStyle="1" w:styleId="E45CE65FD35F40D283A6937BECECA102">
    <w:name w:val="E45CE65FD35F40D283A6937BECECA102"/>
    <w:rsid w:val="002E4B44"/>
  </w:style>
  <w:style w:type="paragraph" w:customStyle="1" w:styleId="DC1C9B0295A245E591958B7B685D9652">
    <w:name w:val="DC1C9B0295A245E591958B7B685D9652"/>
    <w:rsid w:val="002E4B44"/>
  </w:style>
  <w:style w:type="paragraph" w:customStyle="1" w:styleId="B8A2E996EE084BB8A680257B6BE73B58">
    <w:name w:val="B8A2E996EE084BB8A680257B6BE73B58"/>
    <w:rsid w:val="002E4B44"/>
  </w:style>
  <w:style w:type="paragraph" w:customStyle="1" w:styleId="C54A8C4B27644270A9447A23BDDE36D9">
    <w:name w:val="C54A8C4B27644270A9447A23BDDE36D9"/>
    <w:rsid w:val="002E4B44"/>
  </w:style>
  <w:style w:type="paragraph" w:customStyle="1" w:styleId="B5842C3089FF47AF9CC268B80341AC73">
    <w:name w:val="B5842C3089FF47AF9CC268B80341AC73"/>
    <w:rsid w:val="002E4B44"/>
  </w:style>
  <w:style w:type="paragraph" w:customStyle="1" w:styleId="7CA47B0B95F942BBA2DF69C79E414107">
    <w:name w:val="7CA47B0B95F942BBA2DF69C79E414107"/>
    <w:rsid w:val="002E4B44"/>
  </w:style>
  <w:style w:type="paragraph" w:customStyle="1" w:styleId="40523DFE9AED44349B108D09EC373BCA">
    <w:name w:val="40523DFE9AED44349B108D09EC373BCA"/>
    <w:rsid w:val="002E4B44"/>
  </w:style>
  <w:style w:type="paragraph" w:customStyle="1" w:styleId="38F33E4D84814C20A183186F5F849353">
    <w:name w:val="38F33E4D84814C20A183186F5F849353"/>
    <w:rsid w:val="002E4B44"/>
  </w:style>
  <w:style w:type="paragraph" w:customStyle="1" w:styleId="1D1E5E414C0C487CA3332ECE967AD34A">
    <w:name w:val="1D1E5E414C0C487CA3332ECE967AD34A"/>
    <w:rsid w:val="002E4B44"/>
  </w:style>
  <w:style w:type="paragraph" w:customStyle="1" w:styleId="B27721C98C4144A98B74C6E1D5DC6ABA">
    <w:name w:val="B27721C98C4144A98B74C6E1D5DC6ABA"/>
    <w:rsid w:val="002E4B44"/>
  </w:style>
  <w:style w:type="paragraph" w:customStyle="1" w:styleId="3A2D3021E9464479A307C2DC5D5A4958">
    <w:name w:val="3A2D3021E9464479A307C2DC5D5A4958"/>
    <w:rsid w:val="002E4B44"/>
  </w:style>
  <w:style w:type="paragraph" w:customStyle="1" w:styleId="95572E5A16994C88AB0202A9EF91439C">
    <w:name w:val="95572E5A16994C88AB0202A9EF91439C"/>
    <w:rsid w:val="002E4B44"/>
  </w:style>
  <w:style w:type="paragraph" w:customStyle="1" w:styleId="1F6B799456A24512AAD8DD040BCD4147">
    <w:name w:val="1F6B799456A24512AAD8DD040BCD4147"/>
    <w:rsid w:val="002E4B44"/>
  </w:style>
  <w:style w:type="paragraph" w:customStyle="1" w:styleId="FC2D8033A3704270B1BAEA898B54E488">
    <w:name w:val="FC2D8033A3704270B1BAEA898B54E488"/>
    <w:rsid w:val="002E4B44"/>
  </w:style>
  <w:style w:type="paragraph" w:customStyle="1" w:styleId="042956C1021B4F9FBC8F6179E8836240">
    <w:name w:val="042956C1021B4F9FBC8F6179E8836240"/>
    <w:rsid w:val="002E4B44"/>
  </w:style>
  <w:style w:type="paragraph" w:customStyle="1" w:styleId="0590E19061C5439C8FC7DC87A67BE30A">
    <w:name w:val="0590E19061C5439C8FC7DC87A67BE30A"/>
    <w:rsid w:val="002E4B44"/>
  </w:style>
  <w:style w:type="paragraph" w:customStyle="1" w:styleId="3F7126995C2548B49843987E6D683B2D">
    <w:name w:val="3F7126995C2548B49843987E6D683B2D"/>
    <w:rsid w:val="002E4B44"/>
  </w:style>
  <w:style w:type="paragraph" w:customStyle="1" w:styleId="5C8C6C2364D6414CBEBABFCDDC5DA960">
    <w:name w:val="5C8C6C2364D6414CBEBABFCDDC5DA960"/>
    <w:rsid w:val="002E4B44"/>
  </w:style>
  <w:style w:type="paragraph" w:customStyle="1" w:styleId="601750694C9F43E6B2C0ED7F031CDF8C">
    <w:name w:val="601750694C9F43E6B2C0ED7F031CDF8C"/>
    <w:rsid w:val="002E4B44"/>
  </w:style>
  <w:style w:type="paragraph" w:customStyle="1" w:styleId="FC3F189615D74C89B356892ACA0E009F">
    <w:name w:val="FC3F189615D74C89B356892ACA0E009F"/>
    <w:rsid w:val="002E4B44"/>
  </w:style>
  <w:style w:type="paragraph" w:customStyle="1" w:styleId="346A302778CB4403848A9C4F84957D31">
    <w:name w:val="346A302778CB4403848A9C4F84957D31"/>
    <w:rsid w:val="002E4B44"/>
  </w:style>
  <w:style w:type="paragraph" w:customStyle="1" w:styleId="9B672B97AD25415A93F933515AFBEA2F">
    <w:name w:val="9B672B97AD25415A93F933515AFBEA2F"/>
    <w:rsid w:val="002E4B44"/>
  </w:style>
  <w:style w:type="paragraph" w:customStyle="1" w:styleId="4E00715677134EABA438D6CDCE012723">
    <w:name w:val="4E00715677134EABA438D6CDCE012723"/>
    <w:rsid w:val="002E4B44"/>
  </w:style>
  <w:style w:type="paragraph" w:customStyle="1" w:styleId="03F96733805741EE9C8F6EC363913C77">
    <w:name w:val="03F96733805741EE9C8F6EC363913C77"/>
    <w:rsid w:val="002E4B44"/>
  </w:style>
  <w:style w:type="paragraph" w:customStyle="1" w:styleId="4819E4CDDF5146DEB271B07694C41BF1">
    <w:name w:val="4819E4CDDF5146DEB271B07694C41BF1"/>
    <w:rsid w:val="002E4B44"/>
  </w:style>
  <w:style w:type="paragraph" w:customStyle="1" w:styleId="63B79E29F65244EC83B14F52F3E6D420">
    <w:name w:val="63B79E29F65244EC83B14F52F3E6D420"/>
    <w:rsid w:val="002E4B44"/>
  </w:style>
  <w:style w:type="paragraph" w:customStyle="1" w:styleId="C1A85A93316647778687271707FAFBE9">
    <w:name w:val="C1A85A93316647778687271707FAFBE9"/>
    <w:rsid w:val="002E4B44"/>
  </w:style>
  <w:style w:type="paragraph" w:customStyle="1" w:styleId="5EC1166AB5BA40BB80A2BB6199EC9863">
    <w:name w:val="5EC1166AB5BA40BB80A2BB6199EC9863"/>
    <w:rsid w:val="002E4B44"/>
  </w:style>
  <w:style w:type="paragraph" w:customStyle="1" w:styleId="F4C6949F3DD74C71A6F1B9AAAAF268CE">
    <w:name w:val="F4C6949F3DD74C71A6F1B9AAAAF268CE"/>
    <w:rsid w:val="002E4B44"/>
  </w:style>
  <w:style w:type="paragraph" w:customStyle="1" w:styleId="B25732CFCC17454FA1745A3B51A5BBB7">
    <w:name w:val="B25732CFCC17454FA1745A3B51A5BBB7"/>
    <w:rsid w:val="002E4B44"/>
  </w:style>
  <w:style w:type="paragraph" w:customStyle="1" w:styleId="B86DBAB7E4774A28A359E19C816EFB52">
    <w:name w:val="B86DBAB7E4774A28A359E19C816EFB52"/>
    <w:rsid w:val="002E4B44"/>
  </w:style>
  <w:style w:type="paragraph" w:customStyle="1" w:styleId="1FEDA31E056C4948BEB6AD0F500BB305">
    <w:name w:val="1FEDA31E056C4948BEB6AD0F500BB305"/>
    <w:rsid w:val="002E4B44"/>
  </w:style>
  <w:style w:type="paragraph" w:customStyle="1" w:styleId="A054B459351D433899B03B354AECEBFF">
    <w:name w:val="A054B459351D433899B03B354AECEBFF"/>
    <w:rsid w:val="002E4B44"/>
  </w:style>
  <w:style w:type="paragraph" w:customStyle="1" w:styleId="B750BF3F7B85489DB3DF5B889B6315CC">
    <w:name w:val="B750BF3F7B85489DB3DF5B889B6315CC"/>
    <w:rsid w:val="002E4B44"/>
  </w:style>
  <w:style w:type="paragraph" w:customStyle="1" w:styleId="662910A0C7E24D499529037092CCF257">
    <w:name w:val="662910A0C7E24D499529037092CCF257"/>
    <w:rsid w:val="002E4B44"/>
  </w:style>
  <w:style w:type="paragraph" w:customStyle="1" w:styleId="BEA430E03738439CA939C9AF1026B3C0">
    <w:name w:val="BEA430E03738439CA939C9AF1026B3C0"/>
    <w:rsid w:val="002E4B44"/>
  </w:style>
  <w:style w:type="paragraph" w:customStyle="1" w:styleId="1A87C631AAE24706A1C252C5509D2074">
    <w:name w:val="1A87C631AAE24706A1C252C5509D2074"/>
    <w:rsid w:val="002E4B44"/>
  </w:style>
  <w:style w:type="paragraph" w:customStyle="1" w:styleId="1CFD264A96E84E6DB8FBDBFD1374BDC6">
    <w:name w:val="1CFD264A96E84E6DB8FBDBFD1374BDC6"/>
    <w:rsid w:val="002E4B44"/>
  </w:style>
  <w:style w:type="paragraph" w:customStyle="1" w:styleId="048746CE0DC6450A9AF8AFC6F7D2A8EF">
    <w:name w:val="048746CE0DC6450A9AF8AFC6F7D2A8EF"/>
    <w:rsid w:val="002E4B44"/>
  </w:style>
  <w:style w:type="paragraph" w:customStyle="1" w:styleId="9AF44878B2434B45A8693232E3E84A8D">
    <w:name w:val="9AF44878B2434B45A8693232E3E84A8D"/>
    <w:rsid w:val="002E4B44"/>
  </w:style>
  <w:style w:type="paragraph" w:customStyle="1" w:styleId="A401A4BC349A4099B150EF969BDA96C5">
    <w:name w:val="A401A4BC349A4099B150EF969BDA96C5"/>
    <w:rsid w:val="002E4B44"/>
  </w:style>
  <w:style w:type="paragraph" w:customStyle="1" w:styleId="343F0430E73845A8BC2D6ED93D5B9751">
    <w:name w:val="343F0430E73845A8BC2D6ED93D5B9751"/>
    <w:rsid w:val="002E4B44"/>
  </w:style>
  <w:style w:type="paragraph" w:customStyle="1" w:styleId="2A3EE112402E4CBFB328950551C0BFF2">
    <w:name w:val="2A3EE112402E4CBFB328950551C0BFF2"/>
    <w:rsid w:val="002E4B44"/>
  </w:style>
  <w:style w:type="paragraph" w:customStyle="1" w:styleId="4FDAF54847D44EDD9146CB3D1E2D7CAE">
    <w:name w:val="4FDAF54847D44EDD9146CB3D1E2D7CAE"/>
    <w:rsid w:val="002E4B44"/>
  </w:style>
  <w:style w:type="paragraph" w:customStyle="1" w:styleId="D9718F8E4A784222B1F0A302387C3533">
    <w:name w:val="D9718F8E4A784222B1F0A302387C3533"/>
    <w:rsid w:val="002E4B44"/>
  </w:style>
  <w:style w:type="paragraph" w:customStyle="1" w:styleId="89F3BBEE48D6422292A7AE80093BB6AB">
    <w:name w:val="89F3BBEE48D6422292A7AE80093BB6AB"/>
    <w:rsid w:val="00280090"/>
  </w:style>
  <w:style w:type="paragraph" w:customStyle="1" w:styleId="2B5684912E164D8DA9F74E2107EA6032">
    <w:name w:val="2B5684912E164D8DA9F74E2107EA6032"/>
    <w:rsid w:val="00280090"/>
  </w:style>
  <w:style w:type="paragraph" w:customStyle="1" w:styleId="7033E35FB043474BA1009D866C0D8C9B">
    <w:name w:val="7033E35FB043474BA1009D866C0D8C9B"/>
    <w:rsid w:val="00280090"/>
  </w:style>
  <w:style w:type="paragraph" w:customStyle="1" w:styleId="50D0E0CBFBEF4D68AE5DD59339C964DE">
    <w:name w:val="50D0E0CBFBEF4D68AE5DD59339C964DE"/>
    <w:rsid w:val="00280090"/>
  </w:style>
  <w:style w:type="paragraph" w:customStyle="1" w:styleId="9319020344D94F57A1BDE6965D52E3AD">
    <w:name w:val="9319020344D94F57A1BDE6965D52E3AD"/>
    <w:rsid w:val="00280090"/>
  </w:style>
  <w:style w:type="paragraph" w:customStyle="1" w:styleId="D88B432089754210ACE2D9470FFC40FE">
    <w:name w:val="D88B432089754210ACE2D9470FFC40FE"/>
    <w:rsid w:val="00280090"/>
  </w:style>
  <w:style w:type="paragraph" w:customStyle="1" w:styleId="A3586D2AF9CC424E97D3BB84433728B6">
    <w:name w:val="A3586D2AF9CC424E97D3BB84433728B6"/>
    <w:rsid w:val="00280090"/>
  </w:style>
  <w:style w:type="paragraph" w:customStyle="1" w:styleId="02E45A826FFA4FF59A0B0C53FCDCA98E">
    <w:name w:val="02E45A826FFA4FF59A0B0C53FCDCA98E"/>
    <w:rsid w:val="00280090"/>
  </w:style>
  <w:style w:type="paragraph" w:customStyle="1" w:styleId="E649E41D7EE443FE9AC845AA6B259C46">
    <w:name w:val="E649E41D7EE443FE9AC845AA6B259C46"/>
    <w:rsid w:val="00280090"/>
  </w:style>
  <w:style w:type="paragraph" w:customStyle="1" w:styleId="0525314E335140F5838E5F953D46CF2E">
    <w:name w:val="0525314E335140F5838E5F953D46CF2E"/>
    <w:rsid w:val="00280090"/>
  </w:style>
  <w:style w:type="paragraph" w:customStyle="1" w:styleId="9164986189C245F391E2C9522A0801FD">
    <w:name w:val="9164986189C245F391E2C9522A0801FD"/>
    <w:rsid w:val="00280090"/>
  </w:style>
  <w:style w:type="paragraph" w:customStyle="1" w:styleId="09E0A46C4B2E4EFEAEFEFBED7D276A50">
    <w:name w:val="09E0A46C4B2E4EFEAEFEFBED7D276A50"/>
    <w:rsid w:val="00280090"/>
  </w:style>
  <w:style w:type="paragraph" w:customStyle="1" w:styleId="185558E8D321497EBBE3462370F7758D">
    <w:name w:val="185558E8D321497EBBE3462370F7758D"/>
    <w:rsid w:val="00280090"/>
  </w:style>
  <w:style w:type="paragraph" w:customStyle="1" w:styleId="7166582AAD984242BA6C2F33A591E253">
    <w:name w:val="7166582AAD984242BA6C2F33A591E253"/>
    <w:rsid w:val="00280090"/>
  </w:style>
  <w:style w:type="paragraph" w:customStyle="1" w:styleId="E3E76881F1674815A0CC0BDF31390A81">
    <w:name w:val="E3E76881F1674815A0CC0BDF31390A81"/>
    <w:rsid w:val="00280090"/>
  </w:style>
  <w:style w:type="paragraph" w:customStyle="1" w:styleId="E8DF34FCB68E47908DAA9ED42306B1C2">
    <w:name w:val="E8DF34FCB68E47908DAA9ED42306B1C2"/>
    <w:rsid w:val="00280090"/>
  </w:style>
  <w:style w:type="paragraph" w:customStyle="1" w:styleId="6A97417C00FC4C08A88EEB4379C4CC72">
    <w:name w:val="6A97417C00FC4C08A88EEB4379C4CC72"/>
    <w:rsid w:val="00280090"/>
  </w:style>
  <w:style w:type="paragraph" w:customStyle="1" w:styleId="95160579E5CE45BB8F78B7DC20602197">
    <w:name w:val="95160579E5CE45BB8F78B7DC20602197"/>
    <w:rsid w:val="00280090"/>
  </w:style>
  <w:style w:type="paragraph" w:customStyle="1" w:styleId="517082BEEB114610B16EECC0E99443AC">
    <w:name w:val="517082BEEB114610B16EECC0E99443AC"/>
    <w:rsid w:val="00280090"/>
  </w:style>
  <w:style w:type="paragraph" w:customStyle="1" w:styleId="7980761D59B940168AE4E8BA4A312A5E">
    <w:name w:val="7980761D59B940168AE4E8BA4A312A5E"/>
    <w:rsid w:val="00280090"/>
  </w:style>
  <w:style w:type="paragraph" w:customStyle="1" w:styleId="378B2987CF494008AB88484D9F33C6FC">
    <w:name w:val="378B2987CF494008AB88484D9F33C6FC"/>
    <w:rsid w:val="00280090"/>
  </w:style>
  <w:style w:type="paragraph" w:customStyle="1" w:styleId="63FF194F9AB647CFA300E343E832914D">
    <w:name w:val="63FF194F9AB647CFA300E343E832914D"/>
    <w:rsid w:val="00280090"/>
  </w:style>
  <w:style w:type="paragraph" w:customStyle="1" w:styleId="33401D08F22D444EB3EB73E48F6BCA0E">
    <w:name w:val="33401D08F22D444EB3EB73E48F6BCA0E"/>
    <w:rsid w:val="00280090"/>
  </w:style>
  <w:style w:type="paragraph" w:customStyle="1" w:styleId="FF915565C3F044FEB0802F84C1CE5C07">
    <w:name w:val="FF915565C3F044FEB0802F84C1CE5C07"/>
    <w:rsid w:val="00280090"/>
  </w:style>
  <w:style w:type="paragraph" w:customStyle="1" w:styleId="2AB7B1A72B564FE0A9A9122985D5657C">
    <w:name w:val="2AB7B1A72B564FE0A9A9122985D5657C"/>
    <w:rsid w:val="00280090"/>
  </w:style>
  <w:style w:type="paragraph" w:customStyle="1" w:styleId="B88426C16D08422899AAE5CE4C5BBB0B">
    <w:name w:val="B88426C16D08422899AAE5CE4C5BBB0B"/>
    <w:rsid w:val="00280090"/>
  </w:style>
  <w:style w:type="paragraph" w:customStyle="1" w:styleId="3ABD9047D12D4719A046C567B8E7F36C">
    <w:name w:val="3ABD9047D12D4719A046C567B8E7F36C"/>
    <w:rsid w:val="00280090"/>
  </w:style>
  <w:style w:type="paragraph" w:customStyle="1" w:styleId="8AF60BA3C55B4D5E84B4AB4E55DBD61A">
    <w:name w:val="8AF60BA3C55B4D5E84B4AB4E55DBD61A"/>
    <w:rsid w:val="00280090"/>
  </w:style>
  <w:style w:type="paragraph" w:customStyle="1" w:styleId="7FCA09CC82594B959915B83F6D12D413">
    <w:name w:val="7FCA09CC82594B959915B83F6D12D413"/>
    <w:rsid w:val="00280090"/>
  </w:style>
  <w:style w:type="paragraph" w:customStyle="1" w:styleId="826F0EE658C84BA290E453A99466D740">
    <w:name w:val="826F0EE658C84BA290E453A99466D740"/>
    <w:rsid w:val="00280090"/>
  </w:style>
  <w:style w:type="paragraph" w:customStyle="1" w:styleId="7AAA1B90F155474B82397175C6CA7956">
    <w:name w:val="7AAA1B90F155474B82397175C6CA7956"/>
    <w:rsid w:val="00280090"/>
  </w:style>
  <w:style w:type="paragraph" w:customStyle="1" w:styleId="AF1A6A72FA9A4F9FBF9BE6E37FA39E9E">
    <w:name w:val="AF1A6A72FA9A4F9FBF9BE6E37FA39E9E"/>
    <w:rsid w:val="00280090"/>
  </w:style>
  <w:style w:type="paragraph" w:customStyle="1" w:styleId="59E9F643AFAE42F28E390F9ADBC8D981">
    <w:name w:val="59E9F643AFAE42F28E390F9ADBC8D981"/>
    <w:rsid w:val="00280090"/>
  </w:style>
  <w:style w:type="paragraph" w:customStyle="1" w:styleId="B7D7430C6B8A4C24B1DE1FA0ED29DF80">
    <w:name w:val="B7D7430C6B8A4C24B1DE1FA0ED29DF80"/>
    <w:rsid w:val="00280090"/>
  </w:style>
  <w:style w:type="paragraph" w:customStyle="1" w:styleId="F98C78EA07B942D19EE0D29FBE90A023">
    <w:name w:val="F98C78EA07B942D19EE0D29FBE90A023"/>
    <w:rsid w:val="00280090"/>
  </w:style>
  <w:style w:type="paragraph" w:customStyle="1" w:styleId="8E7B84E91FFA4FCB8A0EE51CCECC11CB">
    <w:name w:val="8E7B84E91FFA4FCB8A0EE51CCECC11CB"/>
    <w:rsid w:val="00280090"/>
  </w:style>
  <w:style w:type="paragraph" w:customStyle="1" w:styleId="4197B4E85C584624AC80D076E10FE218">
    <w:name w:val="4197B4E85C584624AC80D076E10FE218"/>
    <w:rsid w:val="00280090"/>
  </w:style>
  <w:style w:type="paragraph" w:customStyle="1" w:styleId="40659C45B0ED4868B0C8DB93908CA149">
    <w:name w:val="40659C45B0ED4868B0C8DB93908CA149"/>
    <w:rsid w:val="00280090"/>
  </w:style>
  <w:style w:type="paragraph" w:customStyle="1" w:styleId="784E8A39CC294E56A9136410A71975E9">
    <w:name w:val="784E8A39CC294E56A9136410A71975E9"/>
    <w:rsid w:val="00280090"/>
  </w:style>
  <w:style w:type="paragraph" w:customStyle="1" w:styleId="FB351B4BD116413B9B6ED3298CED5A85">
    <w:name w:val="FB351B4BD116413B9B6ED3298CED5A85"/>
    <w:rsid w:val="00280090"/>
  </w:style>
  <w:style w:type="paragraph" w:customStyle="1" w:styleId="2DEBBF4DDDB44CA4A6C6237E5D1B612F">
    <w:name w:val="2DEBBF4DDDB44CA4A6C6237E5D1B612F"/>
    <w:rsid w:val="00280090"/>
  </w:style>
  <w:style w:type="paragraph" w:customStyle="1" w:styleId="A2A0E5737EB44B9DADADD6B5C4712665">
    <w:name w:val="A2A0E5737EB44B9DADADD6B5C4712665"/>
    <w:rsid w:val="00280090"/>
  </w:style>
  <w:style w:type="paragraph" w:customStyle="1" w:styleId="2CF6554728EA4147BB041DEE30BA0924">
    <w:name w:val="2CF6554728EA4147BB041DEE30BA0924"/>
    <w:rsid w:val="00280090"/>
  </w:style>
  <w:style w:type="paragraph" w:customStyle="1" w:styleId="121195120031464D8182BBB1AB6958CB">
    <w:name w:val="121195120031464D8182BBB1AB6958CB"/>
    <w:rsid w:val="00280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5DC0-A1D9-4702-84C0-5717295E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CDM_Methodology.dotm</Template>
  <TotalTime>0</TotalTime>
  <Pages>27</Pages>
  <Words>7607</Words>
  <Characters>42382</Characters>
  <Application>Microsoft Office Word</Application>
  <DocSecurity>0</DocSecurity>
  <Lines>353</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49890</CharactersWithSpaces>
  <SharedDoc>false</SharedDoc>
  <HLinks>
    <vt:vector size="12" baseType="variant">
      <vt:variant>
        <vt:i4>1048637</vt:i4>
      </vt:variant>
      <vt:variant>
        <vt:i4>8</vt:i4>
      </vt:variant>
      <vt:variant>
        <vt:i4>0</vt:i4>
      </vt:variant>
      <vt:variant>
        <vt:i4>5</vt:i4>
      </vt:variant>
      <vt:variant>
        <vt:lpwstr/>
      </vt:variant>
      <vt:variant>
        <vt:lpwstr>_Toc328404657</vt:lpwstr>
      </vt:variant>
      <vt:variant>
        <vt:i4>1048637</vt:i4>
      </vt:variant>
      <vt:variant>
        <vt:i4>2</vt:i4>
      </vt:variant>
      <vt:variant>
        <vt:i4>0</vt:i4>
      </vt:variant>
      <vt:variant>
        <vt:i4>5</vt:i4>
      </vt:variant>
      <vt:variant>
        <vt:lpwstr/>
      </vt:variant>
      <vt:variant>
        <vt:lpwstr>_Toc328404656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Wavinya Malinda</dc:creator>
  <cp:lastModifiedBy>Wavinya Malinda</cp:lastModifiedBy>
  <cp:revision>3</cp:revision>
  <cp:lastPrinted>2015-07-30T11:45:00Z</cp:lastPrinted>
  <dcterms:created xsi:type="dcterms:W3CDTF">2015-07-30T11:45:00Z</dcterms:created>
  <dcterms:modified xsi:type="dcterms:W3CDTF">2015-07-30T11:45:00Z</dcterms:modified>
</cp:coreProperties>
</file>